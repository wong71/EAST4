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E2882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</w:t>
      </w:r>
      <w:r w:rsidR="000D2949">
        <w:rPr>
          <w:b/>
          <w:bCs/>
          <w:sz w:val="18"/>
        </w:rPr>
        <w:t>WTI_</w:t>
      </w:r>
      <w:r w:rsidR="00AE2517">
        <w:rPr>
          <w:b/>
          <w:bCs/>
          <w:sz w:val="18"/>
        </w:rPr>
        <w:t>T1_</w:t>
      </w:r>
      <w:r w:rsidR="000D2949">
        <w:rPr>
          <w:rFonts w:hint="eastAsia"/>
          <w:b/>
          <w:bCs/>
          <w:sz w:val="18"/>
        </w:rPr>
        <w:t>202</w:t>
      </w:r>
      <w:r w:rsidR="000D2949">
        <w:rPr>
          <w:b/>
          <w:bCs/>
          <w:sz w:val="18"/>
        </w:rPr>
        <w:t>0</w:t>
      </w:r>
      <w:r w:rsidR="000D2949">
        <w:rPr>
          <w:rFonts w:hint="eastAsia"/>
          <w:b/>
          <w:bCs/>
          <w:sz w:val="18"/>
        </w:rPr>
        <w:t>0</w:t>
      </w:r>
      <w:r w:rsidR="000D2949">
        <w:rPr>
          <w:b/>
          <w:bCs/>
          <w:sz w:val="18"/>
        </w:rPr>
        <w:t>312</w:t>
      </w:r>
    </w:p>
    <w:p w14:paraId="6464EE99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0F224897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14776A3" w14:textId="77777777" w:rsidR="00621CFA" w:rsidRDefault="00621CFA" w:rsidP="00621CFA"/>
    <w:p w14:paraId="1D9F2462" w14:textId="77777777" w:rsidR="00621CFA" w:rsidRDefault="00621CFA" w:rsidP="00621CFA"/>
    <w:p w14:paraId="7D437CEB" w14:textId="77777777" w:rsidR="00621CFA" w:rsidRDefault="00621CFA" w:rsidP="00621CFA"/>
    <w:p w14:paraId="211C41DA" w14:textId="77777777" w:rsidR="00621CFA" w:rsidRDefault="00621CFA" w:rsidP="00621CFA"/>
    <w:p w14:paraId="5417130C" w14:textId="77777777" w:rsidR="00621CFA" w:rsidRDefault="00621CFA" w:rsidP="00621CFA"/>
    <w:p w14:paraId="14429ECF" w14:textId="77777777" w:rsidR="00621CFA" w:rsidRDefault="00621CFA" w:rsidP="00621CFA"/>
    <w:p w14:paraId="5AD330CE" w14:textId="77777777" w:rsidR="00621CFA" w:rsidRPr="000D2949" w:rsidRDefault="000D2949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2949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0D2949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0D2949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0D294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AST4 </w:t>
      </w:r>
      <w:r w:rsidRPr="000D2949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数据对接说明</w:t>
      </w:r>
    </w:p>
    <w:p w14:paraId="73044538" w14:textId="77777777" w:rsidR="00621CFA" w:rsidRDefault="00621CFA" w:rsidP="00621CFA"/>
    <w:p w14:paraId="05E07540" w14:textId="77777777" w:rsidR="00621CFA" w:rsidRDefault="00621CFA" w:rsidP="00621CFA"/>
    <w:p w14:paraId="0EFECE20" w14:textId="77777777" w:rsidR="00621CFA" w:rsidRDefault="00621CFA" w:rsidP="00621CFA"/>
    <w:p w14:paraId="60366C1A" w14:textId="77777777" w:rsidR="00621CFA" w:rsidRDefault="00621CFA" w:rsidP="00621CFA"/>
    <w:p w14:paraId="22DE106B" w14:textId="77777777" w:rsidR="00621CFA" w:rsidRDefault="00621CFA" w:rsidP="00621CFA"/>
    <w:p w14:paraId="3C288CB9" w14:textId="77777777" w:rsidR="00621CFA" w:rsidRDefault="00621CFA" w:rsidP="00621CFA"/>
    <w:p w14:paraId="7AAB635B" w14:textId="77777777" w:rsidR="00621CFA" w:rsidRDefault="00621CFA" w:rsidP="00621CFA"/>
    <w:p w14:paraId="1C0F8535" w14:textId="77777777" w:rsidR="00621CFA" w:rsidRDefault="00621CFA" w:rsidP="00621CFA"/>
    <w:p w14:paraId="1A761281" w14:textId="77777777" w:rsidR="00621CFA" w:rsidRDefault="00621CFA">
      <w:pPr>
        <w:widowControl/>
        <w:jc w:val="left"/>
      </w:pPr>
      <w:r>
        <w:br w:type="page"/>
      </w:r>
    </w:p>
    <w:p w14:paraId="3EB0A6F2" w14:textId="77777777" w:rsidR="00621CFA" w:rsidRPr="000D2949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2949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1A0161B7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16842334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420E6E1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3EA3370F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37EBC96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664732D1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54756D37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6B9A0F8A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105317E6" w14:textId="77777777" w:rsidR="00621CFA" w:rsidRPr="000D2949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2949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5EC88248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5CE4D916" w14:textId="77777777" w:rsidTr="008F7DB0">
        <w:tc>
          <w:tcPr>
            <w:tcW w:w="1526" w:type="dxa"/>
            <w:shd w:val="clear" w:color="auto" w:fill="C0C0C0"/>
          </w:tcPr>
          <w:p w14:paraId="4D3AF90B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6A71029F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0C7E6F9F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698CE2C7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38D479D0" w14:textId="77777777" w:rsidTr="008F7DB0">
        <w:tc>
          <w:tcPr>
            <w:tcW w:w="1526" w:type="dxa"/>
          </w:tcPr>
          <w:p w14:paraId="5269174E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  <w:r w:rsidR="000D2949">
              <w:rPr>
                <w:rFonts w:hint="eastAsia"/>
                <w:sz w:val="18"/>
              </w:rPr>
              <w:t>20</w:t>
            </w:r>
            <w:r>
              <w:rPr>
                <w:rFonts w:hint="eastAsia"/>
                <w:sz w:val="18"/>
              </w:rPr>
              <w:t>-</w:t>
            </w:r>
            <w:r w:rsidR="000D2949">
              <w:rPr>
                <w:rFonts w:hint="eastAsia"/>
                <w:sz w:val="18"/>
              </w:rPr>
              <w:t>03</w:t>
            </w:r>
            <w:r>
              <w:rPr>
                <w:rFonts w:hint="eastAsia"/>
                <w:sz w:val="18"/>
              </w:rPr>
              <w:t>-</w:t>
            </w:r>
            <w:r w:rsidR="000D2949">
              <w:rPr>
                <w:rFonts w:hint="eastAsia"/>
                <w:sz w:val="18"/>
              </w:rPr>
              <w:t>12</w:t>
            </w:r>
          </w:p>
        </w:tc>
        <w:tc>
          <w:tcPr>
            <w:tcW w:w="1417" w:type="dxa"/>
          </w:tcPr>
          <w:p w14:paraId="24AFDDE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9E0ED91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150696D1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4E79CB69" w14:textId="77777777" w:rsidTr="008F7DB0">
        <w:tc>
          <w:tcPr>
            <w:tcW w:w="1526" w:type="dxa"/>
          </w:tcPr>
          <w:p w14:paraId="4A51E8A5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356D1BD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74B92AA8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7EA6578D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317D597B" w14:textId="77777777" w:rsidR="00A06A84" w:rsidRDefault="00A06A84" w:rsidP="007F42A9"/>
    <w:p w14:paraId="30DE9176" w14:textId="77777777" w:rsidR="00C535FE" w:rsidRDefault="00C535FE" w:rsidP="007F42A9"/>
    <w:p w14:paraId="657F242C" w14:textId="77777777" w:rsidR="00C535FE" w:rsidRDefault="00C535FE" w:rsidP="007F42A9"/>
    <w:p w14:paraId="599B90B0" w14:textId="77777777" w:rsidR="00C535FE" w:rsidRDefault="00C535FE" w:rsidP="00C535FE">
      <w:r>
        <w:br w:type="page"/>
      </w:r>
    </w:p>
    <w:p w14:paraId="400A8E92" w14:textId="77777777" w:rsidR="00AE2517" w:rsidRDefault="00AE2517" w:rsidP="00C535FE"/>
    <w:p w14:paraId="700C60AF" w14:textId="77777777" w:rsidR="000D2949" w:rsidRDefault="000D2949" w:rsidP="000D2949">
      <w:pPr>
        <w:pStyle w:val="1"/>
      </w:pPr>
      <w:r>
        <w:rPr>
          <w:rFonts w:hint="eastAsia"/>
        </w:rPr>
        <w:t>数据对接概述</w:t>
      </w:r>
    </w:p>
    <w:tbl>
      <w:tblPr>
        <w:tblW w:w="8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9"/>
        <w:gridCol w:w="3126"/>
        <w:gridCol w:w="2182"/>
        <w:gridCol w:w="2182"/>
      </w:tblGrid>
      <w:tr w:rsidR="000D2949" w14:paraId="6DAB86C4" w14:textId="77777777" w:rsidTr="004E3C97">
        <w:trPr>
          <w:trHeight w:val="397"/>
          <w:tblHeader/>
          <w:jc w:val="center"/>
        </w:trPr>
        <w:tc>
          <w:tcPr>
            <w:tcW w:w="1289" w:type="dxa"/>
            <w:vAlign w:val="center"/>
          </w:tcPr>
          <w:p w14:paraId="25E61E20" w14:textId="77777777" w:rsidR="000D2949" w:rsidRDefault="000D2949" w:rsidP="004E3C97">
            <w:pPr>
              <w:pStyle w:val="ae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表号</w:t>
            </w:r>
          </w:p>
        </w:tc>
        <w:tc>
          <w:tcPr>
            <w:tcW w:w="3126" w:type="dxa"/>
            <w:vAlign w:val="center"/>
          </w:tcPr>
          <w:p w14:paraId="081E718B" w14:textId="77777777" w:rsidR="000D2949" w:rsidRDefault="000D2949" w:rsidP="004E3C97">
            <w:pPr>
              <w:pStyle w:val="ae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表名</w:t>
            </w:r>
          </w:p>
        </w:tc>
        <w:tc>
          <w:tcPr>
            <w:tcW w:w="2182" w:type="dxa"/>
            <w:vAlign w:val="center"/>
          </w:tcPr>
          <w:p w14:paraId="12F692A7" w14:textId="77777777" w:rsidR="000D2949" w:rsidRDefault="000D2949" w:rsidP="004E3C97">
            <w:pPr>
              <w:pStyle w:val="ae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对应字符串</w:t>
            </w:r>
          </w:p>
        </w:tc>
        <w:tc>
          <w:tcPr>
            <w:tcW w:w="2182" w:type="dxa"/>
            <w:vAlign w:val="center"/>
          </w:tcPr>
          <w:p w14:paraId="1864CA24" w14:textId="77777777" w:rsidR="000D2949" w:rsidRDefault="000D2949" w:rsidP="004E3C97">
            <w:pPr>
              <w:pStyle w:val="ae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数据源</w:t>
            </w:r>
          </w:p>
        </w:tc>
      </w:tr>
      <w:tr w:rsidR="000D2949" w14:paraId="4A099C6B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85DF62D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A01</w:t>
            </w:r>
          </w:p>
        </w:tc>
        <w:tc>
          <w:tcPr>
            <w:tcW w:w="3126" w:type="dxa"/>
            <w:vAlign w:val="center"/>
          </w:tcPr>
          <w:p w14:paraId="77BA089E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机构信息表</w:t>
            </w:r>
          </w:p>
        </w:tc>
        <w:tc>
          <w:tcPr>
            <w:tcW w:w="2182" w:type="dxa"/>
            <w:vAlign w:val="center"/>
          </w:tcPr>
          <w:p w14:paraId="36E9814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JGXXB</w:t>
            </w:r>
          </w:p>
        </w:tc>
        <w:tc>
          <w:tcPr>
            <w:tcW w:w="2182" w:type="dxa"/>
            <w:vAlign w:val="center"/>
          </w:tcPr>
          <w:p w14:paraId="371209AA" w14:textId="77777777" w:rsidR="000D2949" w:rsidRPr="00D54203" w:rsidRDefault="000D2949" w:rsidP="004E3C97">
            <w:pPr>
              <w:pStyle w:val="ad"/>
              <w:rPr>
                <w:rFonts w:eastAsia="仿宋_GB2312"/>
                <w:color w:val="00B050"/>
              </w:rPr>
            </w:pPr>
            <w:r w:rsidRPr="00D54203">
              <w:rPr>
                <w:rFonts w:eastAsia="仿宋_GB2312"/>
                <w:color w:val="00B050"/>
              </w:rPr>
              <w:t>EAST4</w:t>
            </w:r>
            <w:r w:rsidRPr="00D54203">
              <w:rPr>
                <w:rFonts w:eastAsia="仿宋_GB2312" w:hint="eastAsia"/>
                <w:color w:val="00B050"/>
              </w:rPr>
              <w:t>系统维护</w:t>
            </w:r>
          </w:p>
        </w:tc>
      </w:tr>
      <w:tr w:rsidR="000D2949" w14:paraId="71ABEAE0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DC290A8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A02</w:t>
            </w:r>
          </w:p>
        </w:tc>
        <w:tc>
          <w:tcPr>
            <w:tcW w:w="3126" w:type="dxa"/>
            <w:vAlign w:val="center"/>
          </w:tcPr>
          <w:p w14:paraId="5C346A6D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股东信息表</w:t>
            </w:r>
          </w:p>
        </w:tc>
        <w:tc>
          <w:tcPr>
            <w:tcW w:w="2182" w:type="dxa"/>
            <w:vAlign w:val="center"/>
          </w:tcPr>
          <w:p w14:paraId="61E3B8E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GDXXB</w:t>
            </w:r>
          </w:p>
        </w:tc>
        <w:tc>
          <w:tcPr>
            <w:tcW w:w="2182" w:type="dxa"/>
            <w:vAlign w:val="center"/>
          </w:tcPr>
          <w:p w14:paraId="783A5A6C" w14:textId="77777777" w:rsidR="000D2949" w:rsidRPr="00D54203" w:rsidRDefault="000D2949" w:rsidP="004E3C97">
            <w:pPr>
              <w:pStyle w:val="ad"/>
              <w:rPr>
                <w:rFonts w:eastAsia="仿宋_GB2312"/>
                <w:color w:val="00B050"/>
              </w:rPr>
            </w:pPr>
            <w:r w:rsidRPr="00D54203">
              <w:rPr>
                <w:rFonts w:eastAsia="仿宋_GB2312"/>
                <w:color w:val="00B050"/>
              </w:rPr>
              <w:t>EAST4</w:t>
            </w:r>
            <w:r w:rsidRPr="00D54203">
              <w:rPr>
                <w:rFonts w:eastAsia="仿宋_GB2312" w:hint="eastAsia"/>
                <w:color w:val="00B050"/>
              </w:rPr>
              <w:t>系统维护</w:t>
            </w:r>
          </w:p>
        </w:tc>
      </w:tr>
      <w:tr w:rsidR="000D2949" w14:paraId="17B2695E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B5E872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A03</w:t>
            </w:r>
          </w:p>
        </w:tc>
        <w:tc>
          <w:tcPr>
            <w:tcW w:w="3126" w:type="dxa"/>
            <w:vAlign w:val="center"/>
          </w:tcPr>
          <w:p w14:paraId="24733BFC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员工信息表</w:t>
            </w:r>
          </w:p>
        </w:tc>
        <w:tc>
          <w:tcPr>
            <w:tcW w:w="2182" w:type="dxa"/>
            <w:vAlign w:val="center"/>
          </w:tcPr>
          <w:p w14:paraId="73D0E62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YGXXB</w:t>
            </w:r>
          </w:p>
        </w:tc>
        <w:tc>
          <w:tcPr>
            <w:tcW w:w="2182" w:type="dxa"/>
            <w:vAlign w:val="center"/>
          </w:tcPr>
          <w:p w14:paraId="301B0598" w14:textId="77777777" w:rsidR="000D2949" w:rsidRPr="00D54203" w:rsidRDefault="000D2949" w:rsidP="004E3C97">
            <w:pPr>
              <w:pStyle w:val="ad"/>
              <w:rPr>
                <w:rFonts w:eastAsia="仿宋_GB2312"/>
                <w:color w:val="00B050"/>
              </w:rPr>
            </w:pPr>
            <w:r w:rsidRPr="00D54203">
              <w:rPr>
                <w:rFonts w:eastAsia="仿宋_GB2312"/>
                <w:color w:val="00B050"/>
              </w:rPr>
              <w:t>EAST4</w:t>
            </w:r>
            <w:r w:rsidRPr="00D54203">
              <w:rPr>
                <w:rFonts w:eastAsia="仿宋_GB2312" w:hint="eastAsia"/>
                <w:color w:val="00B050"/>
              </w:rPr>
              <w:t>系统维护</w:t>
            </w:r>
          </w:p>
        </w:tc>
      </w:tr>
      <w:tr w:rsidR="000D2949" w14:paraId="602E3FD1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32810A20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A04</w:t>
            </w:r>
          </w:p>
        </w:tc>
        <w:tc>
          <w:tcPr>
            <w:tcW w:w="3126" w:type="dxa"/>
            <w:vAlign w:val="center"/>
          </w:tcPr>
          <w:p w14:paraId="1B6E3256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关联方信息表</w:t>
            </w:r>
          </w:p>
        </w:tc>
        <w:tc>
          <w:tcPr>
            <w:tcW w:w="2182" w:type="dxa"/>
            <w:vAlign w:val="center"/>
          </w:tcPr>
          <w:p w14:paraId="6D8DD65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GLFXXB</w:t>
            </w:r>
          </w:p>
        </w:tc>
        <w:tc>
          <w:tcPr>
            <w:tcW w:w="2182" w:type="dxa"/>
            <w:vAlign w:val="center"/>
          </w:tcPr>
          <w:p w14:paraId="7565DF23" w14:textId="77777777" w:rsidR="000D2949" w:rsidRPr="00D54203" w:rsidRDefault="000D2949" w:rsidP="004E3C97">
            <w:pPr>
              <w:pStyle w:val="ad"/>
              <w:rPr>
                <w:rFonts w:eastAsia="仿宋_GB2312"/>
                <w:color w:val="00B050"/>
              </w:rPr>
            </w:pPr>
            <w:r w:rsidRPr="00D54203">
              <w:rPr>
                <w:rFonts w:eastAsia="仿宋_GB2312"/>
                <w:color w:val="00B050"/>
              </w:rPr>
              <w:t>EAST4</w:t>
            </w:r>
            <w:r w:rsidRPr="00D54203">
              <w:rPr>
                <w:rFonts w:eastAsia="仿宋_GB2312" w:hint="eastAsia"/>
                <w:color w:val="00B050"/>
              </w:rPr>
              <w:t>系统维护</w:t>
            </w:r>
          </w:p>
        </w:tc>
      </w:tr>
      <w:tr w:rsidR="000D2949" w14:paraId="74C3158D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95329BD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B01</w:t>
            </w:r>
          </w:p>
        </w:tc>
        <w:tc>
          <w:tcPr>
            <w:tcW w:w="3126" w:type="dxa"/>
            <w:vAlign w:val="center"/>
          </w:tcPr>
          <w:p w14:paraId="36751852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信托客户（住户）</w:t>
            </w:r>
          </w:p>
        </w:tc>
        <w:tc>
          <w:tcPr>
            <w:tcW w:w="2182" w:type="dxa"/>
            <w:vAlign w:val="center"/>
          </w:tcPr>
          <w:p w14:paraId="4532C167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XTKHZH</w:t>
            </w:r>
          </w:p>
        </w:tc>
        <w:tc>
          <w:tcPr>
            <w:tcW w:w="2182" w:type="dxa"/>
            <w:vAlign w:val="center"/>
          </w:tcPr>
          <w:p w14:paraId="47326E6D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27D37FF9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B1EA6C6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B02</w:t>
            </w:r>
          </w:p>
        </w:tc>
        <w:tc>
          <w:tcPr>
            <w:tcW w:w="3126" w:type="dxa"/>
            <w:vAlign w:val="center"/>
          </w:tcPr>
          <w:p w14:paraId="61F0F12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信托客户（机构）</w:t>
            </w:r>
          </w:p>
        </w:tc>
        <w:tc>
          <w:tcPr>
            <w:tcW w:w="2182" w:type="dxa"/>
            <w:vAlign w:val="center"/>
          </w:tcPr>
          <w:p w14:paraId="735FCB9D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XTKHJG</w:t>
            </w:r>
          </w:p>
        </w:tc>
        <w:tc>
          <w:tcPr>
            <w:tcW w:w="2182" w:type="dxa"/>
            <w:vAlign w:val="center"/>
          </w:tcPr>
          <w:p w14:paraId="3D134890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4C0DA8B2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7E14E1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B03</w:t>
            </w:r>
          </w:p>
        </w:tc>
        <w:tc>
          <w:tcPr>
            <w:tcW w:w="3126" w:type="dxa"/>
            <w:vAlign w:val="center"/>
          </w:tcPr>
          <w:p w14:paraId="197ECCDC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信托客户（金融产品）</w:t>
            </w:r>
          </w:p>
        </w:tc>
        <w:tc>
          <w:tcPr>
            <w:tcW w:w="2182" w:type="dxa"/>
            <w:vAlign w:val="center"/>
          </w:tcPr>
          <w:p w14:paraId="3085E66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XTKHJRCP</w:t>
            </w:r>
          </w:p>
        </w:tc>
        <w:tc>
          <w:tcPr>
            <w:tcW w:w="2182" w:type="dxa"/>
            <w:vAlign w:val="center"/>
          </w:tcPr>
          <w:p w14:paraId="1BE57030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09CBA8F1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430D848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B04</w:t>
            </w:r>
          </w:p>
        </w:tc>
        <w:tc>
          <w:tcPr>
            <w:tcW w:w="3126" w:type="dxa"/>
            <w:vAlign w:val="center"/>
          </w:tcPr>
          <w:p w14:paraId="78A26DBB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交易对手（住户）</w:t>
            </w:r>
          </w:p>
        </w:tc>
        <w:tc>
          <w:tcPr>
            <w:tcW w:w="2182" w:type="dxa"/>
            <w:vAlign w:val="center"/>
          </w:tcPr>
          <w:p w14:paraId="0A58A9B4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JYDSZH</w:t>
            </w:r>
          </w:p>
        </w:tc>
        <w:tc>
          <w:tcPr>
            <w:tcW w:w="2182" w:type="dxa"/>
            <w:vAlign w:val="center"/>
          </w:tcPr>
          <w:p w14:paraId="06732128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1073469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51CDBD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B05</w:t>
            </w:r>
          </w:p>
        </w:tc>
        <w:tc>
          <w:tcPr>
            <w:tcW w:w="3126" w:type="dxa"/>
            <w:vAlign w:val="center"/>
          </w:tcPr>
          <w:p w14:paraId="1F2BEE4E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交易对手（机构）</w:t>
            </w:r>
          </w:p>
        </w:tc>
        <w:tc>
          <w:tcPr>
            <w:tcW w:w="2182" w:type="dxa"/>
            <w:vAlign w:val="center"/>
          </w:tcPr>
          <w:p w14:paraId="7361D636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JYDSJG</w:t>
            </w:r>
          </w:p>
        </w:tc>
        <w:tc>
          <w:tcPr>
            <w:tcW w:w="2182" w:type="dxa"/>
            <w:vAlign w:val="center"/>
          </w:tcPr>
          <w:p w14:paraId="0B63D872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390A54F9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3167B2A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lastRenderedPageBreak/>
              <w:t>B06</w:t>
            </w:r>
          </w:p>
        </w:tc>
        <w:tc>
          <w:tcPr>
            <w:tcW w:w="3126" w:type="dxa"/>
            <w:vAlign w:val="center"/>
          </w:tcPr>
          <w:p w14:paraId="723E439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交易对手（金融产品）</w:t>
            </w:r>
          </w:p>
        </w:tc>
        <w:tc>
          <w:tcPr>
            <w:tcW w:w="2182" w:type="dxa"/>
            <w:vAlign w:val="center"/>
          </w:tcPr>
          <w:p w14:paraId="59B36F76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JYDSJRCP</w:t>
            </w:r>
          </w:p>
        </w:tc>
        <w:tc>
          <w:tcPr>
            <w:tcW w:w="2182" w:type="dxa"/>
            <w:vAlign w:val="center"/>
          </w:tcPr>
          <w:p w14:paraId="53C7F4E2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291FD7E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C6AAA40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B07</w:t>
            </w:r>
          </w:p>
        </w:tc>
        <w:tc>
          <w:tcPr>
            <w:tcW w:w="3126" w:type="dxa"/>
            <w:vAlign w:val="center"/>
          </w:tcPr>
          <w:p w14:paraId="03123245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交易对手股东信息</w:t>
            </w:r>
          </w:p>
        </w:tc>
        <w:tc>
          <w:tcPr>
            <w:tcW w:w="2182" w:type="dxa"/>
            <w:vAlign w:val="center"/>
          </w:tcPr>
          <w:p w14:paraId="6C1F2C7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JYDSGDXX</w:t>
            </w:r>
          </w:p>
        </w:tc>
        <w:tc>
          <w:tcPr>
            <w:tcW w:w="2182" w:type="dxa"/>
            <w:vAlign w:val="center"/>
          </w:tcPr>
          <w:p w14:paraId="02F91824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47261B8C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45AA5C96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C01</w:t>
            </w:r>
          </w:p>
        </w:tc>
        <w:tc>
          <w:tcPr>
            <w:tcW w:w="3126" w:type="dxa"/>
            <w:vAlign w:val="center"/>
          </w:tcPr>
          <w:p w14:paraId="33AEC2A8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信托产品基本信息</w:t>
            </w:r>
          </w:p>
        </w:tc>
        <w:tc>
          <w:tcPr>
            <w:tcW w:w="2182" w:type="dxa"/>
            <w:vAlign w:val="center"/>
          </w:tcPr>
          <w:p w14:paraId="526E6A8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XTCPJBXX</w:t>
            </w:r>
          </w:p>
        </w:tc>
        <w:tc>
          <w:tcPr>
            <w:tcW w:w="2182" w:type="dxa"/>
            <w:vAlign w:val="center"/>
          </w:tcPr>
          <w:p w14:paraId="70FA2338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03A71CFD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1BFB9B9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C02</w:t>
            </w:r>
          </w:p>
        </w:tc>
        <w:tc>
          <w:tcPr>
            <w:tcW w:w="3126" w:type="dxa"/>
            <w:vAlign w:val="center"/>
          </w:tcPr>
          <w:p w14:paraId="1E8D69AB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信托产品账户信息</w:t>
            </w:r>
          </w:p>
        </w:tc>
        <w:tc>
          <w:tcPr>
            <w:tcW w:w="2182" w:type="dxa"/>
            <w:vAlign w:val="center"/>
          </w:tcPr>
          <w:p w14:paraId="321B8F3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XTCPZHXX</w:t>
            </w:r>
          </w:p>
        </w:tc>
        <w:tc>
          <w:tcPr>
            <w:tcW w:w="2182" w:type="dxa"/>
            <w:vAlign w:val="center"/>
          </w:tcPr>
          <w:p w14:paraId="66527032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4A6647BC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3D0FBBD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C03</w:t>
            </w:r>
          </w:p>
        </w:tc>
        <w:tc>
          <w:tcPr>
            <w:tcW w:w="3126" w:type="dxa"/>
            <w:vAlign w:val="center"/>
          </w:tcPr>
          <w:p w14:paraId="1FA5640C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信托投资顾问合同信息</w:t>
            </w:r>
          </w:p>
        </w:tc>
        <w:tc>
          <w:tcPr>
            <w:tcW w:w="2182" w:type="dxa"/>
            <w:vAlign w:val="center"/>
          </w:tcPr>
          <w:p w14:paraId="26FBE46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XTTZGWHTXX</w:t>
            </w:r>
          </w:p>
        </w:tc>
        <w:tc>
          <w:tcPr>
            <w:tcW w:w="2182" w:type="dxa"/>
            <w:vAlign w:val="center"/>
          </w:tcPr>
          <w:p w14:paraId="2875CDD6" w14:textId="77777777" w:rsidR="000D2949" w:rsidRPr="00D54203" w:rsidRDefault="000D2949" w:rsidP="004E3C97">
            <w:pPr>
              <w:pStyle w:val="ad"/>
              <w:rPr>
                <w:rFonts w:eastAsia="仿宋_GB2312"/>
                <w:color w:val="00B050"/>
              </w:rPr>
            </w:pPr>
            <w:r w:rsidRPr="00D54203">
              <w:rPr>
                <w:rFonts w:eastAsia="仿宋_GB2312"/>
                <w:color w:val="00B050"/>
              </w:rPr>
              <w:t>EAST4</w:t>
            </w:r>
            <w:r w:rsidRPr="00D54203">
              <w:rPr>
                <w:rFonts w:eastAsia="仿宋_GB2312" w:hint="eastAsia"/>
                <w:color w:val="00B050"/>
              </w:rPr>
              <w:t>系统维护</w:t>
            </w:r>
          </w:p>
        </w:tc>
      </w:tr>
      <w:tr w:rsidR="000D2949" w14:paraId="4082BFD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0DACB97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C04</w:t>
            </w:r>
          </w:p>
        </w:tc>
        <w:tc>
          <w:tcPr>
            <w:tcW w:w="3126" w:type="dxa"/>
            <w:vAlign w:val="center"/>
          </w:tcPr>
          <w:p w14:paraId="74C146F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信托三方机构合作信息</w:t>
            </w:r>
          </w:p>
        </w:tc>
        <w:tc>
          <w:tcPr>
            <w:tcW w:w="2182" w:type="dxa"/>
            <w:vAlign w:val="center"/>
          </w:tcPr>
          <w:p w14:paraId="35CBFC7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XTSFJGHZXX</w:t>
            </w:r>
          </w:p>
        </w:tc>
        <w:tc>
          <w:tcPr>
            <w:tcW w:w="2182" w:type="dxa"/>
            <w:vAlign w:val="center"/>
          </w:tcPr>
          <w:p w14:paraId="6DA07A5A" w14:textId="77777777" w:rsidR="000D2949" w:rsidRPr="00D54203" w:rsidRDefault="000D2949" w:rsidP="004E3C97">
            <w:pPr>
              <w:pStyle w:val="ad"/>
              <w:rPr>
                <w:rFonts w:eastAsia="仿宋_GB2312"/>
                <w:color w:val="00B050"/>
              </w:rPr>
            </w:pPr>
            <w:r w:rsidRPr="00D54203">
              <w:rPr>
                <w:rFonts w:eastAsia="仿宋_GB2312"/>
                <w:color w:val="00B050"/>
              </w:rPr>
              <w:t>EAST4</w:t>
            </w:r>
            <w:r w:rsidRPr="00D54203">
              <w:rPr>
                <w:rFonts w:eastAsia="仿宋_GB2312" w:hint="eastAsia"/>
                <w:color w:val="00B050"/>
              </w:rPr>
              <w:t>系统维护</w:t>
            </w:r>
          </w:p>
        </w:tc>
      </w:tr>
      <w:tr w:rsidR="000D2949" w14:paraId="3E3E6242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306595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C05</w:t>
            </w:r>
          </w:p>
        </w:tc>
        <w:tc>
          <w:tcPr>
            <w:tcW w:w="3126" w:type="dxa"/>
            <w:vAlign w:val="center"/>
          </w:tcPr>
          <w:p w14:paraId="559F692D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信托产品受益所有人信息</w:t>
            </w:r>
          </w:p>
        </w:tc>
        <w:tc>
          <w:tcPr>
            <w:tcW w:w="2182" w:type="dxa"/>
            <w:vAlign w:val="center"/>
          </w:tcPr>
          <w:p w14:paraId="5F92D144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XTCPSYSYRXX</w:t>
            </w:r>
          </w:p>
        </w:tc>
        <w:tc>
          <w:tcPr>
            <w:tcW w:w="2182" w:type="dxa"/>
            <w:vAlign w:val="center"/>
          </w:tcPr>
          <w:p w14:paraId="1E730974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440AF3A0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A4C63E0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D01</w:t>
            </w:r>
          </w:p>
        </w:tc>
        <w:tc>
          <w:tcPr>
            <w:tcW w:w="3126" w:type="dxa"/>
            <w:vAlign w:val="center"/>
          </w:tcPr>
          <w:p w14:paraId="5FA089C6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信托产品受益权信息</w:t>
            </w:r>
          </w:p>
        </w:tc>
        <w:tc>
          <w:tcPr>
            <w:tcW w:w="2182" w:type="dxa"/>
            <w:vAlign w:val="center"/>
          </w:tcPr>
          <w:p w14:paraId="2CD2657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XTCPSYQXX</w:t>
            </w:r>
          </w:p>
        </w:tc>
        <w:tc>
          <w:tcPr>
            <w:tcW w:w="2182" w:type="dxa"/>
            <w:vAlign w:val="center"/>
          </w:tcPr>
          <w:p w14:paraId="1E8A8B33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2BD5FD15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33121A1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D02</w:t>
            </w:r>
          </w:p>
        </w:tc>
        <w:tc>
          <w:tcPr>
            <w:tcW w:w="3126" w:type="dxa"/>
            <w:vAlign w:val="center"/>
          </w:tcPr>
          <w:p w14:paraId="3EE41BE5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信托合同信息</w:t>
            </w:r>
          </w:p>
        </w:tc>
        <w:tc>
          <w:tcPr>
            <w:tcW w:w="2182" w:type="dxa"/>
            <w:vAlign w:val="center"/>
          </w:tcPr>
          <w:p w14:paraId="500EE427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XTHTXX</w:t>
            </w:r>
          </w:p>
        </w:tc>
        <w:tc>
          <w:tcPr>
            <w:tcW w:w="2182" w:type="dxa"/>
            <w:vAlign w:val="center"/>
          </w:tcPr>
          <w:p w14:paraId="66537C57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3877AA42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4B5AE28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D03</w:t>
            </w:r>
          </w:p>
        </w:tc>
        <w:tc>
          <w:tcPr>
            <w:tcW w:w="3126" w:type="dxa"/>
            <w:vAlign w:val="center"/>
          </w:tcPr>
          <w:p w14:paraId="78B1FF7B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信托受益凭据信息</w:t>
            </w:r>
          </w:p>
        </w:tc>
        <w:tc>
          <w:tcPr>
            <w:tcW w:w="2182" w:type="dxa"/>
            <w:vAlign w:val="center"/>
          </w:tcPr>
          <w:p w14:paraId="5FA2FDB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XTSYPJXX</w:t>
            </w:r>
          </w:p>
        </w:tc>
        <w:tc>
          <w:tcPr>
            <w:tcW w:w="2182" w:type="dxa"/>
            <w:vAlign w:val="center"/>
          </w:tcPr>
          <w:p w14:paraId="0AECC614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68067E2B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1CB7A4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D04</w:t>
            </w:r>
          </w:p>
        </w:tc>
        <w:tc>
          <w:tcPr>
            <w:tcW w:w="3126" w:type="dxa"/>
            <w:vAlign w:val="center"/>
          </w:tcPr>
          <w:p w14:paraId="561E902B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信托受益权转让信息</w:t>
            </w:r>
          </w:p>
        </w:tc>
        <w:tc>
          <w:tcPr>
            <w:tcW w:w="2182" w:type="dxa"/>
            <w:vAlign w:val="center"/>
          </w:tcPr>
          <w:p w14:paraId="6D8D990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XTSYQZRXX</w:t>
            </w:r>
          </w:p>
        </w:tc>
        <w:tc>
          <w:tcPr>
            <w:tcW w:w="2182" w:type="dxa"/>
            <w:vAlign w:val="center"/>
          </w:tcPr>
          <w:p w14:paraId="6C35D3AD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5FFF17BA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C232E3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D05</w:t>
            </w:r>
          </w:p>
        </w:tc>
        <w:tc>
          <w:tcPr>
            <w:tcW w:w="3126" w:type="dxa"/>
            <w:vAlign w:val="center"/>
          </w:tcPr>
          <w:p w14:paraId="4CB17BE1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信托募集分配流水</w:t>
            </w:r>
          </w:p>
        </w:tc>
        <w:tc>
          <w:tcPr>
            <w:tcW w:w="2182" w:type="dxa"/>
            <w:vAlign w:val="center"/>
          </w:tcPr>
          <w:p w14:paraId="4FEA368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bookmarkStart w:id="0" w:name="_Hlk17453686"/>
            <w:r>
              <w:rPr>
                <w:rFonts w:eastAsia="仿宋_GB2312"/>
              </w:rPr>
              <w:t>XTMJFPLS</w:t>
            </w:r>
            <w:bookmarkEnd w:id="0"/>
          </w:p>
        </w:tc>
        <w:tc>
          <w:tcPr>
            <w:tcW w:w="2182" w:type="dxa"/>
            <w:vAlign w:val="center"/>
          </w:tcPr>
          <w:p w14:paraId="673B10C4" w14:textId="77777777" w:rsidR="000D2949" w:rsidRPr="00D54203" w:rsidRDefault="000D2949" w:rsidP="004E3C97">
            <w:pPr>
              <w:pStyle w:val="ad"/>
              <w:rPr>
                <w:rFonts w:eastAsia="仿宋_GB2312"/>
                <w:color w:val="CCCC00"/>
              </w:rPr>
            </w:pP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65E0A1EC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83E235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lastRenderedPageBreak/>
              <w:t>E01</w:t>
            </w:r>
          </w:p>
        </w:tc>
        <w:tc>
          <w:tcPr>
            <w:tcW w:w="3126" w:type="dxa"/>
            <w:vAlign w:val="center"/>
          </w:tcPr>
          <w:p w14:paraId="62DDD81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信托运用信息</w:t>
            </w:r>
          </w:p>
        </w:tc>
        <w:tc>
          <w:tcPr>
            <w:tcW w:w="2182" w:type="dxa"/>
            <w:vAlign w:val="center"/>
          </w:tcPr>
          <w:p w14:paraId="73B7688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XTYYXX</w:t>
            </w:r>
          </w:p>
        </w:tc>
        <w:tc>
          <w:tcPr>
            <w:tcW w:w="2182" w:type="dxa"/>
            <w:vAlign w:val="center"/>
          </w:tcPr>
          <w:p w14:paraId="5E330200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47584359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5B0D876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E02</w:t>
            </w:r>
          </w:p>
        </w:tc>
        <w:tc>
          <w:tcPr>
            <w:tcW w:w="3126" w:type="dxa"/>
            <w:vAlign w:val="center"/>
          </w:tcPr>
          <w:p w14:paraId="1C6D1F21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信托运用交易流水信息</w:t>
            </w:r>
          </w:p>
        </w:tc>
        <w:tc>
          <w:tcPr>
            <w:tcW w:w="2182" w:type="dxa"/>
            <w:vAlign w:val="center"/>
          </w:tcPr>
          <w:p w14:paraId="214FFCF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XTYYJYLSXX</w:t>
            </w:r>
          </w:p>
        </w:tc>
        <w:tc>
          <w:tcPr>
            <w:tcW w:w="2182" w:type="dxa"/>
            <w:vAlign w:val="center"/>
          </w:tcPr>
          <w:p w14:paraId="14A98B78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5F820D19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201C957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E03</w:t>
            </w:r>
          </w:p>
        </w:tc>
        <w:tc>
          <w:tcPr>
            <w:tcW w:w="3126" w:type="dxa"/>
            <w:vAlign w:val="center"/>
          </w:tcPr>
          <w:p w14:paraId="039F7BF6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信托运用担保合同表</w:t>
            </w:r>
          </w:p>
        </w:tc>
        <w:tc>
          <w:tcPr>
            <w:tcW w:w="2182" w:type="dxa"/>
            <w:vAlign w:val="center"/>
          </w:tcPr>
          <w:p w14:paraId="18632B8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XTYYDBHTB</w:t>
            </w:r>
          </w:p>
        </w:tc>
        <w:tc>
          <w:tcPr>
            <w:tcW w:w="2182" w:type="dxa"/>
            <w:vAlign w:val="center"/>
          </w:tcPr>
          <w:p w14:paraId="2F8A1630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0930041E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1B3D53D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E04</w:t>
            </w:r>
          </w:p>
        </w:tc>
        <w:tc>
          <w:tcPr>
            <w:tcW w:w="3126" w:type="dxa"/>
            <w:vAlign w:val="center"/>
          </w:tcPr>
          <w:p w14:paraId="1AC7590C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信托抵质押物信息</w:t>
            </w:r>
          </w:p>
        </w:tc>
        <w:tc>
          <w:tcPr>
            <w:tcW w:w="2182" w:type="dxa"/>
            <w:vAlign w:val="center"/>
          </w:tcPr>
          <w:p w14:paraId="6CAFDC5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XTDZYWXX</w:t>
            </w:r>
          </w:p>
        </w:tc>
        <w:tc>
          <w:tcPr>
            <w:tcW w:w="2182" w:type="dxa"/>
            <w:vAlign w:val="center"/>
          </w:tcPr>
          <w:p w14:paraId="31A45A7C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1AF6BF1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121AA7CD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E05</w:t>
            </w:r>
          </w:p>
        </w:tc>
        <w:tc>
          <w:tcPr>
            <w:tcW w:w="3126" w:type="dxa"/>
            <w:vAlign w:val="center"/>
          </w:tcPr>
          <w:p w14:paraId="23A42017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信托担保关系表</w:t>
            </w:r>
          </w:p>
        </w:tc>
        <w:tc>
          <w:tcPr>
            <w:tcW w:w="2182" w:type="dxa"/>
            <w:vAlign w:val="center"/>
          </w:tcPr>
          <w:p w14:paraId="6A6FEA2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XTDBGXB</w:t>
            </w:r>
          </w:p>
        </w:tc>
        <w:tc>
          <w:tcPr>
            <w:tcW w:w="2182" w:type="dxa"/>
            <w:vAlign w:val="center"/>
          </w:tcPr>
          <w:p w14:paraId="62776F53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4F5ABE95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070D731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E06</w:t>
            </w:r>
          </w:p>
        </w:tc>
        <w:tc>
          <w:tcPr>
            <w:tcW w:w="3126" w:type="dxa"/>
            <w:vAlign w:val="center"/>
          </w:tcPr>
          <w:p w14:paraId="2A058A8F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信托回款情况表</w:t>
            </w:r>
          </w:p>
        </w:tc>
        <w:tc>
          <w:tcPr>
            <w:tcW w:w="2182" w:type="dxa"/>
            <w:vAlign w:val="center"/>
          </w:tcPr>
          <w:p w14:paraId="31A148D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XTHKQKB</w:t>
            </w:r>
          </w:p>
        </w:tc>
        <w:tc>
          <w:tcPr>
            <w:tcW w:w="2182" w:type="dxa"/>
            <w:vAlign w:val="center"/>
          </w:tcPr>
          <w:p w14:paraId="137374F6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77E1FACF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74E435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E07</w:t>
            </w:r>
          </w:p>
        </w:tc>
        <w:tc>
          <w:tcPr>
            <w:tcW w:w="3126" w:type="dxa"/>
            <w:vAlign w:val="center"/>
          </w:tcPr>
          <w:p w14:paraId="4079C841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信托产品存续情况表</w:t>
            </w:r>
          </w:p>
        </w:tc>
        <w:tc>
          <w:tcPr>
            <w:tcW w:w="2182" w:type="dxa"/>
            <w:vAlign w:val="center"/>
          </w:tcPr>
          <w:p w14:paraId="1B043E2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XTCPCXQKB</w:t>
            </w:r>
          </w:p>
        </w:tc>
        <w:tc>
          <w:tcPr>
            <w:tcW w:w="2182" w:type="dxa"/>
            <w:vAlign w:val="center"/>
          </w:tcPr>
          <w:p w14:paraId="0CD23904" w14:textId="4BC422C5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  <w:r w:rsidR="00A525A7">
              <w:rPr>
                <w:rFonts w:eastAsia="仿宋_GB2312" w:hint="eastAsia"/>
                <w:color w:val="0070C0"/>
              </w:rPr>
              <w:t>+</w:t>
            </w:r>
            <w:r w:rsidR="00A525A7">
              <w:rPr>
                <w:rFonts w:eastAsia="仿宋_GB2312"/>
                <w:color w:val="0070C0"/>
              </w:rPr>
              <w:t xml:space="preserve"> </w:t>
            </w:r>
            <w:r w:rsidR="00A525A7"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3625C22C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335FC56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E08</w:t>
            </w:r>
          </w:p>
        </w:tc>
        <w:tc>
          <w:tcPr>
            <w:tcW w:w="3126" w:type="dxa"/>
            <w:vAlign w:val="center"/>
          </w:tcPr>
          <w:p w14:paraId="7C257B33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信托产品清算信息表</w:t>
            </w:r>
          </w:p>
        </w:tc>
        <w:tc>
          <w:tcPr>
            <w:tcW w:w="2182" w:type="dxa"/>
            <w:vAlign w:val="center"/>
          </w:tcPr>
          <w:p w14:paraId="44F451D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XTCPQSXXB</w:t>
            </w:r>
          </w:p>
        </w:tc>
        <w:tc>
          <w:tcPr>
            <w:tcW w:w="2182" w:type="dxa"/>
            <w:vAlign w:val="center"/>
          </w:tcPr>
          <w:p w14:paraId="6BF521FC" w14:textId="77777777" w:rsidR="000D2949" w:rsidRPr="00D54203" w:rsidRDefault="000D2949" w:rsidP="004E3C97">
            <w:pPr>
              <w:pStyle w:val="ad"/>
              <w:rPr>
                <w:rFonts w:eastAsia="仿宋_GB2312"/>
                <w:color w:val="0070C0"/>
              </w:rPr>
            </w:pPr>
            <w:r w:rsidRPr="00D54203">
              <w:rPr>
                <w:rFonts w:eastAsia="仿宋_GB2312" w:hint="eastAsia"/>
                <w:color w:val="0070C0"/>
              </w:rPr>
              <w:t>信托业务系统</w:t>
            </w:r>
            <w:r>
              <w:rPr>
                <w:rFonts w:eastAsia="仿宋_GB2312" w:hint="eastAsia"/>
                <w:color w:val="0070C0"/>
              </w:rPr>
              <w:t xml:space="preserve"> +</w:t>
            </w:r>
            <w:r>
              <w:rPr>
                <w:rFonts w:eastAsia="仿宋_GB2312"/>
                <w:color w:val="0070C0"/>
              </w:rPr>
              <w:t xml:space="preserve"> </w:t>
            </w:r>
            <w:r w:rsidRPr="00D54203">
              <w:rPr>
                <w:rFonts w:eastAsia="仿宋_GB2312"/>
                <w:color w:val="CCCC00"/>
              </w:rPr>
              <w:t>CRM/TA</w:t>
            </w:r>
          </w:p>
        </w:tc>
      </w:tr>
      <w:tr w:rsidR="000D2949" w14:paraId="6737EC95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196F51D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F01</w:t>
            </w:r>
          </w:p>
        </w:tc>
        <w:tc>
          <w:tcPr>
            <w:tcW w:w="3126" w:type="dxa"/>
            <w:vAlign w:val="center"/>
          </w:tcPr>
          <w:p w14:paraId="77463F49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信托房地产产品信息</w:t>
            </w:r>
          </w:p>
        </w:tc>
        <w:tc>
          <w:tcPr>
            <w:tcW w:w="2182" w:type="dxa"/>
            <w:vAlign w:val="center"/>
          </w:tcPr>
          <w:p w14:paraId="5CF6C6F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XTFDCCPXX</w:t>
            </w:r>
          </w:p>
        </w:tc>
        <w:tc>
          <w:tcPr>
            <w:tcW w:w="2182" w:type="dxa"/>
          </w:tcPr>
          <w:p w14:paraId="023C87F1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3A35BC0F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77C0DA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F02</w:t>
            </w:r>
          </w:p>
        </w:tc>
        <w:tc>
          <w:tcPr>
            <w:tcW w:w="3126" w:type="dxa"/>
            <w:vAlign w:val="center"/>
          </w:tcPr>
          <w:p w14:paraId="1D23FA36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基础建设产品信息</w:t>
            </w:r>
          </w:p>
        </w:tc>
        <w:tc>
          <w:tcPr>
            <w:tcW w:w="2182" w:type="dxa"/>
            <w:vAlign w:val="center"/>
          </w:tcPr>
          <w:p w14:paraId="0842B4D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JCJSCPXX</w:t>
            </w:r>
          </w:p>
        </w:tc>
        <w:tc>
          <w:tcPr>
            <w:tcW w:w="2182" w:type="dxa"/>
          </w:tcPr>
          <w:p w14:paraId="0220AA66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60CEC752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3A7C5D5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lastRenderedPageBreak/>
              <w:t>F03</w:t>
            </w:r>
          </w:p>
        </w:tc>
        <w:tc>
          <w:tcPr>
            <w:tcW w:w="3126" w:type="dxa"/>
            <w:vAlign w:val="center"/>
          </w:tcPr>
          <w:p w14:paraId="5015FE4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消费金融信托管理信息</w:t>
            </w:r>
          </w:p>
        </w:tc>
        <w:tc>
          <w:tcPr>
            <w:tcW w:w="2182" w:type="dxa"/>
            <w:vAlign w:val="center"/>
          </w:tcPr>
          <w:p w14:paraId="76C855D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XFJRXTGLXX</w:t>
            </w:r>
          </w:p>
        </w:tc>
        <w:tc>
          <w:tcPr>
            <w:tcW w:w="2182" w:type="dxa"/>
            <w:vAlign w:val="center"/>
          </w:tcPr>
          <w:p w14:paraId="7E92CCFB" w14:textId="77777777" w:rsidR="000D2949" w:rsidRDefault="000D2949" w:rsidP="004E3C97">
            <w:pPr>
              <w:pStyle w:val="ad"/>
              <w:rPr>
                <w:rFonts w:eastAsia="仿宋_GB2312"/>
              </w:rPr>
            </w:pPr>
          </w:p>
        </w:tc>
      </w:tr>
      <w:tr w:rsidR="000D2949" w14:paraId="1219BDC7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7C184A7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F04</w:t>
            </w:r>
          </w:p>
        </w:tc>
        <w:tc>
          <w:tcPr>
            <w:tcW w:w="3126" w:type="dxa"/>
            <w:vAlign w:val="center"/>
          </w:tcPr>
          <w:p w14:paraId="560B0223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消费金融信托借款人信息明细</w:t>
            </w:r>
          </w:p>
        </w:tc>
        <w:tc>
          <w:tcPr>
            <w:tcW w:w="2182" w:type="dxa"/>
            <w:vAlign w:val="center"/>
          </w:tcPr>
          <w:p w14:paraId="7F5DE22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X</w:t>
            </w:r>
            <w:r>
              <w:rPr>
                <w:rFonts w:eastAsia="仿宋_GB2312"/>
              </w:rPr>
              <w:t>FJRXTJKRXXMX</w:t>
            </w:r>
          </w:p>
        </w:tc>
        <w:tc>
          <w:tcPr>
            <w:tcW w:w="2182" w:type="dxa"/>
            <w:vAlign w:val="center"/>
          </w:tcPr>
          <w:p w14:paraId="4FB9485B" w14:textId="77777777" w:rsidR="000D2949" w:rsidRDefault="000D2949" w:rsidP="004E3C97">
            <w:pPr>
              <w:pStyle w:val="ad"/>
              <w:rPr>
                <w:rFonts w:eastAsia="仿宋_GB2312"/>
              </w:rPr>
            </w:pPr>
          </w:p>
        </w:tc>
      </w:tr>
      <w:tr w:rsidR="000D2949" w14:paraId="54DE5904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0092324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F05</w:t>
            </w:r>
          </w:p>
        </w:tc>
        <w:tc>
          <w:tcPr>
            <w:tcW w:w="3126" w:type="dxa"/>
            <w:vAlign w:val="center"/>
          </w:tcPr>
          <w:p w14:paraId="03A0272A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资产证券化管理信息</w:t>
            </w:r>
          </w:p>
        </w:tc>
        <w:tc>
          <w:tcPr>
            <w:tcW w:w="2182" w:type="dxa"/>
            <w:vAlign w:val="center"/>
          </w:tcPr>
          <w:p w14:paraId="320B276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ZCZQHGLXX</w:t>
            </w:r>
          </w:p>
        </w:tc>
        <w:tc>
          <w:tcPr>
            <w:tcW w:w="2182" w:type="dxa"/>
            <w:vAlign w:val="center"/>
          </w:tcPr>
          <w:p w14:paraId="70F3D279" w14:textId="77777777" w:rsidR="000D2949" w:rsidRDefault="000D2949" w:rsidP="004E3C97">
            <w:pPr>
              <w:pStyle w:val="ad"/>
              <w:rPr>
                <w:rFonts w:eastAsia="仿宋_GB2312"/>
              </w:rPr>
            </w:pPr>
          </w:p>
        </w:tc>
      </w:tr>
      <w:tr w:rsidR="000D2949" w14:paraId="74D2D80D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109C3A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G01</w:t>
            </w:r>
          </w:p>
        </w:tc>
        <w:tc>
          <w:tcPr>
            <w:tcW w:w="3126" w:type="dxa"/>
            <w:vAlign w:val="center"/>
          </w:tcPr>
          <w:p w14:paraId="1EA37EF0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证券投资管理信息</w:t>
            </w:r>
          </w:p>
        </w:tc>
        <w:tc>
          <w:tcPr>
            <w:tcW w:w="2182" w:type="dxa"/>
            <w:vAlign w:val="center"/>
          </w:tcPr>
          <w:p w14:paraId="0149898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ZQTZGLXX</w:t>
            </w:r>
          </w:p>
        </w:tc>
        <w:tc>
          <w:tcPr>
            <w:tcW w:w="2182" w:type="dxa"/>
            <w:vAlign w:val="center"/>
          </w:tcPr>
          <w:p w14:paraId="7D2E507D" w14:textId="77777777" w:rsidR="000D2949" w:rsidRPr="00D54203" w:rsidRDefault="000D2949" w:rsidP="004E3C97">
            <w:pPr>
              <w:pStyle w:val="ad"/>
              <w:rPr>
                <w:rFonts w:eastAsia="仿宋_GB2312"/>
                <w:color w:val="0000CC"/>
              </w:rPr>
            </w:pPr>
            <w:r w:rsidRPr="00D54203">
              <w:rPr>
                <w:rFonts w:eastAsia="仿宋_GB2312" w:hint="eastAsia"/>
                <w:color w:val="0000CC"/>
              </w:rPr>
              <w:t>估值系统</w:t>
            </w:r>
          </w:p>
        </w:tc>
      </w:tr>
      <w:tr w:rsidR="000D2949" w14:paraId="0CBDDA39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7B74DD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G02</w:t>
            </w:r>
          </w:p>
        </w:tc>
        <w:tc>
          <w:tcPr>
            <w:tcW w:w="3126" w:type="dxa"/>
            <w:vAlign w:val="center"/>
          </w:tcPr>
          <w:p w14:paraId="2E328A06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贷款管理信息</w:t>
            </w:r>
          </w:p>
        </w:tc>
        <w:tc>
          <w:tcPr>
            <w:tcW w:w="2182" w:type="dxa"/>
            <w:vAlign w:val="center"/>
          </w:tcPr>
          <w:p w14:paraId="63E5DC3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DKGLXX</w:t>
            </w:r>
          </w:p>
        </w:tc>
        <w:tc>
          <w:tcPr>
            <w:tcW w:w="2182" w:type="dxa"/>
          </w:tcPr>
          <w:p w14:paraId="043F5573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38543FBD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A696E1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G03</w:t>
            </w:r>
          </w:p>
        </w:tc>
        <w:tc>
          <w:tcPr>
            <w:tcW w:w="3126" w:type="dxa"/>
            <w:vAlign w:val="center"/>
          </w:tcPr>
          <w:p w14:paraId="69B1105D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信贷资产转让业务管理信息</w:t>
            </w:r>
          </w:p>
        </w:tc>
        <w:tc>
          <w:tcPr>
            <w:tcW w:w="2182" w:type="dxa"/>
            <w:vAlign w:val="center"/>
          </w:tcPr>
          <w:p w14:paraId="48CDBFD6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XDZCZRYWGLXX</w:t>
            </w:r>
          </w:p>
        </w:tc>
        <w:tc>
          <w:tcPr>
            <w:tcW w:w="2182" w:type="dxa"/>
          </w:tcPr>
          <w:p w14:paraId="18455ED8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3E70B1D1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131E0324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G04</w:t>
            </w:r>
          </w:p>
        </w:tc>
        <w:tc>
          <w:tcPr>
            <w:tcW w:w="3126" w:type="dxa"/>
            <w:vAlign w:val="center"/>
          </w:tcPr>
          <w:p w14:paraId="016B288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收（受）益权管理信息</w:t>
            </w:r>
          </w:p>
        </w:tc>
        <w:tc>
          <w:tcPr>
            <w:tcW w:w="2182" w:type="dxa"/>
            <w:vAlign w:val="center"/>
          </w:tcPr>
          <w:p w14:paraId="06FDF86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SSYQGLXX</w:t>
            </w:r>
          </w:p>
        </w:tc>
        <w:tc>
          <w:tcPr>
            <w:tcW w:w="2182" w:type="dxa"/>
          </w:tcPr>
          <w:p w14:paraId="582FD7A5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70D5CE2F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04626B0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G05</w:t>
            </w:r>
          </w:p>
        </w:tc>
        <w:tc>
          <w:tcPr>
            <w:tcW w:w="3126" w:type="dxa"/>
            <w:vAlign w:val="center"/>
          </w:tcPr>
          <w:p w14:paraId="4EB1C08B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特定目的载体管理信息</w:t>
            </w:r>
          </w:p>
        </w:tc>
        <w:tc>
          <w:tcPr>
            <w:tcW w:w="2182" w:type="dxa"/>
            <w:vAlign w:val="center"/>
          </w:tcPr>
          <w:p w14:paraId="143460C7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TDMDZTGLXX</w:t>
            </w:r>
          </w:p>
        </w:tc>
        <w:tc>
          <w:tcPr>
            <w:tcW w:w="2182" w:type="dxa"/>
          </w:tcPr>
          <w:p w14:paraId="38716253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  <w:r>
              <w:rPr>
                <w:rFonts w:eastAsia="仿宋_GB2312" w:hint="eastAsia"/>
                <w:color w:val="0070C0"/>
              </w:rPr>
              <w:t xml:space="preserve"> +</w:t>
            </w:r>
            <w:r>
              <w:rPr>
                <w:rFonts w:eastAsia="仿宋_GB2312"/>
                <w:color w:val="0070C0"/>
              </w:rPr>
              <w:t xml:space="preserve"> </w:t>
            </w:r>
            <w:r w:rsidRPr="00FB613B">
              <w:rPr>
                <w:rFonts w:eastAsia="仿宋_GB2312" w:hint="eastAsia"/>
                <w:color w:val="0000CC"/>
              </w:rPr>
              <w:t>估值系统</w:t>
            </w:r>
          </w:p>
        </w:tc>
      </w:tr>
      <w:tr w:rsidR="000D2949" w14:paraId="1280D19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553DE94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G06</w:t>
            </w:r>
          </w:p>
        </w:tc>
        <w:tc>
          <w:tcPr>
            <w:tcW w:w="3126" w:type="dxa"/>
            <w:vAlign w:val="center"/>
          </w:tcPr>
          <w:p w14:paraId="0D8EB733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应收账款管理信息</w:t>
            </w:r>
          </w:p>
        </w:tc>
        <w:tc>
          <w:tcPr>
            <w:tcW w:w="2182" w:type="dxa"/>
            <w:vAlign w:val="center"/>
          </w:tcPr>
          <w:p w14:paraId="3716D46D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YSZKGLXX</w:t>
            </w:r>
          </w:p>
        </w:tc>
        <w:tc>
          <w:tcPr>
            <w:tcW w:w="2182" w:type="dxa"/>
          </w:tcPr>
          <w:p w14:paraId="01E03C95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0861392C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2F5167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G07</w:t>
            </w:r>
          </w:p>
        </w:tc>
        <w:tc>
          <w:tcPr>
            <w:tcW w:w="3126" w:type="dxa"/>
            <w:vAlign w:val="center"/>
          </w:tcPr>
          <w:p w14:paraId="3F6C0C87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其他非标准化债权管理信息</w:t>
            </w:r>
          </w:p>
        </w:tc>
        <w:tc>
          <w:tcPr>
            <w:tcW w:w="2182" w:type="dxa"/>
            <w:vAlign w:val="center"/>
          </w:tcPr>
          <w:p w14:paraId="2F297887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QTFBZHZQGLXX</w:t>
            </w:r>
          </w:p>
        </w:tc>
        <w:tc>
          <w:tcPr>
            <w:tcW w:w="2182" w:type="dxa"/>
          </w:tcPr>
          <w:p w14:paraId="65019295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0D6B141B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14DAF4B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G08</w:t>
            </w:r>
          </w:p>
        </w:tc>
        <w:tc>
          <w:tcPr>
            <w:tcW w:w="3126" w:type="dxa"/>
            <w:vAlign w:val="center"/>
          </w:tcPr>
          <w:p w14:paraId="2EEA34D8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其他股权投资管理信息</w:t>
            </w:r>
          </w:p>
        </w:tc>
        <w:tc>
          <w:tcPr>
            <w:tcW w:w="2182" w:type="dxa"/>
            <w:vAlign w:val="center"/>
          </w:tcPr>
          <w:p w14:paraId="69FA16B0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QTGQTZGLXX</w:t>
            </w:r>
          </w:p>
        </w:tc>
        <w:tc>
          <w:tcPr>
            <w:tcW w:w="2182" w:type="dxa"/>
          </w:tcPr>
          <w:p w14:paraId="3A453E12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0B1C1787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FEF01E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lastRenderedPageBreak/>
              <w:t>G09</w:t>
            </w:r>
          </w:p>
        </w:tc>
        <w:tc>
          <w:tcPr>
            <w:tcW w:w="3126" w:type="dxa"/>
            <w:vAlign w:val="center"/>
          </w:tcPr>
          <w:p w14:paraId="6F2A1B8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非私募基金类有限合伙份额</w:t>
            </w:r>
          </w:p>
        </w:tc>
        <w:tc>
          <w:tcPr>
            <w:tcW w:w="2182" w:type="dxa"/>
            <w:vAlign w:val="center"/>
          </w:tcPr>
          <w:p w14:paraId="3D6E942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FSMJJLYXHHFE</w:t>
            </w:r>
          </w:p>
        </w:tc>
        <w:tc>
          <w:tcPr>
            <w:tcW w:w="2182" w:type="dxa"/>
          </w:tcPr>
          <w:p w14:paraId="5636B073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414C86CA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4FBF512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G10</w:t>
            </w:r>
          </w:p>
        </w:tc>
        <w:tc>
          <w:tcPr>
            <w:tcW w:w="3126" w:type="dxa"/>
            <w:vAlign w:val="center"/>
          </w:tcPr>
          <w:p w14:paraId="799977CB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固定资产投资管理信息</w:t>
            </w:r>
          </w:p>
        </w:tc>
        <w:tc>
          <w:tcPr>
            <w:tcW w:w="2182" w:type="dxa"/>
            <w:vAlign w:val="center"/>
          </w:tcPr>
          <w:p w14:paraId="0F95A827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GDZCTZGLXX</w:t>
            </w:r>
          </w:p>
        </w:tc>
        <w:tc>
          <w:tcPr>
            <w:tcW w:w="2182" w:type="dxa"/>
          </w:tcPr>
          <w:p w14:paraId="7B6087F4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6D8D1A00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2FDBC3A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G11</w:t>
            </w:r>
          </w:p>
        </w:tc>
        <w:tc>
          <w:tcPr>
            <w:tcW w:w="3126" w:type="dxa"/>
            <w:vAlign w:val="center"/>
          </w:tcPr>
          <w:p w14:paraId="1CECE5EF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另类投资管理信息</w:t>
            </w:r>
          </w:p>
        </w:tc>
        <w:tc>
          <w:tcPr>
            <w:tcW w:w="2182" w:type="dxa"/>
            <w:vAlign w:val="center"/>
          </w:tcPr>
          <w:p w14:paraId="473DD19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LLTZGLXX</w:t>
            </w:r>
          </w:p>
        </w:tc>
        <w:tc>
          <w:tcPr>
            <w:tcW w:w="2182" w:type="dxa"/>
          </w:tcPr>
          <w:p w14:paraId="299FABC3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143684CE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92B5AC0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H01</w:t>
            </w:r>
          </w:p>
        </w:tc>
        <w:tc>
          <w:tcPr>
            <w:tcW w:w="3126" w:type="dxa"/>
            <w:vAlign w:val="center"/>
          </w:tcPr>
          <w:p w14:paraId="6F454F30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信托内部科目对照表</w:t>
            </w:r>
          </w:p>
        </w:tc>
        <w:tc>
          <w:tcPr>
            <w:tcW w:w="2182" w:type="dxa"/>
            <w:vAlign w:val="center"/>
          </w:tcPr>
          <w:p w14:paraId="50FBE3A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XTNBKMDZB</w:t>
            </w:r>
          </w:p>
        </w:tc>
        <w:tc>
          <w:tcPr>
            <w:tcW w:w="2182" w:type="dxa"/>
          </w:tcPr>
          <w:p w14:paraId="6A59DB14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7686432A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0A9193F4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H02</w:t>
            </w:r>
          </w:p>
        </w:tc>
        <w:tc>
          <w:tcPr>
            <w:tcW w:w="3126" w:type="dxa"/>
            <w:vAlign w:val="center"/>
          </w:tcPr>
          <w:p w14:paraId="0DE5A533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信托产品总账会计全科目表</w:t>
            </w:r>
          </w:p>
        </w:tc>
        <w:tc>
          <w:tcPr>
            <w:tcW w:w="2182" w:type="dxa"/>
            <w:vAlign w:val="center"/>
          </w:tcPr>
          <w:p w14:paraId="3DFF59C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XTCPZZKJQKMB</w:t>
            </w:r>
          </w:p>
        </w:tc>
        <w:tc>
          <w:tcPr>
            <w:tcW w:w="2182" w:type="dxa"/>
          </w:tcPr>
          <w:p w14:paraId="08246012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0EA58815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17CB9E0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H03</w:t>
            </w:r>
          </w:p>
        </w:tc>
        <w:tc>
          <w:tcPr>
            <w:tcW w:w="3126" w:type="dxa"/>
            <w:vAlign w:val="center"/>
          </w:tcPr>
          <w:p w14:paraId="797AC22B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信托凭证分录明细表</w:t>
            </w:r>
          </w:p>
        </w:tc>
        <w:tc>
          <w:tcPr>
            <w:tcW w:w="2182" w:type="dxa"/>
            <w:vAlign w:val="center"/>
          </w:tcPr>
          <w:p w14:paraId="7577D1F8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XTPZFLMXB</w:t>
            </w:r>
          </w:p>
        </w:tc>
        <w:tc>
          <w:tcPr>
            <w:tcW w:w="2182" w:type="dxa"/>
          </w:tcPr>
          <w:p w14:paraId="10BF1C18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37C5A539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F624C6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H04</w:t>
            </w:r>
          </w:p>
        </w:tc>
        <w:tc>
          <w:tcPr>
            <w:tcW w:w="3126" w:type="dxa"/>
            <w:vAlign w:val="center"/>
          </w:tcPr>
          <w:p w14:paraId="791A86F3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信托资产负债统计表</w:t>
            </w:r>
          </w:p>
        </w:tc>
        <w:tc>
          <w:tcPr>
            <w:tcW w:w="2182" w:type="dxa"/>
            <w:vAlign w:val="center"/>
          </w:tcPr>
          <w:p w14:paraId="09B80FA4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XTZCFZTJB</w:t>
            </w:r>
          </w:p>
        </w:tc>
        <w:tc>
          <w:tcPr>
            <w:tcW w:w="2182" w:type="dxa"/>
          </w:tcPr>
          <w:p w14:paraId="753CC7B0" w14:textId="77777777" w:rsidR="000D2949" w:rsidRDefault="000D2949" w:rsidP="004E3C97">
            <w:r w:rsidRPr="00DA3647">
              <w:rPr>
                <w:rFonts w:eastAsia="仿宋_GB2312" w:hint="eastAsia"/>
                <w:color w:val="0070C0"/>
              </w:rPr>
              <w:t>信托业务系统</w:t>
            </w:r>
          </w:p>
        </w:tc>
      </w:tr>
      <w:tr w:rsidR="000D2949" w14:paraId="47F60F98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34603FF8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I01</w:t>
            </w:r>
          </w:p>
        </w:tc>
        <w:tc>
          <w:tcPr>
            <w:tcW w:w="3126" w:type="dxa"/>
            <w:vAlign w:val="center"/>
          </w:tcPr>
          <w:p w14:paraId="6B82D2C6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固有交易对手（个人）</w:t>
            </w:r>
          </w:p>
        </w:tc>
        <w:tc>
          <w:tcPr>
            <w:tcW w:w="2182" w:type="dxa"/>
            <w:vAlign w:val="center"/>
          </w:tcPr>
          <w:p w14:paraId="14DCF34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GYJYDSGR</w:t>
            </w:r>
          </w:p>
        </w:tc>
        <w:tc>
          <w:tcPr>
            <w:tcW w:w="2182" w:type="dxa"/>
            <w:vAlign w:val="center"/>
          </w:tcPr>
          <w:p w14:paraId="7B6E0D02" w14:textId="77777777" w:rsidR="000D2949" w:rsidRPr="00D54203" w:rsidRDefault="000D2949" w:rsidP="004E3C97">
            <w:pPr>
              <w:pStyle w:val="ad"/>
              <w:rPr>
                <w:rFonts w:eastAsia="仿宋_GB2312"/>
                <w:color w:val="FF0000"/>
              </w:rPr>
            </w:pPr>
            <w:r w:rsidRPr="00D54203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19C5F14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45C11C7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I02</w:t>
            </w:r>
          </w:p>
        </w:tc>
        <w:tc>
          <w:tcPr>
            <w:tcW w:w="3126" w:type="dxa"/>
            <w:vAlign w:val="center"/>
          </w:tcPr>
          <w:p w14:paraId="1C6D46A4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固有交易对手（机构）</w:t>
            </w:r>
          </w:p>
        </w:tc>
        <w:tc>
          <w:tcPr>
            <w:tcW w:w="2182" w:type="dxa"/>
            <w:vAlign w:val="center"/>
          </w:tcPr>
          <w:p w14:paraId="273BB368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GYJYDSJG</w:t>
            </w:r>
          </w:p>
        </w:tc>
        <w:tc>
          <w:tcPr>
            <w:tcW w:w="2182" w:type="dxa"/>
          </w:tcPr>
          <w:p w14:paraId="385E6E9B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505C7D52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9C5D06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I03</w:t>
            </w:r>
          </w:p>
        </w:tc>
        <w:tc>
          <w:tcPr>
            <w:tcW w:w="3126" w:type="dxa"/>
            <w:vAlign w:val="center"/>
          </w:tcPr>
          <w:p w14:paraId="14D93F03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固有交易对手（金融产品）</w:t>
            </w:r>
          </w:p>
        </w:tc>
        <w:tc>
          <w:tcPr>
            <w:tcW w:w="2182" w:type="dxa"/>
            <w:vAlign w:val="center"/>
          </w:tcPr>
          <w:p w14:paraId="6D531B0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GYJYDSJRCP</w:t>
            </w:r>
          </w:p>
        </w:tc>
        <w:tc>
          <w:tcPr>
            <w:tcW w:w="2182" w:type="dxa"/>
          </w:tcPr>
          <w:p w14:paraId="28409337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0CDE5B4B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0740928D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I04</w:t>
            </w:r>
          </w:p>
        </w:tc>
        <w:tc>
          <w:tcPr>
            <w:tcW w:w="3126" w:type="dxa"/>
            <w:vAlign w:val="center"/>
          </w:tcPr>
          <w:p w14:paraId="5342E3F1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固有对手股东信息</w:t>
            </w:r>
          </w:p>
        </w:tc>
        <w:tc>
          <w:tcPr>
            <w:tcW w:w="2182" w:type="dxa"/>
            <w:vAlign w:val="center"/>
          </w:tcPr>
          <w:p w14:paraId="482F81A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GYDSGDXX</w:t>
            </w:r>
          </w:p>
        </w:tc>
        <w:tc>
          <w:tcPr>
            <w:tcW w:w="2182" w:type="dxa"/>
          </w:tcPr>
          <w:p w14:paraId="618D82C3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79A1B0D8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496107A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I05</w:t>
            </w:r>
          </w:p>
        </w:tc>
        <w:tc>
          <w:tcPr>
            <w:tcW w:w="3126" w:type="dxa"/>
            <w:vAlign w:val="center"/>
          </w:tcPr>
          <w:p w14:paraId="2A6FE02C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固有运用合同信息</w:t>
            </w:r>
          </w:p>
        </w:tc>
        <w:tc>
          <w:tcPr>
            <w:tcW w:w="2182" w:type="dxa"/>
            <w:vAlign w:val="center"/>
          </w:tcPr>
          <w:p w14:paraId="20F7C28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GYYYHTXX</w:t>
            </w:r>
          </w:p>
        </w:tc>
        <w:tc>
          <w:tcPr>
            <w:tcW w:w="2182" w:type="dxa"/>
          </w:tcPr>
          <w:p w14:paraId="5BEEF7B5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6C06B46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4B0A435B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lastRenderedPageBreak/>
              <w:t>I06</w:t>
            </w:r>
          </w:p>
        </w:tc>
        <w:tc>
          <w:tcPr>
            <w:tcW w:w="3126" w:type="dxa"/>
            <w:vAlign w:val="center"/>
          </w:tcPr>
          <w:p w14:paraId="63C6E1AF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固有运用合同变动</w:t>
            </w:r>
          </w:p>
        </w:tc>
        <w:tc>
          <w:tcPr>
            <w:tcW w:w="2182" w:type="dxa"/>
            <w:vAlign w:val="center"/>
          </w:tcPr>
          <w:p w14:paraId="5FCCD86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GYYYHTBD</w:t>
            </w:r>
          </w:p>
        </w:tc>
        <w:tc>
          <w:tcPr>
            <w:tcW w:w="2182" w:type="dxa"/>
          </w:tcPr>
          <w:p w14:paraId="5097D657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7BE79313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843A35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I07</w:t>
            </w:r>
          </w:p>
        </w:tc>
        <w:tc>
          <w:tcPr>
            <w:tcW w:w="3126" w:type="dxa"/>
            <w:vAlign w:val="center"/>
          </w:tcPr>
          <w:p w14:paraId="35DF1FCC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固有账户信息</w:t>
            </w:r>
          </w:p>
        </w:tc>
        <w:tc>
          <w:tcPr>
            <w:tcW w:w="2182" w:type="dxa"/>
            <w:vAlign w:val="center"/>
          </w:tcPr>
          <w:p w14:paraId="4BD395FF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GYZHXX</w:t>
            </w:r>
          </w:p>
        </w:tc>
        <w:tc>
          <w:tcPr>
            <w:tcW w:w="2182" w:type="dxa"/>
          </w:tcPr>
          <w:p w14:paraId="0F2E3D05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17F94F31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E022AD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I08</w:t>
            </w:r>
          </w:p>
        </w:tc>
        <w:tc>
          <w:tcPr>
            <w:tcW w:w="3126" w:type="dxa"/>
            <w:vAlign w:val="center"/>
          </w:tcPr>
          <w:p w14:paraId="3431C249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固有运用交易流水</w:t>
            </w:r>
          </w:p>
        </w:tc>
        <w:tc>
          <w:tcPr>
            <w:tcW w:w="2182" w:type="dxa"/>
            <w:vAlign w:val="center"/>
          </w:tcPr>
          <w:p w14:paraId="73F73811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GYYYJYLS</w:t>
            </w:r>
          </w:p>
        </w:tc>
        <w:tc>
          <w:tcPr>
            <w:tcW w:w="2182" w:type="dxa"/>
          </w:tcPr>
          <w:p w14:paraId="6E2EE44D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16B3C2C0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525FCFF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I09</w:t>
            </w:r>
          </w:p>
        </w:tc>
        <w:tc>
          <w:tcPr>
            <w:tcW w:w="3126" w:type="dxa"/>
            <w:vAlign w:val="center"/>
          </w:tcPr>
          <w:p w14:paraId="40B9DCF2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固有担保合同表</w:t>
            </w:r>
          </w:p>
        </w:tc>
        <w:tc>
          <w:tcPr>
            <w:tcW w:w="2182" w:type="dxa"/>
            <w:vAlign w:val="center"/>
          </w:tcPr>
          <w:p w14:paraId="355DFBD1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GYDBHTB</w:t>
            </w:r>
          </w:p>
        </w:tc>
        <w:tc>
          <w:tcPr>
            <w:tcW w:w="2182" w:type="dxa"/>
          </w:tcPr>
          <w:p w14:paraId="71925AD6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0666BCEA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0942EEBC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I10</w:t>
            </w:r>
          </w:p>
        </w:tc>
        <w:tc>
          <w:tcPr>
            <w:tcW w:w="3126" w:type="dxa"/>
            <w:vAlign w:val="center"/>
          </w:tcPr>
          <w:p w14:paraId="67CD5180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固有抵质押物信息</w:t>
            </w:r>
          </w:p>
        </w:tc>
        <w:tc>
          <w:tcPr>
            <w:tcW w:w="2182" w:type="dxa"/>
            <w:vAlign w:val="center"/>
          </w:tcPr>
          <w:p w14:paraId="4ABC85F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GYDZYWXX</w:t>
            </w:r>
          </w:p>
        </w:tc>
        <w:tc>
          <w:tcPr>
            <w:tcW w:w="2182" w:type="dxa"/>
          </w:tcPr>
          <w:p w14:paraId="3D6C7F91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55B39B78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2E6A0B51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I11</w:t>
            </w:r>
          </w:p>
        </w:tc>
        <w:tc>
          <w:tcPr>
            <w:tcW w:w="3126" w:type="dxa"/>
            <w:vAlign w:val="center"/>
          </w:tcPr>
          <w:p w14:paraId="3540DFA5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固有担保关系表</w:t>
            </w:r>
          </w:p>
        </w:tc>
        <w:tc>
          <w:tcPr>
            <w:tcW w:w="2182" w:type="dxa"/>
            <w:vAlign w:val="center"/>
          </w:tcPr>
          <w:p w14:paraId="14D07FC8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GYDBGXB</w:t>
            </w:r>
          </w:p>
        </w:tc>
        <w:tc>
          <w:tcPr>
            <w:tcW w:w="2182" w:type="dxa"/>
          </w:tcPr>
          <w:p w14:paraId="1DC2D009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55C7E46B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6603F41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J01</w:t>
            </w:r>
          </w:p>
        </w:tc>
        <w:tc>
          <w:tcPr>
            <w:tcW w:w="3126" w:type="dxa"/>
            <w:vAlign w:val="center"/>
          </w:tcPr>
          <w:p w14:paraId="156799B3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固有内部科目对照表</w:t>
            </w:r>
          </w:p>
        </w:tc>
        <w:tc>
          <w:tcPr>
            <w:tcW w:w="2182" w:type="dxa"/>
            <w:vAlign w:val="center"/>
          </w:tcPr>
          <w:p w14:paraId="42802FE2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GYNBKMDZB</w:t>
            </w:r>
          </w:p>
        </w:tc>
        <w:tc>
          <w:tcPr>
            <w:tcW w:w="2182" w:type="dxa"/>
          </w:tcPr>
          <w:p w14:paraId="4AB9D25C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6F5D62F6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7092C445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J02</w:t>
            </w:r>
          </w:p>
        </w:tc>
        <w:tc>
          <w:tcPr>
            <w:tcW w:w="3126" w:type="dxa"/>
            <w:vAlign w:val="center"/>
          </w:tcPr>
          <w:p w14:paraId="49807E61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固有总账会计全科目表</w:t>
            </w:r>
          </w:p>
        </w:tc>
        <w:tc>
          <w:tcPr>
            <w:tcW w:w="2182" w:type="dxa"/>
            <w:vAlign w:val="center"/>
          </w:tcPr>
          <w:p w14:paraId="617D3E0E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GYZZKJQKMB</w:t>
            </w:r>
          </w:p>
        </w:tc>
        <w:tc>
          <w:tcPr>
            <w:tcW w:w="2182" w:type="dxa"/>
          </w:tcPr>
          <w:p w14:paraId="1CC291BB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3E4D4468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6CAA61C3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J03</w:t>
            </w:r>
          </w:p>
        </w:tc>
        <w:tc>
          <w:tcPr>
            <w:tcW w:w="3126" w:type="dxa"/>
            <w:vAlign w:val="center"/>
          </w:tcPr>
          <w:p w14:paraId="5F757358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固有凭证分录明细表</w:t>
            </w:r>
          </w:p>
        </w:tc>
        <w:tc>
          <w:tcPr>
            <w:tcW w:w="2182" w:type="dxa"/>
            <w:vAlign w:val="center"/>
          </w:tcPr>
          <w:p w14:paraId="37D6DA66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GYPZFLMXB</w:t>
            </w:r>
          </w:p>
        </w:tc>
        <w:tc>
          <w:tcPr>
            <w:tcW w:w="2182" w:type="dxa"/>
          </w:tcPr>
          <w:p w14:paraId="48855651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  <w:tr w:rsidR="000D2949" w14:paraId="4F55A59E" w14:textId="77777777" w:rsidTr="004E3C97">
        <w:trPr>
          <w:trHeight w:val="397"/>
          <w:jc w:val="center"/>
        </w:trPr>
        <w:tc>
          <w:tcPr>
            <w:tcW w:w="1289" w:type="dxa"/>
            <w:vAlign w:val="center"/>
          </w:tcPr>
          <w:p w14:paraId="35462199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J04</w:t>
            </w:r>
          </w:p>
        </w:tc>
        <w:tc>
          <w:tcPr>
            <w:tcW w:w="3126" w:type="dxa"/>
            <w:vAlign w:val="center"/>
          </w:tcPr>
          <w:p w14:paraId="5E83BFEC" w14:textId="77777777" w:rsidR="000D2949" w:rsidRDefault="000D2949" w:rsidP="004E3C97">
            <w:pPr>
              <w:pStyle w:val="ad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固有资产负债统计表</w:t>
            </w:r>
          </w:p>
        </w:tc>
        <w:tc>
          <w:tcPr>
            <w:tcW w:w="2182" w:type="dxa"/>
            <w:vAlign w:val="center"/>
          </w:tcPr>
          <w:p w14:paraId="7F66BCAA" w14:textId="77777777" w:rsidR="000D2949" w:rsidRDefault="000D2949" w:rsidP="004E3C97">
            <w:pPr>
              <w:pStyle w:val="ad"/>
              <w:rPr>
                <w:rFonts w:eastAsia="仿宋_GB2312"/>
              </w:rPr>
            </w:pPr>
            <w:r>
              <w:rPr>
                <w:rFonts w:eastAsia="仿宋_GB2312"/>
              </w:rPr>
              <w:t>GYZCFZTJB</w:t>
            </w:r>
          </w:p>
        </w:tc>
        <w:tc>
          <w:tcPr>
            <w:tcW w:w="2182" w:type="dxa"/>
          </w:tcPr>
          <w:p w14:paraId="2360B03C" w14:textId="77777777" w:rsidR="000D2949" w:rsidRDefault="000D2949" w:rsidP="004E3C97">
            <w:r w:rsidRPr="00EE05BF">
              <w:rPr>
                <w:rFonts w:eastAsia="仿宋_GB2312" w:hint="eastAsia"/>
                <w:color w:val="FF0000"/>
              </w:rPr>
              <w:t>固有业务系统</w:t>
            </w:r>
          </w:p>
        </w:tc>
      </w:tr>
    </w:tbl>
    <w:p w14:paraId="23BF849A" w14:textId="77777777" w:rsidR="000D2949" w:rsidRDefault="000D2949" w:rsidP="000D2949"/>
    <w:p w14:paraId="054ED87F" w14:textId="77777777" w:rsidR="00243ED8" w:rsidRDefault="00243ED8" w:rsidP="000D2949"/>
    <w:p w14:paraId="3CD43DBA" w14:textId="77777777" w:rsidR="00243ED8" w:rsidRDefault="00243ED8" w:rsidP="000D2949"/>
    <w:p w14:paraId="3550EE40" w14:textId="77777777" w:rsidR="00243ED8" w:rsidRDefault="00243ED8" w:rsidP="00243ED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数据对接详情</w:t>
      </w:r>
    </w:p>
    <w:p w14:paraId="7CD0D361" w14:textId="77777777" w:rsidR="00243ED8" w:rsidRDefault="0015721F" w:rsidP="0015721F">
      <w:pPr>
        <w:pStyle w:val="2"/>
      </w:pPr>
      <w:r w:rsidRPr="0015721F">
        <w:rPr>
          <w:rFonts w:hint="eastAsia"/>
        </w:rPr>
        <w:t>信托公司管理信息</w:t>
      </w:r>
    </w:p>
    <w:p w14:paraId="724A310A" w14:textId="77777777" w:rsidR="0069312F" w:rsidRDefault="0069312F" w:rsidP="0069312F">
      <w:pPr>
        <w:pStyle w:val="4"/>
        <w:numPr>
          <w:ilvl w:val="3"/>
          <w:numId w:val="1"/>
        </w:numPr>
      </w:pPr>
      <w:r>
        <w:t>机构信息表</w:t>
      </w:r>
    </w:p>
    <w:p w14:paraId="23482FC4" w14:textId="77777777" w:rsidR="0069312F" w:rsidRPr="002C3A30" w:rsidRDefault="00BA6DC0" w:rsidP="0069312F">
      <w:r>
        <w:rPr>
          <w:rFonts w:hint="eastAsia"/>
        </w:rPr>
        <w:t>通过</w:t>
      </w:r>
      <w:r>
        <w:t xml:space="preserve">EAST4 </w:t>
      </w:r>
      <w:r>
        <w:rPr>
          <w:rFonts w:hint="eastAsia"/>
        </w:rPr>
        <w:t>报送系统提供数据管理功能，通过录入、编辑后，对数据进行报送。</w:t>
      </w:r>
    </w:p>
    <w:p w14:paraId="235D31AB" w14:textId="77777777" w:rsidR="0069312F" w:rsidRDefault="0069312F" w:rsidP="0069312F">
      <w:pPr>
        <w:pStyle w:val="4"/>
        <w:numPr>
          <w:ilvl w:val="3"/>
          <w:numId w:val="1"/>
        </w:numPr>
      </w:pPr>
      <w:r>
        <w:t>股东信息表</w:t>
      </w:r>
    </w:p>
    <w:p w14:paraId="49474131" w14:textId="77777777" w:rsidR="00BA6DC0" w:rsidRPr="002C3A30" w:rsidRDefault="00BA6DC0" w:rsidP="00BA6DC0">
      <w:r>
        <w:rPr>
          <w:rFonts w:hint="eastAsia"/>
        </w:rPr>
        <w:t>通过</w:t>
      </w:r>
      <w:r>
        <w:t xml:space="preserve">EAST4 </w:t>
      </w:r>
      <w:r>
        <w:rPr>
          <w:rFonts w:hint="eastAsia"/>
        </w:rPr>
        <w:t>报送系统提供数据管理功能，通过录入、编辑后，对数据进行报送。</w:t>
      </w:r>
    </w:p>
    <w:p w14:paraId="4D9CC6FF" w14:textId="77777777" w:rsidR="0069312F" w:rsidRDefault="0069312F" w:rsidP="0069312F">
      <w:pPr>
        <w:pStyle w:val="4"/>
        <w:numPr>
          <w:ilvl w:val="3"/>
          <w:numId w:val="1"/>
        </w:numPr>
      </w:pPr>
      <w:r>
        <w:t>员工信息表</w:t>
      </w:r>
    </w:p>
    <w:p w14:paraId="128B0872" w14:textId="77777777" w:rsidR="00BA6DC0" w:rsidRPr="002C3A30" w:rsidRDefault="00BA6DC0" w:rsidP="00BA6DC0">
      <w:r>
        <w:rPr>
          <w:rFonts w:hint="eastAsia"/>
        </w:rPr>
        <w:t>通过</w:t>
      </w:r>
      <w:r>
        <w:t xml:space="preserve">EAST4 </w:t>
      </w:r>
      <w:r>
        <w:rPr>
          <w:rFonts w:hint="eastAsia"/>
        </w:rPr>
        <w:t>报送系统提供数据管理功能，通过录入、编辑后，对数据进行报送。</w:t>
      </w:r>
    </w:p>
    <w:p w14:paraId="7ACFAECA" w14:textId="77777777" w:rsidR="0069312F" w:rsidRDefault="0069312F" w:rsidP="0069312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关联方信息表</w:t>
      </w:r>
    </w:p>
    <w:p w14:paraId="0C717020" w14:textId="77777777" w:rsidR="00BA6DC0" w:rsidRPr="00BA6DC0" w:rsidRDefault="00BA6DC0" w:rsidP="00BA6DC0">
      <w:pPr>
        <w:pStyle w:val="af1"/>
        <w:numPr>
          <w:ilvl w:val="0"/>
          <w:numId w:val="17"/>
        </w:numPr>
        <w:ind w:firstLineChars="0"/>
        <w:rPr>
          <w:b/>
          <w:bCs/>
        </w:rPr>
      </w:pPr>
      <w:r w:rsidRPr="00BA6DC0">
        <w:rPr>
          <w:rFonts w:hint="eastAsia"/>
          <w:b/>
          <w:bCs/>
        </w:rPr>
        <w:t>4</w:t>
      </w:r>
      <w:r w:rsidRPr="00BA6DC0">
        <w:rPr>
          <w:rFonts w:hint="eastAsia"/>
          <w:b/>
          <w:bCs/>
        </w:rPr>
        <w:t>月</w:t>
      </w:r>
      <w:r w:rsidRPr="00BA6DC0">
        <w:rPr>
          <w:rFonts w:hint="eastAsia"/>
          <w:b/>
          <w:bCs/>
        </w:rPr>
        <w:t>15</w:t>
      </w:r>
      <w:r w:rsidRPr="00BA6DC0">
        <w:rPr>
          <w:rFonts w:hint="eastAsia"/>
          <w:b/>
          <w:bCs/>
        </w:rPr>
        <w:t>日首次报送</w:t>
      </w:r>
    </w:p>
    <w:p w14:paraId="76E72F19" w14:textId="77777777" w:rsidR="00BA6DC0" w:rsidRPr="00BA6DC0" w:rsidRDefault="00BA6DC0" w:rsidP="00BA6DC0">
      <w:pPr>
        <w:ind w:firstLineChars="200" w:firstLine="420"/>
      </w:pPr>
      <w:r w:rsidRPr="00BA6DC0">
        <w:rPr>
          <w:rFonts w:hint="eastAsia"/>
        </w:rPr>
        <w:t>在正式报送前，可在</w:t>
      </w:r>
      <w:r w:rsidRPr="00BA6DC0">
        <w:rPr>
          <w:rFonts w:hint="eastAsia"/>
        </w:rPr>
        <w:t>EAST4</w:t>
      </w:r>
      <w:r w:rsidRPr="00BA6DC0">
        <w:rPr>
          <w:rFonts w:hint="eastAsia"/>
        </w:rPr>
        <w:t>系统中进行管理，只要在编辑好数据就可以；</w:t>
      </w:r>
    </w:p>
    <w:p w14:paraId="1E06CA1F" w14:textId="77777777" w:rsidR="00BA6DC0" w:rsidRPr="00BA6DC0" w:rsidRDefault="00BA6DC0" w:rsidP="00BA6DC0">
      <w:pPr>
        <w:pStyle w:val="af1"/>
        <w:numPr>
          <w:ilvl w:val="0"/>
          <w:numId w:val="17"/>
        </w:numPr>
        <w:ind w:firstLineChars="0"/>
        <w:rPr>
          <w:b/>
          <w:bCs/>
        </w:rPr>
      </w:pPr>
      <w:r w:rsidRPr="00BA6DC0">
        <w:rPr>
          <w:rFonts w:hint="eastAsia"/>
          <w:b/>
          <w:bCs/>
        </w:rPr>
        <w:t>10</w:t>
      </w:r>
      <w:r w:rsidRPr="00BA6DC0">
        <w:rPr>
          <w:rFonts w:hint="eastAsia"/>
          <w:b/>
          <w:bCs/>
        </w:rPr>
        <w:t>月</w:t>
      </w:r>
      <w:r w:rsidRPr="00BA6DC0">
        <w:rPr>
          <w:rFonts w:hint="eastAsia"/>
          <w:b/>
          <w:bCs/>
        </w:rPr>
        <w:t>15</w:t>
      </w:r>
      <w:r w:rsidRPr="00BA6DC0">
        <w:rPr>
          <w:rFonts w:hint="eastAsia"/>
          <w:b/>
          <w:bCs/>
        </w:rPr>
        <w:t>日正常报送</w:t>
      </w:r>
    </w:p>
    <w:p w14:paraId="0584BA71" w14:textId="77777777" w:rsidR="00BA6DC0" w:rsidRPr="00BA6DC0" w:rsidRDefault="00BA6DC0" w:rsidP="00BA6DC0">
      <w:pPr>
        <w:ind w:firstLineChars="200" w:firstLine="420"/>
      </w:pPr>
      <w:r w:rsidRPr="00BA6DC0">
        <w:rPr>
          <w:rFonts w:hint="eastAsia"/>
        </w:rPr>
        <w:t>正常报送时，关联方会涉及到其他表（产品公共信息、固有业务客户与交易对手信息），因此需要考虑与信托、固有业务的对接。</w:t>
      </w:r>
    </w:p>
    <w:p w14:paraId="4FF136D9" w14:textId="77777777" w:rsidR="0015721F" w:rsidRDefault="0015721F" w:rsidP="0015721F"/>
    <w:p w14:paraId="73D20CB4" w14:textId="77777777" w:rsidR="0015721F" w:rsidRDefault="0015721F" w:rsidP="0015721F">
      <w:pPr>
        <w:pStyle w:val="2"/>
        <w:numPr>
          <w:ilvl w:val="1"/>
          <w:numId w:val="1"/>
        </w:numPr>
      </w:pPr>
      <w:r w:rsidRPr="0015721F">
        <w:rPr>
          <w:rFonts w:hint="eastAsia"/>
        </w:rPr>
        <w:t>信托</w:t>
      </w:r>
      <w:r>
        <w:rPr>
          <w:rFonts w:hint="eastAsia"/>
        </w:rPr>
        <w:t>业务</w:t>
      </w:r>
    </w:p>
    <w:p w14:paraId="5C3E487B" w14:textId="77777777" w:rsidR="0015721F" w:rsidRDefault="0015721F" w:rsidP="0015721F">
      <w:pPr>
        <w:pStyle w:val="3"/>
      </w:pPr>
      <w:r w:rsidRPr="0015721F">
        <w:rPr>
          <w:rFonts w:hint="eastAsia"/>
        </w:rPr>
        <w:t>产品公共信息</w:t>
      </w:r>
    </w:p>
    <w:p w14:paraId="5C6F7085" w14:textId="77777777" w:rsidR="0015721F" w:rsidRDefault="004E3C97" w:rsidP="004E3C97">
      <w:pPr>
        <w:pStyle w:val="4"/>
      </w:pPr>
      <w:r>
        <w:rPr>
          <w:rFonts w:hint="eastAsia"/>
        </w:rPr>
        <w:t>信托募集端客户</w:t>
      </w:r>
    </w:p>
    <w:p w14:paraId="3A3C965A" w14:textId="77777777" w:rsidR="004E3C97" w:rsidRPr="004E3C97" w:rsidRDefault="004E3C97" w:rsidP="004E3C97">
      <w:pPr>
        <w:ind w:firstLineChars="200" w:firstLine="420"/>
      </w:pPr>
      <w:r>
        <w:rPr>
          <w:rFonts w:hint="eastAsia"/>
        </w:rPr>
        <w:t>信托募集端客户目前在</w:t>
      </w:r>
      <w:r>
        <w:t>TA</w:t>
      </w:r>
      <w:r>
        <w:rPr>
          <w:rFonts w:hint="eastAsia"/>
        </w:rPr>
        <w:t>/CRM</w:t>
      </w:r>
      <w:r>
        <w:rPr>
          <w:rFonts w:hint="eastAsia"/>
        </w:rPr>
        <w:t>中进行管理，因此以下三表需要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/</w:t>
      </w:r>
      <w:r>
        <w:t xml:space="preserve">CRM </w:t>
      </w:r>
      <w:r>
        <w:rPr>
          <w:rFonts w:hint="eastAsia"/>
        </w:rPr>
        <w:t>以接口方式，按月提供客户资料。</w:t>
      </w:r>
    </w:p>
    <w:p w14:paraId="4160D416" w14:textId="77777777" w:rsidR="004E3C97" w:rsidRDefault="004E3C97" w:rsidP="004E3C97">
      <w:pPr>
        <w:pStyle w:val="5"/>
      </w:pPr>
      <w:r>
        <w:rPr>
          <w:rFonts w:hint="eastAsia"/>
        </w:rPr>
        <w:lastRenderedPageBreak/>
        <w:t>住户</w:t>
      </w:r>
    </w:p>
    <w:tbl>
      <w:tblPr>
        <w:tblW w:w="88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2031"/>
        <w:gridCol w:w="992"/>
        <w:gridCol w:w="1843"/>
        <w:gridCol w:w="2013"/>
        <w:gridCol w:w="12"/>
      </w:tblGrid>
      <w:tr w:rsidR="004E3C97" w:rsidRPr="006F7C25" w14:paraId="483D890F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3AB51E38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891" w:type="dxa"/>
            <w:gridSpan w:val="5"/>
          </w:tcPr>
          <w:p w14:paraId="51551618" w14:textId="77777777" w:rsidR="004E3C97" w:rsidRPr="00022E94" w:rsidRDefault="004E3C97" w:rsidP="004E3C97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4E3C97" w:rsidRPr="006F7C25" w14:paraId="6FA798B2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7BBFE554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891" w:type="dxa"/>
            <w:gridSpan w:val="5"/>
            <w:vAlign w:val="center"/>
          </w:tcPr>
          <w:p w14:paraId="0BCDC267" w14:textId="77777777" w:rsidR="004E3C97" w:rsidRPr="00693D51" w:rsidRDefault="004E3C97" w:rsidP="004E3C97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4E3C97" w:rsidRPr="006F7C25" w14:paraId="4B196875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0B99D61C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891" w:type="dxa"/>
            <w:gridSpan w:val="5"/>
            <w:vAlign w:val="center"/>
          </w:tcPr>
          <w:p w14:paraId="27B7A3F3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信托客户（个人）信息查询</w:t>
            </w:r>
          </w:p>
        </w:tc>
      </w:tr>
      <w:tr w:rsidR="004E3C97" w:rsidRPr="006F7C25" w14:paraId="625C10B2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28C93FC6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891" w:type="dxa"/>
            <w:gridSpan w:val="5"/>
            <w:vAlign w:val="center"/>
          </w:tcPr>
          <w:p w14:paraId="4BA05EA7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4E3C97" w:rsidRPr="006F7C25" w14:paraId="5CBF87B7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00F96950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891" w:type="dxa"/>
            <w:gridSpan w:val="5"/>
            <w:vAlign w:val="center"/>
          </w:tcPr>
          <w:p w14:paraId="7B49E412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4E3C97" w:rsidRPr="006F7C25" w14:paraId="3F05131C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3AC6628E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891" w:type="dxa"/>
            <w:gridSpan w:val="5"/>
            <w:vAlign w:val="center"/>
          </w:tcPr>
          <w:p w14:paraId="67BFAAB7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4E3C97" w:rsidRPr="006F7C25" w14:paraId="50598E7F" w14:textId="77777777" w:rsidTr="004E3C97">
        <w:trPr>
          <w:gridAfter w:val="1"/>
          <w:wAfter w:w="12" w:type="dxa"/>
        </w:trPr>
        <w:tc>
          <w:tcPr>
            <w:tcW w:w="1985" w:type="dxa"/>
            <w:gridSpan w:val="2"/>
            <w:shd w:val="clear" w:color="auto" w:fill="BFBFBF"/>
            <w:vAlign w:val="center"/>
          </w:tcPr>
          <w:p w14:paraId="40BAF0D7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2031" w:type="dxa"/>
            <w:shd w:val="clear" w:color="auto" w:fill="BFBFBF"/>
            <w:vAlign w:val="center"/>
          </w:tcPr>
          <w:p w14:paraId="5EB62F83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0E499267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37823CC8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1A628373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E3C97" w:rsidRPr="00045959" w14:paraId="4A38F72B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6BC6F10" w14:textId="77777777" w:rsidR="004E3C97" w:rsidRPr="00045959" w:rsidRDefault="004E3C97" w:rsidP="004E3C97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5FD72E2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772D192C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182B9B5B" w14:textId="77777777" w:rsidR="004E3C97" w:rsidRPr="00ED1A72" w:rsidRDefault="004E3C97" w:rsidP="004E3C97">
            <w:pPr>
              <w:rPr>
                <w:rFonts w:ascii="微软雅黑" w:hAnsi="微软雅黑"/>
                <w:kern w:val="0"/>
                <w:sz w:val="22"/>
              </w:rPr>
            </w:pPr>
            <w:r w:rsidRPr="00ED1A72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BF3BAF6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NVARCHAR(32)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30586575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唯一标识</w:t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</w:t>
            </w:r>
            <w:r w:rsidRPr="009B6B2B">
              <w:rPr>
                <w:rFonts w:ascii="微软雅黑" w:hAnsi="微软雅黑"/>
                <w:sz w:val="18"/>
                <w:szCs w:val="18"/>
              </w:rPr>
              <w:t>CUSTNO</w:t>
            </w:r>
          </w:p>
        </w:tc>
      </w:tr>
      <w:tr w:rsidR="004E3C97" w:rsidRPr="00045959" w14:paraId="1290F08A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66F1945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F292E13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KHLX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19D99015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客户类型</w:t>
            </w:r>
          </w:p>
        </w:tc>
        <w:tc>
          <w:tcPr>
            <w:tcW w:w="992" w:type="dxa"/>
          </w:tcPr>
          <w:p w14:paraId="4A792ECD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60538A7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NVARCHAR(20)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315B31C4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自然人/个体工商户</w:t>
            </w:r>
          </w:p>
        </w:tc>
      </w:tr>
      <w:tr w:rsidR="004E3C97" w:rsidRPr="00045959" w14:paraId="42A04B61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D68AAC8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36CB3E5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KHQC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4C3E079F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客户全称</w:t>
            </w:r>
          </w:p>
        </w:tc>
        <w:tc>
          <w:tcPr>
            <w:tcW w:w="992" w:type="dxa"/>
          </w:tcPr>
          <w:p w14:paraId="02B737C8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9E39F0A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NVARCHAR(200)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3C5922FE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填写客户姓名</w:t>
            </w:r>
          </w:p>
        </w:tc>
      </w:tr>
      <w:tr w:rsidR="004E3C97" w:rsidRPr="00045959" w14:paraId="6A8B3C53" w14:textId="77777777" w:rsidTr="004E3C97">
        <w:trPr>
          <w:gridAfter w:val="1"/>
          <w:wAfter w:w="12" w:type="dxa"/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1A78B1AA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344900A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KHBH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18569BD6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客户编号</w:t>
            </w:r>
          </w:p>
        </w:tc>
        <w:tc>
          <w:tcPr>
            <w:tcW w:w="992" w:type="dxa"/>
          </w:tcPr>
          <w:p w14:paraId="4DA5302A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535A9C7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NVARCHAR(40)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06BF0E10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填写客户编号</w:t>
            </w:r>
          </w:p>
        </w:tc>
      </w:tr>
      <w:tr w:rsidR="004E3C97" w:rsidRPr="00045959" w14:paraId="188794AC" w14:textId="77777777" w:rsidTr="004E3C97">
        <w:trPr>
          <w:gridAfter w:val="1"/>
          <w:wAfter w:w="12" w:type="dxa"/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7A96250C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D1848F3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ZJLX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57B37B67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证件类型</w:t>
            </w:r>
          </w:p>
        </w:tc>
        <w:tc>
          <w:tcPr>
            <w:tcW w:w="992" w:type="dxa"/>
          </w:tcPr>
          <w:p w14:paraId="1B91F244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907D7FF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NVARCHAR(30)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CF61B71" w14:textId="77777777" w:rsidR="004E3C97" w:rsidRPr="00045959" w:rsidRDefault="004E3C97" w:rsidP="004E3C97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color w:val="000000"/>
                <w:sz w:val="18"/>
                <w:szCs w:val="18"/>
              </w:rPr>
              <w:t>居民身份证/临时居民身份证/户口薄/普通护照/外交护照/公务护照/公务普通护照/中国人民解放军军官证/中国人民解放军士兵证/人民警察证/港澳居民居住证/台湾居民居住证/港澳居民来往内地通行证/台湾居民来往大</w:t>
            </w:r>
            <w:r w:rsidRPr="00045959">
              <w:rPr>
                <w:rFonts w:ascii="微软雅黑" w:hAnsi="微软雅黑" w:hint="eastAsia"/>
                <w:color w:val="000000"/>
                <w:sz w:val="18"/>
                <w:szCs w:val="18"/>
              </w:rPr>
              <w:lastRenderedPageBreak/>
              <w:t>陆通行证/外国人永久居留身份证/外国人居留或居留许可/外国人临时居留证/其他个人有效身份证件</w:t>
            </w:r>
          </w:p>
        </w:tc>
      </w:tr>
      <w:tr w:rsidR="004E3C97" w:rsidRPr="00045959" w14:paraId="1299439F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45F3D10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4B65997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ZJHM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1297DA56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证件号码</w:t>
            </w:r>
          </w:p>
        </w:tc>
        <w:tc>
          <w:tcPr>
            <w:tcW w:w="992" w:type="dxa"/>
          </w:tcPr>
          <w:p w14:paraId="669FDF0B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E3CA5FB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NVARCHAR(60)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7B840C3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填写信托客户证件号码。</w:t>
            </w:r>
          </w:p>
        </w:tc>
      </w:tr>
      <w:tr w:rsidR="004E3C97" w:rsidRPr="00045959" w14:paraId="76B8E222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CC3E8E1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2C9C978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XB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3242D03E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992" w:type="dxa"/>
          </w:tcPr>
          <w:p w14:paraId="483BB796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5FEBFE6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NVARCHAR(3)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09149C32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男/女</w:t>
            </w:r>
          </w:p>
        </w:tc>
      </w:tr>
      <w:tr w:rsidR="004E3C97" w:rsidRPr="00045959" w14:paraId="6891A576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DC8267E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279783A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CSNF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39063BB6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出生年份</w:t>
            </w:r>
          </w:p>
        </w:tc>
        <w:tc>
          <w:tcPr>
            <w:tcW w:w="992" w:type="dxa"/>
          </w:tcPr>
          <w:p w14:paraId="3F2D8BA9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153A45E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NVARCHAR(4)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0D5790D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填写客户出生年份（填写4位出生年份YYYY，例如填写1990表示1990年出生）</w:t>
            </w:r>
          </w:p>
        </w:tc>
      </w:tr>
      <w:tr w:rsidR="004E3C97" w:rsidRPr="00045959" w14:paraId="4CAA300E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685937C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77B9F0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SFKLXTSYQZH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35250760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是否开立信托受益权账户</w:t>
            </w:r>
          </w:p>
        </w:tc>
        <w:tc>
          <w:tcPr>
            <w:tcW w:w="992" w:type="dxa"/>
          </w:tcPr>
          <w:p w14:paraId="6898C9E3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885E567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NVARCHAR(3)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3BE7563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否/是</w:t>
            </w:r>
          </w:p>
        </w:tc>
      </w:tr>
      <w:tr w:rsidR="004E3C97" w:rsidRPr="00045959" w14:paraId="34412BDF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80261CD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6ED1B5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XTSYQZHBM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0C6FFD99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信托受益权账户编码</w:t>
            </w:r>
          </w:p>
        </w:tc>
        <w:tc>
          <w:tcPr>
            <w:tcW w:w="992" w:type="dxa"/>
          </w:tcPr>
          <w:p w14:paraId="3F609F30" w14:textId="77777777" w:rsidR="004E3C97" w:rsidRPr="00ED1A72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ED1A72">
              <w:rPr>
                <w:rFonts w:ascii="微软雅黑" w:hAnsi="微软雅黑" w:hint="eastAsia"/>
                <w:sz w:val="18"/>
                <w:szCs w:val="18"/>
              </w:rPr>
              <w:t>条件性必填</w:t>
            </w:r>
          </w:p>
          <w:p w14:paraId="78C7CEA6" w14:textId="77777777" w:rsidR="004E3C97" w:rsidRDefault="004E3C97" w:rsidP="004E3C97">
            <w:r w:rsidRPr="00ED1A72">
              <w:rPr>
                <w:rFonts w:ascii="微软雅黑" w:hAnsi="微软雅黑" w:hint="eastAsia"/>
                <w:sz w:val="18"/>
                <w:szCs w:val="18"/>
              </w:rPr>
              <w:t>如是否开立信托受益权账户</w:t>
            </w:r>
            <w:r w:rsidRPr="00ED1A72">
              <w:rPr>
                <w:rFonts w:ascii="微软雅黑" w:hAnsi="微软雅黑"/>
                <w:sz w:val="18"/>
                <w:szCs w:val="18"/>
              </w:rPr>
              <w:t xml:space="preserve"> 选择是，需填写</w:t>
            </w:r>
          </w:p>
        </w:tc>
        <w:tc>
          <w:tcPr>
            <w:tcW w:w="1843" w:type="dxa"/>
            <w:vAlign w:val="center"/>
          </w:tcPr>
          <w:p w14:paraId="244FAAD2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NVARCHAR(60)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F58FF27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填写客户的信托受益权账户编码（中国信登开立的信托受益权账户15位编码）</w:t>
            </w:r>
          </w:p>
        </w:tc>
      </w:tr>
      <w:tr w:rsidR="004E3C97" w:rsidRPr="00045959" w14:paraId="0376C192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33CE666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25FAF79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SSGB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7BDB7551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所属国别</w:t>
            </w:r>
          </w:p>
        </w:tc>
        <w:tc>
          <w:tcPr>
            <w:tcW w:w="992" w:type="dxa"/>
          </w:tcPr>
          <w:p w14:paraId="2D30A5C1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E53A45F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NVARCHAR(12)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9D5A063" w14:textId="77777777" w:rsidR="004E3C97" w:rsidRPr="00045959" w:rsidRDefault="004E3C97" w:rsidP="004E3C97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color w:val="000000"/>
                <w:sz w:val="18"/>
                <w:szCs w:val="18"/>
              </w:rPr>
              <w:t>填写信托客户所属国籍（按国标GB/T 2659 世界各国和地区名称代码填报）</w:t>
            </w:r>
          </w:p>
        </w:tc>
      </w:tr>
      <w:tr w:rsidR="004E3C97" w:rsidRPr="00045959" w14:paraId="45CBD1AB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DECBC14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DF83463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SSDQ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35FEB42D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所属地区</w:t>
            </w:r>
          </w:p>
        </w:tc>
        <w:tc>
          <w:tcPr>
            <w:tcW w:w="992" w:type="dxa"/>
          </w:tcPr>
          <w:p w14:paraId="0752DFB8" w14:textId="77777777" w:rsidR="004E3C97" w:rsidRPr="00594837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594837">
              <w:rPr>
                <w:rFonts w:ascii="微软雅黑" w:hAnsi="微软雅黑" w:hint="eastAsia"/>
                <w:sz w:val="18"/>
                <w:szCs w:val="18"/>
              </w:rPr>
              <w:t>条件性必填</w:t>
            </w:r>
          </w:p>
          <w:p w14:paraId="115D4042" w14:textId="77777777" w:rsidR="004E3C97" w:rsidRDefault="004E3C97" w:rsidP="004E3C97">
            <w:r w:rsidRPr="00594837">
              <w:rPr>
                <w:rFonts w:ascii="微软雅黑" w:hAnsi="微软雅黑" w:hint="eastAsia"/>
                <w:sz w:val="18"/>
                <w:szCs w:val="18"/>
              </w:rPr>
              <w:t>当“所属国别”选择中华人民共和国、中国香港特别行政区、中国澳门特别行政区、中国台湾的，需要填写</w:t>
            </w:r>
          </w:p>
        </w:tc>
        <w:tc>
          <w:tcPr>
            <w:tcW w:w="1843" w:type="dxa"/>
            <w:vAlign w:val="center"/>
          </w:tcPr>
          <w:p w14:paraId="4176D01C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NVARCHAR(12)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061A9B7E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填写信托客户身份证号对应地址区域（境内：按国标GB/T 2260 中华人民共和国行政区划6位代码填报）</w:t>
            </w:r>
          </w:p>
        </w:tc>
      </w:tr>
      <w:tr w:rsidR="004E3C97" w:rsidRPr="00045959" w14:paraId="16308BC5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7375CFF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1F76E3D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JZDQ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6C4CFE90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居住地区</w:t>
            </w:r>
          </w:p>
        </w:tc>
        <w:tc>
          <w:tcPr>
            <w:tcW w:w="992" w:type="dxa"/>
          </w:tcPr>
          <w:p w14:paraId="60CEC36F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72C7387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NVARCHAR(12 )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F590C0F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填写信托客户常住地址区域（按国标GB/T 2260 中华人民共和国行政区划6位代码填报，若客户为境外人员，填写在中国的居住地区）</w:t>
            </w:r>
          </w:p>
        </w:tc>
      </w:tr>
      <w:tr w:rsidR="004E3C97" w:rsidRPr="00045959" w14:paraId="108F0791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6EC2D5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353D0C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LXDH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1073BCC5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联系电话</w:t>
            </w:r>
          </w:p>
        </w:tc>
        <w:tc>
          <w:tcPr>
            <w:tcW w:w="992" w:type="dxa"/>
          </w:tcPr>
          <w:p w14:paraId="431D8903" w14:textId="77777777" w:rsidR="004E3C97" w:rsidRDefault="004E3C97" w:rsidP="004E3C97">
            <w:r w:rsidRPr="00594837">
              <w:rPr>
                <w:rFonts w:ascii="微软雅黑" w:hAnsi="微软雅黑"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5F1E21D0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NVARCHAR(30 )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2040DB8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填写信托客户通讯方式</w:t>
            </w:r>
          </w:p>
        </w:tc>
      </w:tr>
      <w:tr w:rsidR="004E3C97" w:rsidRPr="00045959" w14:paraId="6231BAAC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A21F03C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30A0E3A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BGSYGBS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13D0BE82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本公司员工标识</w:t>
            </w:r>
          </w:p>
        </w:tc>
        <w:tc>
          <w:tcPr>
            <w:tcW w:w="992" w:type="dxa"/>
          </w:tcPr>
          <w:p w14:paraId="4A29493B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CEB4BA1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NVARCHAR(3  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9C1283E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否/是</w:t>
            </w:r>
          </w:p>
        </w:tc>
      </w:tr>
      <w:tr w:rsidR="004E3C97" w:rsidRPr="00045959" w14:paraId="2CF2DC21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8D344C2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C018C02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GLFBS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72651824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关联方标识</w:t>
            </w:r>
          </w:p>
        </w:tc>
        <w:tc>
          <w:tcPr>
            <w:tcW w:w="992" w:type="dxa"/>
          </w:tcPr>
          <w:p w14:paraId="2B5C211A" w14:textId="77777777" w:rsidR="004E3C97" w:rsidRDefault="004E3C97" w:rsidP="004E3C97">
            <w:r w:rsidRPr="00C1403B">
              <w:rPr>
                <w:rFonts w:ascii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86EBE63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NVARCHAR(3  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B8A8A93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否/是</w:t>
            </w:r>
          </w:p>
        </w:tc>
      </w:tr>
      <w:tr w:rsidR="004E3C97" w:rsidRPr="00045959" w14:paraId="6A1984A7" w14:textId="77777777" w:rsidTr="004E3C97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BF3B6B3" w14:textId="77777777" w:rsidR="004E3C97" w:rsidRPr="00045959" w:rsidRDefault="004E3C97" w:rsidP="004E3C97">
            <w:pPr>
              <w:jc w:val="right"/>
              <w:rPr>
                <w:sz w:val="18"/>
                <w:szCs w:val="18"/>
              </w:rPr>
            </w:pPr>
            <w:r w:rsidRPr="00045959">
              <w:rPr>
                <w:rFonts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FB4F3A0" w14:textId="77777777" w:rsidR="004E3C97" w:rsidRPr="00045959" w:rsidRDefault="004E3C97" w:rsidP="004E3C97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GLFBH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6BF3320A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关联方编号</w:t>
            </w:r>
          </w:p>
        </w:tc>
        <w:tc>
          <w:tcPr>
            <w:tcW w:w="992" w:type="dxa"/>
          </w:tcPr>
          <w:p w14:paraId="6BD39F91" w14:textId="77777777" w:rsidR="004E3C97" w:rsidRDefault="004E3C97" w:rsidP="004E3C97">
            <w:r w:rsidRPr="00594837">
              <w:rPr>
                <w:rFonts w:ascii="微软雅黑" w:hAnsi="微软雅黑" w:hint="eastAsia"/>
                <w:sz w:val="18"/>
                <w:szCs w:val="18"/>
              </w:rPr>
              <w:t>条件性必填，如关联方标识选择是，则此项必填</w:t>
            </w:r>
          </w:p>
        </w:tc>
        <w:tc>
          <w:tcPr>
            <w:tcW w:w="1843" w:type="dxa"/>
            <w:vAlign w:val="center"/>
          </w:tcPr>
          <w:p w14:paraId="309D7A48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NVARCHAR(40 )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468F8B2" w14:textId="77777777" w:rsidR="004E3C97" w:rsidRPr="00045959" w:rsidRDefault="004E3C97" w:rsidP="004E3C97">
            <w:pPr>
              <w:rPr>
                <w:rFonts w:ascii="微软雅黑" w:hAnsi="微软雅黑"/>
                <w:sz w:val="18"/>
                <w:szCs w:val="18"/>
              </w:rPr>
            </w:pPr>
            <w:r w:rsidRPr="00045959">
              <w:rPr>
                <w:rFonts w:ascii="微软雅黑" w:hAnsi="微软雅黑" w:hint="eastAsia"/>
                <w:sz w:val="18"/>
                <w:szCs w:val="18"/>
              </w:rPr>
              <w:t>填写关联方编号</w:t>
            </w:r>
          </w:p>
        </w:tc>
      </w:tr>
    </w:tbl>
    <w:p w14:paraId="7002D926" w14:textId="77777777" w:rsidR="004E3C97" w:rsidRPr="004E3C97" w:rsidRDefault="004E3C97" w:rsidP="004E3C97"/>
    <w:p w14:paraId="385188E2" w14:textId="77777777" w:rsidR="004E3C97" w:rsidRPr="004E3C97" w:rsidRDefault="004E3C97" w:rsidP="004E3C97">
      <w:pPr>
        <w:pStyle w:val="5"/>
      </w:pPr>
      <w:r>
        <w:rPr>
          <w:rFonts w:hint="eastAsia"/>
        </w:rPr>
        <w:t>机构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439"/>
      </w:tblGrid>
      <w:tr w:rsidR="004E3C97" w:rsidRPr="006F7C25" w14:paraId="525843B5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2AFD062B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833" w:type="dxa"/>
            <w:gridSpan w:val="4"/>
          </w:tcPr>
          <w:p w14:paraId="47E25EB6" w14:textId="77777777" w:rsidR="004E3C97" w:rsidRPr="00022E94" w:rsidRDefault="004E3C97" w:rsidP="004E3C97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4E3C97" w:rsidRPr="006F7C25" w14:paraId="2A8B9B4E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1F2A5D8F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833" w:type="dxa"/>
            <w:gridSpan w:val="4"/>
            <w:vAlign w:val="center"/>
          </w:tcPr>
          <w:p w14:paraId="3753F285" w14:textId="77777777" w:rsidR="004E3C97" w:rsidRPr="00693D51" w:rsidRDefault="004E3C97" w:rsidP="004E3C97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4E3C97" w:rsidRPr="006F7C25" w14:paraId="1723688A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48D1C1A6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833" w:type="dxa"/>
            <w:gridSpan w:val="4"/>
            <w:vAlign w:val="center"/>
          </w:tcPr>
          <w:p w14:paraId="31FECDA1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信托客户（机构）信息查询</w:t>
            </w:r>
          </w:p>
        </w:tc>
      </w:tr>
      <w:tr w:rsidR="004E3C97" w:rsidRPr="006F7C25" w14:paraId="1F46FF0B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446E41CF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833" w:type="dxa"/>
            <w:gridSpan w:val="4"/>
            <w:vAlign w:val="center"/>
          </w:tcPr>
          <w:p w14:paraId="54DF8D92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4E3C97" w:rsidRPr="006F7C25" w14:paraId="5AF57535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01B31D25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833" w:type="dxa"/>
            <w:gridSpan w:val="4"/>
            <w:vAlign w:val="center"/>
          </w:tcPr>
          <w:p w14:paraId="4F71C73E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4E3C97" w:rsidRPr="006F7C25" w14:paraId="41517CAB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159E6160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833" w:type="dxa"/>
            <w:gridSpan w:val="4"/>
            <w:vAlign w:val="center"/>
          </w:tcPr>
          <w:p w14:paraId="780A61A9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4E3C97" w:rsidRPr="006F7C25" w14:paraId="429A1102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6E2871BA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09FE2F6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0D2AA8B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1CE572A9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439" w:type="dxa"/>
            <w:shd w:val="clear" w:color="auto" w:fill="BFBFBF"/>
            <w:vAlign w:val="center"/>
          </w:tcPr>
          <w:p w14:paraId="296C80E8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E3C97" w:rsidRPr="00045959" w14:paraId="16A90169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B8B5391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B11B35A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1A36BA" w14:textId="77777777" w:rsidR="004E3C97" w:rsidRDefault="004E3C97" w:rsidP="004E3C9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35B2256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E52DF15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NVARCHAR(32 )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C44CE3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唯一标识</w:t>
            </w:r>
            <w:r w:rsidRPr="00CE1865">
              <w:rPr>
                <w:rFonts w:hint="eastAsia"/>
                <w:sz w:val="18"/>
                <w:szCs w:val="18"/>
              </w:rPr>
              <w:t xml:space="preserve"> </w:t>
            </w:r>
            <w:r w:rsidRPr="00CE1865">
              <w:rPr>
                <w:sz w:val="18"/>
                <w:szCs w:val="18"/>
              </w:rPr>
              <w:t>CUSTNO</w:t>
            </w:r>
          </w:p>
        </w:tc>
      </w:tr>
      <w:tr w:rsidR="004E3C97" w:rsidRPr="00045959" w14:paraId="083E1062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CA7C74C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B95AA9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KHLX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BF3A8D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客户类型</w:t>
            </w:r>
          </w:p>
        </w:tc>
        <w:tc>
          <w:tcPr>
            <w:tcW w:w="992" w:type="dxa"/>
          </w:tcPr>
          <w:p w14:paraId="3E361441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BB3E412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F4153F0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银行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证券公司或下属资管子公司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基金公司或基金子公司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保险公司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信托公司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银行理财子公司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私募基金管理人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其他金融机构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普通法人机构</w:t>
            </w:r>
            <w:r w:rsidRPr="00CE1865">
              <w:rPr>
                <w:sz w:val="18"/>
                <w:szCs w:val="18"/>
              </w:rPr>
              <w:t>(</w:t>
            </w:r>
            <w:r w:rsidRPr="00CE1865">
              <w:rPr>
                <w:sz w:val="18"/>
                <w:szCs w:val="18"/>
              </w:rPr>
              <w:t>非金融）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普通非</w:t>
            </w:r>
            <w:r w:rsidRPr="00CE1865">
              <w:rPr>
                <w:sz w:val="18"/>
                <w:szCs w:val="18"/>
              </w:rPr>
              <w:lastRenderedPageBreak/>
              <w:t>法人机构（非金融）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政府类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合伙企业</w:t>
            </w:r>
            <w:r w:rsidRPr="00CE1865">
              <w:rPr>
                <w:sz w:val="18"/>
                <w:szCs w:val="18"/>
              </w:rPr>
              <w:t>/</w:t>
            </w:r>
            <w:r w:rsidRPr="00CE1865">
              <w:rPr>
                <w:sz w:val="18"/>
                <w:szCs w:val="18"/>
              </w:rPr>
              <w:t>其他</w:t>
            </w:r>
          </w:p>
        </w:tc>
      </w:tr>
      <w:tr w:rsidR="004E3C97" w:rsidRPr="00045959" w14:paraId="13F636FE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0072C2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E36E3D6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KHQC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CF5DA2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客户全称</w:t>
            </w:r>
          </w:p>
        </w:tc>
        <w:tc>
          <w:tcPr>
            <w:tcW w:w="992" w:type="dxa"/>
          </w:tcPr>
          <w:p w14:paraId="60480856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674A814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NVARCHAR(200)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460E322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填写机构客户全称</w:t>
            </w:r>
          </w:p>
        </w:tc>
      </w:tr>
      <w:tr w:rsidR="004E3C97" w:rsidRPr="00045959" w14:paraId="06165AF3" w14:textId="77777777" w:rsidTr="004E3C97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67A8651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23C2E9A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KHBH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D4A9B5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客户编号</w:t>
            </w:r>
          </w:p>
        </w:tc>
        <w:tc>
          <w:tcPr>
            <w:tcW w:w="992" w:type="dxa"/>
          </w:tcPr>
          <w:p w14:paraId="0E7F3D7A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266380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681368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填写客户编号</w:t>
            </w:r>
          </w:p>
        </w:tc>
      </w:tr>
      <w:tr w:rsidR="004E3C97" w:rsidRPr="00045959" w14:paraId="15226117" w14:textId="77777777" w:rsidTr="004E3C97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22ABD7B3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57EA314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JGKHSHXYDM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4300D1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机构客户统一社会信用代码</w:t>
            </w:r>
          </w:p>
        </w:tc>
        <w:tc>
          <w:tcPr>
            <w:tcW w:w="992" w:type="dxa"/>
          </w:tcPr>
          <w:p w14:paraId="638347DC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</w:p>
          <w:p w14:paraId="3E68BF61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若客户类型选择政府类，非必填</w:t>
            </w:r>
          </w:p>
        </w:tc>
        <w:tc>
          <w:tcPr>
            <w:tcW w:w="1843" w:type="dxa"/>
            <w:vAlign w:val="center"/>
          </w:tcPr>
          <w:p w14:paraId="5382BAC3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943B277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填写机构客户</w:t>
            </w:r>
            <w:r w:rsidRPr="00CE1865">
              <w:rPr>
                <w:rFonts w:hint="eastAsia"/>
                <w:sz w:val="18"/>
                <w:szCs w:val="18"/>
              </w:rPr>
              <w:t>18</w:t>
            </w:r>
            <w:r w:rsidRPr="00CE1865">
              <w:rPr>
                <w:rFonts w:hint="eastAsia"/>
                <w:sz w:val="18"/>
                <w:szCs w:val="18"/>
              </w:rPr>
              <w:t>位统一社会信用代码（境外机构填报</w:t>
            </w:r>
            <w:r w:rsidRPr="00CE1865">
              <w:rPr>
                <w:sz w:val="18"/>
                <w:szCs w:val="18"/>
              </w:rPr>
              <w:t>18</w:t>
            </w:r>
            <w:r w:rsidRPr="00CE1865">
              <w:rPr>
                <w:sz w:val="18"/>
                <w:szCs w:val="18"/>
              </w:rPr>
              <w:t>个</w:t>
            </w:r>
            <w:r w:rsidRPr="00CE1865">
              <w:rPr>
                <w:sz w:val="18"/>
                <w:szCs w:val="18"/>
              </w:rPr>
              <w:t>0</w:t>
            </w:r>
            <w:r w:rsidRPr="00CE1865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4E3C97" w:rsidRPr="00045959" w14:paraId="79CB50A7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2F36B5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F6B084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SFKLXTSYQZH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2A8EA6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是否开立信托受益权账户</w:t>
            </w:r>
          </w:p>
        </w:tc>
        <w:tc>
          <w:tcPr>
            <w:tcW w:w="992" w:type="dxa"/>
            <w:vAlign w:val="center"/>
          </w:tcPr>
          <w:p w14:paraId="53AF48E0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68B99A9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NVARCHAR(3 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492AB88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否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E3C97" w:rsidRPr="00045959" w14:paraId="57EE153A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7E2051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4EAF97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XTSYQZHBM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71DC9E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信托受益权账户编码</w:t>
            </w:r>
          </w:p>
        </w:tc>
        <w:tc>
          <w:tcPr>
            <w:tcW w:w="992" w:type="dxa"/>
            <w:vAlign w:val="center"/>
          </w:tcPr>
          <w:p w14:paraId="3C2979A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  <w:r w:rsidRPr="00CE1865">
              <w:rPr>
                <w:rFonts w:hint="eastAsia"/>
                <w:sz w:val="18"/>
                <w:szCs w:val="18"/>
              </w:rPr>
              <w:br/>
            </w:r>
            <w:r w:rsidRPr="00CE1865">
              <w:rPr>
                <w:rFonts w:hint="eastAsia"/>
                <w:sz w:val="18"/>
                <w:szCs w:val="18"/>
              </w:rPr>
              <w:t>如是否开立信托受益权账户</w:t>
            </w:r>
            <w:r w:rsidRPr="00CE1865">
              <w:rPr>
                <w:rFonts w:hint="eastAsia"/>
                <w:sz w:val="18"/>
                <w:szCs w:val="18"/>
              </w:rPr>
              <w:t xml:space="preserve"> </w:t>
            </w:r>
            <w:r w:rsidRPr="00CE1865">
              <w:rPr>
                <w:rFonts w:hint="eastAsia"/>
                <w:sz w:val="18"/>
                <w:szCs w:val="18"/>
              </w:rPr>
              <w:t>选择是，需填写</w:t>
            </w:r>
          </w:p>
        </w:tc>
        <w:tc>
          <w:tcPr>
            <w:tcW w:w="1843" w:type="dxa"/>
            <w:vAlign w:val="center"/>
          </w:tcPr>
          <w:p w14:paraId="1E2DF1B6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NVARCHAR(60 )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39EA35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填写客户的信托受益权账户编码</w:t>
            </w:r>
          </w:p>
        </w:tc>
      </w:tr>
      <w:tr w:rsidR="004E3C97" w:rsidRPr="00045959" w14:paraId="147E5C63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3B1483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32CEA6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FDDBR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2A667D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法定代表人</w:t>
            </w:r>
          </w:p>
        </w:tc>
        <w:tc>
          <w:tcPr>
            <w:tcW w:w="992" w:type="dxa"/>
            <w:vAlign w:val="center"/>
          </w:tcPr>
          <w:p w14:paraId="2EAA8BCC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  <w:r w:rsidRPr="00CE1865">
              <w:rPr>
                <w:rFonts w:hint="eastAsia"/>
                <w:sz w:val="18"/>
                <w:szCs w:val="18"/>
              </w:rPr>
              <w:br/>
            </w:r>
            <w:r w:rsidRPr="00CE1865">
              <w:rPr>
                <w:rFonts w:hint="eastAsia"/>
                <w:sz w:val="18"/>
                <w:szCs w:val="18"/>
              </w:rPr>
              <w:t>若客户类型选择政府类，非必填</w:t>
            </w:r>
          </w:p>
        </w:tc>
        <w:tc>
          <w:tcPr>
            <w:tcW w:w="1843" w:type="dxa"/>
            <w:vAlign w:val="center"/>
          </w:tcPr>
          <w:p w14:paraId="5FC1E866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NVARCHAR(200)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CFD8259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填写姓名</w:t>
            </w:r>
          </w:p>
        </w:tc>
      </w:tr>
      <w:tr w:rsidR="004E3C97" w:rsidRPr="00045959" w14:paraId="123732F3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EAB0374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1B0498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FDDBRZJLX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020927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法定代表人证件类型</w:t>
            </w:r>
          </w:p>
        </w:tc>
        <w:tc>
          <w:tcPr>
            <w:tcW w:w="992" w:type="dxa"/>
            <w:vAlign w:val="center"/>
          </w:tcPr>
          <w:p w14:paraId="7025E4B9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  <w:r w:rsidRPr="00CE1865">
              <w:rPr>
                <w:rFonts w:hint="eastAsia"/>
                <w:sz w:val="18"/>
                <w:szCs w:val="18"/>
              </w:rPr>
              <w:br/>
            </w:r>
            <w:r w:rsidRPr="00CE1865">
              <w:rPr>
                <w:rFonts w:hint="eastAsia"/>
                <w:sz w:val="18"/>
                <w:szCs w:val="18"/>
              </w:rPr>
              <w:t>若客户类型选择政府类，非必填</w:t>
            </w:r>
          </w:p>
        </w:tc>
        <w:tc>
          <w:tcPr>
            <w:tcW w:w="1843" w:type="dxa"/>
            <w:vAlign w:val="center"/>
          </w:tcPr>
          <w:p w14:paraId="78C478F3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4610A46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居民身份证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临时居民身份证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户口薄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普通护照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外交护照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公务护照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公务普通护照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中国人民解放军军官证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中国人民解放军士兵证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人民警察证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港澳居民居住证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台湾居民居住证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港澳居民来往内地通行证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台湾居民来往大陆通行证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外国人永久居留身份证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外国人居留或居留许可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外国人临时居留证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其他个人有效身份证件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组织机构代码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营业执照号</w:t>
            </w:r>
            <w:r w:rsidRPr="00CE1865">
              <w:rPr>
                <w:rFonts w:hint="eastAsia"/>
                <w:sz w:val="18"/>
                <w:szCs w:val="18"/>
              </w:rPr>
              <w:t>(</w:t>
            </w:r>
            <w:r w:rsidRPr="00CE1865">
              <w:rPr>
                <w:rFonts w:hint="eastAsia"/>
                <w:sz w:val="18"/>
                <w:szCs w:val="18"/>
              </w:rPr>
              <w:t>工商注册号</w:t>
            </w:r>
            <w:r w:rsidRPr="00CE1865">
              <w:rPr>
                <w:rFonts w:hint="eastAsia"/>
                <w:sz w:val="18"/>
                <w:szCs w:val="18"/>
              </w:rPr>
              <w:t>)/</w:t>
            </w:r>
            <w:r w:rsidRPr="00CE1865">
              <w:rPr>
                <w:rFonts w:hint="eastAsia"/>
                <w:sz w:val="18"/>
                <w:szCs w:val="18"/>
              </w:rPr>
              <w:t>社会信用代码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事业单位证书号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社会团体登记号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机关法人成立批文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登记信息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信托产品登记编码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业务许可证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法人登记证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备案证明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批文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确认函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其他</w:t>
            </w:r>
          </w:p>
          <w:p w14:paraId="39D3ECF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E3C97" w:rsidRPr="00045959" w14:paraId="0F2689FA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AAA5EF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50AA0B2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FDDBRZJHM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C39A84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法定代表人证件号码</w:t>
            </w:r>
          </w:p>
        </w:tc>
        <w:tc>
          <w:tcPr>
            <w:tcW w:w="992" w:type="dxa"/>
            <w:vAlign w:val="center"/>
          </w:tcPr>
          <w:p w14:paraId="220B893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  <w:r w:rsidRPr="00CE1865">
              <w:rPr>
                <w:rFonts w:hint="eastAsia"/>
                <w:sz w:val="18"/>
                <w:szCs w:val="18"/>
              </w:rPr>
              <w:br/>
            </w:r>
            <w:r w:rsidRPr="00CE1865">
              <w:rPr>
                <w:rFonts w:hint="eastAsia"/>
                <w:sz w:val="18"/>
                <w:szCs w:val="18"/>
              </w:rPr>
              <w:t>若客户类型选择政</w:t>
            </w:r>
            <w:r w:rsidRPr="00CE1865">
              <w:rPr>
                <w:rFonts w:hint="eastAsia"/>
                <w:sz w:val="18"/>
                <w:szCs w:val="18"/>
              </w:rPr>
              <w:lastRenderedPageBreak/>
              <w:t>府类，非必填</w:t>
            </w:r>
          </w:p>
        </w:tc>
        <w:tc>
          <w:tcPr>
            <w:tcW w:w="1843" w:type="dxa"/>
            <w:vAlign w:val="center"/>
          </w:tcPr>
          <w:p w14:paraId="2F9C56A7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lastRenderedPageBreak/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BB523A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  <w:tr w:rsidR="004E3C97" w:rsidRPr="00045959" w14:paraId="3623A284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4880566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440222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SSGB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12914B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所属国别</w:t>
            </w:r>
          </w:p>
        </w:tc>
        <w:tc>
          <w:tcPr>
            <w:tcW w:w="992" w:type="dxa"/>
            <w:vAlign w:val="center"/>
          </w:tcPr>
          <w:p w14:paraId="485CB3E7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  <w:r w:rsidRPr="00CE1865">
              <w:rPr>
                <w:rFonts w:hint="eastAsia"/>
                <w:sz w:val="18"/>
                <w:szCs w:val="18"/>
              </w:rPr>
              <w:br/>
            </w:r>
            <w:r w:rsidRPr="00CE1865">
              <w:rPr>
                <w:rFonts w:hint="eastAsia"/>
                <w:sz w:val="18"/>
                <w:szCs w:val="18"/>
              </w:rPr>
              <w:t>若客户类型选择政府类，非必填</w:t>
            </w:r>
          </w:p>
        </w:tc>
        <w:tc>
          <w:tcPr>
            <w:tcW w:w="1843" w:type="dxa"/>
            <w:vAlign w:val="center"/>
          </w:tcPr>
          <w:p w14:paraId="276E791A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NVARCHAR(12 )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428A3E0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填写信托客户所在国（按国标</w:t>
            </w:r>
            <w:r w:rsidRPr="00CE1865">
              <w:rPr>
                <w:sz w:val="18"/>
                <w:szCs w:val="18"/>
              </w:rPr>
              <w:t>GB/T 2659</w:t>
            </w:r>
            <w:r w:rsidRPr="00CE1865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4E3C97" w:rsidRPr="00045959" w14:paraId="60AA289C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01E6923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9B42C9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SSDQ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209F7D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所属地区</w:t>
            </w:r>
          </w:p>
        </w:tc>
        <w:tc>
          <w:tcPr>
            <w:tcW w:w="992" w:type="dxa"/>
            <w:vAlign w:val="center"/>
          </w:tcPr>
          <w:p w14:paraId="4E933C13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  <w:r w:rsidRPr="00CE1865">
              <w:rPr>
                <w:rFonts w:hint="eastAsia"/>
                <w:sz w:val="18"/>
                <w:szCs w:val="18"/>
              </w:rPr>
              <w:br/>
            </w:r>
            <w:r w:rsidRPr="00CE1865">
              <w:rPr>
                <w:rFonts w:hint="eastAsia"/>
                <w:sz w:val="18"/>
                <w:szCs w:val="18"/>
              </w:rPr>
              <w:t>当“所属国别”选择中华人民共和国、中国香港特别行政区、中国澳门特别行政区、中国台湾的，需要填写</w:t>
            </w:r>
          </w:p>
        </w:tc>
        <w:tc>
          <w:tcPr>
            <w:tcW w:w="1843" w:type="dxa"/>
            <w:vAlign w:val="center"/>
          </w:tcPr>
          <w:p w14:paraId="0174918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NVARCHAR(12 )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000903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境内：按国标</w:t>
            </w:r>
            <w:r w:rsidRPr="00CE1865">
              <w:rPr>
                <w:sz w:val="18"/>
                <w:szCs w:val="18"/>
              </w:rPr>
              <w:t xml:space="preserve">GB/T 2260 </w:t>
            </w:r>
            <w:r w:rsidRPr="00CE1865">
              <w:rPr>
                <w:sz w:val="18"/>
                <w:szCs w:val="18"/>
              </w:rPr>
              <w:t>中华人民共和国行政区划</w:t>
            </w:r>
            <w:r w:rsidRPr="00CE1865">
              <w:rPr>
                <w:sz w:val="18"/>
                <w:szCs w:val="18"/>
              </w:rPr>
              <w:t>6</w:t>
            </w:r>
            <w:r w:rsidRPr="00CE1865">
              <w:rPr>
                <w:sz w:val="18"/>
                <w:szCs w:val="18"/>
              </w:rPr>
              <w:t>位代码填报。</w:t>
            </w:r>
          </w:p>
        </w:tc>
      </w:tr>
      <w:tr w:rsidR="004E3C97" w:rsidRPr="00045959" w14:paraId="6D74EE58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AE4D3B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9C0F84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TXDZ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0C1F94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通讯地址</w:t>
            </w:r>
          </w:p>
        </w:tc>
        <w:tc>
          <w:tcPr>
            <w:tcW w:w="992" w:type="dxa"/>
            <w:vAlign w:val="center"/>
          </w:tcPr>
          <w:p w14:paraId="61246ECB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4DBB4FAA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NVARCHAR(200)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5EC1882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填写信托客户通讯地址</w:t>
            </w:r>
          </w:p>
        </w:tc>
      </w:tr>
      <w:tr w:rsidR="004E3C97" w:rsidRPr="00045959" w14:paraId="7DF78C53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9E88BDF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94AC50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LXDH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7651CD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992" w:type="dxa"/>
            <w:vAlign w:val="center"/>
          </w:tcPr>
          <w:p w14:paraId="3A2CE34A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6718621A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NVARCHAR(30 )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D785F94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填写信托客户通讯方式</w:t>
            </w:r>
          </w:p>
        </w:tc>
      </w:tr>
      <w:tr w:rsidR="004E3C97" w:rsidRPr="00045959" w14:paraId="28999727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CCF4B02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77D5322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GLFBS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EB1D29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关联方标识</w:t>
            </w:r>
          </w:p>
        </w:tc>
        <w:tc>
          <w:tcPr>
            <w:tcW w:w="992" w:type="dxa"/>
            <w:vAlign w:val="center"/>
          </w:tcPr>
          <w:p w14:paraId="3FCA979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A276DA0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NVARCHAR(3 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5A57C2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否</w:t>
            </w:r>
            <w:r w:rsidRPr="00CE1865">
              <w:rPr>
                <w:rFonts w:hint="eastAsia"/>
                <w:sz w:val="18"/>
                <w:szCs w:val="18"/>
              </w:rPr>
              <w:t>/</w:t>
            </w:r>
            <w:r w:rsidRPr="00CE1865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E3C97" w:rsidRPr="00045959" w14:paraId="49D4569D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7486D9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A1ED97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GLFBH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246D41" w14:textId="77777777" w:rsidR="004E3C97" w:rsidRDefault="004E3C97" w:rsidP="004E3C9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关联方编号</w:t>
            </w:r>
          </w:p>
        </w:tc>
        <w:tc>
          <w:tcPr>
            <w:tcW w:w="992" w:type="dxa"/>
            <w:vAlign w:val="center"/>
          </w:tcPr>
          <w:p w14:paraId="338047A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条件性必填</w:t>
            </w:r>
            <w:r w:rsidRPr="00CE1865">
              <w:rPr>
                <w:rFonts w:hint="eastAsia"/>
                <w:sz w:val="18"/>
                <w:szCs w:val="18"/>
              </w:rPr>
              <w:br/>
            </w:r>
            <w:r w:rsidRPr="00CE1865">
              <w:rPr>
                <w:rFonts w:hint="eastAsia"/>
                <w:sz w:val="18"/>
                <w:szCs w:val="18"/>
              </w:rPr>
              <w:t>如关联方标识选择是，则此项必填</w:t>
            </w:r>
          </w:p>
        </w:tc>
        <w:tc>
          <w:tcPr>
            <w:tcW w:w="1843" w:type="dxa"/>
            <w:vAlign w:val="center"/>
          </w:tcPr>
          <w:p w14:paraId="5B4ABBCC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D1355ED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填写关联方编号</w:t>
            </w:r>
          </w:p>
        </w:tc>
      </w:tr>
    </w:tbl>
    <w:p w14:paraId="720BA5FD" w14:textId="77777777" w:rsidR="004E3C97" w:rsidRDefault="004E3C97" w:rsidP="004E3C97"/>
    <w:p w14:paraId="43EBDCC3" w14:textId="77777777" w:rsidR="004E3C97" w:rsidRDefault="004E3C97" w:rsidP="004E3C97"/>
    <w:p w14:paraId="4A80F670" w14:textId="77777777" w:rsidR="004E3C97" w:rsidRPr="004E3C97" w:rsidRDefault="004E3C97" w:rsidP="004E3C97">
      <w:pPr>
        <w:pStyle w:val="5"/>
        <w:numPr>
          <w:ilvl w:val="4"/>
          <w:numId w:val="1"/>
        </w:numPr>
      </w:pPr>
      <w:r>
        <w:rPr>
          <w:rFonts w:hint="eastAsia"/>
        </w:rPr>
        <w:t>金融产品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439"/>
      </w:tblGrid>
      <w:tr w:rsidR="004E3C97" w:rsidRPr="006F7C25" w14:paraId="3849AEB2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507AF91C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833" w:type="dxa"/>
            <w:gridSpan w:val="4"/>
          </w:tcPr>
          <w:p w14:paraId="18B37985" w14:textId="77777777" w:rsidR="004E3C97" w:rsidRPr="00022E94" w:rsidRDefault="004E3C97" w:rsidP="004E3C97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4E3C97" w:rsidRPr="006F7C25" w14:paraId="56D4B63F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7DBFB229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833" w:type="dxa"/>
            <w:gridSpan w:val="4"/>
            <w:vAlign w:val="center"/>
          </w:tcPr>
          <w:p w14:paraId="3E22C462" w14:textId="77777777" w:rsidR="004E3C97" w:rsidRPr="00693D51" w:rsidRDefault="004E3C97" w:rsidP="004E3C97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4E3C97" w:rsidRPr="006F7C25" w14:paraId="6FDA2357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39607623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833" w:type="dxa"/>
            <w:gridSpan w:val="4"/>
            <w:vAlign w:val="center"/>
          </w:tcPr>
          <w:p w14:paraId="44A10218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信托客户（</w:t>
            </w:r>
            <w:r w:rsidRPr="00C142B1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金融产品</w:t>
            </w: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）信息查询</w:t>
            </w:r>
          </w:p>
        </w:tc>
      </w:tr>
      <w:tr w:rsidR="004E3C97" w:rsidRPr="006F7C25" w14:paraId="50752953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1E8AAB88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833" w:type="dxa"/>
            <w:gridSpan w:val="4"/>
            <w:vAlign w:val="center"/>
          </w:tcPr>
          <w:p w14:paraId="48E33BAD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4E3C97" w:rsidRPr="006F7C25" w14:paraId="5A491694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39BF27F3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833" w:type="dxa"/>
            <w:gridSpan w:val="4"/>
            <w:vAlign w:val="center"/>
          </w:tcPr>
          <w:p w14:paraId="756C6419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4E3C97" w:rsidRPr="006F7C25" w14:paraId="013AD6D8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40F42394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833" w:type="dxa"/>
            <w:gridSpan w:val="4"/>
            <w:vAlign w:val="center"/>
          </w:tcPr>
          <w:p w14:paraId="7105A93F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4E3C97" w:rsidRPr="006F7C25" w14:paraId="364C33D6" w14:textId="77777777" w:rsidTr="004E3C97">
        <w:tc>
          <w:tcPr>
            <w:tcW w:w="1985" w:type="dxa"/>
            <w:gridSpan w:val="2"/>
            <w:shd w:val="clear" w:color="auto" w:fill="BFBFBF"/>
            <w:vAlign w:val="center"/>
          </w:tcPr>
          <w:p w14:paraId="4950C0CF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A01A2B6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6BCBF96E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0B2CDE96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439" w:type="dxa"/>
            <w:shd w:val="clear" w:color="auto" w:fill="BFBFBF"/>
            <w:vAlign w:val="center"/>
          </w:tcPr>
          <w:p w14:paraId="5363CA14" w14:textId="77777777" w:rsidR="004E3C97" w:rsidRPr="00022E94" w:rsidRDefault="004E3C97" w:rsidP="004E3C97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E3C97" w:rsidRPr="00045959" w14:paraId="43FDD614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46D7907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6C8C4AE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2E1776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1646D1F3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5F12714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NVARCHAR(32 )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F74EEE5" w14:textId="77777777" w:rsidR="004E3C97" w:rsidRPr="00CE1865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CE1865">
              <w:rPr>
                <w:rFonts w:hint="eastAsia"/>
                <w:sz w:val="18"/>
                <w:szCs w:val="18"/>
              </w:rPr>
              <w:t>唯一标识</w:t>
            </w:r>
            <w:r w:rsidRPr="00CE1865">
              <w:rPr>
                <w:rFonts w:hint="eastAsia"/>
                <w:sz w:val="18"/>
                <w:szCs w:val="18"/>
              </w:rPr>
              <w:t xml:space="preserve"> </w:t>
            </w:r>
            <w:r w:rsidRPr="00CE1865">
              <w:rPr>
                <w:sz w:val="18"/>
                <w:szCs w:val="18"/>
              </w:rPr>
              <w:t>CUSTNO</w:t>
            </w:r>
          </w:p>
        </w:tc>
      </w:tr>
      <w:tr w:rsidR="004E3C97" w:rsidRPr="00045959" w14:paraId="7AB03B29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C0AA616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F929E9E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KHQC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DBDA5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客户全称</w:t>
            </w:r>
          </w:p>
        </w:tc>
        <w:tc>
          <w:tcPr>
            <w:tcW w:w="992" w:type="dxa"/>
            <w:vAlign w:val="center"/>
          </w:tcPr>
          <w:p w14:paraId="6B54AF6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ADA9E7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NVARCHAR(200)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FFE5283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填写金融产品全称</w:t>
            </w:r>
          </w:p>
        </w:tc>
      </w:tr>
      <w:tr w:rsidR="004E3C97" w:rsidRPr="00045959" w14:paraId="41D589DF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5DA905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CE09B4C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KHBH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B27AD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客户编号</w:t>
            </w:r>
          </w:p>
        </w:tc>
        <w:tc>
          <w:tcPr>
            <w:tcW w:w="992" w:type="dxa"/>
            <w:vAlign w:val="center"/>
          </w:tcPr>
          <w:p w14:paraId="4D1F67D7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8DF85DC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21F3232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填写客户编号</w:t>
            </w:r>
          </w:p>
        </w:tc>
      </w:tr>
      <w:tr w:rsidR="004E3C97" w:rsidRPr="00045959" w14:paraId="16801391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8170475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612CB2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KHLX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0972E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vAlign w:val="center"/>
          </w:tcPr>
          <w:p w14:paraId="578A2E42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B1D7D1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NVARCHAR(70 )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5555A8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银行理财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银行理财子公司资管产品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信托产品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保险产</w:t>
            </w:r>
            <w:r w:rsidRPr="00396ABD">
              <w:rPr>
                <w:rFonts w:hint="eastAsia"/>
                <w:sz w:val="18"/>
                <w:szCs w:val="18"/>
              </w:rPr>
              <w:lastRenderedPageBreak/>
              <w:t>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保险资管产品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公募基金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基金管理公司及子公司资产管理产品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证券公司及子公司资管产品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期货公司及子公司资管产品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社保基金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养老基金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企业年金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社会公益基金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私募基金份额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合格境外机构投资者（</w:t>
            </w:r>
            <w:r w:rsidRPr="00396ABD">
              <w:rPr>
                <w:rFonts w:hint="eastAsia"/>
                <w:sz w:val="18"/>
                <w:szCs w:val="18"/>
              </w:rPr>
              <w:t>QFII</w:t>
            </w:r>
            <w:r w:rsidRPr="00396ABD">
              <w:rPr>
                <w:rFonts w:hint="eastAsia"/>
                <w:sz w:val="18"/>
                <w:szCs w:val="18"/>
              </w:rPr>
              <w:t>）设立的金融产品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人民币合格境外机构投资者（</w:t>
            </w:r>
            <w:r w:rsidRPr="00396ABD">
              <w:rPr>
                <w:rFonts w:hint="eastAsia"/>
                <w:sz w:val="18"/>
                <w:szCs w:val="18"/>
              </w:rPr>
              <w:t>RQFII</w:t>
            </w:r>
            <w:r w:rsidRPr="00396ABD">
              <w:rPr>
                <w:rFonts w:hint="eastAsia"/>
                <w:sz w:val="18"/>
                <w:szCs w:val="18"/>
              </w:rPr>
              <w:t>）设立的金融产品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金融资产投资公司资管产品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4E3C97" w:rsidRPr="00045959" w14:paraId="4C9B1E44" w14:textId="77777777" w:rsidTr="004E3C97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4A7B5F91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A0E18DC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JRCPZJLX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DCB24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金融产品证件类型</w:t>
            </w:r>
          </w:p>
        </w:tc>
        <w:tc>
          <w:tcPr>
            <w:tcW w:w="992" w:type="dxa"/>
            <w:vAlign w:val="center"/>
          </w:tcPr>
          <w:p w14:paraId="72B0E98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7FC74D5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B1AC240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居民身份证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临时居民身份证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户口薄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普通护照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外交护照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公务护照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公务普通护照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中国人民解放军军官证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中国人民解放军士兵证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人民警察证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港澳居民居住证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台湾居民居住证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港澳居民来往内地通行证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台湾居民来往大陆通行证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外国人永久居留身份证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外国人居留或居留许可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外国人临时居留证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其他个人有效身份证件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组织机构代码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营业执照号</w:t>
            </w:r>
            <w:r w:rsidRPr="00396ABD">
              <w:rPr>
                <w:rFonts w:hint="eastAsia"/>
                <w:sz w:val="18"/>
                <w:szCs w:val="18"/>
              </w:rPr>
              <w:t>(</w:t>
            </w:r>
            <w:r w:rsidRPr="00396ABD">
              <w:rPr>
                <w:rFonts w:hint="eastAsia"/>
                <w:sz w:val="18"/>
                <w:szCs w:val="18"/>
              </w:rPr>
              <w:t>工商注册号</w:t>
            </w:r>
            <w:r w:rsidRPr="00396ABD">
              <w:rPr>
                <w:rFonts w:hint="eastAsia"/>
                <w:sz w:val="18"/>
                <w:szCs w:val="18"/>
              </w:rPr>
              <w:t>)/</w:t>
            </w:r>
            <w:r w:rsidRPr="00396ABD">
              <w:rPr>
                <w:rFonts w:hint="eastAsia"/>
                <w:sz w:val="18"/>
                <w:szCs w:val="18"/>
              </w:rPr>
              <w:t>社会信用</w:t>
            </w:r>
            <w:r w:rsidRPr="00396ABD">
              <w:rPr>
                <w:rFonts w:hint="eastAsia"/>
                <w:sz w:val="18"/>
                <w:szCs w:val="18"/>
              </w:rPr>
              <w:lastRenderedPageBreak/>
              <w:t>代码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事业单位证书号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社会团体登记号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机关法人成立批文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登记信息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信托产品登记编码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业务许可证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法人登记证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备案证明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批文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确认函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4E3C97" w:rsidRPr="00045959" w14:paraId="71EF18D1" w14:textId="77777777" w:rsidTr="004E3C97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75E4EAD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A125FF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JRCPZJHM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F9997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金融产品证件号码</w:t>
            </w:r>
          </w:p>
        </w:tc>
        <w:tc>
          <w:tcPr>
            <w:tcW w:w="992" w:type="dxa"/>
            <w:vAlign w:val="center"/>
          </w:tcPr>
          <w:p w14:paraId="4B8176A5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0B180E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4AB7D34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  <w:tr w:rsidR="004E3C97" w:rsidRPr="00045959" w14:paraId="7AC125FF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C97FD8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DE67B76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ZGCPCPDM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1B401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资管产品产品代码</w:t>
            </w:r>
          </w:p>
        </w:tc>
        <w:tc>
          <w:tcPr>
            <w:tcW w:w="992" w:type="dxa"/>
            <w:vAlign w:val="center"/>
          </w:tcPr>
          <w:p w14:paraId="3676DE04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09301E9E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NVARCHAR(15 )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6133AB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</w:t>
            </w:r>
            <w:r w:rsidRPr="00396ABD">
              <w:rPr>
                <w:rFonts w:hint="eastAsia"/>
                <w:sz w:val="18"/>
                <w:szCs w:val="18"/>
              </w:rPr>
              <w:t>15</w:t>
            </w:r>
            <w:r w:rsidRPr="00396ABD">
              <w:rPr>
                <w:rFonts w:hint="eastAsia"/>
                <w:sz w:val="18"/>
                <w:szCs w:val="18"/>
              </w:rPr>
              <w:t>位人行特定目的载体（</w:t>
            </w:r>
            <w:r w:rsidRPr="00396ABD">
              <w:rPr>
                <w:rFonts w:hint="eastAsia"/>
                <w:sz w:val="18"/>
                <w:szCs w:val="18"/>
              </w:rPr>
              <w:t>SPV</w:t>
            </w:r>
            <w:r w:rsidRPr="00396ABD">
              <w:rPr>
                <w:rFonts w:hint="eastAsia"/>
                <w:sz w:val="18"/>
                <w:szCs w:val="18"/>
              </w:rPr>
              <w:t>）编码</w:t>
            </w:r>
          </w:p>
        </w:tc>
      </w:tr>
      <w:tr w:rsidR="004E3C97" w:rsidRPr="00045959" w14:paraId="38E6A768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EDB9076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841DD34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SFKLXTSYQZH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CFE1AC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是否开立信托受益权账户</w:t>
            </w:r>
          </w:p>
        </w:tc>
        <w:tc>
          <w:tcPr>
            <w:tcW w:w="992" w:type="dxa"/>
            <w:vAlign w:val="center"/>
          </w:tcPr>
          <w:p w14:paraId="1F11256E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FD5AB4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NVARCHAR(3 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3199E9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否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E3C97" w:rsidRPr="00045959" w14:paraId="619AAA3B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3B10771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77388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XTSYQZHBM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C0F2B5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信托受益权账户编码</w:t>
            </w:r>
          </w:p>
        </w:tc>
        <w:tc>
          <w:tcPr>
            <w:tcW w:w="992" w:type="dxa"/>
            <w:vAlign w:val="center"/>
          </w:tcPr>
          <w:p w14:paraId="5E2BC4CC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条件性必填</w:t>
            </w:r>
            <w:r w:rsidRPr="00396ABD">
              <w:rPr>
                <w:rFonts w:hint="eastAsia"/>
                <w:sz w:val="18"/>
                <w:szCs w:val="18"/>
              </w:rPr>
              <w:br/>
            </w:r>
            <w:r w:rsidRPr="00396ABD">
              <w:rPr>
                <w:rFonts w:hint="eastAsia"/>
                <w:sz w:val="18"/>
                <w:szCs w:val="18"/>
              </w:rPr>
              <w:t>如是否开立信托受益权账户</w:t>
            </w:r>
            <w:r w:rsidRPr="00396ABD">
              <w:rPr>
                <w:rFonts w:hint="eastAsia"/>
                <w:sz w:val="18"/>
                <w:szCs w:val="18"/>
              </w:rPr>
              <w:t xml:space="preserve"> </w:t>
            </w:r>
            <w:r w:rsidRPr="00396ABD">
              <w:rPr>
                <w:rFonts w:hint="eastAsia"/>
                <w:sz w:val="18"/>
                <w:szCs w:val="18"/>
              </w:rPr>
              <w:t>选择是，需填写</w:t>
            </w:r>
          </w:p>
        </w:tc>
        <w:tc>
          <w:tcPr>
            <w:tcW w:w="1843" w:type="dxa"/>
            <w:vAlign w:val="center"/>
          </w:tcPr>
          <w:p w14:paraId="5029A50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NVARCHAR(60 )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8AD7627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填写客户的信托受益权账户编码（中国信登开立的信托受益权账户</w:t>
            </w:r>
            <w:r w:rsidRPr="00396ABD">
              <w:rPr>
                <w:rFonts w:hint="eastAsia"/>
                <w:sz w:val="18"/>
                <w:szCs w:val="18"/>
              </w:rPr>
              <w:t>15</w:t>
            </w:r>
            <w:r w:rsidRPr="00396ABD">
              <w:rPr>
                <w:rFonts w:hint="eastAsia"/>
                <w:sz w:val="18"/>
                <w:szCs w:val="18"/>
              </w:rPr>
              <w:t>位编码）</w:t>
            </w:r>
          </w:p>
        </w:tc>
      </w:tr>
      <w:tr w:rsidR="004E3C97" w:rsidRPr="00045959" w14:paraId="007D06A9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5818123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443DE2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GLRMC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AF429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管理人名称</w:t>
            </w:r>
          </w:p>
        </w:tc>
        <w:tc>
          <w:tcPr>
            <w:tcW w:w="992" w:type="dxa"/>
            <w:vAlign w:val="center"/>
          </w:tcPr>
          <w:p w14:paraId="409B217B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A60381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NVARCHAR(200)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8556E7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填写金融产品管理人名称</w:t>
            </w:r>
          </w:p>
        </w:tc>
      </w:tr>
      <w:tr w:rsidR="004E3C97" w:rsidRPr="00045959" w14:paraId="778A7FA9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753312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3523C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GLRSHXYDM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AAD10C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管理人统一社会信用代码</w:t>
            </w:r>
          </w:p>
        </w:tc>
        <w:tc>
          <w:tcPr>
            <w:tcW w:w="992" w:type="dxa"/>
            <w:vAlign w:val="center"/>
          </w:tcPr>
          <w:p w14:paraId="5722C34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BAB4A3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54C349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填写金融产品管理人</w:t>
            </w:r>
            <w:r w:rsidRPr="00396ABD">
              <w:rPr>
                <w:rFonts w:hint="eastAsia"/>
                <w:sz w:val="18"/>
                <w:szCs w:val="18"/>
              </w:rPr>
              <w:t>18</w:t>
            </w:r>
            <w:r w:rsidRPr="00396ABD">
              <w:rPr>
                <w:rFonts w:hint="eastAsia"/>
                <w:sz w:val="18"/>
                <w:szCs w:val="18"/>
              </w:rPr>
              <w:t>位统一社会信用代码</w:t>
            </w:r>
          </w:p>
        </w:tc>
      </w:tr>
      <w:tr w:rsidR="004E3C97" w:rsidRPr="00045959" w14:paraId="08B1986C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7506B6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33650A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GLRSSDQ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C1BE0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管理人所属地区</w:t>
            </w:r>
          </w:p>
        </w:tc>
        <w:tc>
          <w:tcPr>
            <w:tcW w:w="992" w:type="dxa"/>
            <w:vAlign w:val="center"/>
          </w:tcPr>
          <w:p w14:paraId="04A43A2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B580E0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NVARCHAR(12 )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C1F529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填写信托客户工商注册地址区域（境内：按国标</w:t>
            </w:r>
            <w:r w:rsidRPr="00396ABD">
              <w:rPr>
                <w:rFonts w:hint="eastAsia"/>
                <w:sz w:val="18"/>
                <w:szCs w:val="18"/>
              </w:rPr>
              <w:t xml:space="preserve">GB/T 2260 </w:t>
            </w:r>
            <w:r w:rsidRPr="00396ABD">
              <w:rPr>
                <w:rFonts w:hint="eastAsia"/>
                <w:sz w:val="18"/>
                <w:szCs w:val="18"/>
              </w:rPr>
              <w:t>境外：按照《</w:t>
            </w:r>
            <w:r w:rsidRPr="00396ABD">
              <w:rPr>
                <w:rFonts w:hint="eastAsia"/>
                <w:sz w:val="18"/>
                <w:szCs w:val="18"/>
              </w:rPr>
              <w:t xml:space="preserve">GB/T 2659 </w:t>
            </w:r>
            <w:r w:rsidRPr="00396ABD">
              <w:rPr>
                <w:rFonts w:hint="eastAsia"/>
                <w:sz w:val="18"/>
                <w:szCs w:val="18"/>
              </w:rPr>
              <w:t>世界各国和地区名称</w:t>
            </w:r>
            <w:r w:rsidRPr="00396ABD">
              <w:rPr>
                <w:rFonts w:hint="eastAsia"/>
                <w:sz w:val="18"/>
                <w:szCs w:val="18"/>
              </w:rPr>
              <w:lastRenderedPageBreak/>
              <w:t>代码》填报国家（地区）代码）</w:t>
            </w:r>
          </w:p>
        </w:tc>
      </w:tr>
      <w:tr w:rsidR="004E3C97" w:rsidRPr="00045959" w14:paraId="334E1F83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031280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8DA32C6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GLRTXDZ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DA8450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管理人通讯地址</w:t>
            </w:r>
          </w:p>
        </w:tc>
        <w:tc>
          <w:tcPr>
            <w:tcW w:w="992" w:type="dxa"/>
            <w:vAlign w:val="center"/>
          </w:tcPr>
          <w:p w14:paraId="2B12B540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07C016F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NVARCHAR(200)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F3DDCD7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填写信托客户通讯地址</w:t>
            </w:r>
          </w:p>
        </w:tc>
      </w:tr>
      <w:tr w:rsidR="004E3C97" w:rsidRPr="00045959" w14:paraId="32370DF7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1BC4B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F56C8C5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GLRLXDH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61060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管理人联系电话</w:t>
            </w:r>
          </w:p>
        </w:tc>
        <w:tc>
          <w:tcPr>
            <w:tcW w:w="992" w:type="dxa"/>
            <w:vAlign w:val="center"/>
          </w:tcPr>
          <w:p w14:paraId="683234C7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691FB37F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NVARCHAR(30 )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035FCFC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填写信托客户通讯方式</w:t>
            </w:r>
          </w:p>
        </w:tc>
      </w:tr>
      <w:tr w:rsidR="004E3C97" w:rsidRPr="00045959" w14:paraId="754B7D98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51F7BF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3E3CD03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SFBGSFXCP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C9F7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是否本公司发行产品</w:t>
            </w:r>
          </w:p>
        </w:tc>
        <w:tc>
          <w:tcPr>
            <w:tcW w:w="992" w:type="dxa"/>
            <w:vAlign w:val="center"/>
          </w:tcPr>
          <w:p w14:paraId="31BF6F7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82478E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NVARCHAR(3 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A3F311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否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E3C97" w:rsidRPr="00045959" w14:paraId="3E5A2EA6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C1E3789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E4584C5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SFGLFFXCP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03591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是否关联方发行产品</w:t>
            </w:r>
          </w:p>
        </w:tc>
        <w:tc>
          <w:tcPr>
            <w:tcW w:w="992" w:type="dxa"/>
            <w:vAlign w:val="center"/>
          </w:tcPr>
          <w:p w14:paraId="177E04A1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884413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NVARCHAR(3 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4C6EC0A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否</w:t>
            </w:r>
            <w:r w:rsidRPr="00396ABD">
              <w:rPr>
                <w:rFonts w:hint="eastAsia"/>
                <w:sz w:val="18"/>
                <w:szCs w:val="18"/>
              </w:rPr>
              <w:t>/</w:t>
            </w:r>
            <w:r w:rsidRPr="00396ABD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E3C97" w:rsidRPr="00045959" w14:paraId="66073D7E" w14:textId="77777777" w:rsidTr="004E3C97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4BC692D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B1BB923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GLFBH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9A7318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关联方编号</w:t>
            </w:r>
          </w:p>
        </w:tc>
        <w:tc>
          <w:tcPr>
            <w:tcW w:w="992" w:type="dxa"/>
            <w:vAlign w:val="center"/>
          </w:tcPr>
          <w:p w14:paraId="3D3E3177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条件性必填</w:t>
            </w:r>
            <w:r w:rsidRPr="00396ABD">
              <w:rPr>
                <w:rFonts w:hint="eastAsia"/>
                <w:sz w:val="18"/>
                <w:szCs w:val="18"/>
              </w:rPr>
              <w:br/>
            </w:r>
            <w:r w:rsidRPr="00396ABD">
              <w:rPr>
                <w:rFonts w:hint="eastAsia"/>
                <w:sz w:val="18"/>
                <w:szCs w:val="18"/>
              </w:rPr>
              <w:t>如是否关联方发行产品选择是，则此项必填</w:t>
            </w:r>
          </w:p>
        </w:tc>
        <w:tc>
          <w:tcPr>
            <w:tcW w:w="1843" w:type="dxa"/>
            <w:vAlign w:val="center"/>
          </w:tcPr>
          <w:p w14:paraId="15FC8297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NVARCHAR(40 )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32AA4F6" w14:textId="77777777" w:rsidR="004E3C97" w:rsidRPr="00396ABD" w:rsidRDefault="004E3C97" w:rsidP="004E3C97">
            <w:pPr>
              <w:widowControl/>
              <w:jc w:val="left"/>
              <w:rPr>
                <w:sz w:val="18"/>
                <w:szCs w:val="18"/>
              </w:rPr>
            </w:pPr>
            <w:r w:rsidRPr="00396ABD">
              <w:rPr>
                <w:rFonts w:hint="eastAsia"/>
                <w:sz w:val="18"/>
                <w:szCs w:val="18"/>
              </w:rPr>
              <w:t>填写关联方编号</w:t>
            </w:r>
          </w:p>
        </w:tc>
      </w:tr>
    </w:tbl>
    <w:p w14:paraId="3ECEF998" w14:textId="77777777" w:rsidR="004E3C97" w:rsidRDefault="004E3C97" w:rsidP="004E3C97"/>
    <w:p w14:paraId="254A087F" w14:textId="77777777" w:rsidR="004E3C97" w:rsidRPr="004E3C97" w:rsidRDefault="004E3C97" w:rsidP="004E3C97">
      <w:pPr>
        <w:pStyle w:val="4"/>
      </w:pPr>
      <w:r>
        <w:rPr>
          <w:rFonts w:hint="eastAsia"/>
        </w:rPr>
        <w:t>信托运用交易对手</w:t>
      </w:r>
    </w:p>
    <w:p w14:paraId="2434C688" w14:textId="77777777" w:rsidR="0015721F" w:rsidRDefault="0043728A" w:rsidP="0043728A">
      <w:pPr>
        <w:pStyle w:val="5"/>
      </w:pPr>
      <w:r>
        <w:t>住户</w:t>
      </w:r>
    </w:p>
    <w:p w14:paraId="17B11372" w14:textId="77777777" w:rsidR="0043728A" w:rsidRDefault="0043728A" w:rsidP="0043728A">
      <w:r>
        <w:rPr>
          <w:rFonts w:hint="eastAsia"/>
        </w:rPr>
        <w:t>信托业务系统完善交易对手（住户）的信息</w:t>
      </w:r>
    </w:p>
    <w:p w14:paraId="7F43AD30" w14:textId="77777777" w:rsidR="0043728A" w:rsidRPr="0043728A" w:rsidRDefault="0043728A" w:rsidP="0043728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lastRenderedPageBreak/>
        <w:t>新增字段</w:t>
      </w:r>
    </w:p>
    <w:p w14:paraId="62581427" w14:textId="77777777" w:rsidR="0043728A" w:rsidRPr="0043728A" w:rsidRDefault="0043728A" w:rsidP="0043728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color w:val="24292E"/>
          <w:kern w:val="0"/>
          <w:szCs w:val="21"/>
        </w:rPr>
        <w:t>交易对手类型</w:t>
      </w:r>
    </w:p>
    <w:p w14:paraId="680A16F9" w14:textId="77777777" w:rsidR="0043728A" w:rsidRPr="0043728A" w:rsidRDefault="0043728A" w:rsidP="0043728A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调整字段</w:t>
      </w:r>
    </w:p>
    <w:p w14:paraId="6620437E" w14:textId="77777777" w:rsidR="0043728A" w:rsidRPr="0043728A" w:rsidRDefault="0043728A" w:rsidP="0043728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color w:val="24292E"/>
          <w:kern w:val="0"/>
          <w:szCs w:val="21"/>
        </w:rPr>
        <w:t>居住地址 --&gt; 居住地区</w:t>
      </w:r>
    </w:p>
    <w:p w14:paraId="7ECA2E55" w14:textId="77777777" w:rsidR="0043728A" w:rsidRPr="0043728A" w:rsidRDefault="0043728A" w:rsidP="0043728A">
      <w:pPr>
        <w:widowControl/>
        <w:numPr>
          <w:ilvl w:val="1"/>
          <w:numId w:val="19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color w:val="24292E"/>
          <w:kern w:val="0"/>
          <w:szCs w:val="21"/>
        </w:rPr>
        <w:t>关联类型 --&gt; 关联标识、关联方编号</w:t>
      </w:r>
    </w:p>
    <w:p w14:paraId="2D6072DC" w14:textId="77777777" w:rsidR="0043728A" w:rsidRPr="0043728A" w:rsidRDefault="0043728A" w:rsidP="0043728A"/>
    <w:p w14:paraId="68231EB0" w14:textId="77777777" w:rsidR="0043728A" w:rsidRDefault="0043728A" w:rsidP="0043728A">
      <w:pPr>
        <w:pStyle w:val="5"/>
        <w:numPr>
          <w:ilvl w:val="4"/>
          <w:numId w:val="1"/>
        </w:numPr>
      </w:pPr>
      <w:r>
        <w:t>机构</w:t>
      </w:r>
      <w:r>
        <w:rPr>
          <w:rFonts w:hint="eastAsia"/>
        </w:rPr>
        <w:t xml:space="preserve"> </w:t>
      </w:r>
      <w:r>
        <w:t xml:space="preserve">&amp; </w:t>
      </w:r>
      <w:r>
        <w:t>股东信息</w:t>
      </w:r>
    </w:p>
    <w:p w14:paraId="265D2BB1" w14:textId="77777777" w:rsidR="0043728A" w:rsidRDefault="0043728A" w:rsidP="0043728A">
      <w:r>
        <w:rPr>
          <w:rFonts w:hint="eastAsia"/>
        </w:rPr>
        <w:t>信托业务系统完善交易对手（机构）信息</w:t>
      </w:r>
    </w:p>
    <w:p w14:paraId="5F61F267" w14:textId="77777777" w:rsidR="0043728A" w:rsidRPr="0043728A" w:rsidRDefault="0043728A" w:rsidP="0043728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新增字段</w:t>
      </w:r>
    </w:p>
    <w:p w14:paraId="4B9D2FBC" w14:textId="77777777" w:rsidR="0043728A" w:rsidRPr="0043728A" w:rsidRDefault="0043728A" w:rsidP="0043728A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color w:val="24292E"/>
          <w:kern w:val="0"/>
          <w:szCs w:val="21"/>
        </w:rPr>
        <w:t>工商注册日期、工商登记到期日期</w:t>
      </w:r>
    </w:p>
    <w:p w14:paraId="683D22B9" w14:textId="77777777" w:rsidR="0043728A" w:rsidRPr="0043728A" w:rsidRDefault="0043728A" w:rsidP="0043728A">
      <w:pPr>
        <w:widowControl/>
        <w:numPr>
          <w:ilvl w:val="1"/>
          <w:numId w:val="20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color w:val="24292E"/>
          <w:kern w:val="0"/>
          <w:szCs w:val="21"/>
        </w:rPr>
        <w:t>实际控制人标识、实际控制人类型、实际控制人名称、实际控制人证件类型、实际控制人证件号码</w:t>
      </w:r>
    </w:p>
    <w:p w14:paraId="0C6A14D6" w14:textId="77777777" w:rsidR="0043728A" w:rsidRPr="0043728A" w:rsidRDefault="0043728A" w:rsidP="0043728A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lastRenderedPageBreak/>
        <w:t>调整字段</w:t>
      </w:r>
    </w:p>
    <w:p w14:paraId="5CAE125C" w14:textId="77777777" w:rsidR="0043728A" w:rsidRPr="0043728A" w:rsidRDefault="0043728A" w:rsidP="0043728A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color w:val="24292E"/>
          <w:kern w:val="0"/>
          <w:szCs w:val="21"/>
        </w:rPr>
        <w:t>平台标志、平台政府名称、平台政府级别 --&gt; 政府融资平台标识</w:t>
      </w:r>
    </w:p>
    <w:p w14:paraId="1D032B3E" w14:textId="77777777" w:rsidR="0043728A" w:rsidRPr="0043728A" w:rsidRDefault="0043728A" w:rsidP="0043728A">
      <w:pPr>
        <w:widowControl/>
        <w:numPr>
          <w:ilvl w:val="1"/>
          <w:numId w:val="20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43728A">
        <w:rPr>
          <w:rFonts w:ascii="微软雅黑" w:hAnsi="微软雅黑" w:cs="宋体" w:hint="eastAsia"/>
          <w:color w:val="24292E"/>
          <w:kern w:val="0"/>
          <w:szCs w:val="21"/>
        </w:rPr>
        <w:t>关联类型 --&gt; 关联标识、关联方编号</w:t>
      </w:r>
    </w:p>
    <w:p w14:paraId="1D9E9882" w14:textId="77777777" w:rsidR="0043728A" w:rsidRPr="0043728A" w:rsidRDefault="0043728A" w:rsidP="0043728A">
      <w:pPr>
        <w:pStyle w:val="5"/>
      </w:pPr>
      <w:r>
        <w:t>金融产品</w:t>
      </w:r>
    </w:p>
    <w:p w14:paraId="684D626E" w14:textId="77777777" w:rsidR="0043728A" w:rsidRDefault="0043728A" w:rsidP="0043728A">
      <w:r>
        <w:rPr>
          <w:rFonts w:hint="eastAsia"/>
        </w:rPr>
        <w:t>信托业务系统增加客户类型为金融产品的客户管理。</w:t>
      </w:r>
    </w:p>
    <w:p w14:paraId="7BC6006E" w14:textId="77777777" w:rsidR="0015721F" w:rsidRPr="0043728A" w:rsidRDefault="0015721F" w:rsidP="0015721F"/>
    <w:p w14:paraId="760B806E" w14:textId="77777777" w:rsidR="0015721F" w:rsidRPr="000D2949" w:rsidRDefault="0015721F" w:rsidP="0015721F">
      <w:pPr>
        <w:pStyle w:val="3"/>
      </w:pPr>
      <w:r w:rsidRPr="0015721F">
        <w:rPr>
          <w:rFonts w:hint="eastAsia"/>
        </w:rPr>
        <w:t>信托产品信息</w:t>
      </w:r>
    </w:p>
    <w:p w14:paraId="324B018F" w14:textId="77777777" w:rsidR="008235D0" w:rsidRDefault="008235D0" w:rsidP="008235D0">
      <w:pPr>
        <w:pStyle w:val="4"/>
        <w:numPr>
          <w:ilvl w:val="3"/>
          <w:numId w:val="1"/>
        </w:numPr>
      </w:pPr>
      <w:r>
        <w:rPr>
          <w:rFonts w:hint="eastAsia"/>
        </w:rPr>
        <w:t>信托产品</w:t>
      </w:r>
      <w:r w:rsidR="00A13722">
        <w:rPr>
          <w:rFonts w:hint="eastAsia"/>
        </w:rPr>
        <w:t>基本</w:t>
      </w:r>
      <w:r>
        <w:rPr>
          <w:rFonts w:hint="eastAsia"/>
        </w:rPr>
        <w:t>信息</w:t>
      </w:r>
    </w:p>
    <w:p w14:paraId="02879FB2" w14:textId="77777777" w:rsidR="00133536" w:rsidRDefault="00133536" w:rsidP="0015721F">
      <w:r>
        <w:rPr>
          <w:rFonts w:hint="eastAsia"/>
        </w:rPr>
        <w:t>依据三单（单独管理、单独建账、单独核算）原则进行管理的最小主体。</w:t>
      </w:r>
    </w:p>
    <w:p w14:paraId="280633DA" w14:textId="77777777" w:rsidR="00133536" w:rsidRDefault="00133536" w:rsidP="00133536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非三项目：通过信托业务实现产品信息数据的管理；</w:t>
      </w:r>
    </w:p>
    <w:p w14:paraId="10FFF0EA" w14:textId="77777777" w:rsidR="0015721F" w:rsidRPr="00133536" w:rsidRDefault="00133536" w:rsidP="00133536">
      <w:pPr>
        <w:pStyle w:val="af1"/>
        <w:numPr>
          <w:ilvl w:val="0"/>
          <w:numId w:val="17"/>
        </w:numPr>
        <w:ind w:firstLineChars="0"/>
        <w:rPr>
          <w:color w:val="FF0000"/>
        </w:rPr>
      </w:pPr>
      <w:r w:rsidRPr="00133536">
        <w:rPr>
          <w:rFonts w:hint="eastAsia"/>
          <w:color w:val="FF0000"/>
        </w:rPr>
        <w:t>三单项目：需与</w:t>
      </w:r>
      <w:r w:rsidRPr="00133536">
        <w:rPr>
          <w:color w:val="FF0000"/>
        </w:rPr>
        <w:t>TA</w:t>
      </w:r>
      <w:r w:rsidRPr="00133536">
        <w:rPr>
          <w:rFonts w:hint="eastAsia"/>
          <w:color w:val="FF0000"/>
        </w:rPr>
        <w:t>进行衔接受益权信息（具体数据对接结构</w:t>
      </w:r>
      <w:r w:rsidRPr="00133536">
        <w:rPr>
          <w:rFonts w:hint="eastAsia"/>
          <w:color w:val="FF0000"/>
        </w:rPr>
        <w:t xml:space="preserve"> </w:t>
      </w:r>
      <w:r w:rsidRPr="00133536">
        <w:rPr>
          <w:rFonts w:hint="eastAsia"/>
          <w:color w:val="FF0000"/>
        </w:rPr>
        <w:t>待议）</w:t>
      </w:r>
    </w:p>
    <w:p w14:paraId="45CA0CC3" w14:textId="77777777" w:rsidR="00A13722" w:rsidRDefault="00A13722" w:rsidP="0015721F"/>
    <w:p w14:paraId="735860D0" w14:textId="77777777" w:rsidR="00A13722" w:rsidRDefault="00A13722" w:rsidP="00A13722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信托产品账户信息</w:t>
      </w:r>
    </w:p>
    <w:p w14:paraId="208712CF" w14:textId="77777777" w:rsidR="00A13722" w:rsidRDefault="0043728A" w:rsidP="0015721F">
      <w:r>
        <w:t>由信托业务系统</w:t>
      </w:r>
      <w:r>
        <w:rPr>
          <w:rFonts w:hint="eastAsia"/>
        </w:rPr>
        <w:t>提供对信托产品所有账户进行管理的的功能，并按要求完善账户信息字段</w:t>
      </w:r>
      <w:r>
        <w:rPr>
          <w:rFonts w:hint="eastAsia"/>
        </w:rPr>
        <w:t xml:space="preserve"> </w:t>
      </w:r>
      <w:r>
        <w:t>。</w:t>
      </w:r>
    </w:p>
    <w:p w14:paraId="78E963CA" w14:textId="77777777" w:rsidR="00A13722" w:rsidRDefault="00A13722" w:rsidP="00A13722">
      <w:pPr>
        <w:pStyle w:val="4"/>
        <w:numPr>
          <w:ilvl w:val="3"/>
          <w:numId w:val="1"/>
        </w:numPr>
      </w:pPr>
      <w:r>
        <w:rPr>
          <w:rFonts w:hint="eastAsia"/>
        </w:rPr>
        <w:t>信托投资顾问合同信息</w:t>
      </w:r>
    </w:p>
    <w:p w14:paraId="2CA63F5C" w14:textId="77777777" w:rsidR="0043728A" w:rsidRPr="002C3A30" w:rsidRDefault="0043728A" w:rsidP="0043728A">
      <w:r>
        <w:rPr>
          <w:rFonts w:hint="eastAsia"/>
        </w:rPr>
        <w:t>通过</w:t>
      </w:r>
      <w:r>
        <w:t xml:space="preserve">EAST4 </w:t>
      </w:r>
      <w:r>
        <w:rPr>
          <w:rFonts w:hint="eastAsia"/>
        </w:rPr>
        <w:t>报送系统提供数据管理功能，通过录入、编辑后，对数据进行报送。</w:t>
      </w:r>
    </w:p>
    <w:p w14:paraId="00D97362" w14:textId="77777777" w:rsidR="00A13722" w:rsidRPr="0043728A" w:rsidRDefault="00A13722" w:rsidP="0015721F"/>
    <w:p w14:paraId="312C2A9A" w14:textId="77777777" w:rsidR="00A13722" w:rsidRDefault="00A13722" w:rsidP="0015721F"/>
    <w:p w14:paraId="066B320A" w14:textId="77777777" w:rsidR="00A13722" w:rsidRDefault="00A13722" w:rsidP="00A13722">
      <w:pPr>
        <w:pStyle w:val="4"/>
        <w:numPr>
          <w:ilvl w:val="3"/>
          <w:numId w:val="1"/>
        </w:numPr>
      </w:pPr>
      <w:r>
        <w:rPr>
          <w:rFonts w:hint="eastAsia"/>
        </w:rPr>
        <w:t>信托第三方合作信息</w:t>
      </w:r>
    </w:p>
    <w:p w14:paraId="596B4B50" w14:textId="77777777" w:rsidR="0043728A" w:rsidRPr="002C3A30" w:rsidRDefault="0043728A" w:rsidP="0043728A">
      <w:r>
        <w:rPr>
          <w:rFonts w:hint="eastAsia"/>
        </w:rPr>
        <w:t>通过</w:t>
      </w:r>
      <w:r>
        <w:t xml:space="preserve">EAST4 </w:t>
      </w:r>
      <w:r>
        <w:rPr>
          <w:rFonts w:hint="eastAsia"/>
        </w:rPr>
        <w:t>报送系统提供数据管理功能，通过录入、编辑后，对数据进行报送。</w:t>
      </w:r>
    </w:p>
    <w:p w14:paraId="04351B90" w14:textId="77777777" w:rsidR="0015721F" w:rsidRPr="0043728A" w:rsidRDefault="0015721F" w:rsidP="0015721F"/>
    <w:p w14:paraId="046F16DE" w14:textId="77777777" w:rsidR="008235D0" w:rsidRDefault="008235D0" w:rsidP="008235D0">
      <w:pPr>
        <w:pStyle w:val="4"/>
      </w:pPr>
      <w:r>
        <w:rPr>
          <w:rFonts w:hint="eastAsia"/>
        </w:rPr>
        <w:t>信托产品受益所有人信息</w:t>
      </w:r>
    </w:p>
    <w:p w14:paraId="34CCF4ED" w14:textId="77777777" w:rsidR="008235D0" w:rsidRDefault="00A13722" w:rsidP="0043728A">
      <w:pPr>
        <w:ind w:firstLineChars="200" w:firstLine="420"/>
      </w:pPr>
      <w:r>
        <w:rPr>
          <w:rFonts w:hint="eastAsia"/>
        </w:rPr>
        <w:t>受益所有人信息，根据</w:t>
      </w:r>
      <w:r w:rsidR="0043728A">
        <w:t>《中国人民银行关于加强反洗钱客户身份识别有关工作的通知》的通知（</w:t>
      </w:r>
      <w:r w:rsidR="0043728A">
        <w:t>235</w:t>
      </w:r>
      <w:r w:rsidR="0043728A">
        <w:t>号文件）</w:t>
      </w:r>
      <w:r>
        <w:rPr>
          <w:rFonts w:hint="eastAsia"/>
        </w:rPr>
        <w:t>的要求，要求</w:t>
      </w:r>
      <w:r w:rsidR="0043728A">
        <w:rPr>
          <w:rFonts w:hint="eastAsia"/>
        </w:rPr>
        <w:t>除自然人</w:t>
      </w:r>
      <w:r>
        <w:rPr>
          <w:rFonts w:hint="eastAsia"/>
        </w:rPr>
        <w:t>客户</w:t>
      </w:r>
      <w:r w:rsidR="0043728A">
        <w:rPr>
          <w:rFonts w:hint="eastAsia"/>
        </w:rPr>
        <w:t>外需要</w:t>
      </w:r>
      <w:r>
        <w:rPr>
          <w:rFonts w:hint="eastAsia"/>
        </w:rPr>
        <w:t>填报</w:t>
      </w:r>
      <w:r>
        <w:rPr>
          <w:rFonts w:hint="eastAsia"/>
        </w:rPr>
        <w:lastRenderedPageBreak/>
        <w:t>最终受益所有人。</w:t>
      </w:r>
    </w:p>
    <w:p w14:paraId="35DCFD5E" w14:textId="77777777" w:rsidR="00A13722" w:rsidRDefault="00A13722" w:rsidP="008235D0"/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155"/>
      </w:tblGrid>
      <w:tr w:rsidR="008235D0" w:rsidRPr="006F7C25" w14:paraId="1CA2A8EC" w14:textId="77777777" w:rsidTr="00F650D2">
        <w:tc>
          <w:tcPr>
            <w:tcW w:w="1985" w:type="dxa"/>
            <w:gridSpan w:val="2"/>
            <w:shd w:val="clear" w:color="auto" w:fill="BFBFBF"/>
            <w:vAlign w:val="center"/>
          </w:tcPr>
          <w:p w14:paraId="79F0CDB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549" w:type="dxa"/>
            <w:gridSpan w:val="4"/>
          </w:tcPr>
          <w:p w14:paraId="261206FC" w14:textId="77777777" w:rsidR="008235D0" w:rsidRPr="00022E94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8235D0" w:rsidRPr="006F7C25" w14:paraId="6DB96F42" w14:textId="77777777" w:rsidTr="00F650D2">
        <w:tc>
          <w:tcPr>
            <w:tcW w:w="1985" w:type="dxa"/>
            <w:gridSpan w:val="2"/>
            <w:shd w:val="clear" w:color="auto" w:fill="BFBFBF"/>
            <w:vAlign w:val="center"/>
          </w:tcPr>
          <w:p w14:paraId="27372221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549" w:type="dxa"/>
            <w:gridSpan w:val="4"/>
            <w:vAlign w:val="center"/>
          </w:tcPr>
          <w:p w14:paraId="09250EE7" w14:textId="77777777" w:rsidR="008235D0" w:rsidRPr="00693D51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8235D0" w:rsidRPr="006F7C25" w14:paraId="2221EDD0" w14:textId="77777777" w:rsidTr="00F650D2">
        <w:tc>
          <w:tcPr>
            <w:tcW w:w="1985" w:type="dxa"/>
            <w:gridSpan w:val="2"/>
            <w:shd w:val="clear" w:color="auto" w:fill="BFBFBF"/>
            <w:vAlign w:val="center"/>
          </w:tcPr>
          <w:p w14:paraId="7DEE31C8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549" w:type="dxa"/>
            <w:gridSpan w:val="4"/>
            <w:vAlign w:val="center"/>
          </w:tcPr>
          <w:p w14:paraId="35F8BAC5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E66CF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信托产品受益所有人</w:t>
            </w:r>
            <w:r w:rsidRPr="00950CBC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信息</w:t>
            </w:r>
          </w:p>
        </w:tc>
      </w:tr>
      <w:tr w:rsidR="008235D0" w:rsidRPr="006F7C25" w14:paraId="3FD928E6" w14:textId="77777777" w:rsidTr="00F650D2">
        <w:tc>
          <w:tcPr>
            <w:tcW w:w="1985" w:type="dxa"/>
            <w:gridSpan w:val="2"/>
            <w:shd w:val="clear" w:color="auto" w:fill="BFBFBF"/>
            <w:vAlign w:val="center"/>
          </w:tcPr>
          <w:p w14:paraId="0AACFAA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549" w:type="dxa"/>
            <w:gridSpan w:val="4"/>
            <w:vAlign w:val="center"/>
          </w:tcPr>
          <w:p w14:paraId="291904C8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8235D0" w:rsidRPr="006F7C25" w14:paraId="4C6C13FD" w14:textId="77777777" w:rsidTr="00F650D2">
        <w:tc>
          <w:tcPr>
            <w:tcW w:w="1985" w:type="dxa"/>
            <w:gridSpan w:val="2"/>
            <w:shd w:val="clear" w:color="auto" w:fill="BFBFBF"/>
            <w:vAlign w:val="center"/>
          </w:tcPr>
          <w:p w14:paraId="0902DAE5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549" w:type="dxa"/>
            <w:gridSpan w:val="4"/>
            <w:vAlign w:val="center"/>
          </w:tcPr>
          <w:p w14:paraId="4D9446C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8235D0" w:rsidRPr="006F7C25" w14:paraId="5C489DA3" w14:textId="77777777" w:rsidTr="00F650D2">
        <w:tc>
          <w:tcPr>
            <w:tcW w:w="1985" w:type="dxa"/>
            <w:gridSpan w:val="2"/>
            <w:shd w:val="clear" w:color="auto" w:fill="BFBFBF"/>
            <w:vAlign w:val="center"/>
          </w:tcPr>
          <w:p w14:paraId="6947A6A0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549" w:type="dxa"/>
            <w:gridSpan w:val="4"/>
            <w:vAlign w:val="center"/>
          </w:tcPr>
          <w:p w14:paraId="7CD04088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8235D0" w:rsidRPr="006F7C25" w14:paraId="0DC64E2F" w14:textId="77777777" w:rsidTr="00F650D2">
        <w:tc>
          <w:tcPr>
            <w:tcW w:w="1985" w:type="dxa"/>
            <w:gridSpan w:val="2"/>
            <w:shd w:val="clear" w:color="auto" w:fill="BFBFBF"/>
            <w:vAlign w:val="center"/>
          </w:tcPr>
          <w:p w14:paraId="68D45658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5016FE5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132E7CA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79720CE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155" w:type="dxa"/>
            <w:shd w:val="clear" w:color="auto" w:fill="BFBFBF"/>
            <w:vAlign w:val="center"/>
          </w:tcPr>
          <w:p w14:paraId="2765F720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235D0" w:rsidRPr="00045959" w14:paraId="7289FEED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BB22676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C7A37FC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C2A474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512BAAD1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344E201" w14:textId="77777777" w:rsidR="008235D0" w:rsidRDefault="008235D0" w:rsidP="00F650D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32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49EFE2E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填写此表</w:t>
            </w:r>
            <w:r w:rsidRPr="005C003A">
              <w:rPr>
                <w:rFonts w:hint="eastAsia"/>
                <w:sz w:val="18"/>
                <w:szCs w:val="18"/>
              </w:rPr>
              <w:t>ID</w:t>
            </w:r>
            <w:r w:rsidRPr="005C003A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8235D0" w:rsidRPr="00045959" w14:paraId="650DF2EA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305D098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2032DC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4BDB04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381E1207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4A67938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1856204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8235D0" w:rsidRPr="00045959" w14:paraId="6D23BBA0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32CF570" w14:textId="77777777" w:rsidR="008235D0" w:rsidRPr="005C003A" w:rsidRDefault="00932F2B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D0C23F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SYSYRLX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B8CEB1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受益所有人类型</w:t>
            </w:r>
          </w:p>
        </w:tc>
        <w:tc>
          <w:tcPr>
            <w:tcW w:w="992" w:type="dxa"/>
            <w:vAlign w:val="center"/>
          </w:tcPr>
          <w:p w14:paraId="01DE340C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47F585F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60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46E0E34" w14:textId="77777777" w:rsidR="008235D0" w:rsidRPr="005C003A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机构客户的受益所有人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金融产品客户的受益所有人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其他自然人</w:t>
            </w:r>
          </w:p>
        </w:tc>
      </w:tr>
      <w:tr w:rsidR="00932F2B" w:rsidRPr="00045959" w14:paraId="3A86D4B6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EE1E80F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B902F8A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GLDKHBH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7C7B6E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关联的客户编号</w:t>
            </w:r>
          </w:p>
        </w:tc>
        <w:tc>
          <w:tcPr>
            <w:tcW w:w="992" w:type="dxa"/>
            <w:vAlign w:val="center"/>
          </w:tcPr>
          <w:p w14:paraId="0397EA94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条件性必填</w:t>
            </w:r>
            <w:r w:rsidRPr="005C003A">
              <w:rPr>
                <w:rFonts w:hint="eastAsia"/>
                <w:sz w:val="18"/>
                <w:szCs w:val="18"/>
              </w:rPr>
              <w:br/>
            </w:r>
            <w:r w:rsidRPr="005C003A">
              <w:rPr>
                <w:rFonts w:hint="eastAsia"/>
                <w:sz w:val="18"/>
                <w:szCs w:val="18"/>
              </w:rPr>
              <w:t>受益所有人类型选择“机构客户的受益所有人”或“金融产</w:t>
            </w:r>
            <w:r w:rsidRPr="005C003A">
              <w:rPr>
                <w:rFonts w:hint="eastAsia"/>
                <w:sz w:val="18"/>
                <w:szCs w:val="18"/>
              </w:rPr>
              <w:lastRenderedPageBreak/>
              <w:t>品客户的受益所有人”时，需填写</w:t>
            </w:r>
          </w:p>
        </w:tc>
        <w:tc>
          <w:tcPr>
            <w:tcW w:w="1843" w:type="dxa"/>
            <w:vAlign w:val="center"/>
          </w:tcPr>
          <w:p w14:paraId="760EEB68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69E51A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填写客户编号</w:t>
            </w:r>
          </w:p>
        </w:tc>
      </w:tr>
      <w:tr w:rsidR="00932F2B" w:rsidRPr="00045959" w14:paraId="3A1FD6C5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19B21C8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76BE36E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SYSYRXM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00AA69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受益所有人姓名</w:t>
            </w:r>
          </w:p>
        </w:tc>
        <w:tc>
          <w:tcPr>
            <w:tcW w:w="992" w:type="dxa"/>
            <w:vAlign w:val="center"/>
          </w:tcPr>
          <w:p w14:paraId="31964182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C5BD704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A549689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填写受益所有人姓名</w:t>
            </w:r>
          </w:p>
        </w:tc>
      </w:tr>
      <w:tr w:rsidR="00932F2B" w:rsidRPr="00045959" w14:paraId="08829F6E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27F049A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DE07B43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E581CB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证件类型</w:t>
            </w:r>
          </w:p>
        </w:tc>
        <w:tc>
          <w:tcPr>
            <w:tcW w:w="992" w:type="dxa"/>
            <w:vAlign w:val="center"/>
          </w:tcPr>
          <w:p w14:paraId="3AB13B63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C401B82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26C1C34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居民身份证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临时居民身份证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户口薄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普通护照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外交护照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公务护照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公务普通护照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中国人民解放军军官证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中国人民解放军士兵证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人民警察证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港澳居民居住证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台湾居民居住证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港澳居民来往内地通行证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台湾居民来往大陆通行证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外国人永久居留身份证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外国人居留或居留许可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外国人临时居留证</w:t>
            </w:r>
            <w:r w:rsidRPr="005C003A">
              <w:rPr>
                <w:rFonts w:hint="eastAsia"/>
                <w:sz w:val="18"/>
                <w:szCs w:val="18"/>
              </w:rPr>
              <w:t>/</w:t>
            </w:r>
            <w:r w:rsidRPr="005C003A">
              <w:rPr>
                <w:rFonts w:hint="eastAsia"/>
                <w:sz w:val="18"/>
                <w:szCs w:val="18"/>
              </w:rPr>
              <w:t>其他个人有效身份证件</w:t>
            </w:r>
          </w:p>
        </w:tc>
      </w:tr>
      <w:tr w:rsidR="00932F2B" w:rsidRPr="00045959" w14:paraId="57B2A93E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62AFCB5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2D69A4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3A5E29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vAlign w:val="center"/>
          </w:tcPr>
          <w:p w14:paraId="593AEEBF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4E5FF26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60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67A2A39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填写受益所有人证件号码。</w:t>
            </w:r>
          </w:p>
        </w:tc>
      </w:tr>
      <w:tr w:rsidR="00932F2B" w:rsidRPr="00045959" w14:paraId="73D2337D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C1395DF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66990DD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ZJYXQ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E723B5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证件有效期</w:t>
            </w:r>
          </w:p>
        </w:tc>
        <w:tc>
          <w:tcPr>
            <w:tcW w:w="992" w:type="dxa"/>
            <w:vAlign w:val="center"/>
          </w:tcPr>
          <w:p w14:paraId="4051C426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BDEC724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8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C8A61AE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YYYYMMDD</w:t>
            </w:r>
            <w:r w:rsidRPr="005C003A">
              <w:rPr>
                <w:rFonts w:hint="eastAsia"/>
                <w:sz w:val="18"/>
                <w:szCs w:val="18"/>
              </w:rPr>
              <w:t>，默认值</w:t>
            </w:r>
            <w:r w:rsidRPr="005C003A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932F2B" w:rsidRPr="00045959" w14:paraId="425ECB66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20E3619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63E484E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SSGB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68AF67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所属国别</w:t>
            </w:r>
          </w:p>
        </w:tc>
        <w:tc>
          <w:tcPr>
            <w:tcW w:w="992" w:type="dxa"/>
            <w:vAlign w:val="center"/>
          </w:tcPr>
          <w:p w14:paraId="011DDECF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1F95D40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67B46FB" w14:textId="77777777" w:rsidR="00932F2B" w:rsidRPr="005C003A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C003A">
              <w:rPr>
                <w:rFonts w:hint="eastAsia"/>
                <w:sz w:val="18"/>
                <w:szCs w:val="18"/>
              </w:rPr>
              <w:t>填写受益所有人所属国籍（按国标</w:t>
            </w:r>
            <w:r w:rsidRPr="005C003A">
              <w:rPr>
                <w:rFonts w:hint="eastAsia"/>
                <w:sz w:val="18"/>
                <w:szCs w:val="18"/>
              </w:rPr>
              <w:t xml:space="preserve">GB/T 2659 </w:t>
            </w:r>
            <w:r w:rsidRPr="005C003A"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49ADD515" w14:textId="77777777" w:rsidR="008235D0" w:rsidRPr="00F54324" w:rsidRDefault="008235D0" w:rsidP="008235D0"/>
    <w:p w14:paraId="2CD455FB" w14:textId="77777777" w:rsidR="0015721F" w:rsidRPr="008235D0" w:rsidRDefault="0015721F" w:rsidP="0015721F"/>
    <w:p w14:paraId="68F33F5E" w14:textId="77777777" w:rsidR="0015721F" w:rsidRPr="000D2949" w:rsidRDefault="0015721F" w:rsidP="0015721F">
      <w:pPr>
        <w:pStyle w:val="3"/>
      </w:pPr>
      <w:r w:rsidRPr="0015721F">
        <w:rPr>
          <w:rFonts w:hint="eastAsia"/>
        </w:rPr>
        <w:t>信托募集信息</w:t>
      </w:r>
    </w:p>
    <w:p w14:paraId="56D2FA66" w14:textId="77777777" w:rsidR="008235D0" w:rsidRDefault="008235D0" w:rsidP="008235D0">
      <w:pPr>
        <w:pStyle w:val="4"/>
      </w:pPr>
      <w:r>
        <w:rPr>
          <w:rFonts w:hint="eastAsia"/>
        </w:rPr>
        <w:t>信托产品受益权信息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8235D0" w:rsidRPr="006F7C25" w14:paraId="4674CD46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76DD018E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17919103" w14:textId="77777777" w:rsidR="008235D0" w:rsidRPr="00022E94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8235D0" w:rsidRPr="006F7C25" w14:paraId="13375467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09F3BE3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66D4F7E7" w14:textId="77777777" w:rsidR="008235D0" w:rsidRPr="00693D51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8235D0" w:rsidRPr="006F7C25" w14:paraId="0CA7746F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4CADB415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3EE25A1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EA05AA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信托产品受益权</w:t>
            </w:r>
            <w:r w:rsidRPr="00950CBC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信息</w:t>
            </w:r>
          </w:p>
        </w:tc>
      </w:tr>
      <w:tr w:rsidR="008235D0" w:rsidRPr="006F7C25" w14:paraId="3BA3A28B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0F2A89C3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6DF3C398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8235D0" w:rsidRPr="006F7C25" w14:paraId="0919C2A6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0F9F7FF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74FC2B65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8235D0" w:rsidRPr="006F7C25" w14:paraId="3E2978FE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3C4CFEA5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70D1DD73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8235D0" w:rsidRPr="006F7C25" w14:paraId="5E0888D7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5813779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DE0F64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A5635F4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186091DB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4BC84B96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235D0" w:rsidRPr="00045959" w14:paraId="5F4F5708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87687A9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3F12EB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C5A7DF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45C6026F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8582FDE" w14:textId="77777777" w:rsidR="008235D0" w:rsidRDefault="008235D0" w:rsidP="00F650D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A3145CB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填写此表</w:t>
            </w:r>
            <w:r w:rsidRPr="00583421">
              <w:rPr>
                <w:rFonts w:hint="eastAsia"/>
                <w:sz w:val="18"/>
                <w:szCs w:val="18"/>
              </w:rPr>
              <w:t>ID</w:t>
            </w:r>
            <w:r w:rsidRPr="00583421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8235D0" w:rsidRPr="00045959" w14:paraId="2F0CCD81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1CAC964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B9CC1FD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CAFDC0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31757C60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3314F9D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5C7DA42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8235D0" w:rsidRPr="00045959" w14:paraId="6558692F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93488D6" w14:textId="77777777" w:rsidR="008235D0" w:rsidRPr="00583421" w:rsidRDefault="00932F2B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F722B59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SYQLX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F5B240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受益权类型</w:t>
            </w:r>
          </w:p>
        </w:tc>
        <w:tc>
          <w:tcPr>
            <w:tcW w:w="992" w:type="dxa"/>
            <w:vAlign w:val="center"/>
          </w:tcPr>
          <w:p w14:paraId="51C40E93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970089F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A07B932" w14:textId="77777777" w:rsidR="008235D0" w:rsidRPr="00583421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优先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中间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劣后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普通</w:t>
            </w:r>
          </w:p>
        </w:tc>
      </w:tr>
      <w:tr w:rsidR="00932F2B" w:rsidRPr="00045959" w14:paraId="7FF22C3E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BC82EDB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9BA47ED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SYQDM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6603B3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受益权代码</w:t>
            </w:r>
          </w:p>
        </w:tc>
        <w:tc>
          <w:tcPr>
            <w:tcW w:w="992" w:type="dxa"/>
            <w:vAlign w:val="center"/>
          </w:tcPr>
          <w:p w14:paraId="56A8B122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0A04DA7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0CFD383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填写信托产品中所涉及的受益权代码</w:t>
            </w:r>
          </w:p>
        </w:tc>
      </w:tr>
      <w:tr w:rsidR="00932F2B" w:rsidRPr="00045959" w14:paraId="17D8B244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89836B2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276FAFE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SYQQSRQ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87C22F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受益权起始日期</w:t>
            </w:r>
          </w:p>
        </w:tc>
        <w:tc>
          <w:tcPr>
            <w:tcW w:w="992" w:type="dxa"/>
            <w:vAlign w:val="center"/>
          </w:tcPr>
          <w:p w14:paraId="28314BBC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63329CA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3D6F096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受益权起始日期，</w:t>
            </w:r>
            <w:r w:rsidRPr="00583421">
              <w:rPr>
                <w:rFonts w:hint="eastAsia"/>
                <w:sz w:val="18"/>
                <w:szCs w:val="18"/>
              </w:rPr>
              <w:t>YYYYMMDD</w:t>
            </w:r>
            <w:r w:rsidRPr="00583421">
              <w:rPr>
                <w:rFonts w:hint="eastAsia"/>
                <w:sz w:val="18"/>
                <w:szCs w:val="18"/>
              </w:rPr>
              <w:t>，默认值</w:t>
            </w:r>
            <w:r w:rsidRPr="00583421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932F2B" w:rsidRPr="00045959" w14:paraId="30D403FB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F3B9345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B8DC396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SYQJHDQRQ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9545B4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受益权计划到期日期</w:t>
            </w:r>
          </w:p>
        </w:tc>
        <w:tc>
          <w:tcPr>
            <w:tcW w:w="992" w:type="dxa"/>
            <w:vAlign w:val="center"/>
          </w:tcPr>
          <w:p w14:paraId="41A00007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22DED20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6EEC3A3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受益权计划到期日期，</w:t>
            </w:r>
            <w:r w:rsidRPr="00583421">
              <w:rPr>
                <w:rFonts w:hint="eastAsia"/>
                <w:sz w:val="18"/>
                <w:szCs w:val="18"/>
              </w:rPr>
              <w:t>YYYYMMDD</w:t>
            </w:r>
            <w:r w:rsidRPr="00583421">
              <w:rPr>
                <w:rFonts w:hint="eastAsia"/>
                <w:sz w:val="18"/>
                <w:szCs w:val="18"/>
              </w:rPr>
              <w:t>，默认值</w:t>
            </w:r>
            <w:r w:rsidRPr="00583421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932F2B" w:rsidRPr="00045959" w14:paraId="7A972F13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0A97DC3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14A89EB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FPPD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99BB4F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分配频度</w:t>
            </w:r>
          </w:p>
        </w:tc>
        <w:tc>
          <w:tcPr>
            <w:tcW w:w="992" w:type="dxa"/>
            <w:vAlign w:val="center"/>
          </w:tcPr>
          <w:p w14:paraId="6BB3B5B7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84F1C99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E0901CF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到期一次分配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周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旬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月度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季度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年度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932F2B" w:rsidRPr="00045959" w14:paraId="41B3572D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4F5D3AE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5C683B7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FPFS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B7E497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分配方式</w:t>
            </w:r>
          </w:p>
        </w:tc>
        <w:tc>
          <w:tcPr>
            <w:tcW w:w="992" w:type="dxa"/>
            <w:vAlign w:val="center"/>
          </w:tcPr>
          <w:p w14:paraId="78C937EA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A72FBA6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60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82D0206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到期分配信托财产和信托利益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分期分配信托利益到期分配信托财产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分期分配信托财产和信托利益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分期分配信托财产到期分配信托利益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932F2B" w:rsidRPr="00045959" w14:paraId="1857A193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8243FA1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1A9B4A4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FHFS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83D76A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分红方式</w:t>
            </w:r>
          </w:p>
        </w:tc>
        <w:tc>
          <w:tcPr>
            <w:tcW w:w="992" w:type="dxa"/>
            <w:vAlign w:val="center"/>
          </w:tcPr>
          <w:p w14:paraId="2AEBBD33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0C61024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965FAE9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现金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非现金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无分红</w:t>
            </w:r>
            <w:r w:rsidRPr="00583421">
              <w:rPr>
                <w:rFonts w:hint="eastAsia"/>
                <w:sz w:val="18"/>
                <w:szCs w:val="18"/>
              </w:rPr>
              <w:t>/</w:t>
            </w:r>
            <w:r w:rsidRPr="00583421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932F2B" w:rsidRPr="00045959" w14:paraId="66409990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4DE5193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FEC780E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YJBJJZXX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C66A1A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业绩比较基准（下限）</w:t>
            </w:r>
          </w:p>
        </w:tc>
        <w:tc>
          <w:tcPr>
            <w:tcW w:w="992" w:type="dxa"/>
            <w:vAlign w:val="center"/>
          </w:tcPr>
          <w:p w14:paraId="3FE1706A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条件性必填</w:t>
            </w:r>
            <w:r w:rsidRPr="00583421">
              <w:rPr>
                <w:rFonts w:hint="eastAsia"/>
                <w:sz w:val="18"/>
                <w:szCs w:val="18"/>
              </w:rPr>
              <w:br/>
            </w:r>
            <w:r w:rsidRPr="00583421">
              <w:rPr>
                <w:rFonts w:hint="eastAsia"/>
                <w:sz w:val="18"/>
                <w:szCs w:val="18"/>
              </w:rPr>
              <w:t>若信托产品是开放式非净值型或封闭式非净值型，需填写</w:t>
            </w:r>
          </w:p>
        </w:tc>
        <w:tc>
          <w:tcPr>
            <w:tcW w:w="1843" w:type="dxa"/>
            <w:vAlign w:val="center"/>
          </w:tcPr>
          <w:p w14:paraId="46A26DD8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05CE16A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填写业绩比较基准（下限）</w:t>
            </w:r>
          </w:p>
        </w:tc>
      </w:tr>
      <w:tr w:rsidR="00932F2B" w:rsidRPr="00045959" w14:paraId="12C77789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502565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8B765BD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YJBJJZSX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C6D987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业绩比较基准（上限）</w:t>
            </w:r>
          </w:p>
        </w:tc>
        <w:tc>
          <w:tcPr>
            <w:tcW w:w="992" w:type="dxa"/>
            <w:vAlign w:val="center"/>
          </w:tcPr>
          <w:p w14:paraId="5D93F006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条件性必填</w:t>
            </w:r>
            <w:r w:rsidRPr="00583421">
              <w:rPr>
                <w:rFonts w:hint="eastAsia"/>
                <w:sz w:val="18"/>
                <w:szCs w:val="18"/>
              </w:rPr>
              <w:br/>
            </w:r>
            <w:r w:rsidRPr="00583421">
              <w:rPr>
                <w:rFonts w:hint="eastAsia"/>
                <w:sz w:val="18"/>
                <w:szCs w:val="18"/>
              </w:rPr>
              <w:t>若信托产品是开放</w:t>
            </w:r>
            <w:r w:rsidRPr="00583421">
              <w:rPr>
                <w:rFonts w:hint="eastAsia"/>
                <w:sz w:val="18"/>
                <w:szCs w:val="18"/>
              </w:rPr>
              <w:lastRenderedPageBreak/>
              <w:t>式非净值型或封闭式非净值型，需填写</w:t>
            </w:r>
          </w:p>
        </w:tc>
        <w:tc>
          <w:tcPr>
            <w:tcW w:w="1843" w:type="dxa"/>
            <w:vAlign w:val="center"/>
          </w:tcPr>
          <w:p w14:paraId="0F6C0A3F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DECIMAL 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ED1D439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填写基准收益率（上限）</w:t>
            </w:r>
          </w:p>
        </w:tc>
      </w:tr>
      <w:tr w:rsidR="00932F2B" w:rsidRPr="00045959" w14:paraId="43CE0D83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9417AAB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00BB8EE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YQYJBJJZSM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C24EE3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预期业绩比较基准说明</w:t>
            </w:r>
          </w:p>
        </w:tc>
        <w:tc>
          <w:tcPr>
            <w:tcW w:w="992" w:type="dxa"/>
            <w:vAlign w:val="center"/>
          </w:tcPr>
          <w:p w14:paraId="55593ECB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5BCAD3E7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F301CD0" w14:textId="77777777" w:rsidR="00932F2B" w:rsidRPr="00583421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填写预期比较基准的文字说明，信息披露。</w:t>
            </w:r>
          </w:p>
        </w:tc>
      </w:tr>
    </w:tbl>
    <w:p w14:paraId="52E92C09" w14:textId="77777777" w:rsidR="0015721F" w:rsidRDefault="0015721F" w:rsidP="0015721F"/>
    <w:p w14:paraId="564B401E" w14:textId="77777777" w:rsidR="008235D0" w:rsidRDefault="008235D0" w:rsidP="008235D0">
      <w:pPr>
        <w:pStyle w:val="4"/>
      </w:pPr>
      <w:r>
        <w:rPr>
          <w:rFonts w:hint="eastAsia"/>
        </w:rPr>
        <w:t>信托合同信息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8235D0" w:rsidRPr="006F7C25" w14:paraId="5332252D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1FE7997D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12F81B0B" w14:textId="77777777" w:rsidR="008235D0" w:rsidRPr="00022E94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8235D0" w:rsidRPr="006F7C25" w14:paraId="1C63C50B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45C9015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4B4475B0" w14:textId="77777777" w:rsidR="008235D0" w:rsidRPr="00693D51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8235D0" w:rsidRPr="006F7C25" w14:paraId="57E74544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3A8B043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022EC925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3F5C6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信托合同</w:t>
            </w:r>
            <w:r w:rsidRPr="00950CBC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信息</w:t>
            </w:r>
          </w:p>
        </w:tc>
      </w:tr>
      <w:tr w:rsidR="008235D0" w:rsidRPr="006F7C25" w14:paraId="78424322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5E591DB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1BD5E86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8235D0" w:rsidRPr="006F7C25" w14:paraId="50066342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21166FA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74C54C20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8235D0" w:rsidRPr="006F7C25" w14:paraId="7E849A26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201AA9B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39EE1ABD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8235D0" w:rsidRPr="006F7C25" w14:paraId="3D5AF9CA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401AADA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A8581B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4ECE285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55EE69C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365D88E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235D0" w:rsidRPr="00045959" w14:paraId="33D6E8E2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62D805D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AA262A6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AF659A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5DD9A2FB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14E4F74" w14:textId="77777777" w:rsidR="008235D0" w:rsidRDefault="008235D0" w:rsidP="00F650D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44AC792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填写此表</w:t>
            </w:r>
            <w:r w:rsidRPr="002F12A6">
              <w:rPr>
                <w:rFonts w:hint="eastAsia"/>
                <w:sz w:val="18"/>
                <w:szCs w:val="18"/>
              </w:rPr>
              <w:t>ID</w:t>
            </w:r>
            <w:r w:rsidRPr="002F12A6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7000C7" w:rsidRPr="00045959" w14:paraId="3FD27AA6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6B0F7F6" w14:textId="77777777" w:rsidR="007000C7" w:rsidRPr="002F12A6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E256FFF" w14:textId="77777777" w:rsidR="007000C7" w:rsidRPr="00583421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4660B4" w14:textId="77777777" w:rsidR="007000C7" w:rsidRPr="00583421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6FF8B5C6" w14:textId="77777777" w:rsidR="007000C7" w:rsidRPr="00583421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3626BB6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1CAE57B" w14:textId="77777777" w:rsidR="007000C7" w:rsidRPr="00583421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583421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8235D0" w:rsidRPr="00045959" w14:paraId="289FA13F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8B7F96A" w14:textId="77777777" w:rsidR="008235D0" w:rsidRPr="002F12A6" w:rsidRDefault="00932F2B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4E81973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XTHTBH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24FE43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信托合同编号</w:t>
            </w:r>
          </w:p>
        </w:tc>
        <w:tc>
          <w:tcPr>
            <w:tcW w:w="992" w:type="dxa"/>
            <w:vAlign w:val="center"/>
          </w:tcPr>
          <w:p w14:paraId="513B0DA1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186C9A7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AF308A7" w14:textId="77777777" w:rsidR="008235D0" w:rsidRPr="002F12A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填写信托合同编号</w:t>
            </w:r>
          </w:p>
        </w:tc>
      </w:tr>
      <w:tr w:rsidR="00932F2B" w:rsidRPr="00045959" w14:paraId="6CD5CA5D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EF9B8AB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D2E363D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XTHTMC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E38BE5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信托合同名称</w:t>
            </w:r>
          </w:p>
        </w:tc>
        <w:tc>
          <w:tcPr>
            <w:tcW w:w="992" w:type="dxa"/>
            <w:vAlign w:val="center"/>
          </w:tcPr>
          <w:p w14:paraId="047A797B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9931A61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B67EC01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相关合同全称</w:t>
            </w:r>
          </w:p>
        </w:tc>
      </w:tr>
      <w:tr w:rsidR="00932F2B" w:rsidRPr="00045959" w14:paraId="5264A157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0C1301E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E5FE31C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WTRLX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989ECF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委托人类型</w:t>
            </w:r>
          </w:p>
        </w:tc>
        <w:tc>
          <w:tcPr>
            <w:tcW w:w="992" w:type="dxa"/>
            <w:vAlign w:val="center"/>
          </w:tcPr>
          <w:p w14:paraId="4D114BEE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B9AD67C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E231189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自然人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个体工商户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广义政府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非金融企业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金融机构（实体）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特定目的载体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境外</w:t>
            </w:r>
          </w:p>
        </w:tc>
      </w:tr>
      <w:tr w:rsidR="00932F2B" w:rsidRPr="00045959" w14:paraId="3A081B6E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98E6816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73BF9E5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WTRBH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EEA13C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委托人编号</w:t>
            </w:r>
          </w:p>
        </w:tc>
        <w:tc>
          <w:tcPr>
            <w:tcW w:w="992" w:type="dxa"/>
            <w:vAlign w:val="center"/>
          </w:tcPr>
          <w:p w14:paraId="17AC2283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1B4B969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D39B601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填写委托人在信托公司内部客户编号</w:t>
            </w:r>
          </w:p>
        </w:tc>
      </w:tr>
      <w:tr w:rsidR="00932F2B" w:rsidRPr="00045959" w14:paraId="51E133B2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4112758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1F59C0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XTCCXZ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C2DB1D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信托财产性质</w:t>
            </w:r>
          </w:p>
        </w:tc>
        <w:tc>
          <w:tcPr>
            <w:tcW w:w="992" w:type="dxa"/>
            <w:vAlign w:val="center"/>
          </w:tcPr>
          <w:p w14:paraId="105CC281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19E7B1C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7E5B1C2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财产权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混合</w:t>
            </w:r>
          </w:p>
        </w:tc>
      </w:tr>
      <w:tr w:rsidR="00932F2B" w:rsidRPr="00045959" w14:paraId="2794F0EA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78913CC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0C954AB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NBXTHTBH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C222F9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内部信托合同编号</w:t>
            </w:r>
          </w:p>
        </w:tc>
        <w:tc>
          <w:tcPr>
            <w:tcW w:w="992" w:type="dxa"/>
            <w:vAlign w:val="center"/>
          </w:tcPr>
          <w:p w14:paraId="10C4983B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110C6F4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BAD6F55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填写信托公司内部合同编号</w:t>
            </w:r>
          </w:p>
        </w:tc>
      </w:tr>
      <w:tr w:rsidR="00932F2B" w:rsidRPr="00045959" w14:paraId="756E6401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7EAFD1A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CFC9BD9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WTZJJE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F39FA8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委托资金金额</w:t>
            </w:r>
          </w:p>
        </w:tc>
        <w:tc>
          <w:tcPr>
            <w:tcW w:w="992" w:type="dxa"/>
            <w:vAlign w:val="center"/>
          </w:tcPr>
          <w:p w14:paraId="2A40E958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条件性必填</w:t>
            </w:r>
            <w:r w:rsidRPr="002F12A6">
              <w:rPr>
                <w:rFonts w:hint="eastAsia"/>
                <w:sz w:val="18"/>
                <w:szCs w:val="18"/>
              </w:rPr>
              <w:br/>
            </w:r>
            <w:r w:rsidRPr="002F12A6">
              <w:rPr>
                <w:rFonts w:hint="eastAsia"/>
                <w:sz w:val="18"/>
                <w:szCs w:val="18"/>
              </w:rPr>
              <w:t>若信托财产性质为资金或混合时，需填写</w:t>
            </w:r>
          </w:p>
        </w:tc>
        <w:tc>
          <w:tcPr>
            <w:tcW w:w="1843" w:type="dxa"/>
            <w:vAlign w:val="center"/>
          </w:tcPr>
          <w:p w14:paraId="17448B72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BA649EA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932F2B" w:rsidRPr="00045959" w14:paraId="6A56975B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6FF7DF0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28F3887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WTCCQDYJE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872CD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委托财产权对应金额</w:t>
            </w:r>
          </w:p>
        </w:tc>
        <w:tc>
          <w:tcPr>
            <w:tcW w:w="992" w:type="dxa"/>
            <w:vAlign w:val="center"/>
          </w:tcPr>
          <w:p w14:paraId="16D9018F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条件性必填</w:t>
            </w:r>
            <w:r w:rsidRPr="002F12A6">
              <w:rPr>
                <w:rFonts w:hint="eastAsia"/>
                <w:sz w:val="18"/>
                <w:szCs w:val="18"/>
              </w:rPr>
              <w:br/>
            </w:r>
            <w:r w:rsidRPr="002F12A6">
              <w:rPr>
                <w:rFonts w:hint="eastAsia"/>
                <w:sz w:val="18"/>
                <w:szCs w:val="18"/>
              </w:rPr>
              <w:t>若信托财产性质为财产权或混合时，需填写</w:t>
            </w:r>
          </w:p>
        </w:tc>
        <w:tc>
          <w:tcPr>
            <w:tcW w:w="1843" w:type="dxa"/>
            <w:vAlign w:val="center"/>
          </w:tcPr>
          <w:p w14:paraId="1E1D91AF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F6AAC08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932F2B" w:rsidRPr="00045959" w14:paraId="6422DEAA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6F95FFE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7E45642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WTZJLY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CE0AA8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委托资金来源</w:t>
            </w:r>
          </w:p>
        </w:tc>
        <w:tc>
          <w:tcPr>
            <w:tcW w:w="992" w:type="dxa"/>
            <w:vAlign w:val="center"/>
          </w:tcPr>
          <w:p w14:paraId="347B7911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条件性必填</w:t>
            </w:r>
            <w:r w:rsidRPr="002F12A6">
              <w:rPr>
                <w:rFonts w:hint="eastAsia"/>
                <w:sz w:val="18"/>
                <w:szCs w:val="18"/>
              </w:rPr>
              <w:br/>
            </w:r>
            <w:r w:rsidRPr="002F12A6">
              <w:rPr>
                <w:rFonts w:hint="eastAsia"/>
                <w:sz w:val="18"/>
                <w:szCs w:val="18"/>
              </w:rPr>
              <w:t>若信托财</w:t>
            </w:r>
            <w:r w:rsidRPr="002F12A6">
              <w:rPr>
                <w:rFonts w:hint="eastAsia"/>
                <w:sz w:val="18"/>
                <w:szCs w:val="18"/>
              </w:rPr>
              <w:lastRenderedPageBreak/>
              <w:t>产性质为资金或混合时，需填写</w:t>
            </w:r>
          </w:p>
        </w:tc>
        <w:tc>
          <w:tcPr>
            <w:tcW w:w="1843" w:type="dxa"/>
            <w:vAlign w:val="center"/>
          </w:tcPr>
          <w:p w14:paraId="7FE05731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NVARCHAR  70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C7DE0B8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来自银行资金表内资金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来自银行资金理财资金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来自银行资金银行代销机构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</w:t>
            </w:r>
            <w:r w:rsidRPr="002F12A6">
              <w:rPr>
                <w:rFonts w:hint="eastAsia"/>
                <w:sz w:val="18"/>
                <w:szCs w:val="18"/>
              </w:rPr>
              <w:lastRenderedPageBreak/>
              <w:t>自银行资金银行代销自然人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来自证券公司或下属资管子公司表内资金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来自证券公司或下属资管子公司理财资金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来自证券公司或下属资管子公司代理推荐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来自基金公司或下属资管子公司表内资金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来自基金公司或下属资管子公司理财资金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来自基金公司或下属资管子公司代理推荐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来自保险公司表内资金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来自保险公司理财资金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来自保险公司代理推荐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来自银行理财子公司理财资金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来自银行理财子公司自有资金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来自其他金融机构表内资金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来自其他金融机构理财资金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来自其他金融机构代理推荐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来自非金融第三方机构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来自信托公司自主营销的客户</w:t>
            </w:r>
          </w:p>
        </w:tc>
      </w:tr>
      <w:tr w:rsidR="00932F2B" w:rsidRPr="00045959" w14:paraId="79706010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8C50836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9D8BB09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WTCCLX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C23AE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委托资产类型</w:t>
            </w:r>
          </w:p>
        </w:tc>
        <w:tc>
          <w:tcPr>
            <w:tcW w:w="992" w:type="dxa"/>
            <w:vAlign w:val="center"/>
          </w:tcPr>
          <w:p w14:paraId="6D41BB20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条件性必填</w:t>
            </w:r>
            <w:r w:rsidRPr="002F12A6">
              <w:rPr>
                <w:rFonts w:hint="eastAsia"/>
                <w:sz w:val="18"/>
                <w:szCs w:val="18"/>
              </w:rPr>
              <w:br/>
            </w:r>
            <w:r w:rsidRPr="002F12A6">
              <w:rPr>
                <w:rFonts w:hint="eastAsia"/>
                <w:sz w:val="18"/>
                <w:szCs w:val="18"/>
              </w:rPr>
              <w:t>若信托财产性质为</w:t>
            </w:r>
            <w:r w:rsidRPr="002F12A6">
              <w:rPr>
                <w:rFonts w:hint="eastAsia"/>
                <w:sz w:val="18"/>
                <w:szCs w:val="18"/>
              </w:rPr>
              <w:lastRenderedPageBreak/>
              <w:t>财产权或混合时，需填写</w:t>
            </w:r>
          </w:p>
        </w:tc>
        <w:tc>
          <w:tcPr>
            <w:tcW w:w="1843" w:type="dxa"/>
            <w:vAlign w:val="center"/>
          </w:tcPr>
          <w:p w14:paraId="0DB4B0A4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7E93A59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现金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存款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可转让存单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债务证券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贷款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资产收（受）益权</w:t>
            </w:r>
            <w:r w:rsidRPr="002F12A6">
              <w:rPr>
                <w:rFonts w:hint="eastAsia"/>
                <w:sz w:val="18"/>
                <w:szCs w:val="18"/>
              </w:rPr>
              <w:t xml:space="preserve"> /</w:t>
            </w:r>
            <w:r w:rsidRPr="002F12A6">
              <w:rPr>
                <w:rFonts w:hint="eastAsia"/>
                <w:sz w:val="18"/>
                <w:szCs w:val="18"/>
              </w:rPr>
              <w:t>应收账款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其他非标准化债权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股票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lastRenderedPageBreak/>
              <w:t>境外股权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特定目的载体份额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非私募基金类有限合伙份额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金融衍生品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黄金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其他金融资产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非金融资产</w:t>
            </w:r>
          </w:p>
        </w:tc>
      </w:tr>
      <w:tr w:rsidR="00932F2B" w:rsidRPr="00045959" w14:paraId="5C65F63D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722500E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A6607DF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XSFS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48C73C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销售方式</w:t>
            </w:r>
          </w:p>
        </w:tc>
        <w:tc>
          <w:tcPr>
            <w:tcW w:w="992" w:type="dxa"/>
            <w:vAlign w:val="center"/>
          </w:tcPr>
          <w:p w14:paraId="2E101EBE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B781F9D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A61938B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自主营销</w:t>
            </w:r>
            <w:r w:rsidRPr="002F12A6">
              <w:rPr>
                <w:rFonts w:hint="eastAsia"/>
                <w:sz w:val="18"/>
                <w:szCs w:val="18"/>
              </w:rPr>
              <w:t>/</w:t>
            </w:r>
            <w:r w:rsidRPr="002F12A6">
              <w:rPr>
                <w:rFonts w:hint="eastAsia"/>
                <w:sz w:val="18"/>
                <w:szCs w:val="18"/>
              </w:rPr>
              <w:t>第三方机构代销</w:t>
            </w:r>
          </w:p>
        </w:tc>
      </w:tr>
      <w:tr w:rsidR="00932F2B" w:rsidRPr="00045959" w14:paraId="317C2460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EA46B95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4C022C6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DSFXSJGMC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02D222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第三方销售机构名称</w:t>
            </w:r>
          </w:p>
        </w:tc>
        <w:tc>
          <w:tcPr>
            <w:tcW w:w="992" w:type="dxa"/>
            <w:vAlign w:val="center"/>
          </w:tcPr>
          <w:p w14:paraId="494431C6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条件性必填</w:t>
            </w:r>
            <w:r w:rsidRPr="002F12A6">
              <w:rPr>
                <w:rFonts w:hint="eastAsia"/>
                <w:sz w:val="18"/>
                <w:szCs w:val="18"/>
              </w:rPr>
              <w:br/>
            </w:r>
            <w:r w:rsidRPr="002F12A6">
              <w:rPr>
                <w:rFonts w:hint="eastAsia"/>
                <w:sz w:val="18"/>
                <w:szCs w:val="18"/>
              </w:rPr>
              <w:t>若销售方式选择第三方机构代销，需要填写</w:t>
            </w:r>
          </w:p>
        </w:tc>
        <w:tc>
          <w:tcPr>
            <w:tcW w:w="1843" w:type="dxa"/>
            <w:vAlign w:val="center"/>
          </w:tcPr>
          <w:p w14:paraId="58366773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A2B7D8C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填写销售机构名称</w:t>
            </w:r>
          </w:p>
        </w:tc>
      </w:tr>
      <w:tr w:rsidR="00932F2B" w:rsidRPr="00045959" w14:paraId="1E7D5855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28C396A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883565F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XSJGSHXYDM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956390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销售机构统一社会信用代码</w:t>
            </w:r>
          </w:p>
        </w:tc>
        <w:tc>
          <w:tcPr>
            <w:tcW w:w="992" w:type="dxa"/>
            <w:vAlign w:val="center"/>
          </w:tcPr>
          <w:p w14:paraId="1B196F1F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9C8A9A4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220C6F4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填写三方机构</w:t>
            </w:r>
            <w:r w:rsidRPr="002F12A6">
              <w:rPr>
                <w:rFonts w:hint="eastAsia"/>
                <w:sz w:val="18"/>
                <w:szCs w:val="18"/>
              </w:rPr>
              <w:t>18</w:t>
            </w:r>
            <w:r w:rsidRPr="002F12A6">
              <w:rPr>
                <w:rFonts w:hint="eastAsia"/>
                <w:sz w:val="18"/>
                <w:szCs w:val="18"/>
              </w:rPr>
              <w:t>位统一社会信用代码</w:t>
            </w:r>
          </w:p>
        </w:tc>
      </w:tr>
      <w:tr w:rsidR="00932F2B" w:rsidRPr="00045959" w14:paraId="62E70AB9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9B2789D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ECA00AA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HTQDD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886D9A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合同签订地</w:t>
            </w:r>
          </w:p>
        </w:tc>
        <w:tc>
          <w:tcPr>
            <w:tcW w:w="992" w:type="dxa"/>
            <w:vAlign w:val="center"/>
          </w:tcPr>
          <w:p w14:paraId="3AE15961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22EAD0F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3B21BF4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填写地区代码</w:t>
            </w:r>
            <w:r w:rsidRPr="002F12A6">
              <w:rPr>
                <w:rFonts w:hint="eastAsia"/>
                <w:sz w:val="18"/>
                <w:szCs w:val="18"/>
              </w:rPr>
              <w:t>(</w:t>
            </w:r>
            <w:r w:rsidRPr="002F12A6">
              <w:rPr>
                <w:rFonts w:hint="eastAsia"/>
                <w:sz w:val="18"/>
                <w:szCs w:val="18"/>
              </w:rPr>
              <w:t>境内：按国标</w:t>
            </w:r>
            <w:r w:rsidRPr="002F12A6">
              <w:rPr>
                <w:rFonts w:hint="eastAsia"/>
                <w:sz w:val="18"/>
                <w:szCs w:val="18"/>
              </w:rPr>
              <w:t>GB/T 2260)</w:t>
            </w:r>
          </w:p>
        </w:tc>
      </w:tr>
      <w:tr w:rsidR="00932F2B" w:rsidRPr="00045959" w14:paraId="4BEF597B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493460E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0F361AD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HTQDRQ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F6F47B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合同签订日期</w:t>
            </w:r>
          </w:p>
        </w:tc>
        <w:tc>
          <w:tcPr>
            <w:tcW w:w="992" w:type="dxa"/>
            <w:vAlign w:val="center"/>
          </w:tcPr>
          <w:p w14:paraId="340DC2DD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EF96A43" w14:textId="77777777" w:rsidR="00932F2B" w:rsidRDefault="00932F2B" w:rsidP="00932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16E34E1" w14:textId="77777777" w:rsidR="00932F2B" w:rsidRPr="002F12A6" w:rsidRDefault="00932F2B" w:rsidP="00932F2B">
            <w:pPr>
              <w:widowControl/>
              <w:jc w:val="left"/>
              <w:rPr>
                <w:sz w:val="18"/>
                <w:szCs w:val="18"/>
              </w:rPr>
            </w:pPr>
            <w:r w:rsidRPr="002F12A6">
              <w:rPr>
                <w:rFonts w:hint="eastAsia"/>
                <w:sz w:val="18"/>
                <w:szCs w:val="18"/>
              </w:rPr>
              <w:t>合同签订日期，</w:t>
            </w:r>
            <w:r w:rsidRPr="002F12A6">
              <w:rPr>
                <w:rFonts w:hint="eastAsia"/>
                <w:sz w:val="18"/>
                <w:szCs w:val="18"/>
              </w:rPr>
              <w:t>YYYYMMDD</w:t>
            </w:r>
            <w:r w:rsidRPr="002F12A6">
              <w:rPr>
                <w:rFonts w:hint="eastAsia"/>
                <w:sz w:val="18"/>
                <w:szCs w:val="18"/>
              </w:rPr>
              <w:t>，默认值</w:t>
            </w:r>
            <w:r w:rsidRPr="002F12A6">
              <w:rPr>
                <w:rFonts w:hint="eastAsia"/>
                <w:sz w:val="18"/>
                <w:szCs w:val="18"/>
              </w:rPr>
              <w:t>99991231</w:t>
            </w:r>
          </w:p>
        </w:tc>
      </w:tr>
    </w:tbl>
    <w:p w14:paraId="384890EF" w14:textId="77777777" w:rsidR="008235D0" w:rsidRPr="008235D0" w:rsidRDefault="008235D0" w:rsidP="008235D0"/>
    <w:p w14:paraId="52ED0514" w14:textId="77777777" w:rsidR="008235D0" w:rsidRDefault="008235D0" w:rsidP="008235D0"/>
    <w:p w14:paraId="69E8AB73" w14:textId="77777777" w:rsidR="008235D0" w:rsidRDefault="008235D0" w:rsidP="008235D0"/>
    <w:p w14:paraId="1E065D28" w14:textId="77777777" w:rsidR="008235D0" w:rsidRDefault="008235D0" w:rsidP="008235D0">
      <w:pPr>
        <w:pStyle w:val="4"/>
      </w:pPr>
      <w:r>
        <w:rPr>
          <w:rFonts w:hint="eastAsia"/>
        </w:rPr>
        <w:lastRenderedPageBreak/>
        <w:t>信托受益凭据信息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8235D0" w:rsidRPr="006F7C25" w14:paraId="03E73089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75307D1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603C49C7" w14:textId="77777777" w:rsidR="008235D0" w:rsidRPr="00022E94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8235D0" w:rsidRPr="006F7C25" w14:paraId="04B73FA5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573DB80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75CAEB71" w14:textId="77777777" w:rsidR="008235D0" w:rsidRPr="00693D51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8235D0" w:rsidRPr="006F7C25" w14:paraId="2B567355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05115E8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0663523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43288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信托受益凭据</w:t>
            </w:r>
            <w:r w:rsidRPr="00950CBC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信息</w:t>
            </w:r>
          </w:p>
        </w:tc>
      </w:tr>
      <w:tr w:rsidR="008235D0" w:rsidRPr="006F7C25" w14:paraId="44451E79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2E934BD0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63D02C6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8235D0" w:rsidRPr="006F7C25" w14:paraId="083461B6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2AAEEFB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142FC8BB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8235D0" w:rsidRPr="006F7C25" w14:paraId="2E096B77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5C954A4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665034E0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8235D0" w:rsidRPr="006F7C25" w14:paraId="6680D8BC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3A6C71E6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6D5A4AD6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BF5DC1E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620A45C9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3F241686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235D0" w:rsidRPr="00045959" w14:paraId="397722FD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8079E21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74A3F2A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660CBE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2403B0BD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CA002B9" w14:textId="77777777" w:rsidR="008235D0" w:rsidRDefault="008235D0" w:rsidP="00F650D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19558A9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填写此表</w:t>
            </w:r>
            <w:r w:rsidRPr="00705027">
              <w:rPr>
                <w:rFonts w:hint="eastAsia"/>
                <w:sz w:val="18"/>
                <w:szCs w:val="18"/>
              </w:rPr>
              <w:t>ID</w:t>
            </w:r>
            <w:r w:rsidRPr="00705027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8235D0" w:rsidRPr="00045959" w14:paraId="49F61C0A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A86045A" w14:textId="77777777" w:rsidR="008235D0" w:rsidRPr="00705027" w:rsidRDefault="00004610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261AC43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1A6FB1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193B9BC4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ED3661A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F00BA41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8235D0" w:rsidRPr="00045959" w14:paraId="2C9265B6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19E8FF7" w14:textId="77777777" w:rsidR="008235D0" w:rsidRPr="00705027" w:rsidRDefault="00004610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B05B286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XTHTBH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9E9692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信托合同编号</w:t>
            </w:r>
          </w:p>
        </w:tc>
        <w:tc>
          <w:tcPr>
            <w:tcW w:w="992" w:type="dxa"/>
            <w:vAlign w:val="center"/>
          </w:tcPr>
          <w:p w14:paraId="330346D1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FC0895C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8624233" w14:textId="77777777" w:rsidR="008235D0" w:rsidRPr="00705027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填写信托合同编号</w:t>
            </w:r>
          </w:p>
        </w:tc>
      </w:tr>
      <w:tr w:rsidR="00004610" w:rsidRPr="00045959" w14:paraId="6FD9DD43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754C007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95775E7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NBXTHTBH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5302F3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内部信托合同编号</w:t>
            </w:r>
          </w:p>
        </w:tc>
        <w:tc>
          <w:tcPr>
            <w:tcW w:w="992" w:type="dxa"/>
            <w:vAlign w:val="center"/>
          </w:tcPr>
          <w:p w14:paraId="0AA4EA90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3C75852" w14:textId="77777777" w:rsidR="00004610" w:rsidRDefault="00004610" w:rsidP="000046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19442F7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填写信托公司内部合同编号</w:t>
            </w:r>
          </w:p>
        </w:tc>
      </w:tr>
      <w:tr w:rsidR="00004610" w:rsidRPr="00045959" w14:paraId="44C8C65A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40A43E3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8DB0858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SYPJBH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DC109B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受益凭据编号</w:t>
            </w:r>
          </w:p>
        </w:tc>
        <w:tc>
          <w:tcPr>
            <w:tcW w:w="992" w:type="dxa"/>
            <w:vAlign w:val="center"/>
          </w:tcPr>
          <w:p w14:paraId="5675CEB8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0883C78" w14:textId="77777777" w:rsidR="00004610" w:rsidRDefault="00004610" w:rsidP="000046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5846FFC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填写受益权凭据编号</w:t>
            </w:r>
          </w:p>
        </w:tc>
      </w:tr>
      <w:tr w:rsidR="00004610" w:rsidRPr="00045959" w14:paraId="5BA06146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56E4BAF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35A631F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SYQDM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998157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受益权代码</w:t>
            </w:r>
          </w:p>
        </w:tc>
        <w:tc>
          <w:tcPr>
            <w:tcW w:w="992" w:type="dxa"/>
            <w:vAlign w:val="center"/>
          </w:tcPr>
          <w:p w14:paraId="1503C1B9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C2B84E3" w14:textId="77777777" w:rsidR="00004610" w:rsidRDefault="00004610" w:rsidP="000046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C95D886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填写信托产品中此合同的委托人所对应的受益权代码</w:t>
            </w:r>
          </w:p>
        </w:tc>
      </w:tr>
      <w:tr w:rsidR="00004610" w:rsidRPr="00045959" w14:paraId="66F258B2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2C0970B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16F47F5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SYRLX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283601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受益人类型</w:t>
            </w:r>
          </w:p>
        </w:tc>
        <w:tc>
          <w:tcPr>
            <w:tcW w:w="992" w:type="dxa"/>
            <w:vAlign w:val="center"/>
          </w:tcPr>
          <w:p w14:paraId="32ACA074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943EAF" w14:textId="77777777" w:rsidR="00004610" w:rsidRDefault="00004610" w:rsidP="000046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935906D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自然人</w:t>
            </w:r>
            <w:r w:rsidRPr="00705027">
              <w:rPr>
                <w:rFonts w:hint="eastAsia"/>
                <w:sz w:val="18"/>
                <w:szCs w:val="18"/>
              </w:rPr>
              <w:t>/</w:t>
            </w:r>
            <w:r w:rsidRPr="00705027">
              <w:rPr>
                <w:rFonts w:hint="eastAsia"/>
                <w:sz w:val="18"/>
                <w:szCs w:val="18"/>
              </w:rPr>
              <w:t>个体工商户</w:t>
            </w:r>
            <w:r w:rsidRPr="00705027">
              <w:rPr>
                <w:rFonts w:hint="eastAsia"/>
                <w:sz w:val="18"/>
                <w:szCs w:val="18"/>
              </w:rPr>
              <w:t>/</w:t>
            </w:r>
            <w:r w:rsidRPr="00705027">
              <w:rPr>
                <w:rFonts w:hint="eastAsia"/>
                <w:sz w:val="18"/>
                <w:szCs w:val="18"/>
              </w:rPr>
              <w:t>广义政府</w:t>
            </w:r>
            <w:r w:rsidRPr="00705027">
              <w:rPr>
                <w:rFonts w:hint="eastAsia"/>
                <w:sz w:val="18"/>
                <w:szCs w:val="18"/>
              </w:rPr>
              <w:t>/</w:t>
            </w:r>
            <w:r w:rsidRPr="00705027">
              <w:rPr>
                <w:rFonts w:hint="eastAsia"/>
                <w:sz w:val="18"/>
                <w:szCs w:val="18"/>
              </w:rPr>
              <w:t>非金融企业</w:t>
            </w:r>
            <w:r w:rsidRPr="00705027">
              <w:rPr>
                <w:rFonts w:hint="eastAsia"/>
                <w:sz w:val="18"/>
                <w:szCs w:val="18"/>
              </w:rPr>
              <w:t>/</w:t>
            </w:r>
            <w:r w:rsidRPr="00705027">
              <w:rPr>
                <w:rFonts w:hint="eastAsia"/>
                <w:sz w:val="18"/>
                <w:szCs w:val="18"/>
              </w:rPr>
              <w:t>金融机构（实体）</w:t>
            </w:r>
            <w:r w:rsidRPr="00705027">
              <w:rPr>
                <w:rFonts w:hint="eastAsia"/>
                <w:sz w:val="18"/>
                <w:szCs w:val="18"/>
              </w:rPr>
              <w:t>/</w:t>
            </w:r>
            <w:r w:rsidRPr="00705027">
              <w:rPr>
                <w:rFonts w:hint="eastAsia"/>
                <w:sz w:val="18"/>
                <w:szCs w:val="18"/>
              </w:rPr>
              <w:t>特定目的载体</w:t>
            </w:r>
            <w:r w:rsidRPr="00705027">
              <w:rPr>
                <w:rFonts w:hint="eastAsia"/>
                <w:sz w:val="18"/>
                <w:szCs w:val="18"/>
              </w:rPr>
              <w:t>/</w:t>
            </w:r>
            <w:r w:rsidRPr="00705027">
              <w:rPr>
                <w:rFonts w:hint="eastAsia"/>
                <w:sz w:val="18"/>
                <w:szCs w:val="18"/>
              </w:rPr>
              <w:t>境外</w:t>
            </w:r>
          </w:p>
        </w:tc>
      </w:tr>
      <w:tr w:rsidR="00004610" w:rsidRPr="00045959" w14:paraId="0F0CD7A3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A41A038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2AC7257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SYRBH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AB3FF4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受益人编号</w:t>
            </w:r>
          </w:p>
        </w:tc>
        <w:tc>
          <w:tcPr>
            <w:tcW w:w="992" w:type="dxa"/>
            <w:vAlign w:val="center"/>
          </w:tcPr>
          <w:p w14:paraId="00C1775E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90D1137" w14:textId="77777777" w:rsidR="00004610" w:rsidRDefault="00004610" w:rsidP="000046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55A2A13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填写委托人在信托公司内部客户编号</w:t>
            </w:r>
          </w:p>
        </w:tc>
      </w:tr>
      <w:tr w:rsidR="00004610" w:rsidRPr="00045959" w14:paraId="432E396B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AB930EF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D974988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SJCYXTFE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CBCA7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实际持有信托份额</w:t>
            </w:r>
          </w:p>
        </w:tc>
        <w:tc>
          <w:tcPr>
            <w:tcW w:w="992" w:type="dxa"/>
            <w:vAlign w:val="center"/>
          </w:tcPr>
          <w:p w14:paraId="580E08C4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D732697" w14:textId="77777777" w:rsidR="00004610" w:rsidRDefault="00004610" w:rsidP="000046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59C2B19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按实际份额填写</w:t>
            </w:r>
          </w:p>
        </w:tc>
      </w:tr>
      <w:tr w:rsidR="00004610" w:rsidRPr="00045959" w14:paraId="3F361A3A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5DA7D1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BF6FC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SJCYXTJE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3EF744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实际持有信托金额</w:t>
            </w:r>
          </w:p>
        </w:tc>
        <w:tc>
          <w:tcPr>
            <w:tcW w:w="992" w:type="dxa"/>
            <w:vAlign w:val="center"/>
          </w:tcPr>
          <w:p w14:paraId="29A0BDC0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69C449F" w14:textId="77777777" w:rsidR="00004610" w:rsidRDefault="00004610" w:rsidP="000046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4014163" w14:textId="77777777" w:rsidR="00004610" w:rsidRPr="00705027" w:rsidRDefault="00004610" w:rsidP="00004610">
            <w:pPr>
              <w:widowControl/>
              <w:jc w:val="left"/>
              <w:rPr>
                <w:sz w:val="18"/>
                <w:szCs w:val="18"/>
              </w:rPr>
            </w:pPr>
            <w:r w:rsidRPr="00705027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</w:tbl>
    <w:p w14:paraId="199903CE" w14:textId="77777777" w:rsidR="008235D0" w:rsidRDefault="008235D0" w:rsidP="008235D0"/>
    <w:p w14:paraId="1E33BC6C" w14:textId="77777777" w:rsidR="008235D0" w:rsidRDefault="008235D0" w:rsidP="008235D0"/>
    <w:p w14:paraId="41D032C2" w14:textId="77777777" w:rsidR="008235D0" w:rsidRDefault="008235D0" w:rsidP="008235D0"/>
    <w:p w14:paraId="6B3806CE" w14:textId="77777777" w:rsidR="008235D0" w:rsidRDefault="008235D0" w:rsidP="008235D0"/>
    <w:p w14:paraId="5F69EDDE" w14:textId="77777777" w:rsidR="008235D0" w:rsidRDefault="008235D0" w:rsidP="008235D0">
      <w:pPr>
        <w:pStyle w:val="4"/>
      </w:pPr>
      <w:r>
        <w:rPr>
          <w:rFonts w:hint="eastAsia"/>
        </w:rPr>
        <w:t>信托产品受益权转让信息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8235D0" w:rsidRPr="006F7C25" w14:paraId="56F1627C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7DD7402D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45C5F915" w14:textId="77777777" w:rsidR="008235D0" w:rsidRPr="00022E94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8235D0" w:rsidRPr="006F7C25" w14:paraId="333F1148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055C104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37EA5156" w14:textId="77777777" w:rsidR="008235D0" w:rsidRPr="00693D51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8235D0" w:rsidRPr="006F7C25" w14:paraId="16ECC2E6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1586C41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6E1E2E8D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950CBC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</w:t>
            </w:r>
            <w:r w:rsidRPr="000906DE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受益权转让</w:t>
            </w:r>
            <w:r w:rsidRPr="00950CBC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信息</w:t>
            </w:r>
          </w:p>
        </w:tc>
      </w:tr>
      <w:tr w:rsidR="008235D0" w:rsidRPr="006F7C25" w14:paraId="628A2B0F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13FDA5C8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04CDB44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8235D0" w:rsidRPr="006F7C25" w14:paraId="2BCE3A7A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69A2D6C8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716ABE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8235D0" w:rsidRPr="006F7C25" w14:paraId="4F37486F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21A62793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7E48F04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8235D0" w:rsidRPr="006F7C25" w14:paraId="38449F15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16E2A66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016ED0E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5A90DC9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026AA68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5082780E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235D0" w:rsidRPr="00045959" w14:paraId="0349D9A9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B97CBFC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7956D7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055D35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1BD591B3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B433287" w14:textId="77777777" w:rsidR="008235D0" w:rsidRDefault="008235D0" w:rsidP="00F650D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BF64F38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填写此表</w:t>
            </w:r>
            <w:r w:rsidRPr="007E7C16">
              <w:rPr>
                <w:rFonts w:hint="eastAsia"/>
                <w:sz w:val="18"/>
                <w:szCs w:val="18"/>
              </w:rPr>
              <w:t>ID</w:t>
            </w:r>
            <w:r w:rsidRPr="007E7C16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8235D0" w:rsidRPr="00045959" w14:paraId="7096A3B0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32FD25B" w14:textId="77777777" w:rsidR="008235D0" w:rsidRPr="007E7C16" w:rsidRDefault="009F1E25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CA5BC1D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2E60DB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17466D81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3E3AD55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07D4396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8235D0" w:rsidRPr="00045959" w14:paraId="746C904B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E127ABE" w14:textId="77777777" w:rsidR="008235D0" w:rsidRPr="007E7C16" w:rsidRDefault="009F1E25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5FBA2C5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ZRHTBH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A00795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转让合同编号</w:t>
            </w:r>
          </w:p>
        </w:tc>
        <w:tc>
          <w:tcPr>
            <w:tcW w:w="992" w:type="dxa"/>
            <w:vAlign w:val="center"/>
          </w:tcPr>
          <w:p w14:paraId="134F9275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EB2563D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AA343CB" w14:textId="77777777" w:rsidR="008235D0" w:rsidRPr="007E7C16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填写受益权转让的编号</w:t>
            </w:r>
          </w:p>
        </w:tc>
      </w:tr>
      <w:tr w:rsidR="009F1E25" w:rsidRPr="00045959" w14:paraId="253657E6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3E88D61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B8466BB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XTHTBH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65D904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信托合同编号</w:t>
            </w:r>
          </w:p>
        </w:tc>
        <w:tc>
          <w:tcPr>
            <w:tcW w:w="992" w:type="dxa"/>
            <w:vAlign w:val="center"/>
          </w:tcPr>
          <w:p w14:paraId="6B435A6C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1F0D7B3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F8FA83F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填写信托合同编号</w:t>
            </w:r>
          </w:p>
        </w:tc>
      </w:tr>
      <w:tr w:rsidR="009F1E25" w:rsidRPr="00045959" w14:paraId="0D25F85C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0D6D252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C4F5D5F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CRRSYPJBH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BDC739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出让人受益凭据编号</w:t>
            </w:r>
          </w:p>
        </w:tc>
        <w:tc>
          <w:tcPr>
            <w:tcW w:w="992" w:type="dxa"/>
            <w:vAlign w:val="center"/>
          </w:tcPr>
          <w:p w14:paraId="4A90BB02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D632BBF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0920711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填写受益权凭据编号</w:t>
            </w:r>
          </w:p>
        </w:tc>
      </w:tr>
      <w:tr w:rsidR="009F1E25" w:rsidRPr="00045959" w14:paraId="056D6147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4B5AB74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7F464D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ZRRQ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B8C48C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转让日期</w:t>
            </w:r>
          </w:p>
        </w:tc>
        <w:tc>
          <w:tcPr>
            <w:tcW w:w="992" w:type="dxa"/>
            <w:vAlign w:val="center"/>
          </w:tcPr>
          <w:p w14:paraId="2C592120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258A289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D6060C6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受益权转让日期，</w:t>
            </w:r>
            <w:r w:rsidRPr="007E7C16">
              <w:rPr>
                <w:rFonts w:hint="eastAsia"/>
                <w:sz w:val="18"/>
                <w:szCs w:val="18"/>
              </w:rPr>
              <w:t>YYYYMMDD</w:t>
            </w:r>
            <w:r w:rsidRPr="007E7C16">
              <w:rPr>
                <w:rFonts w:hint="eastAsia"/>
                <w:sz w:val="18"/>
                <w:szCs w:val="18"/>
              </w:rPr>
              <w:t>，默认值</w:t>
            </w:r>
            <w:r w:rsidRPr="007E7C16">
              <w:rPr>
                <w:rFonts w:hint="eastAsia"/>
                <w:sz w:val="18"/>
                <w:szCs w:val="18"/>
              </w:rPr>
              <w:t>99991231</w:t>
            </w:r>
            <w:r w:rsidRPr="007E7C16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1E25" w:rsidRPr="00045959" w14:paraId="6624CA41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0398FFF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B56141C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CRRLX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4E5448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出让人类型</w:t>
            </w:r>
          </w:p>
        </w:tc>
        <w:tc>
          <w:tcPr>
            <w:tcW w:w="992" w:type="dxa"/>
            <w:vAlign w:val="center"/>
          </w:tcPr>
          <w:p w14:paraId="18042D65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34E29FF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8ADFF38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自然人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个体工商户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广义政府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非金融企业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金融机构（实体）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特定目的载体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境外</w:t>
            </w:r>
          </w:p>
        </w:tc>
      </w:tr>
      <w:tr w:rsidR="009F1E25" w:rsidRPr="00045959" w14:paraId="03F0B10E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C700152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FEF7B3B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CRRBH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577B7A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出让人编号</w:t>
            </w:r>
          </w:p>
        </w:tc>
        <w:tc>
          <w:tcPr>
            <w:tcW w:w="992" w:type="dxa"/>
            <w:vAlign w:val="center"/>
          </w:tcPr>
          <w:p w14:paraId="1428A029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594F825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F009212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填写出让人在信托公司内部客户编号</w:t>
            </w:r>
          </w:p>
        </w:tc>
      </w:tr>
      <w:tr w:rsidR="009F1E25" w:rsidRPr="00045959" w14:paraId="04C1FB59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3C52AF2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E0D5CFA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SRRSYPJBH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B4E592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受让人受益凭据编号</w:t>
            </w:r>
          </w:p>
        </w:tc>
        <w:tc>
          <w:tcPr>
            <w:tcW w:w="992" w:type="dxa"/>
            <w:vAlign w:val="center"/>
          </w:tcPr>
          <w:p w14:paraId="73D7EA87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D4D2ABD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46D6B80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填写受益权凭据编号</w:t>
            </w:r>
          </w:p>
        </w:tc>
      </w:tr>
      <w:tr w:rsidR="009F1E25" w:rsidRPr="00045959" w14:paraId="78155B02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0D443C0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37DBFE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SRRLX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FF5E71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受让人类型</w:t>
            </w:r>
          </w:p>
        </w:tc>
        <w:tc>
          <w:tcPr>
            <w:tcW w:w="992" w:type="dxa"/>
            <w:vAlign w:val="center"/>
          </w:tcPr>
          <w:p w14:paraId="2ED6CD40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18CCC92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190B8FC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自然人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个体工商户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广义政府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非金融企业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金融机构（实体）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特定目的载体</w:t>
            </w:r>
            <w:r w:rsidRPr="007E7C16">
              <w:rPr>
                <w:rFonts w:hint="eastAsia"/>
                <w:sz w:val="18"/>
                <w:szCs w:val="18"/>
              </w:rPr>
              <w:t>/</w:t>
            </w:r>
            <w:r w:rsidRPr="007E7C16">
              <w:rPr>
                <w:rFonts w:hint="eastAsia"/>
                <w:sz w:val="18"/>
                <w:szCs w:val="18"/>
              </w:rPr>
              <w:t>境外</w:t>
            </w:r>
          </w:p>
        </w:tc>
      </w:tr>
      <w:tr w:rsidR="009F1E25" w:rsidRPr="00045959" w14:paraId="094959A7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65161A9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B1C7147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SRRBH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32854F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受让人编号</w:t>
            </w:r>
          </w:p>
        </w:tc>
        <w:tc>
          <w:tcPr>
            <w:tcW w:w="992" w:type="dxa"/>
            <w:vAlign w:val="center"/>
          </w:tcPr>
          <w:p w14:paraId="463123B5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633A1E8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5D7223D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填写受让人在信托公司内部客户编号</w:t>
            </w:r>
          </w:p>
        </w:tc>
      </w:tr>
      <w:tr w:rsidR="009F1E25" w:rsidRPr="00045959" w14:paraId="327541B7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E0106D3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86FBE77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ZRFE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EAD810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转让份额</w:t>
            </w:r>
          </w:p>
        </w:tc>
        <w:tc>
          <w:tcPr>
            <w:tcW w:w="992" w:type="dxa"/>
            <w:vAlign w:val="center"/>
          </w:tcPr>
          <w:p w14:paraId="496FA8D1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BAC2CF2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74523A4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按实际份额填写</w:t>
            </w:r>
          </w:p>
        </w:tc>
      </w:tr>
      <w:tr w:rsidR="009F1E25" w:rsidRPr="00045959" w14:paraId="1763CC6E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66DC20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179EE1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ZRJK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36DCC1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转让价款</w:t>
            </w:r>
          </w:p>
        </w:tc>
        <w:tc>
          <w:tcPr>
            <w:tcW w:w="992" w:type="dxa"/>
            <w:vAlign w:val="center"/>
          </w:tcPr>
          <w:p w14:paraId="64BFA8BC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7B91F39" w14:textId="77777777" w:rsidR="009F1E25" w:rsidRDefault="009F1E25" w:rsidP="009F1E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3EF88E8" w14:textId="77777777" w:rsidR="009F1E25" w:rsidRPr="007E7C16" w:rsidRDefault="009F1E25" w:rsidP="009F1E25">
            <w:pPr>
              <w:widowControl/>
              <w:jc w:val="left"/>
              <w:rPr>
                <w:sz w:val="18"/>
                <w:szCs w:val="18"/>
              </w:rPr>
            </w:pPr>
            <w:r w:rsidRPr="007E7C16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</w:tbl>
    <w:p w14:paraId="6AA64883" w14:textId="77777777" w:rsidR="008235D0" w:rsidRDefault="008235D0" w:rsidP="008235D0"/>
    <w:p w14:paraId="0838BE68" w14:textId="77777777" w:rsidR="008235D0" w:rsidRDefault="008235D0" w:rsidP="008235D0"/>
    <w:p w14:paraId="03ED5614" w14:textId="77777777" w:rsidR="008235D0" w:rsidRDefault="008235D0" w:rsidP="008235D0"/>
    <w:p w14:paraId="430BFCE1" w14:textId="77777777" w:rsidR="008235D0" w:rsidRDefault="008235D0" w:rsidP="008235D0">
      <w:pPr>
        <w:pStyle w:val="4"/>
      </w:pPr>
      <w:r>
        <w:rPr>
          <w:rFonts w:hint="eastAsia"/>
        </w:rPr>
        <w:t>信托募集分配流水</w:t>
      </w:r>
    </w:p>
    <w:p w14:paraId="3DF125BF" w14:textId="77777777" w:rsidR="008235D0" w:rsidRPr="008235D0" w:rsidRDefault="008235D0" w:rsidP="008235D0"/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439"/>
      </w:tblGrid>
      <w:tr w:rsidR="008235D0" w:rsidRPr="006F7C25" w14:paraId="23789598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6741DA5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833" w:type="dxa"/>
            <w:gridSpan w:val="4"/>
          </w:tcPr>
          <w:p w14:paraId="64622028" w14:textId="77777777" w:rsidR="008235D0" w:rsidRPr="00022E94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8235D0" w:rsidRPr="006F7C25" w14:paraId="5620FC89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640FB3BF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833" w:type="dxa"/>
            <w:gridSpan w:val="4"/>
            <w:vAlign w:val="center"/>
          </w:tcPr>
          <w:p w14:paraId="496F83D2" w14:textId="77777777" w:rsidR="008235D0" w:rsidRPr="00693D51" w:rsidRDefault="008235D0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8235D0" w:rsidRPr="006F7C25" w14:paraId="435BB5C3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4A84E72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833" w:type="dxa"/>
            <w:gridSpan w:val="4"/>
            <w:vAlign w:val="center"/>
          </w:tcPr>
          <w:p w14:paraId="67A5167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E310C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信托募集分配</w:t>
            </w:r>
            <w:r w:rsidRPr="00950CBC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信息</w:t>
            </w:r>
          </w:p>
        </w:tc>
      </w:tr>
      <w:tr w:rsidR="008235D0" w:rsidRPr="006F7C25" w14:paraId="42980479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3058CE36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833" w:type="dxa"/>
            <w:gridSpan w:val="4"/>
            <w:vAlign w:val="center"/>
          </w:tcPr>
          <w:p w14:paraId="59EBB553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8235D0" w:rsidRPr="006F7C25" w14:paraId="4426A0EC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5CF06F3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833" w:type="dxa"/>
            <w:gridSpan w:val="4"/>
            <w:vAlign w:val="center"/>
          </w:tcPr>
          <w:p w14:paraId="0EE6B7D2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8235D0" w:rsidRPr="006F7C25" w14:paraId="7F832D9C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18F848F7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833" w:type="dxa"/>
            <w:gridSpan w:val="4"/>
            <w:vAlign w:val="center"/>
          </w:tcPr>
          <w:p w14:paraId="0813ED4C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8235D0" w:rsidRPr="006F7C25" w14:paraId="6316ACAA" w14:textId="77777777" w:rsidTr="008235D0">
        <w:tc>
          <w:tcPr>
            <w:tcW w:w="1985" w:type="dxa"/>
            <w:gridSpan w:val="2"/>
            <w:shd w:val="clear" w:color="auto" w:fill="BFBFBF"/>
            <w:vAlign w:val="center"/>
          </w:tcPr>
          <w:p w14:paraId="6679B1EE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65ABE5D4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0E9CE536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34121160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439" w:type="dxa"/>
            <w:shd w:val="clear" w:color="auto" w:fill="BFBFBF"/>
            <w:vAlign w:val="center"/>
          </w:tcPr>
          <w:p w14:paraId="343151AA" w14:textId="77777777" w:rsidR="008235D0" w:rsidRPr="00022E94" w:rsidRDefault="008235D0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235D0" w:rsidRPr="00045959" w14:paraId="561471C8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77EAE1A7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8DFB317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E630BB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01E83254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3DF836D" w14:textId="77777777" w:rsidR="008235D0" w:rsidRDefault="008235D0" w:rsidP="00F650D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32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0C1CE4E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填写此表</w:t>
            </w:r>
            <w:r w:rsidRPr="00E310C3">
              <w:rPr>
                <w:rFonts w:hint="eastAsia"/>
                <w:sz w:val="18"/>
                <w:szCs w:val="18"/>
              </w:rPr>
              <w:t>ID</w:t>
            </w:r>
            <w:r w:rsidRPr="00E310C3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8235D0" w:rsidRPr="00045959" w14:paraId="5C573156" w14:textId="77777777" w:rsidTr="008235D0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695DF1C7" w14:textId="77777777" w:rsidR="008235D0" w:rsidRPr="00E310C3" w:rsidRDefault="007000C7" w:rsidP="00F650D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4113D41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67B7E9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0A07428F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391246A" w14:textId="77777777" w:rsidR="008235D0" w:rsidRDefault="008235D0" w:rsidP="00F65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22EE6C1" w14:textId="77777777" w:rsidR="008235D0" w:rsidRPr="00E310C3" w:rsidRDefault="008235D0" w:rsidP="00F650D2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7000C7" w:rsidRPr="00045959" w14:paraId="4A5A863A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180C851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5998F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JYLSBH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4E39FD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交易流水编号</w:t>
            </w:r>
          </w:p>
        </w:tc>
        <w:tc>
          <w:tcPr>
            <w:tcW w:w="992" w:type="dxa"/>
            <w:vAlign w:val="center"/>
          </w:tcPr>
          <w:p w14:paraId="471354DC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BAB4D5E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5C3FA0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填写信托募集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分配时的交易流水编号</w:t>
            </w:r>
          </w:p>
        </w:tc>
      </w:tr>
      <w:tr w:rsidR="007000C7" w:rsidRPr="00045959" w14:paraId="182A87A6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DDC29B4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2388E9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MJFPLSLX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C2490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募集分配流水类型</w:t>
            </w:r>
          </w:p>
        </w:tc>
        <w:tc>
          <w:tcPr>
            <w:tcW w:w="992" w:type="dxa"/>
            <w:vAlign w:val="center"/>
          </w:tcPr>
          <w:p w14:paraId="5E77C6FD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419BC04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A4EB2B4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申购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赎回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受益权转出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受益权转入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分红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强增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强减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7000C7" w:rsidRPr="00045959" w14:paraId="44148C8F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32A2A02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3E5EE0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ZJFX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E851F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资金方向</w:t>
            </w:r>
          </w:p>
        </w:tc>
        <w:tc>
          <w:tcPr>
            <w:tcW w:w="992" w:type="dxa"/>
            <w:vAlign w:val="center"/>
          </w:tcPr>
          <w:p w14:paraId="599C392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9498C9F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10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5A4887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划入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划出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不适用</w:t>
            </w:r>
          </w:p>
        </w:tc>
      </w:tr>
      <w:tr w:rsidR="007000C7" w:rsidRPr="00045959" w14:paraId="48CC9E77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361148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E5C687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BFZHMC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1F66C7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本方账户名称</w:t>
            </w:r>
          </w:p>
        </w:tc>
        <w:tc>
          <w:tcPr>
            <w:tcW w:w="992" w:type="dxa"/>
            <w:vAlign w:val="center"/>
          </w:tcPr>
          <w:p w14:paraId="01B6D52F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E1D2D56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0611E1A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填写开户的户名</w:t>
            </w:r>
          </w:p>
        </w:tc>
      </w:tr>
      <w:tr w:rsidR="007000C7" w:rsidRPr="00045959" w14:paraId="2DEA7A22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6CE81EF5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FF89424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BFZHLX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57FBBA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本方账户类型</w:t>
            </w:r>
          </w:p>
        </w:tc>
        <w:tc>
          <w:tcPr>
            <w:tcW w:w="992" w:type="dxa"/>
            <w:vAlign w:val="center"/>
          </w:tcPr>
          <w:p w14:paraId="3060CF76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D03A0E3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F3FCEB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信托财产专户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信托募集专户</w:t>
            </w:r>
          </w:p>
        </w:tc>
      </w:tr>
      <w:tr w:rsidR="007000C7" w:rsidRPr="00045959" w14:paraId="2ED1EBE6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75C258C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519325E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BFZH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AE171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本方账号</w:t>
            </w:r>
          </w:p>
        </w:tc>
        <w:tc>
          <w:tcPr>
            <w:tcW w:w="992" w:type="dxa"/>
            <w:vAlign w:val="center"/>
          </w:tcPr>
          <w:p w14:paraId="1BB7B5A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1BF9BDB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ECB0D8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填写在金融机构开设的账户编号</w:t>
            </w:r>
          </w:p>
        </w:tc>
      </w:tr>
      <w:tr w:rsidR="007000C7" w:rsidRPr="00045959" w14:paraId="111C4E9C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4653AED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3668715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DFKHBH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58ED7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对方客户编号</w:t>
            </w:r>
          </w:p>
        </w:tc>
        <w:tc>
          <w:tcPr>
            <w:tcW w:w="992" w:type="dxa"/>
            <w:vAlign w:val="center"/>
          </w:tcPr>
          <w:p w14:paraId="719B015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28E4967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7A2F1A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填写客户编号</w:t>
            </w:r>
          </w:p>
        </w:tc>
      </w:tr>
      <w:tr w:rsidR="007000C7" w:rsidRPr="00045959" w14:paraId="37B2BC61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6007517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A98B29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DFZHMC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0856BF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对方账户名称</w:t>
            </w:r>
          </w:p>
        </w:tc>
        <w:tc>
          <w:tcPr>
            <w:tcW w:w="992" w:type="dxa"/>
            <w:vAlign w:val="center"/>
          </w:tcPr>
          <w:p w14:paraId="6DF4BBF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0DB1598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FD84A9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填写账户的户名</w:t>
            </w:r>
          </w:p>
        </w:tc>
      </w:tr>
      <w:tr w:rsidR="007000C7" w:rsidRPr="00045959" w14:paraId="2FF106E8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5EF1A52F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75AF50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DFZH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762E0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对方账号</w:t>
            </w:r>
          </w:p>
        </w:tc>
        <w:tc>
          <w:tcPr>
            <w:tcW w:w="992" w:type="dxa"/>
            <w:vAlign w:val="center"/>
          </w:tcPr>
          <w:p w14:paraId="0BCFEC4E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2A91D44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CD484A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填写在金融机构开设的账户编号</w:t>
            </w:r>
          </w:p>
        </w:tc>
      </w:tr>
      <w:tr w:rsidR="007000C7" w:rsidRPr="00045959" w14:paraId="6769F53A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CA2B3D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8DA3CD6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DFKHHMC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5CAFA5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对方开户行名称</w:t>
            </w:r>
          </w:p>
        </w:tc>
        <w:tc>
          <w:tcPr>
            <w:tcW w:w="992" w:type="dxa"/>
            <w:vAlign w:val="center"/>
          </w:tcPr>
          <w:p w14:paraId="09CAEE83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92CD974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200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89F0404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填写开户行名称</w:t>
            </w:r>
          </w:p>
        </w:tc>
      </w:tr>
      <w:tr w:rsidR="007000C7" w:rsidRPr="00045959" w14:paraId="35E3EF42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66F1A1DC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EDB756C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LSFSJE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349DC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流水发生金额</w:t>
            </w:r>
          </w:p>
        </w:tc>
        <w:tc>
          <w:tcPr>
            <w:tcW w:w="992" w:type="dxa"/>
            <w:vAlign w:val="center"/>
          </w:tcPr>
          <w:p w14:paraId="1195CA9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A88C609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C222B4D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按照本笔流水实际发生金额填写</w:t>
            </w:r>
          </w:p>
        </w:tc>
      </w:tr>
      <w:tr w:rsidR="007000C7" w:rsidRPr="00045959" w14:paraId="53874B8A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45E78FE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545CB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BHBJJE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7604BE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包含本金金额</w:t>
            </w:r>
          </w:p>
        </w:tc>
        <w:tc>
          <w:tcPr>
            <w:tcW w:w="992" w:type="dxa"/>
            <w:vAlign w:val="center"/>
          </w:tcPr>
          <w:p w14:paraId="5CA0B733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CA118FD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B48663E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7000C7" w:rsidRPr="00045959" w14:paraId="7FB9B859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0869C015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BFA9C07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BHJYFYJE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408D7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包含交易费用金额</w:t>
            </w:r>
          </w:p>
        </w:tc>
        <w:tc>
          <w:tcPr>
            <w:tcW w:w="992" w:type="dxa"/>
            <w:vAlign w:val="center"/>
          </w:tcPr>
          <w:p w14:paraId="1F7ED3D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F908909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6E5FA2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7000C7" w:rsidRPr="00045959" w14:paraId="33D21477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2E231E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A169A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BHSYJE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5DD885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包含收益金额</w:t>
            </w:r>
          </w:p>
        </w:tc>
        <w:tc>
          <w:tcPr>
            <w:tcW w:w="992" w:type="dxa"/>
            <w:vAlign w:val="center"/>
          </w:tcPr>
          <w:p w14:paraId="44484567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9B473A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708488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7000C7" w:rsidRPr="00045959" w14:paraId="7ED1B638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1D67FB64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23DCDB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DWJZ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DC99DF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单位净值</w:t>
            </w:r>
          </w:p>
        </w:tc>
        <w:tc>
          <w:tcPr>
            <w:tcW w:w="992" w:type="dxa"/>
            <w:vAlign w:val="center"/>
          </w:tcPr>
          <w:p w14:paraId="3D07D176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条件性必填</w:t>
            </w:r>
            <w:r w:rsidRPr="00E310C3">
              <w:rPr>
                <w:rFonts w:hint="eastAsia"/>
                <w:sz w:val="18"/>
                <w:szCs w:val="18"/>
              </w:rPr>
              <w:br/>
            </w:r>
            <w:r w:rsidRPr="00E310C3">
              <w:rPr>
                <w:rFonts w:hint="eastAsia"/>
                <w:sz w:val="18"/>
                <w:szCs w:val="18"/>
              </w:rPr>
              <w:t>如信托产品运行方式选择“开放式净值型”或“封闭式净值</w:t>
            </w:r>
            <w:r w:rsidRPr="00E310C3">
              <w:rPr>
                <w:rFonts w:hint="eastAsia"/>
                <w:sz w:val="18"/>
                <w:szCs w:val="18"/>
              </w:rPr>
              <w:lastRenderedPageBreak/>
              <w:t>型”，需填写</w:t>
            </w:r>
          </w:p>
        </w:tc>
        <w:tc>
          <w:tcPr>
            <w:tcW w:w="1843" w:type="dxa"/>
            <w:vAlign w:val="center"/>
          </w:tcPr>
          <w:p w14:paraId="6FFB6059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9AC374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按实际单位净值填写</w:t>
            </w:r>
          </w:p>
        </w:tc>
      </w:tr>
      <w:tr w:rsidR="007000C7" w:rsidRPr="00045959" w14:paraId="2CAE4F7D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E48863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F51E03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JYFE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12AD7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交易份额</w:t>
            </w:r>
          </w:p>
        </w:tc>
        <w:tc>
          <w:tcPr>
            <w:tcW w:w="992" w:type="dxa"/>
            <w:vAlign w:val="center"/>
          </w:tcPr>
          <w:p w14:paraId="4E948245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2567014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9166F08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按实际份额填写</w:t>
            </w:r>
          </w:p>
        </w:tc>
      </w:tr>
      <w:tr w:rsidR="007000C7" w:rsidRPr="00045959" w14:paraId="2D72DD22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362C302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83EFA90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CBMBZ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1F5656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冲补抹标识</w:t>
            </w:r>
          </w:p>
        </w:tc>
        <w:tc>
          <w:tcPr>
            <w:tcW w:w="992" w:type="dxa"/>
            <w:vAlign w:val="center"/>
          </w:tcPr>
          <w:p w14:paraId="643FC38F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D3E2621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10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449C762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正常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冲账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补账</w:t>
            </w:r>
            <w:r w:rsidRPr="00E310C3">
              <w:rPr>
                <w:rFonts w:hint="eastAsia"/>
                <w:sz w:val="18"/>
                <w:szCs w:val="18"/>
              </w:rPr>
              <w:t>/</w:t>
            </w:r>
            <w:r w:rsidRPr="00E310C3">
              <w:rPr>
                <w:rFonts w:hint="eastAsia"/>
                <w:sz w:val="18"/>
                <w:szCs w:val="18"/>
              </w:rPr>
              <w:t>抹账</w:t>
            </w:r>
          </w:p>
        </w:tc>
      </w:tr>
      <w:tr w:rsidR="007000C7" w:rsidRPr="00045959" w14:paraId="5884D4C1" w14:textId="77777777" w:rsidTr="00F650D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A9A35B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90BC1E9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JYSJ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1B0154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交易时间</w:t>
            </w:r>
          </w:p>
        </w:tc>
        <w:tc>
          <w:tcPr>
            <w:tcW w:w="992" w:type="dxa"/>
            <w:vAlign w:val="center"/>
          </w:tcPr>
          <w:p w14:paraId="4E0ECCC1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8D1EEC4" w14:textId="77777777" w:rsidR="007000C7" w:rsidRDefault="007000C7" w:rsidP="007000C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NVARCHAR  8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8C1A933" w14:textId="77777777" w:rsidR="007000C7" w:rsidRPr="00E310C3" w:rsidRDefault="007000C7" w:rsidP="007000C7">
            <w:pPr>
              <w:widowControl/>
              <w:jc w:val="left"/>
              <w:rPr>
                <w:sz w:val="18"/>
                <w:szCs w:val="18"/>
              </w:rPr>
            </w:pPr>
            <w:r w:rsidRPr="00E310C3">
              <w:rPr>
                <w:rFonts w:hint="eastAsia"/>
                <w:sz w:val="18"/>
                <w:szCs w:val="18"/>
              </w:rPr>
              <w:t>操作时间，</w:t>
            </w:r>
            <w:r w:rsidRPr="00E310C3">
              <w:rPr>
                <w:rFonts w:hint="eastAsia"/>
                <w:sz w:val="18"/>
                <w:szCs w:val="18"/>
              </w:rPr>
              <w:t>YYYYMMDD</w:t>
            </w:r>
            <w:r w:rsidRPr="00E310C3">
              <w:rPr>
                <w:rFonts w:hint="eastAsia"/>
                <w:sz w:val="18"/>
                <w:szCs w:val="18"/>
              </w:rPr>
              <w:t>，默认值</w:t>
            </w:r>
            <w:r w:rsidRPr="00E310C3">
              <w:rPr>
                <w:rFonts w:hint="eastAsia"/>
                <w:sz w:val="18"/>
                <w:szCs w:val="18"/>
              </w:rPr>
              <w:t>99991231</w:t>
            </w:r>
          </w:p>
        </w:tc>
      </w:tr>
    </w:tbl>
    <w:p w14:paraId="7AE2D809" w14:textId="77777777" w:rsidR="008235D0" w:rsidRPr="008235D0" w:rsidRDefault="008235D0" w:rsidP="008235D0"/>
    <w:p w14:paraId="6B86CEFF" w14:textId="77777777" w:rsidR="0015721F" w:rsidRDefault="0015721F" w:rsidP="0015721F"/>
    <w:p w14:paraId="2DC0050C" w14:textId="77777777" w:rsidR="0015721F" w:rsidRPr="000D2949" w:rsidRDefault="0015721F" w:rsidP="0015721F">
      <w:pPr>
        <w:pStyle w:val="3"/>
      </w:pPr>
      <w:r w:rsidRPr="0015721F">
        <w:rPr>
          <w:rFonts w:hint="eastAsia"/>
        </w:rPr>
        <w:t>信托运用信息</w:t>
      </w:r>
    </w:p>
    <w:p w14:paraId="3A8E734E" w14:textId="77777777" w:rsidR="0015721F" w:rsidRDefault="00301BD7" w:rsidP="00301BD7">
      <w:pPr>
        <w:pStyle w:val="4"/>
      </w:pPr>
      <w:r>
        <w:rPr>
          <w:rFonts w:hint="eastAsia"/>
        </w:rPr>
        <w:t>信托运用信息</w:t>
      </w:r>
    </w:p>
    <w:p w14:paraId="05EA37EE" w14:textId="77777777" w:rsidR="00301BD7" w:rsidRDefault="00301BD7" w:rsidP="002A6442">
      <w:pPr>
        <w:ind w:firstLineChars="200" w:firstLine="420"/>
      </w:pPr>
      <w:r>
        <w:rPr>
          <w:rFonts w:hint="eastAsia"/>
        </w:rPr>
        <w:t>与</w:t>
      </w:r>
      <w:r>
        <w:t>EAST3</w:t>
      </w:r>
      <w:r>
        <w:rPr>
          <w:rFonts w:hint="eastAsia"/>
        </w:rPr>
        <w:t>相比，简单化了信托运用合同信息，根据信托运用的详细情况（借据、投资标的）的分类，分别填到各自不同的表中，详细见</w:t>
      </w:r>
      <w:r w:rsidR="00060CE6">
        <w:rPr>
          <w:rFonts w:hint="eastAsia"/>
        </w:rPr>
        <w:t xml:space="preserve"> </w:t>
      </w:r>
      <w:r w:rsidR="00060CE6">
        <w:rPr>
          <w:rFonts w:hint="eastAsia"/>
        </w:rPr>
        <w:t>“信托运用详情”</w:t>
      </w:r>
      <w:r w:rsidR="002A6442">
        <w:rPr>
          <w:rFonts w:hint="eastAsia"/>
        </w:rPr>
        <w:t>。</w:t>
      </w:r>
    </w:p>
    <w:p w14:paraId="0570489B" w14:textId="77777777" w:rsidR="00301BD7" w:rsidRDefault="00301BD7" w:rsidP="00301BD7"/>
    <w:p w14:paraId="3F9E1D0D" w14:textId="77777777" w:rsidR="00301BD7" w:rsidRDefault="00301BD7" w:rsidP="00301BD7">
      <w:pPr>
        <w:pStyle w:val="4"/>
      </w:pPr>
      <w:r>
        <w:rPr>
          <w:rFonts w:hint="eastAsia"/>
        </w:rPr>
        <w:t>信托运用交易流水信息</w:t>
      </w:r>
    </w:p>
    <w:p w14:paraId="2FCD6526" w14:textId="77777777" w:rsidR="002A6442" w:rsidRPr="002A6442" w:rsidRDefault="002A6442" w:rsidP="002A644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新增字段</w:t>
      </w:r>
    </w:p>
    <w:p w14:paraId="75AE2C15" w14:textId="77777777" w:rsidR="002A6442" w:rsidRPr="002A6442" w:rsidRDefault="002A6442" w:rsidP="002A644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lastRenderedPageBreak/>
        <w:t>交易流水金额</w:t>
      </w:r>
    </w:p>
    <w:p w14:paraId="35DE1432" w14:textId="77777777" w:rsidR="002A6442" w:rsidRPr="002A6442" w:rsidRDefault="002A6442" w:rsidP="002A6442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本方账户名称</w:t>
      </w:r>
    </w:p>
    <w:p w14:paraId="23B991AA" w14:textId="77777777" w:rsidR="002A6442" w:rsidRPr="002A6442" w:rsidRDefault="002A6442" w:rsidP="002A6442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对方账户名称</w:t>
      </w:r>
    </w:p>
    <w:p w14:paraId="2115F5E2" w14:textId="77777777" w:rsidR="002A6442" w:rsidRPr="002A6442" w:rsidRDefault="002A6442" w:rsidP="002A6442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取消字段</w:t>
      </w:r>
    </w:p>
    <w:p w14:paraId="6286B1BF" w14:textId="77777777" w:rsidR="002A6442" w:rsidRPr="002A6442" w:rsidRDefault="002A6442" w:rsidP="002A644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投资业务标识</w:t>
      </w:r>
    </w:p>
    <w:p w14:paraId="645DD3A3" w14:textId="77777777" w:rsidR="002A6442" w:rsidRPr="002A6442" w:rsidRDefault="002A6442" w:rsidP="002A6442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币种</w:t>
      </w:r>
    </w:p>
    <w:p w14:paraId="7E8CF997" w14:textId="77777777" w:rsidR="002A6442" w:rsidRPr="002A6442" w:rsidRDefault="002A6442" w:rsidP="002A6442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本方开户行名称、本方开户行编号</w:t>
      </w:r>
    </w:p>
    <w:p w14:paraId="01500CD9" w14:textId="77777777" w:rsidR="002A6442" w:rsidRPr="002A6442" w:rsidRDefault="002A6442" w:rsidP="002A6442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对方开户行编号</w:t>
      </w:r>
    </w:p>
    <w:p w14:paraId="77097F06" w14:textId="77777777" w:rsidR="002A6442" w:rsidRPr="002A6442" w:rsidRDefault="002A6442" w:rsidP="002A6442">
      <w:pPr>
        <w:widowControl/>
        <w:numPr>
          <w:ilvl w:val="1"/>
          <w:numId w:val="21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借据编号</w:t>
      </w:r>
    </w:p>
    <w:p w14:paraId="425B111A" w14:textId="77777777" w:rsidR="00301BD7" w:rsidRDefault="00301BD7" w:rsidP="00301BD7"/>
    <w:p w14:paraId="3AABE47E" w14:textId="77777777" w:rsidR="00301BD7" w:rsidRDefault="00301BD7" w:rsidP="00301BD7"/>
    <w:p w14:paraId="6F698BA4" w14:textId="77777777" w:rsidR="00301BD7" w:rsidRDefault="00301BD7" w:rsidP="00301BD7">
      <w:pPr>
        <w:pStyle w:val="4"/>
      </w:pPr>
      <w:r>
        <w:rPr>
          <w:rFonts w:hint="eastAsia"/>
        </w:rPr>
        <w:lastRenderedPageBreak/>
        <w:t>信托运用担保合同表</w:t>
      </w:r>
    </w:p>
    <w:p w14:paraId="3F1EF290" w14:textId="77777777" w:rsidR="002A6442" w:rsidRPr="002A6442" w:rsidRDefault="002A6442" w:rsidP="002A644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新增字段</w:t>
      </w:r>
    </w:p>
    <w:p w14:paraId="214C4C04" w14:textId="77777777" w:rsidR="002A6442" w:rsidRPr="002A6442" w:rsidRDefault="002A6442" w:rsidP="002A6442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担保人名称、担保人证件类型、担保人证件号码</w:t>
      </w:r>
    </w:p>
    <w:p w14:paraId="070CF6CB" w14:textId="77777777" w:rsidR="002A6442" w:rsidRPr="002A6442" w:rsidRDefault="002A6442" w:rsidP="002A6442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取消字段</w:t>
      </w:r>
    </w:p>
    <w:p w14:paraId="17648C36" w14:textId="77777777" w:rsidR="002A6442" w:rsidRPr="002A6442" w:rsidRDefault="002A6442" w:rsidP="002A6442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文本合同编号</w:t>
      </w:r>
    </w:p>
    <w:p w14:paraId="0763AB84" w14:textId="77777777" w:rsidR="002A6442" w:rsidRPr="002A6442" w:rsidRDefault="002A6442" w:rsidP="002A6442">
      <w:pPr>
        <w:widowControl/>
        <w:numPr>
          <w:ilvl w:val="1"/>
          <w:numId w:val="23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担保币种</w:t>
      </w:r>
    </w:p>
    <w:p w14:paraId="15B7ADC3" w14:textId="77777777" w:rsidR="00301BD7" w:rsidRDefault="00301BD7" w:rsidP="00301BD7"/>
    <w:p w14:paraId="4291DE44" w14:textId="77777777" w:rsidR="00301BD7" w:rsidRDefault="00301BD7" w:rsidP="00301BD7"/>
    <w:p w14:paraId="7108BB08" w14:textId="77777777" w:rsidR="00301BD7" w:rsidRDefault="00301BD7" w:rsidP="00301BD7">
      <w:pPr>
        <w:pStyle w:val="4"/>
      </w:pPr>
      <w:r>
        <w:rPr>
          <w:rFonts w:hint="eastAsia"/>
        </w:rPr>
        <w:t>信托抵质押物信息</w:t>
      </w:r>
    </w:p>
    <w:p w14:paraId="76FC040F" w14:textId="77777777" w:rsidR="002A6442" w:rsidRPr="002A6442" w:rsidRDefault="002A6442" w:rsidP="002A644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新增字段</w:t>
      </w:r>
    </w:p>
    <w:p w14:paraId="3D34B1DB" w14:textId="77777777" w:rsidR="002A6442" w:rsidRPr="002A6442" w:rsidRDefault="002A6442" w:rsidP="002A6442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抵质押标识</w:t>
      </w:r>
    </w:p>
    <w:p w14:paraId="2997E285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是否有外部评估机构</w:t>
      </w:r>
    </w:p>
    <w:p w14:paraId="42D9D87D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lastRenderedPageBreak/>
        <w:t>抵质押物所有权人证件类型</w:t>
      </w:r>
    </w:p>
    <w:p w14:paraId="3A531AE3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抵质押物所有权人证件号码</w:t>
      </w:r>
    </w:p>
    <w:p w14:paraId="213B4A63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是否办理抵质押登记</w:t>
      </w:r>
    </w:p>
    <w:p w14:paraId="7AA17C39" w14:textId="77777777" w:rsidR="002A6442" w:rsidRPr="002A6442" w:rsidRDefault="002A6442" w:rsidP="002A6442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取消字段</w:t>
      </w:r>
    </w:p>
    <w:p w14:paraId="202782C2" w14:textId="77777777" w:rsidR="002A6442" w:rsidRPr="002A6442" w:rsidRDefault="002A6442" w:rsidP="002A6442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币种</w:t>
      </w:r>
    </w:p>
    <w:p w14:paraId="26CFFD42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实物收取日期</w:t>
      </w:r>
    </w:p>
    <w:p w14:paraId="143389F9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操作机构</w:t>
      </w:r>
    </w:p>
    <w:p w14:paraId="1840C364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质押票证类型</w:t>
      </w:r>
    </w:p>
    <w:p w14:paraId="07949412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质押票证号码</w:t>
      </w:r>
    </w:p>
    <w:p w14:paraId="6A01279D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质押票证签发机构</w:t>
      </w:r>
    </w:p>
    <w:p w14:paraId="4959B143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是否纳入表外核算</w:t>
      </w:r>
    </w:p>
    <w:p w14:paraId="10F24184" w14:textId="77777777" w:rsidR="002A6442" w:rsidRPr="002A6442" w:rsidRDefault="002A6442" w:rsidP="002A644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表外核算开始日期</w:t>
      </w:r>
    </w:p>
    <w:p w14:paraId="38C82731" w14:textId="77777777" w:rsidR="002A6442" w:rsidRPr="002A6442" w:rsidRDefault="002A6442" w:rsidP="002A6442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lastRenderedPageBreak/>
        <w:t>调整字段</w:t>
      </w:r>
    </w:p>
    <w:p w14:paraId="71944C27" w14:textId="77777777" w:rsidR="002A6442" w:rsidRPr="002A6442" w:rsidRDefault="002A6442" w:rsidP="002A6442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登记机构 --&gt; 权利登记机构名称、登记机构统一社会信用代码</w:t>
      </w:r>
    </w:p>
    <w:p w14:paraId="613A6DB3" w14:textId="77777777" w:rsidR="00301BD7" w:rsidRPr="002A6442" w:rsidRDefault="00301BD7" w:rsidP="00301BD7"/>
    <w:p w14:paraId="198F5DD9" w14:textId="77777777" w:rsidR="00301BD7" w:rsidRPr="00301BD7" w:rsidRDefault="00301BD7" w:rsidP="00301BD7">
      <w:pPr>
        <w:pStyle w:val="4"/>
      </w:pPr>
      <w:r>
        <w:rPr>
          <w:rFonts w:hint="eastAsia"/>
        </w:rPr>
        <w:t>信托担保关系表</w:t>
      </w:r>
    </w:p>
    <w:p w14:paraId="2C0FFDF0" w14:textId="77777777" w:rsidR="002A6442" w:rsidRPr="002A6442" w:rsidRDefault="002A6442" w:rsidP="002A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42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新增字段</w:t>
      </w:r>
    </w:p>
    <w:p w14:paraId="7C8DAB30" w14:textId="645BC423" w:rsidR="002A6442" w:rsidRDefault="002A6442" w:rsidP="002A644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2A6442">
        <w:rPr>
          <w:rFonts w:ascii="微软雅黑" w:hAnsi="微软雅黑" w:cs="宋体" w:hint="eastAsia"/>
          <w:color w:val="24292E"/>
          <w:kern w:val="0"/>
          <w:szCs w:val="21"/>
        </w:rPr>
        <w:t>内部运用合同编号</w:t>
      </w:r>
    </w:p>
    <w:p w14:paraId="15645687" w14:textId="52B4FA74" w:rsidR="00A525A7" w:rsidRDefault="00A525A7" w:rsidP="00A525A7">
      <w:pPr>
        <w:pStyle w:val="4"/>
      </w:pPr>
      <w:r w:rsidRPr="00A525A7">
        <w:rPr>
          <w:rFonts w:hint="eastAsia"/>
        </w:rPr>
        <w:t>信托回款情况表</w:t>
      </w:r>
    </w:p>
    <w:p w14:paraId="6004F209" w14:textId="77777777" w:rsidR="00A525A7" w:rsidRPr="00A525A7" w:rsidRDefault="00A525A7" w:rsidP="00A525A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A525A7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新增字段</w:t>
      </w:r>
    </w:p>
    <w:p w14:paraId="38C6213B" w14:textId="77777777" w:rsidR="00A525A7" w:rsidRPr="00A525A7" w:rsidRDefault="00A525A7" w:rsidP="00A525A7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微软雅黑" w:hAnsi="微软雅黑" w:cs="宋体" w:hint="eastAsia"/>
          <w:color w:val="24292E"/>
          <w:kern w:val="0"/>
          <w:szCs w:val="21"/>
        </w:rPr>
      </w:pPr>
      <w:r w:rsidRPr="00A525A7">
        <w:rPr>
          <w:rFonts w:ascii="微软雅黑" w:hAnsi="微软雅黑" w:cs="宋体" w:hint="eastAsia"/>
          <w:color w:val="24292E"/>
          <w:kern w:val="0"/>
          <w:szCs w:val="21"/>
        </w:rPr>
        <w:t>内部运用合同编号</w:t>
      </w:r>
    </w:p>
    <w:p w14:paraId="23F5A5BC" w14:textId="77777777" w:rsidR="00A525A7" w:rsidRPr="00A525A7" w:rsidRDefault="00A525A7" w:rsidP="00A525A7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微软雅黑" w:hAnsi="微软雅黑" w:cs="宋体" w:hint="eastAsia"/>
          <w:color w:val="24292E"/>
          <w:kern w:val="0"/>
          <w:szCs w:val="21"/>
        </w:rPr>
      </w:pPr>
      <w:r w:rsidRPr="00A525A7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取消字段</w:t>
      </w:r>
    </w:p>
    <w:p w14:paraId="21E3D3D9" w14:textId="77777777" w:rsidR="00A525A7" w:rsidRPr="00A525A7" w:rsidRDefault="00A525A7" w:rsidP="00A525A7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微软雅黑" w:hAnsi="微软雅黑" w:cs="宋体" w:hint="eastAsia"/>
          <w:color w:val="24292E"/>
          <w:kern w:val="0"/>
          <w:szCs w:val="21"/>
        </w:rPr>
      </w:pPr>
      <w:r w:rsidRPr="00A525A7">
        <w:rPr>
          <w:rFonts w:ascii="微软雅黑" w:hAnsi="微软雅黑" w:cs="宋体" w:hint="eastAsia"/>
          <w:color w:val="24292E"/>
          <w:kern w:val="0"/>
          <w:szCs w:val="21"/>
        </w:rPr>
        <w:t>评估序号 [预计还款来源评估表]</w:t>
      </w:r>
    </w:p>
    <w:p w14:paraId="3C42E84D" w14:textId="77777777" w:rsidR="00A525A7" w:rsidRPr="00A525A7" w:rsidRDefault="00A525A7" w:rsidP="00A525A7">
      <w:pPr>
        <w:widowControl/>
        <w:numPr>
          <w:ilvl w:val="1"/>
          <w:numId w:val="27"/>
        </w:numPr>
        <w:spacing w:before="60" w:after="100" w:afterAutospacing="1"/>
        <w:jc w:val="left"/>
        <w:rPr>
          <w:rFonts w:ascii="微软雅黑" w:hAnsi="微软雅黑" w:cs="宋体" w:hint="eastAsia"/>
          <w:color w:val="24292E"/>
          <w:kern w:val="0"/>
          <w:szCs w:val="21"/>
        </w:rPr>
      </w:pPr>
      <w:r w:rsidRPr="00A525A7">
        <w:rPr>
          <w:rFonts w:ascii="微软雅黑" w:hAnsi="微软雅黑" w:cs="宋体" w:hint="eastAsia"/>
          <w:color w:val="24292E"/>
          <w:kern w:val="0"/>
          <w:szCs w:val="21"/>
        </w:rPr>
        <w:lastRenderedPageBreak/>
        <w:t>拖欠利息天数 [期间管理（非证券）]</w:t>
      </w:r>
    </w:p>
    <w:p w14:paraId="6DD69BD9" w14:textId="77777777" w:rsidR="00A525A7" w:rsidRPr="00A525A7" w:rsidRDefault="00A525A7" w:rsidP="00A525A7">
      <w:pPr>
        <w:widowControl/>
        <w:numPr>
          <w:ilvl w:val="1"/>
          <w:numId w:val="27"/>
        </w:numPr>
        <w:spacing w:before="60" w:after="100" w:afterAutospacing="1"/>
        <w:jc w:val="left"/>
        <w:rPr>
          <w:rFonts w:ascii="微软雅黑" w:hAnsi="微软雅黑" w:cs="宋体" w:hint="eastAsia"/>
          <w:color w:val="24292E"/>
          <w:kern w:val="0"/>
          <w:szCs w:val="21"/>
        </w:rPr>
      </w:pPr>
      <w:r w:rsidRPr="00A525A7">
        <w:rPr>
          <w:rFonts w:ascii="微软雅黑" w:hAnsi="微软雅黑" w:cs="宋体" w:hint="eastAsia"/>
          <w:color w:val="24292E"/>
          <w:kern w:val="0"/>
          <w:szCs w:val="21"/>
        </w:rPr>
        <w:t>拖欠利息金额 [期间管理（非证券）]</w:t>
      </w:r>
    </w:p>
    <w:p w14:paraId="5D25D7C8" w14:textId="77777777" w:rsidR="00A525A7" w:rsidRPr="00A525A7" w:rsidRDefault="00A525A7" w:rsidP="00A525A7">
      <w:pPr>
        <w:widowControl/>
        <w:numPr>
          <w:ilvl w:val="1"/>
          <w:numId w:val="27"/>
        </w:numPr>
        <w:spacing w:before="60" w:after="100" w:afterAutospacing="1"/>
        <w:jc w:val="left"/>
        <w:rPr>
          <w:rFonts w:ascii="微软雅黑" w:hAnsi="微软雅黑" w:cs="宋体" w:hint="eastAsia"/>
          <w:color w:val="24292E"/>
          <w:kern w:val="0"/>
          <w:szCs w:val="21"/>
        </w:rPr>
      </w:pPr>
      <w:r w:rsidRPr="00A525A7">
        <w:rPr>
          <w:rFonts w:ascii="微软雅黑" w:hAnsi="微软雅黑" w:cs="宋体" w:hint="eastAsia"/>
          <w:color w:val="24292E"/>
          <w:kern w:val="0"/>
          <w:szCs w:val="21"/>
        </w:rPr>
        <w:t>抵（质）押率 [期间管理（非证券）]</w:t>
      </w:r>
    </w:p>
    <w:p w14:paraId="03F91A7F" w14:textId="067A3243" w:rsidR="00A525A7" w:rsidRPr="00A525A7" w:rsidRDefault="00A525A7" w:rsidP="00A525A7"/>
    <w:p w14:paraId="18E6E9B1" w14:textId="77777777" w:rsidR="00A525A7" w:rsidRPr="00A525A7" w:rsidRDefault="00A525A7" w:rsidP="00A525A7">
      <w:pPr>
        <w:rPr>
          <w:rFonts w:hint="eastAsia"/>
        </w:rPr>
      </w:pPr>
    </w:p>
    <w:p w14:paraId="455829AC" w14:textId="6D9FEB5D" w:rsidR="00A525A7" w:rsidRDefault="00A525A7" w:rsidP="00A525A7">
      <w:pPr>
        <w:pStyle w:val="4"/>
      </w:pPr>
      <w:r w:rsidRPr="00A525A7">
        <w:rPr>
          <w:rFonts w:hint="eastAsia"/>
        </w:rPr>
        <w:t>信托产品存续情况表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0824CF" w:rsidRPr="006F7C25" w14:paraId="2877C6CC" w14:textId="77777777" w:rsidTr="000824CF">
        <w:tc>
          <w:tcPr>
            <w:tcW w:w="1985" w:type="dxa"/>
            <w:gridSpan w:val="2"/>
            <w:shd w:val="clear" w:color="auto" w:fill="BFBFBF"/>
            <w:vAlign w:val="center"/>
          </w:tcPr>
          <w:p w14:paraId="0712F3B2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7D1BA437" w14:textId="77777777" w:rsidR="000824CF" w:rsidRPr="00022E94" w:rsidRDefault="000824CF" w:rsidP="00C2379D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0824CF" w:rsidRPr="006F7C25" w14:paraId="266CD997" w14:textId="77777777" w:rsidTr="000824CF">
        <w:tc>
          <w:tcPr>
            <w:tcW w:w="1985" w:type="dxa"/>
            <w:gridSpan w:val="2"/>
            <w:shd w:val="clear" w:color="auto" w:fill="BFBFBF"/>
            <w:vAlign w:val="center"/>
          </w:tcPr>
          <w:p w14:paraId="16123A7B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545A4744" w14:textId="77777777" w:rsidR="000824CF" w:rsidRPr="00693D51" w:rsidRDefault="000824CF" w:rsidP="00C2379D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0824CF" w:rsidRPr="006F7C25" w14:paraId="54CBEA43" w14:textId="77777777" w:rsidTr="000824CF">
        <w:tc>
          <w:tcPr>
            <w:tcW w:w="1985" w:type="dxa"/>
            <w:gridSpan w:val="2"/>
            <w:shd w:val="clear" w:color="auto" w:fill="BFBFBF"/>
            <w:vAlign w:val="center"/>
          </w:tcPr>
          <w:p w14:paraId="38E4402F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277F2C1C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824CF" w:rsidRPr="006F7C25" w14:paraId="058C5B2A" w14:textId="77777777" w:rsidTr="000824CF">
        <w:tc>
          <w:tcPr>
            <w:tcW w:w="1985" w:type="dxa"/>
            <w:gridSpan w:val="2"/>
            <w:shd w:val="clear" w:color="auto" w:fill="BFBFBF"/>
            <w:vAlign w:val="center"/>
          </w:tcPr>
          <w:p w14:paraId="2DE7001B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11FBD7A4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0824CF" w:rsidRPr="006F7C25" w14:paraId="68A3434B" w14:textId="77777777" w:rsidTr="000824CF">
        <w:tc>
          <w:tcPr>
            <w:tcW w:w="1985" w:type="dxa"/>
            <w:gridSpan w:val="2"/>
            <w:shd w:val="clear" w:color="auto" w:fill="BFBFBF"/>
            <w:vAlign w:val="center"/>
          </w:tcPr>
          <w:p w14:paraId="749210A7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295D1ED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824CF" w:rsidRPr="006F7C25" w14:paraId="27513D9B" w14:textId="77777777" w:rsidTr="000824CF">
        <w:tc>
          <w:tcPr>
            <w:tcW w:w="1985" w:type="dxa"/>
            <w:gridSpan w:val="2"/>
            <w:shd w:val="clear" w:color="auto" w:fill="BFBFBF"/>
            <w:vAlign w:val="center"/>
          </w:tcPr>
          <w:p w14:paraId="5A59780D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355F6277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0824CF" w:rsidRPr="006F7C25" w14:paraId="4D14F35F" w14:textId="77777777" w:rsidTr="000824CF">
        <w:tc>
          <w:tcPr>
            <w:tcW w:w="1985" w:type="dxa"/>
            <w:gridSpan w:val="2"/>
            <w:shd w:val="clear" w:color="auto" w:fill="BFBFBF"/>
            <w:vAlign w:val="center"/>
          </w:tcPr>
          <w:p w14:paraId="72B53CFF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DF1ECBD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513C9EE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53367CF0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6C63D5FB" w14:textId="77777777" w:rsidR="000824CF" w:rsidRPr="00022E94" w:rsidRDefault="000824CF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824CF" w:rsidRPr="00045959" w14:paraId="19AC2CB4" w14:textId="77777777" w:rsidTr="000824CF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7C960A6" w14:textId="77777777" w:rsidR="000824CF" w:rsidRPr="00CB61FF" w:rsidRDefault="000824CF" w:rsidP="00C2379D">
            <w:pPr>
              <w:jc w:val="left"/>
              <w:rPr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38D91AD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1A7DBB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78562747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C2DBF6A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214F949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该</w:t>
            </w:r>
            <w:r w:rsidRPr="00CB61FF">
              <w:rPr>
                <w:rFonts w:hint="eastAsia"/>
                <w:sz w:val="18"/>
                <w:szCs w:val="18"/>
              </w:rPr>
              <w:t>ID</w:t>
            </w:r>
            <w:r w:rsidRPr="00CB61FF">
              <w:rPr>
                <w:rFonts w:hint="eastAsia"/>
                <w:sz w:val="18"/>
                <w:szCs w:val="18"/>
              </w:rPr>
              <w:t>是此表记录的唯一标识</w:t>
            </w:r>
          </w:p>
        </w:tc>
      </w:tr>
      <w:tr w:rsidR="000824CF" w:rsidRPr="00045959" w14:paraId="07ABE24E" w14:textId="77777777" w:rsidTr="000824CF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D3BBE4B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8003954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A455E9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2A809201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16DF958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3037BAA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0824CF" w:rsidRPr="00045959" w14:paraId="7DF57919" w14:textId="77777777" w:rsidTr="000824CF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81590FE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E684521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XTCPCXBS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30C933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信托产品存续标识</w:t>
            </w:r>
          </w:p>
        </w:tc>
        <w:tc>
          <w:tcPr>
            <w:tcW w:w="992" w:type="dxa"/>
            <w:vAlign w:val="center"/>
          </w:tcPr>
          <w:p w14:paraId="67A36492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25613FA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B49169E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存续</w:t>
            </w:r>
            <w:r w:rsidRPr="00CB61FF">
              <w:rPr>
                <w:rFonts w:hint="eastAsia"/>
                <w:sz w:val="18"/>
                <w:szCs w:val="18"/>
              </w:rPr>
              <w:t>(</w:t>
            </w:r>
            <w:r w:rsidRPr="00CB61FF">
              <w:rPr>
                <w:rFonts w:hint="eastAsia"/>
                <w:sz w:val="18"/>
                <w:szCs w:val="18"/>
              </w:rPr>
              <w:t>正常</w:t>
            </w:r>
            <w:r w:rsidRPr="00CB61FF">
              <w:rPr>
                <w:rFonts w:hint="eastAsia"/>
                <w:sz w:val="18"/>
                <w:szCs w:val="18"/>
              </w:rPr>
              <w:t>)/</w:t>
            </w:r>
            <w:r w:rsidRPr="00CB61FF">
              <w:rPr>
                <w:rFonts w:hint="eastAsia"/>
                <w:sz w:val="18"/>
                <w:szCs w:val="18"/>
              </w:rPr>
              <w:t>存续</w:t>
            </w:r>
            <w:r w:rsidRPr="00CB61FF">
              <w:rPr>
                <w:rFonts w:hint="eastAsia"/>
                <w:sz w:val="18"/>
                <w:szCs w:val="18"/>
              </w:rPr>
              <w:t>(</w:t>
            </w:r>
            <w:r w:rsidRPr="00CB61FF">
              <w:rPr>
                <w:rFonts w:hint="eastAsia"/>
                <w:sz w:val="18"/>
                <w:szCs w:val="18"/>
              </w:rPr>
              <w:t>展期</w:t>
            </w:r>
            <w:r w:rsidRPr="00CB61FF">
              <w:rPr>
                <w:rFonts w:hint="eastAsia"/>
                <w:sz w:val="18"/>
                <w:szCs w:val="18"/>
              </w:rPr>
              <w:t>)/</w:t>
            </w:r>
            <w:r w:rsidRPr="00CB61FF">
              <w:rPr>
                <w:rFonts w:hint="eastAsia"/>
                <w:sz w:val="18"/>
                <w:szCs w:val="18"/>
              </w:rPr>
              <w:t>存续</w:t>
            </w:r>
            <w:r w:rsidRPr="00CB61FF">
              <w:rPr>
                <w:rFonts w:hint="eastAsia"/>
                <w:sz w:val="18"/>
                <w:szCs w:val="18"/>
              </w:rPr>
              <w:t>(</w:t>
            </w:r>
            <w:r w:rsidRPr="00CB61FF">
              <w:rPr>
                <w:rFonts w:hint="eastAsia"/>
                <w:sz w:val="18"/>
                <w:szCs w:val="18"/>
              </w:rPr>
              <w:t>逾期</w:t>
            </w:r>
            <w:r w:rsidRPr="00CB61FF">
              <w:rPr>
                <w:rFonts w:hint="eastAsia"/>
                <w:sz w:val="18"/>
                <w:szCs w:val="18"/>
              </w:rPr>
              <w:t>)/</w:t>
            </w:r>
            <w:r w:rsidRPr="00CB61FF">
              <w:rPr>
                <w:rFonts w:hint="eastAsia"/>
                <w:sz w:val="18"/>
                <w:szCs w:val="18"/>
              </w:rPr>
              <w:t>终止</w:t>
            </w:r>
          </w:p>
        </w:tc>
      </w:tr>
      <w:tr w:rsidR="000824CF" w:rsidRPr="00045959" w14:paraId="27587D08" w14:textId="77777777" w:rsidTr="000824CF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4D33B2C9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35EA8DA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CPDQFXGM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80993F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产品当期发行规模</w:t>
            </w:r>
          </w:p>
        </w:tc>
        <w:tc>
          <w:tcPr>
            <w:tcW w:w="992" w:type="dxa"/>
            <w:vAlign w:val="center"/>
          </w:tcPr>
          <w:p w14:paraId="6D83EEDC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96F5A31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FE3F5C6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0824CF" w:rsidRPr="00045959" w14:paraId="3DECD6F8" w14:textId="77777777" w:rsidTr="000824CF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08C1560E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C0F08C3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CPLJFXGM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D00B16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产品累计发行规模</w:t>
            </w:r>
          </w:p>
        </w:tc>
        <w:tc>
          <w:tcPr>
            <w:tcW w:w="992" w:type="dxa"/>
            <w:vAlign w:val="center"/>
          </w:tcPr>
          <w:p w14:paraId="33463AB6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8472B4A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D54812F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0824CF" w:rsidRPr="00045959" w14:paraId="51681AFE" w14:textId="77777777" w:rsidTr="000824CF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1FFBB57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C2CAE1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DQCPCXGM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EDDE25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当前产品存续规模</w:t>
            </w:r>
          </w:p>
        </w:tc>
        <w:tc>
          <w:tcPr>
            <w:tcW w:w="992" w:type="dxa"/>
            <w:vAlign w:val="center"/>
          </w:tcPr>
          <w:p w14:paraId="59702B6C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F3EC359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5D9037F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0824CF" w:rsidRPr="00045959" w14:paraId="305FD4E5" w14:textId="77777777" w:rsidTr="000824CF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1E065C8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8AD6586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DQCPDWJZ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1CA489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当前产品单位净值</w:t>
            </w:r>
          </w:p>
        </w:tc>
        <w:tc>
          <w:tcPr>
            <w:tcW w:w="992" w:type="dxa"/>
            <w:vAlign w:val="center"/>
          </w:tcPr>
          <w:p w14:paraId="38E11A53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EBBB40D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1F71EA7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填写当期产品单位净值</w:t>
            </w:r>
          </w:p>
        </w:tc>
      </w:tr>
      <w:tr w:rsidR="000824CF" w:rsidRPr="00045959" w14:paraId="39E40576" w14:textId="77777777" w:rsidTr="000824CF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7772224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065ADD2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DQCPLJJZ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CA3CF6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当前产品累计净值</w:t>
            </w:r>
          </w:p>
        </w:tc>
        <w:tc>
          <w:tcPr>
            <w:tcW w:w="992" w:type="dxa"/>
            <w:vAlign w:val="center"/>
          </w:tcPr>
          <w:p w14:paraId="649183E1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D7D38C3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7F76B82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填写当前产品累计净值</w:t>
            </w:r>
          </w:p>
        </w:tc>
      </w:tr>
      <w:tr w:rsidR="000824CF" w:rsidRPr="00045959" w14:paraId="1A7BC953" w14:textId="77777777" w:rsidTr="000824CF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BB25249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30BB33C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YXLHSYQBL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E7A9E2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优先劣后受益权比例</w:t>
            </w:r>
          </w:p>
        </w:tc>
        <w:tc>
          <w:tcPr>
            <w:tcW w:w="992" w:type="dxa"/>
            <w:vAlign w:val="center"/>
          </w:tcPr>
          <w:p w14:paraId="3C6D3FEF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条件性必填</w:t>
            </w:r>
            <w:r w:rsidRPr="00CB61FF">
              <w:rPr>
                <w:rFonts w:hint="eastAsia"/>
                <w:sz w:val="18"/>
                <w:szCs w:val="18"/>
              </w:rPr>
              <w:br/>
            </w:r>
            <w:r w:rsidRPr="00CB61FF">
              <w:rPr>
                <w:rFonts w:hint="eastAsia"/>
                <w:sz w:val="18"/>
                <w:szCs w:val="18"/>
              </w:rPr>
              <w:t>若项目结构属性选择结构化，需填写</w:t>
            </w:r>
          </w:p>
        </w:tc>
        <w:tc>
          <w:tcPr>
            <w:tcW w:w="1843" w:type="dxa"/>
            <w:vAlign w:val="center"/>
          </w:tcPr>
          <w:p w14:paraId="463A95E8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095B634" w14:textId="77777777" w:rsidR="000824CF" w:rsidRPr="00CB61FF" w:rsidRDefault="000824CF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CB61FF">
              <w:rPr>
                <w:rFonts w:hint="eastAsia"/>
                <w:sz w:val="18"/>
                <w:szCs w:val="18"/>
              </w:rPr>
              <w:t>填写优先劣后比例数字</w:t>
            </w:r>
          </w:p>
        </w:tc>
      </w:tr>
    </w:tbl>
    <w:p w14:paraId="2B15343D" w14:textId="7C776F4A" w:rsidR="00A525A7" w:rsidRPr="00A525A7" w:rsidRDefault="00A525A7" w:rsidP="00A525A7">
      <w:pPr>
        <w:rPr>
          <w:rFonts w:hint="eastAsia"/>
        </w:rPr>
      </w:pPr>
    </w:p>
    <w:p w14:paraId="2F8060F0" w14:textId="0CF569F0" w:rsidR="00A525A7" w:rsidRDefault="00A525A7" w:rsidP="00A525A7">
      <w:pPr>
        <w:pStyle w:val="4"/>
      </w:pPr>
      <w:r w:rsidRPr="00A525A7">
        <w:rPr>
          <w:rFonts w:hint="eastAsia"/>
        </w:rPr>
        <w:t>信托产品清算信息表</w:t>
      </w:r>
    </w:p>
    <w:p w14:paraId="3DEDE000" w14:textId="69B7223C" w:rsidR="00A525A7" w:rsidRDefault="00A525A7" w:rsidP="00A525A7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645B5B" w:rsidRPr="006F7C25" w14:paraId="1521AC94" w14:textId="77777777" w:rsidTr="00645B5B">
        <w:tc>
          <w:tcPr>
            <w:tcW w:w="1985" w:type="dxa"/>
            <w:gridSpan w:val="2"/>
            <w:shd w:val="clear" w:color="auto" w:fill="BFBFBF"/>
            <w:vAlign w:val="center"/>
          </w:tcPr>
          <w:p w14:paraId="4D75F2EC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lastRenderedPageBreak/>
              <w:t>接口服务名：</w:t>
            </w:r>
          </w:p>
        </w:tc>
        <w:tc>
          <w:tcPr>
            <w:tcW w:w="6691" w:type="dxa"/>
            <w:gridSpan w:val="4"/>
          </w:tcPr>
          <w:p w14:paraId="40F51489" w14:textId="77777777" w:rsidR="00645B5B" w:rsidRPr="00022E94" w:rsidRDefault="00645B5B" w:rsidP="00C2379D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645B5B" w:rsidRPr="006F7C25" w14:paraId="0B847A82" w14:textId="77777777" w:rsidTr="00645B5B">
        <w:tc>
          <w:tcPr>
            <w:tcW w:w="1985" w:type="dxa"/>
            <w:gridSpan w:val="2"/>
            <w:shd w:val="clear" w:color="auto" w:fill="BFBFBF"/>
            <w:vAlign w:val="center"/>
          </w:tcPr>
          <w:p w14:paraId="47E67751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6F7C3830" w14:textId="77777777" w:rsidR="00645B5B" w:rsidRPr="00693D51" w:rsidRDefault="00645B5B" w:rsidP="00C2379D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645B5B" w:rsidRPr="006F7C25" w14:paraId="11872CBD" w14:textId="77777777" w:rsidTr="00645B5B">
        <w:tc>
          <w:tcPr>
            <w:tcW w:w="1985" w:type="dxa"/>
            <w:gridSpan w:val="2"/>
            <w:shd w:val="clear" w:color="auto" w:fill="BFBFBF"/>
            <w:vAlign w:val="center"/>
          </w:tcPr>
          <w:p w14:paraId="745C8472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1C520499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645B5B" w:rsidRPr="006F7C25" w14:paraId="57D45CF7" w14:textId="77777777" w:rsidTr="00645B5B">
        <w:tc>
          <w:tcPr>
            <w:tcW w:w="1985" w:type="dxa"/>
            <w:gridSpan w:val="2"/>
            <w:shd w:val="clear" w:color="auto" w:fill="BFBFBF"/>
            <w:vAlign w:val="center"/>
          </w:tcPr>
          <w:p w14:paraId="09CC0942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738BDE19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645B5B" w:rsidRPr="006F7C25" w14:paraId="75887784" w14:textId="77777777" w:rsidTr="00645B5B">
        <w:tc>
          <w:tcPr>
            <w:tcW w:w="1985" w:type="dxa"/>
            <w:gridSpan w:val="2"/>
            <w:shd w:val="clear" w:color="auto" w:fill="BFBFBF"/>
            <w:vAlign w:val="center"/>
          </w:tcPr>
          <w:p w14:paraId="08FF618D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484E0E54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645B5B" w:rsidRPr="006F7C25" w14:paraId="3EC9EB3B" w14:textId="77777777" w:rsidTr="00645B5B">
        <w:tc>
          <w:tcPr>
            <w:tcW w:w="1985" w:type="dxa"/>
            <w:gridSpan w:val="2"/>
            <w:shd w:val="clear" w:color="auto" w:fill="BFBFBF"/>
            <w:vAlign w:val="center"/>
          </w:tcPr>
          <w:p w14:paraId="0F5DFC57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23A652F9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645B5B" w:rsidRPr="006F7C25" w14:paraId="32B6D0FB" w14:textId="77777777" w:rsidTr="00645B5B">
        <w:tc>
          <w:tcPr>
            <w:tcW w:w="1985" w:type="dxa"/>
            <w:gridSpan w:val="2"/>
            <w:shd w:val="clear" w:color="auto" w:fill="BFBFBF"/>
            <w:vAlign w:val="center"/>
          </w:tcPr>
          <w:p w14:paraId="635208EE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D2D6BC6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28C788D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51F98918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6D0D4FAF" w14:textId="77777777" w:rsidR="00645B5B" w:rsidRPr="00022E94" w:rsidRDefault="00645B5B" w:rsidP="00C2379D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645B5B" w:rsidRPr="00045959" w14:paraId="625E225A" w14:textId="77777777" w:rsidTr="00645B5B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A7BEFF2" w14:textId="77777777" w:rsidR="00645B5B" w:rsidRPr="00DB4618" w:rsidRDefault="00645B5B" w:rsidP="00C2379D">
            <w:pPr>
              <w:jc w:val="left"/>
              <w:rPr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FB0EAAE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281842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2A379058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0A936E4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6ABA823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填写此表</w:t>
            </w:r>
            <w:r w:rsidRPr="00DB4618">
              <w:rPr>
                <w:rFonts w:hint="eastAsia"/>
                <w:sz w:val="18"/>
                <w:szCs w:val="18"/>
              </w:rPr>
              <w:t>ID</w:t>
            </w:r>
            <w:r w:rsidRPr="00DB4618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645B5B" w:rsidRPr="00045959" w14:paraId="062CE136" w14:textId="77777777" w:rsidTr="00645B5B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058B627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650DFBD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A4533E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161A357C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682A639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D2F99D1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645B5B" w:rsidRPr="00045959" w14:paraId="5B202370" w14:textId="77777777" w:rsidTr="00645B5B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2C898E2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49DB56B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QSRQ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45C73B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清算日期</w:t>
            </w:r>
          </w:p>
        </w:tc>
        <w:tc>
          <w:tcPr>
            <w:tcW w:w="992" w:type="dxa"/>
            <w:vAlign w:val="center"/>
          </w:tcPr>
          <w:p w14:paraId="3CF8E87E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3FBFD3F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52F1AB3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清算日期，</w:t>
            </w:r>
            <w:r w:rsidRPr="00DB4618">
              <w:rPr>
                <w:rFonts w:hint="eastAsia"/>
                <w:sz w:val="18"/>
                <w:szCs w:val="18"/>
              </w:rPr>
              <w:t>YYYYMMDD</w:t>
            </w:r>
            <w:r w:rsidRPr="00DB4618">
              <w:rPr>
                <w:rFonts w:hint="eastAsia"/>
                <w:sz w:val="18"/>
                <w:szCs w:val="18"/>
              </w:rPr>
              <w:t>，默认值</w:t>
            </w:r>
            <w:r w:rsidRPr="00DB4618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645B5B" w:rsidRPr="00045959" w14:paraId="2A171AAA" w14:textId="77777777" w:rsidTr="00645B5B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7AFC546E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3FEA82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SFAYDRQQS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146274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是否按约定日期清算</w:t>
            </w:r>
          </w:p>
        </w:tc>
        <w:tc>
          <w:tcPr>
            <w:tcW w:w="992" w:type="dxa"/>
            <w:vAlign w:val="center"/>
          </w:tcPr>
          <w:p w14:paraId="2111E531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692559A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6EAD5C0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提前</w:t>
            </w:r>
            <w:r w:rsidRPr="00DB4618">
              <w:rPr>
                <w:rFonts w:hint="eastAsia"/>
                <w:sz w:val="18"/>
                <w:szCs w:val="18"/>
              </w:rPr>
              <w:t>/</w:t>
            </w:r>
            <w:r w:rsidRPr="00DB4618">
              <w:rPr>
                <w:rFonts w:hint="eastAsia"/>
                <w:sz w:val="18"/>
                <w:szCs w:val="18"/>
              </w:rPr>
              <w:t>正常</w:t>
            </w:r>
            <w:r w:rsidRPr="00DB4618">
              <w:rPr>
                <w:rFonts w:hint="eastAsia"/>
                <w:sz w:val="18"/>
                <w:szCs w:val="18"/>
              </w:rPr>
              <w:t>/</w:t>
            </w:r>
            <w:r w:rsidRPr="00DB4618">
              <w:rPr>
                <w:rFonts w:hint="eastAsia"/>
                <w:sz w:val="18"/>
                <w:szCs w:val="18"/>
              </w:rPr>
              <w:t>推迟</w:t>
            </w:r>
          </w:p>
        </w:tc>
      </w:tr>
      <w:tr w:rsidR="00645B5B" w:rsidRPr="00045959" w14:paraId="65E5A42F" w14:textId="77777777" w:rsidTr="00645B5B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366C599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8B75041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SSXTYE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8EA701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实收信托余额</w:t>
            </w:r>
          </w:p>
        </w:tc>
        <w:tc>
          <w:tcPr>
            <w:tcW w:w="992" w:type="dxa"/>
            <w:vAlign w:val="center"/>
          </w:tcPr>
          <w:p w14:paraId="4AA99F97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85C2F9B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39B3FA6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645B5B" w:rsidRPr="00045959" w14:paraId="2085FB37" w14:textId="77777777" w:rsidTr="00645B5B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5D899F5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19721A5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XTBJLJGFE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F2A862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信托本金累计给付额</w:t>
            </w:r>
          </w:p>
        </w:tc>
        <w:tc>
          <w:tcPr>
            <w:tcW w:w="992" w:type="dxa"/>
            <w:vAlign w:val="center"/>
          </w:tcPr>
          <w:p w14:paraId="51329197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C082D77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0C4FF62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645B5B" w:rsidRPr="00045959" w14:paraId="00EE99A8" w14:textId="77777777" w:rsidTr="00645B5B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F0331B1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9627EF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XTSYLJFPE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86C8B3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信托收益累计分配额</w:t>
            </w:r>
          </w:p>
        </w:tc>
        <w:tc>
          <w:tcPr>
            <w:tcW w:w="992" w:type="dxa"/>
            <w:vAlign w:val="center"/>
          </w:tcPr>
          <w:p w14:paraId="24CE62CE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CB14245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74804D7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645B5B" w:rsidRPr="00045959" w14:paraId="2217D6BD" w14:textId="77777777" w:rsidTr="00645B5B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FE9D430" w14:textId="1FCFBE23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87DDE6D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SJSY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CABCC9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实际收益</w:t>
            </w:r>
          </w:p>
        </w:tc>
        <w:tc>
          <w:tcPr>
            <w:tcW w:w="992" w:type="dxa"/>
            <w:vAlign w:val="center"/>
          </w:tcPr>
          <w:p w14:paraId="0FB945E9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1BBBBC8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A1FD414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645B5B" w:rsidRPr="00045959" w14:paraId="776C3B27" w14:textId="77777777" w:rsidTr="00645B5B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795D17A" w14:textId="030CE9B6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bookmarkStart w:id="1" w:name="_GoBack"/>
            <w:bookmarkEnd w:id="1"/>
          </w:p>
        </w:tc>
        <w:tc>
          <w:tcPr>
            <w:tcW w:w="1389" w:type="dxa"/>
            <w:shd w:val="clear" w:color="auto" w:fill="auto"/>
            <w:vAlign w:val="center"/>
          </w:tcPr>
          <w:p w14:paraId="1991ED5F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SJSYL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4C03E5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实际收益率</w:t>
            </w:r>
          </w:p>
        </w:tc>
        <w:tc>
          <w:tcPr>
            <w:tcW w:w="992" w:type="dxa"/>
            <w:vAlign w:val="center"/>
          </w:tcPr>
          <w:p w14:paraId="153E2C61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D3943F5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8F0C2C0" w14:textId="77777777" w:rsidR="00645B5B" w:rsidRPr="00DB4618" w:rsidRDefault="00645B5B" w:rsidP="00C2379D">
            <w:pPr>
              <w:jc w:val="left"/>
              <w:rPr>
                <w:rFonts w:hint="eastAsia"/>
                <w:sz w:val="18"/>
                <w:szCs w:val="18"/>
              </w:rPr>
            </w:pPr>
            <w:r w:rsidRPr="00DB4618">
              <w:rPr>
                <w:rFonts w:hint="eastAsia"/>
                <w:sz w:val="18"/>
                <w:szCs w:val="18"/>
              </w:rPr>
              <w:t>填写实际收益率</w:t>
            </w:r>
          </w:p>
        </w:tc>
      </w:tr>
    </w:tbl>
    <w:p w14:paraId="31A94784" w14:textId="77777777" w:rsidR="00A525A7" w:rsidRPr="00A525A7" w:rsidRDefault="00A525A7" w:rsidP="00A525A7">
      <w:pPr>
        <w:rPr>
          <w:rFonts w:hint="eastAsia"/>
        </w:rPr>
      </w:pPr>
    </w:p>
    <w:p w14:paraId="61ED49D2" w14:textId="77777777" w:rsidR="0015721F" w:rsidRPr="000D2949" w:rsidRDefault="0015721F" w:rsidP="0015721F">
      <w:pPr>
        <w:pStyle w:val="3"/>
      </w:pPr>
      <w:r w:rsidRPr="0015721F">
        <w:rPr>
          <w:rFonts w:hint="eastAsia"/>
        </w:rPr>
        <w:lastRenderedPageBreak/>
        <w:t>信托运用补充信息</w:t>
      </w:r>
    </w:p>
    <w:p w14:paraId="6735E104" w14:textId="77777777" w:rsidR="0015721F" w:rsidRDefault="002A6442" w:rsidP="002A6442">
      <w:pPr>
        <w:pStyle w:val="4"/>
      </w:pPr>
      <w:r>
        <w:rPr>
          <w:rFonts w:hint="eastAsia"/>
        </w:rPr>
        <w:t>信托房地产项目信息</w:t>
      </w:r>
    </w:p>
    <w:p w14:paraId="19064D98" w14:textId="77777777" w:rsidR="00EE6244" w:rsidRPr="00EE6244" w:rsidRDefault="00EE6244" w:rsidP="00EE624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EE6244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新增字段</w:t>
      </w:r>
    </w:p>
    <w:p w14:paraId="21DB6C5B" w14:textId="77777777" w:rsidR="00EE6244" w:rsidRPr="00EE6244" w:rsidRDefault="00EE6244" w:rsidP="00EE6244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EE6244">
        <w:rPr>
          <w:rFonts w:ascii="微软雅黑" w:hAnsi="微软雅黑" w:cs="宋体" w:hint="eastAsia"/>
          <w:color w:val="24292E"/>
          <w:kern w:val="0"/>
          <w:szCs w:val="21"/>
        </w:rPr>
        <w:t>项目涉及股+债标识</w:t>
      </w:r>
    </w:p>
    <w:p w14:paraId="79D89202" w14:textId="77777777" w:rsidR="00EE6244" w:rsidRPr="00EE6244" w:rsidRDefault="00EE6244" w:rsidP="00EE6244">
      <w:pPr>
        <w:widowControl/>
        <w:numPr>
          <w:ilvl w:val="1"/>
          <w:numId w:val="25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EE6244">
        <w:rPr>
          <w:rFonts w:ascii="微软雅黑" w:hAnsi="微软雅黑" w:cs="宋体" w:hint="eastAsia"/>
          <w:color w:val="24292E"/>
          <w:kern w:val="0"/>
          <w:szCs w:val="21"/>
        </w:rPr>
        <w:t>股权金额</w:t>
      </w:r>
    </w:p>
    <w:p w14:paraId="0466445A" w14:textId="77777777" w:rsidR="00EE6244" w:rsidRPr="00EE6244" w:rsidRDefault="00EE6244" w:rsidP="00EE6244">
      <w:pPr>
        <w:widowControl/>
        <w:numPr>
          <w:ilvl w:val="1"/>
          <w:numId w:val="25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EE6244">
        <w:rPr>
          <w:rFonts w:ascii="微软雅黑" w:hAnsi="微软雅黑" w:cs="宋体" w:hint="eastAsia"/>
          <w:color w:val="24292E"/>
          <w:kern w:val="0"/>
          <w:szCs w:val="21"/>
        </w:rPr>
        <w:t>债权金额</w:t>
      </w:r>
    </w:p>
    <w:p w14:paraId="6258DA47" w14:textId="77777777" w:rsidR="00EE6244" w:rsidRPr="00EE6244" w:rsidRDefault="00EE6244" w:rsidP="00EE624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EE6244">
        <w:rPr>
          <w:rFonts w:ascii="微软雅黑" w:hAnsi="微软雅黑" w:cs="宋体" w:hint="eastAsia"/>
          <w:b/>
          <w:bCs/>
          <w:color w:val="24292E"/>
          <w:kern w:val="0"/>
          <w:szCs w:val="21"/>
        </w:rPr>
        <w:t>调整字段</w:t>
      </w:r>
    </w:p>
    <w:p w14:paraId="05BACEBB" w14:textId="77777777" w:rsidR="00EE6244" w:rsidRPr="00EE6244" w:rsidRDefault="00EE6244" w:rsidP="00EE6244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微软雅黑" w:hAnsi="微软雅黑" w:cs="宋体"/>
          <w:color w:val="24292E"/>
          <w:kern w:val="0"/>
          <w:szCs w:val="21"/>
        </w:rPr>
      </w:pPr>
      <w:r w:rsidRPr="00EE6244">
        <w:rPr>
          <w:rFonts w:ascii="微软雅黑" w:hAnsi="微软雅黑" w:cs="宋体" w:hint="eastAsia"/>
          <w:color w:val="24292E"/>
          <w:kern w:val="0"/>
          <w:szCs w:val="21"/>
        </w:rPr>
        <w:t xml:space="preserve">项目地理位置、项目所在地邮编 </w:t>
      </w:r>
      <w:r w:rsidRPr="00EE6244">
        <w:rPr>
          <w:rFonts w:ascii="微软雅黑" w:hAnsi="微软雅黑" w:cs="宋体"/>
          <w:color w:val="24292E"/>
          <w:kern w:val="0"/>
          <w:szCs w:val="21"/>
        </w:rPr>
        <w:sym w:font="Wingdings" w:char="F0E8"/>
      </w:r>
      <w:r w:rsidRPr="00EE6244">
        <w:rPr>
          <w:rFonts w:ascii="微软雅黑" w:hAnsi="微软雅黑" w:cs="宋体" w:hint="eastAsia"/>
          <w:color w:val="24292E"/>
          <w:kern w:val="0"/>
          <w:szCs w:val="21"/>
        </w:rPr>
        <w:t xml:space="preserve"> 所属国别、所属地区、项目地理位置</w:t>
      </w:r>
    </w:p>
    <w:p w14:paraId="6A9995DA" w14:textId="77777777" w:rsidR="002A6442" w:rsidRDefault="002A6442" w:rsidP="002A6442">
      <w:pPr>
        <w:pStyle w:val="4"/>
      </w:pPr>
      <w:r>
        <w:rPr>
          <w:rFonts w:hint="eastAsia"/>
        </w:rPr>
        <w:t>基础建设</w:t>
      </w:r>
      <w:r w:rsidR="005C1359">
        <w:rPr>
          <w:rFonts w:hint="eastAsia"/>
        </w:rPr>
        <w:t>项目</w:t>
      </w:r>
      <w:r>
        <w:rPr>
          <w:rFonts w:hint="eastAsia"/>
        </w:rPr>
        <w:t>信息表</w:t>
      </w:r>
    </w:p>
    <w:p w14:paraId="2116B5B2" w14:textId="77777777" w:rsidR="002A6442" w:rsidRDefault="005C1359" w:rsidP="00B51119">
      <w:pPr>
        <w:ind w:firstLineChars="200" w:firstLine="420"/>
      </w:pPr>
      <w:r>
        <w:rPr>
          <w:rFonts w:hint="eastAsia"/>
        </w:rPr>
        <w:t>新增填报，基础建设项目在信托业务系统中增加基础建设项目的信息。</w:t>
      </w:r>
    </w:p>
    <w:p w14:paraId="7F453DE9" w14:textId="77777777" w:rsidR="002A6442" w:rsidRDefault="002A6442" w:rsidP="002A6442"/>
    <w:p w14:paraId="1E650217" w14:textId="77777777" w:rsidR="002A6442" w:rsidRDefault="002A6442" w:rsidP="00F650D2">
      <w:pPr>
        <w:pStyle w:val="4"/>
      </w:pPr>
      <w:r>
        <w:rPr>
          <w:rFonts w:hint="eastAsia"/>
        </w:rPr>
        <w:lastRenderedPageBreak/>
        <w:t>消费金融信托</w:t>
      </w:r>
    </w:p>
    <w:p w14:paraId="240DFC4E" w14:textId="77777777" w:rsidR="0080643A" w:rsidRPr="0080643A" w:rsidRDefault="0080643A" w:rsidP="0080643A">
      <w:pPr>
        <w:pStyle w:val="5"/>
      </w:pPr>
      <w:r>
        <w:rPr>
          <w:rFonts w:hint="eastAsia"/>
        </w:rPr>
        <w:t>消费金融信托管理信息表</w:t>
      </w: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683"/>
        <w:gridCol w:w="2297"/>
        <w:gridCol w:w="12"/>
      </w:tblGrid>
      <w:tr w:rsidR="00153DB9" w:rsidRPr="006F7C25" w14:paraId="3F270FD0" w14:textId="77777777" w:rsidTr="00153DB9">
        <w:tc>
          <w:tcPr>
            <w:tcW w:w="1985" w:type="dxa"/>
            <w:gridSpan w:val="2"/>
            <w:shd w:val="clear" w:color="auto" w:fill="BFBFBF"/>
            <w:vAlign w:val="center"/>
          </w:tcPr>
          <w:p w14:paraId="47950EE8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543" w:type="dxa"/>
            <w:gridSpan w:val="5"/>
          </w:tcPr>
          <w:p w14:paraId="3C69BA91" w14:textId="77777777" w:rsidR="00153DB9" w:rsidRPr="00022E94" w:rsidRDefault="00153DB9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153DB9" w:rsidRPr="006F7C25" w14:paraId="2F812EBE" w14:textId="77777777" w:rsidTr="00153DB9">
        <w:tc>
          <w:tcPr>
            <w:tcW w:w="1985" w:type="dxa"/>
            <w:gridSpan w:val="2"/>
            <w:shd w:val="clear" w:color="auto" w:fill="BFBFBF"/>
            <w:vAlign w:val="center"/>
          </w:tcPr>
          <w:p w14:paraId="58966ECF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543" w:type="dxa"/>
            <w:gridSpan w:val="5"/>
            <w:vAlign w:val="center"/>
          </w:tcPr>
          <w:p w14:paraId="1E25E9A5" w14:textId="77777777" w:rsidR="00153DB9" w:rsidRPr="00693D51" w:rsidRDefault="00153DB9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153DB9" w:rsidRPr="006F7C25" w14:paraId="2AF59C56" w14:textId="77777777" w:rsidTr="00153DB9">
        <w:tc>
          <w:tcPr>
            <w:tcW w:w="1985" w:type="dxa"/>
            <w:gridSpan w:val="2"/>
            <w:shd w:val="clear" w:color="auto" w:fill="BFBFBF"/>
            <w:vAlign w:val="center"/>
          </w:tcPr>
          <w:p w14:paraId="09EAF3A9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543" w:type="dxa"/>
            <w:gridSpan w:val="5"/>
            <w:vAlign w:val="center"/>
          </w:tcPr>
          <w:p w14:paraId="15925C8F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153DB9" w:rsidRPr="006F7C25" w14:paraId="409F7F14" w14:textId="77777777" w:rsidTr="00153DB9">
        <w:tc>
          <w:tcPr>
            <w:tcW w:w="1985" w:type="dxa"/>
            <w:gridSpan w:val="2"/>
            <w:shd w:val="clear" w:color="auto" w:fill="BFBFBF"/>
            <w:vAlign w:val="center"/>
          </w:tcPr>
          <w:p w14:paraId="2B7B6689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543" w:type="dxa"/>
            <w:gridSpan w:val="5"/>
            <w:vAlign w:val="center"/>
          </w:tcPr>
          <w:p w14:paraId="381960B3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153DB9" w:rsidRPr="006F7C25" w14:paraId="6378C6A0" w14:textId="77777777" w:rsidTr="00153DB9">
        <w:tc>
          <w:tcPr>
            <w:tcW w:w="1985" w:type="dxa"/>
            <w:gridSpan w:val="2"/>
            <w:shd w:val="clear" w:color="auto" w:fill="BFBFBF"/>
            <w:vAlign w:val="center"/>
          </w:tcPr>
          <w:p w14:paraId="41DB0A1E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543" w:type="dxa"/>
            <w:gridSpan w:val="5"/>
            <w:vAlign w:val="center"/>
          </w:tcPr>
          <w:p w14:paraId="0B1FF14D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153DB9" w:rsidRPr="006F7C25" w14:paraId="3E480D81" w14:textId="77777777" w:rsidTr="00153DB9">
        <w:tc>
          <w:tcPr>
            <w:tcW w:w="1985" w:type="dxa"/>
            <w:gridSpan w:val="2"/>
            <w:shd w:val="clear" w:color="auto" w:fill="BFBFBF"/>
            <w:vAlign w:val="center"/>
          </w:tcPr>
          <w:p w14:paraId="2B68D60C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543" w:type="dxa"/>
            <w:gridSpan w:val="5"/>
            <w:vAlign w:val="center"/>
          </w:tcPr>
          <w:p w14:paraId="6FE84FBE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153DB9" w:rsidRPr="006F7C25" w14:paraId="401AFD90" w14:textId="77777777" w:rsidTr="00153DB9">
        <w:trPr>
          <w:gridAfter w:val="1"/>
          <w:wAfter w:w="12" w:type="dxa"/>
        </w:trPr>
        <w:tc>
          <w:tcPr>
            <w:tcW w:w="1985" w:type="dxa"/>
            <w:gridSpan w:val="2"/>
            <w:shd w:val="clear" w:color="auto" w:fill="BFBFBF"/>
            <w:vAlign w:val="center"/>
          </w:tcPr>
          <w:p w14:paraId="6D3AF3D7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9A9611E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41FF5F7D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683" w:type="dxa"/>
            <w:shd w:val="clear" w:color="auto" w:fill="BFBFBF"/>
          </w:tcPr>
          <w:p w14:paraId="7CFF22F6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62ED2E6D" w14:textId="77777777" w:rsidR="00153DB9" w:rsidRPr="00022E94" w:rsidRDefault="00153DB9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153DB9" w:rsidRPr="00045959" w14:paraId="7AAA10D4" w14:textId="77777777" w:rsidTr="00153DB9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67E61B7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977929C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401815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04E893F5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6980C590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C2821EC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该</w:t>
            </w:r>
            <w:r w:rsidRPr="00DF3959">
              <w:rPr>
                <w:rFonts w:hint="eastAsia"/>
                <w:sz w:val="18"/>
                <w:szCs w:val="18"/>
              </w:rPr>
              <w:t>ID</w:t>
            </w:r>
            <w:r w:rsidRPr="00DF3959">
              <w:rPr>
                <w:rFonts w:hint="eastAsia"/>
                <w:sz w:val="18"/>
                <w:szCs w:val="18"/>
              </w:rPr>
              <w:t>是此表记录的唯一标识</w:t>
            </w:r>
          </w:p>
        </w:tc>
      </w:tr>
      <w:tr w:rsidR="00153DB9" w:rsidRPr="00045959" w14:paraId="30D6A8CB" w14:textId="77777777" w:rsidTr="00153DB9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69549AC3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DC20D85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8D899F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78E57E96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17363AEE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67F6872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153DB9" w:rsidRPr="00045959" w14:paraId="10C8E695" w14:textId="77777777" w:rsidTr="00153DB9">
        <w:trPr>
          <w:gridAfter w:val="1"/>
          <w:wAfter w:w="12" w:type="dxa"/>
          <w:trHeight w:val="270"/>
        </w:trPr>
        <w:tc>
          <w:tcPr>
            <w:tcW w:w="596" w:type="dxa"/>
            <w:shd w:val="clear" w:color="auto" w:fill="auto"/>
            <w:vAlign w:val="bottom"/>
          </w:tcPr>
          <w:p w14:paraId="3616433F" w14:textId="77777777" w:rsidR="00153DB9" w:rsidRPr="00DF3959" w:rsidRDefault="00F3724B" w:rsidP="00F650D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F1E9704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9420BD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借款人证件类型</w:t>
            </w:r>
          </w:p>
        </w:tc>
        <w:tc>
          <w:tcPr>
            <w:tcW w:w="992" w:type="dxa"/>
            <w:vAlign w:val="center"/>
          </w:tcPr>
          <w:p w14:paraId="04B8B38D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3CCCE73D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BCFDFC9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居民身份证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临时居民身份证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户口薄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普通护照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外交护照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公务护照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公务普通护照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中国人民解放军军官证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中国人民解放军士兵证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人民警察证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港澳居民居住证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台湾居民居住证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港澳居民来往内地通行证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lastRenderedPageBreak/>
              <w:t>台湾居民来往大陆通行证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外国人永久居留身份证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外国人居留或居留许可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外国人临时居留证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其他个人有效身份证件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组织机构代码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营业执照号</w:t>
            </w:r>
            <w:r w:rsidRPr="00DF3959">
              <w:rPr>
                <w:rFonts w:hint="eastAsia"/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工商注册号</w:t>
            </w:r>
            <w:r w:rsidRPr="00DF3959">
              <w:rPr>
                <w:rFonts w:hint="eastAsia"/>
                <w:sz w:val="18"/>
                <w:szCs w:val="18"/>
              </w:rPr>
              <w:t>)/</w:t>
            </w:r>
            <w:r w:rsidRPr="00DF3959">
              <w:rPr>
                <w:rFonts w:hint="eastAsia"/>
                <w:sz w:val="18"/>
                <w:szCs w:val="18"/>
              </w:rPr>
              <w:t>社会信用代码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事业单位证书号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社会团体登记号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机关法人成立批文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登记信息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信托产品登记编码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业务许可证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法人登记证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备案证明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批文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确认函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153DB9" w:rsidRPr="00045959" w14:paraId="13084E2F" w14:textId="77777777" w:rsidTr="00153DB9">
        <w:trPr>
          <w:gridAfter w:val="1"/>
          <w:wAfter w:w="12" w:type="dxa"/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06429D53" w14:textId="77777777" w:rsidR="00153DB9" w:rsidRPr="00DF3959" w:rsidRDefault="00F3724B" w:rsidP="00F650D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49A3FA9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890D4F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借款人证件号码</w:t>
            </w:r>
          </w:p>
        </w:tc>
        <w:tc>
          <w:tcPr>
            <w:tcW w:w="992" w:type="dxa"/>
            <w:vAlign w:val="center"/>
          </w:tcPr>
          <w:p w14:paraId="60D08483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3A787653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A6014BC" w14:textId="77777777" w:rsidR="00153DB9" w:rsidRPr="00DF3959" w:rsidRDefault="00153DB9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填写借款人证件号码。</w:t>
            </w:r>
          </w:p>
        </w:tc>
      </w:tr>
      <w:tr w:rsidR="00F3724B" w:rsidRPr="00045959" w14:paraId="7A4D891F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0AC2B6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809EF7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33F13C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借款人名称</w:t>
            </w:r>
          </w:p>
        </w:tc>
        <w:tc>
          <w:tcPr>
            <w:tcW w:w="992" w:type="dxa"/>
            <w:vAlign w:val="center"/>
          </w:tcPr>
          <w:p w14:paraId="03BA583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1ED6685B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26E3E0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填写借款人姓名</w:t>
            </w:r>
          </w:p>
        </w:tc>
      </w:tr>
      <w:tr w:rsidR="00F3724B" w:rsidRPr="00045959" w14:paraId="747FD6A7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0B926586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4D718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JKRSKZH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08926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借款人收款账号</w:t>
            </w:r>
          </w:p>
        </w:tc>
        <w:tc>
          <w:tcPr>
            <w:tcW w:w="992" w:type="dxa"/>
            <w:vAlign w:val="center"/>
          </w:tcPr>
          <w:p w14:paraId="5BE5046E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7BE7E4B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A3D80B8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填写消费金融贷款发放至的借款人账户账号</w:t>
            </w:r>
          </w:p>
        </w:tc>
      </w:tr>
      <w:tr w:rsidR="00F3724B" w:rsidRPr="00045959" w14:paraId="0CF8015F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75AAD4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CB5F96C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DFKHHMC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2E776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借款人开户行名称</w:t>
            </w:r>
          </w:p>
        </w:tc>
        <w:tc>
          <w:tcPr>
            <w:tcW w:w="992" w:type="dxa"/>
            <w:vAlign w:val="center"/>
          </w:tcPr>
          <w:p w14:paraId="6DA79C1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521BC086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DB5A7EE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填写开户行名称</w:t>
            </w:r>
          </w:p>
        </w:tc>
      </w:tr>
      <w:tr w:rsidR="00F3724B" w:rsidRPr="00045959" w14:paraId="432DCFE1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21595DEC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C74FA5A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DKFFRQ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B543CF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贷款发放日期</w:t>
            </w:r>
          </w:p>
        </w:tc>
        <w:tc>
          <w:tcPr>
            <w:tcW w:w="992" w:type="dxa"/>
            <w:vAlign w:val="center"/>
          </w:tcPr>
          <w:p w14:paraId="7AF7327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7856F58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B15822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贷款发放日期，</w:t>
            </w:r>
            <w:r w:rsidRPr="00DF3959">
              <w:rPr>
                <w:rFonts w:hint="eastAsia"/>
                <w:sz w:val="18"/>
                <w:szCs w:val="18"/>
              </w:rPr>
              <w:t>YYYYMMDD</w:t>
            </w:r>
            <w:r w:rsidRPr="00DF3959">
              <w:rPr>
                <w:rFonts w:hint="eastAsia"/>
                <w:sz w:val="18"/>
                <w:szCs w:val="18"/>
              </w:rPr>
              <w:t>，默认值</w:t>
            </w:r>
            <w:r w:rsidRPr="00DF3959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F3724B" w:rsidRPr="00045959" w14:paraId="526CBB29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F8CC4C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666D30C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BB66C1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贷款到期日期</w:t>
            </w:r>
          </w:p>
        </w:tc>
        <w:tc>
          <w:tcPr>
            <w:tcW w:w="992" w:type="dxa"/>
            <w:vAlign w:val="center"/>
          </w:tcPr>
          <w:p w14:paraId="5D61A31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05BADDA3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(8)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CD56AB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贷款到期日期，</w:t>
            </w:r>
            <w:r w:rsidRPr="00DF3959">
              <w:rPr>
                <w:rFonts w:hint="eastAsia"/>
                <w:sz w:val="18"/>
                <w:szCs w:val="18"/>
              </w:rPr>
              <w:t>YYYYMMDD</w:t>
            </w:r>
            <w:r w:rsidRPr="00DF3959">
              <w:rPr>
                <w:rFonts w:hint="eastAsia"/>
                <w:sz w:val="18"/>
                <w:szCs w:val="18"/>
              </w:rPr>
              <w:t>，默认值</w:t>
            </w:r>
            <w:r w:rsidRPr="00DF3959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F3724B" w:rsidRPr="00045959" w14:paraId="740D25E8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30550051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7F9F6E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DKNHLL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81965E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贷款年化利率</w:t>
            </w:r>
          </w:p>
        </w:tc>
        <w:tc>
          <w:tcPr>
            <w:tcW w:w="992" w:type="dxa"/>
            <w:vAlign w:val="center"/>
          </w:tcPr>
          <w:p w14:paraId="1572729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62A1ACB1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DF3959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F6AECD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填写贷款利率</w:t>
            </w:r>
          </w:p>
        </w:tc>
      </w:tr>
      <w:tr w:rsidR="00F3724B" w:rsidRPr="00045959" w14:paraId="3FB8320D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77436D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0686578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DKYT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096923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贷款用途</w:t>
            </w:r>
          </w:p>
        </w:tc>
        <w:tc>
          <w:tcPr>
            <w:tcW w:w="992" w:type="dxa"/>
            <w:vAlign w:val="center"/>
          </w:tcPr>
          <w:p w14:paraId="4413349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2FD4602A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179FBA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购车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装修建材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家具家电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旅游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婚庆服务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医疗服务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百货消费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学习进修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租金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F3724B" w:rsidRPr="00045959" w14:paraId="6AC95387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1864E448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1966F0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DKSJFFJE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2D52D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贷款实际发放金额</w:t>
            </w:r>
          </w:p>
        </w:tc>
        <w:tc>
          <w:tcPr>
            <w:tcW w:w="992" w:type="dxa"/>
            <w:vAlign w:val="center"/>
          </w:tcPr>
          <w:p w14:paraId="6CCF645B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6B49F2F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,</w:t>
            </w:r>
            <w:r w:rsidRPr="00DF3959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EFBBE8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F3724B" w:rsidRPr="00045959" w14:paraId="09D24FA1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8964001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72237CF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C3EB0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贷款余额</w:t>
            </w:r>
          </w:p>
        </w:tc>
        <w:tc>
          <w:tcPr>
            <w:tcW w:w="992" w:type="dxa"/>
            <w:vAlign w:val="center"/>
          </w:tcPr>
          <w:p w14:paraId="251D05F3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657A05E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,</w:t>
            </w:r>
            <w:r w:rsidRPr="00DF3959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5416BD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</w:tbl>
    <w:p w14:paraId="64457C06" w14:textId="77777777" w:rsidR="002A6442" w:rsidRDefault="002A6442" w:rsidP="002A6442"/>
    <w:p w14:paraId="58B3D648" w14:textId="77777777" w:rsidR="002A6442" w:rsidRDefault="002A6442" w:rsidP="002A6442"/>
    <w:p w14:paraId="06307BC6" w14:textId="77777777" w:rsidR="0080643A" w:rsidRPr="0080643A" w:rsidRDefault="0080643A" w:rsidP="0080643A">
      <w:pPr>
        <w:pStyle w:val="5"/>
        <w:numPr>
          <w:ilvl w:val="4"/>
          <w:numId w:val="1"/>
        </w:numPr>
      </w:pPr>
      <w:r>
        <w:rPr>
          <w:rFonts w:hint="eastAsia"/>
        </w:rPr>
        <w:t>消费金融</w:t>
      </w:r>
      <w:r w:rsidR="00B21CA4">
        <w:rPr>
          <w:rFonts w:hint="eastAsia"/>
        </w:rPr>
        <w:t>信托借款人</w:t>
      </w:r>
      <w:r>
        <w:rPr>
          <w:rFonts w:hint="eastAsia"/>
        </w:rPr>
        <w:t>信息</w:t>
      </w:r>
      <w:r w:rsidR="00B21CA4">
        <w:rPr>
          <w:rFonts w:hint="eastAsia"/>
        </w:rPr>
        <w:t>明细表</w:t>
      </w:r>
    </w:p>
    <w:tbl>
      <w:tblPr>
        <w:tblW w:w="82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683"/>
        <w:gridCol w:w="2013"/>
        <w:gridCol w:w="12"/>
      </w:tblGrid>
      <w:tr w:rsidR="00F3724B" w:rsidRPr="006F7C25" w14:paraId="69672354" w14:textId="77777777" w:rsidTr="00F3724B">
        <w:tc>
          <w:tcPr>
            <w:tcW w:w="1985" w:type="dxa"/>
            <w:gridSpan w:val="2"/>
            <w:shd w:val="clear" w:color="auto" w:fill="BFBFBF"/>
            <w:vAlign w:val="center"/>
          </w:tcPr>
          <w:p w14:paraId="0D0918D3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259" w:type="dxa"/>
            <w:gridSpan w:val="5"/>
          </w:tcPr>
          <w:p w14:paraId="310A0B7A" w14:textId="77777777" w:rsidR="00F3724B" w:rsidRPr="00022E94" w:rsidRDefault="00F3724B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F3724B" w:rsidRPr="006F7C25" w14:paraId="1788FF49" w14:textId="77777777" w:rsidTr="00F3724B">
        <w:tc>
          <w:tcPr>
            <w:tcW w:w="1985" w:type="dxa"/>
            <w:gridSpan w:val="2"/>
            <w:shd w:val="clear" w:color="auto" w:fill="BFBFBF"/>
            <w:vAlign w:val="center"/>
          </w:tcPr>
          <w:p w14:paraId="34C34FD1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259" w:type="dxa"/>
            <w:gridSpan w:val="5"/>
            <w:vAlign w:val="center"/>
          </w:tcPr>
          <w:p w14:paraId="43D9D9E5" w14:textId="77777777" w:rsidR="00F3724B" w:rsidRPr="00693D51" w:rsidRDefault="00F3724B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F3724B" w:rsidRPr="006F7C25" w14:paraId="197D59CE" w14:textId="77777777" w:rsidTr="00F3724B">
        <w:tc>
          <w:tcPr>
            <w:tcW w:w="1985" w:type="dxa"/>
            <w:gridSpan w:val="2"/>
            <w:shd w:val="clear" w:color="auto" w:fill="BFBFBF"/>
            <w:vAlign w:val="center"/>
          </w:tcPr>
          <w:p w14:paraId="7DB645DE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259" w:type="dxa"/>
            <w:gridSpan w:val="5"/>
            <w:vAlign w:val="center"/>
          </w:tcPr>
          <w:p w14:paraId="54A3583F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F3724B" w:rsidRPr="006F7C25" w14:paraId="60DF57C2" w14:textId="77777777" w:rsidTr="00F3724B">
        <w:tc>
          <w:tcPr>
            <w:tcW w:w="1985" w:type="dxa"/>
            <w:gridSpan w:val="2"/>
            <w:shd w:val="clear" w:color="auto" w:fill="BFBFBF"/>
            <w:vAlign w:val="center"/>
          </w:tcPr>
          <w:p w14:paraId="78EB0368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259" w:type="dxa"/>
            <w:gridSpan w:val="5"/>
            <w:vAlign w:val="center"/>
          </w:tcPr>
          <w:p w14:paraId="6AEEA93C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F3724B" w:rsidRPr="006F7C25" w14:paraId="58719613" w14:textId="77777777" w:rsidTr="00F3724B">
        <w:tc>
          <w:tcPr>
            <w:tcW w:w="1985" w:type="dxa"/>
            <w:gridSpan w:val="2"/>
            <w:shd w:val="clear" w:color="auto" w:fill="BFBFBF"/>
            <w:vAlign w:val="center"/>
          </w:tcPr>
          <w:p w14:paraId="73369C25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259" w:type="dxa"/>
            <w:gridSpan w:val="5"/>
            <w:vAlign w:val="center"/>
          </w:tcPr>
          <w:p w14:paraId="11111C26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F3724B" w:rsidRPr="006F7C25" w14:paraId="3B515EFC" w14:textId="77777777" w:rsidTr="00F3724B">
        <w:tc>
          <w:tcPr>
            <w:tcW w:w="1985" w:type="dxa"/>
            <w:gridSpan w:val="2"/>
            <w:shd w:val="clear" w:color="auto" w:fill="BFBFBF"/>
            <w:vAlign w:val="center"/>
          </w:tcPr>
          <w:p w14:paraId="1897408E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259" w:type="dxa"/>
            <w:gridSpan w:val="5"/>
            <w:vAlign w:val="center"/>
          </w:tcPr>
          <w:p w14:paraId="7D943F67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F3724B" w:rsidRPr="006F7C25" w14:paraId="7EE02341" w14:textId="77777777" w:rsidTr="00F3724B">
        <w:trPr>
          <w:gridAfter w:val="1"/>
          <w:wAfter w:w="12" w:type="dxa"/>
        </w:trPr>
        <w:tc>
          <w:tcPr>
            <w:tcW w:w="1985" w:type="dxa"/>
            <w:gridSpan w:val="2"/>
            <w:shd w:val="clear" w:color="auto" w:fill="BFBFBF"/>
            <w:vAlign w:val="center"/>
          </w:tcPr>
          <w:p w14:paraId="3BB5BA18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5B10EAC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48CC22A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683" w:type="dxa"/>
            <w:shd w:val="clear" w:color="auto" w:fill="BFBFBF"/>
          </w:tcPr>
          <w:p w14:paraId="17018B65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314D55C5" w14:textId="77777777" w:rsidR="00F3724B" w:rsidRPr="00022E94" w:rsidRDefault="00F3724B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F3724B" w:rsidRPr="00045959" w14:paraId="126AE521" w14:textId="77777777" w:rsidTr="00F3724B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7B579C2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80CFF24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A4BEB3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4C34C2D3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1F2304C7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D7AFDE4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该</w:t>
            </w:r>
            <w:r w:rsidRPr="00DF3959">
              <w:rPr>
                <w:rFonts w:hint="eastAsia"/>
                <w:sz w:val="18"/>
                <w:szCs w:val="18"/>
              </w:rPr>
              <w:t>ID</w:t>
            </w:r>
            <w:r w:rsidRPr="00DF3959">
              <w:rPr>
                <w:rFonts w:hint="eastAsia"/>
                <w:sz w:val="18"/>
                <w:szCs w:val="18"/>
              </w:rPr>
              <w:t>是此表记录的唯一标识</w:t>
            </w:r>
          </w:p>
        </w:tc>
      </w:tr>
      <w:tr w:rsidR="00F3724B" w:rsidRPr="00045959" w14:paraId="27927034" w14:textId="77777777" w:rsidTr="00F3724B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29E4D98A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B7A3F99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E6C0D3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4E803C3D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2893C4FB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7F89C56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填写信托公司内部产</w:t>
            </w:r>
            <w:r w:rsidRPr="00DF3959">
              <w:rPr>
                <w:rFonts w:hint="eastAsia"/>
                <w:sz w:val="18"/>
                <w:szCs w:val="18"/>
              </w:rPr>
              <w:lastRenderedPageBreak/>
              <w:t>品代码或编号</w:t>
            </w:r>
          </w:p>
        </w:tc>
      </w:tr>
      <w:tr w:rsidR="00F3724B" w:rsidRPr="00045959" w14:paraId="09B452B3" w14:textId="77777777" w:rsidTr="00F3724B">
        <w:trPr>
          <w:gridAfter w:val="1"/>
          <w:wAfter w:w="12" w:type="dxa"/>
          <w:trHeight w:val="270"/>
        </w:trPr>
        <w:tc>
          <w:tcPr>
            <w:tcW w:w="596" w:type="dxa"/>
            <w:shd w:val="clear" w:color="auto" w:fill="auto"/>
            <w:vAlign w:val="bottom"/>
          </w:tcPr>
          <w:p w14:paraId="37E73004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B29DAFA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C27446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借款人证件类型</w:t>
            </w:r>
          </w:p>
        </w:tc>
        <w:tc>
          <w:tcPr>
            <w:tcW w:w="992" w:type="dxa"/>
            <w:vAlign w:val="center"/>
          </w:tcPr>
          <w:p w14:paraId="71F377E5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244B7D8F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F1CAA0B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居民身份证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临时居民身份证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户口薄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普通护照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外交护照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公务护照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公务普通护照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中国人民解放军军官证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中国人民解放军士兵证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人民警察证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港澳居民居住证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台湾居民居住证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港澳居民来往内地通行证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台湾居民来往大陆通行证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外国人永久居留身份证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外国人居留或居留许可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外国人临时居留证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其他个人有效身份证件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组织机构代码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营业执照号</w:t>
            </w:r>
            <w:r w:rsidRPr="00DF3959">
              <w:rPr>
                <w:rFonts w:hint="eastAsia"/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工商注册号</w:t>
            </w:r>
            <w:r w:rsidRPr="00DF3959">
              <w:rPr>
                <w:rFonts w:hint="eastAsia"/>
                <w:sz w:val="18"/>
                <w:szCs w:val="18"/>
              </w:rPr>
              <w:t>)/</w:t>
            </w:r>
            <w:r w:rsidRPr="00DF3959">
              <w:rPr>
                <w:rFonts w:hint="eastAsia"/>
                <w:sz w:val="18"/>
                <w:szCs w:val="18"/>
              </w:rPr>
              <w:t>社会信用代码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事业单位证书号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社会团体登记号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机关法人成立批文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登记信息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信托产品登记编码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业务许可证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法人登记证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备案证明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批文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确认函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F3724B" w:rsidRPr="00045959" w14:paraId="6FD199CE" w14:textId="77777777" w:rsidTr="00F3724B">
        <w:trPr>
          <w:gridAfter w:val="1"/>
          <w:wAfter w:w="12" w:type="dxa"/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5D54350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1844D4C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963268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借款人证件号码</w:t>
            </w:r>
          </w:p>
        </w:tc>
        <w:tc>
          <w:tcPr>
            <w:tcW w:w="992" w:type="dxa"/>
            <w:vAlign w:val="center"/>
          </w:tcPr>
          <w:p w14:paraId="1C18726F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70EADE11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D5638E5" w14:textId="77777777" w:rsidR="00F3724B" w:rsidRPr="00DF3959" w:rsidRDefault="00F3724B" w:rsidP="00F650D2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填写借款人证件号码。</w:t>
            </w:r>
          </w:p>
        </w:tc>
      </w:tr>
      <w:tr w:rsidR="00F3724B" w:rsidRPr="00045959" w14:paraId="4DEE2AA3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067456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DA9F4D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239228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借款人名称</w:t>
            </w:r>
          </w:p>
        </w:tc>
        <w:tc>
          <w:tcPr>
            <w:tcW w:w="992" w:type="dxa"/>
            <w:vAlign w:val="center"/>
          </w:tcPr>
          <w:p w14:paraId="2BAAFA8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5958BE9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3C957D21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填写借款人姓名</w:t>
            </w:r>
          </w:p>
        </w:tc>
      </w:tr>
      <w:tr w:rsidR="00F3724B" w:rsidRPr="00045959" w14:paraId="3E79D0FF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44E68C4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BA04A3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JKRSKZH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4B482A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借款人收款账号</w:t>
            </w:r>
          </w:p>
        </w:tc>
        <w:tc>
          <w:tcPr>
            <w:tcW w:w="992" w:type="dxa"/>
            <w:vAlign w:val="center"/>
          </w:tcPr>
          <w:p w14:paraId="761C519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377301FF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2205C1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填写消费金融贷款发放至的借款人账户账号</w:t>
            </w:r>
          </w:p>
        </w:tc>
      </w:tr>
      <w:tr w:rsidR="00F3724B" w:rsidRPr="00045959" w14:paraId="320B2CED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2539D0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CBBFFF1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DFKHHMC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5697B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借款人开户行名称</w:t>
            </w:r>
          </w:p>
        </w:tc>
        <w:tc>
          <w:tcPr>
            <w:tcW w:w="992" w:type="dxa"/>
            <w:vAlign w:val="center"/>
          </w:tcPr>
          <w:p w14:paraId="7C0644A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1784B55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92D185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填写开户行名称</w:t>
            </w:r>
          </w:p>
        </w:tc>
      </w:tr>
      <w:tr w:rsidR="00F3724B" w:rsidRPr="00045959" w14:paraId="16CC74EC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71C754D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70EA6A8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DKFFRQ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1C39E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贷款发放日期</w:t>
            </w:r>
          </w:p>
        </w:tc>
        <w:tc>
          <w:tcPr>
            <w:tcW w:w="992" w:type="dxa"/>
            <w:vAlign w:val="center"/>
          </w:tcPr>
          <w:p w14:paraId="4DE5EF3E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0917EA5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58552F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贷款发放日期，</w:t>
            </w:r>
            <w:r w:rsidRPr="00DF3959">
              <w:rPr>
                <w:rFonts w:hint="eastAsia"/>
                <w:sz w:val="18"/>
                <w:szCs w:val="18"/>
              </w:rPr>
              <w:t>YYYYMMDD</w:t>
            </w:r>
            <w:r w:rsidRPr="00DF3959">
              <w:rPr>
                <w:rFonts w:hint="eastAsia"/>
                <w:sz w:val="18"/>
                <w:szCs w:val="18"/>
              </w:rPr>
              <w:t>，默认值</w:t>
            </w:r>
            <w:r w:rsidRPr="00DF3959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F3724B" w:rsidRPr="00045959" w14:paraId="0F912DF5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CAE3536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23C2A4B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2F324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贷款到期日期</w:t>
            </w:r>
          </w:p>
        </w:tc>
        <w:tc>
          <w:tcPr>
            <w:tcW w:w="992" w:type="dxa"/>
            <w:vAlign w:val="center"/>
          </w:tcPr>
          <w:p w14:paraId="02A875A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13B690CA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DDD584B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贷款到期日期，</w:t>
            </w:r>
            <w:r w:rsidRPr="00DF3959">
              <w:rPr>
                <w:rFonts w:hint="eastAsia"/>
                <w:sz w:val="18"/>
                <w:szCs w:val="18"/>
              </w:rPr>
              <w:t>YYYYMMDD</w:t>
            </w:r>
            <w:r w:rsidRPr="00DF3959">
              <w:rPr>
                <w:rFonts w:hint="eastAsia"/>
                <w:sz w:val="18"/>
                <w:szCs w:val="18"/>
              </w:rPr>
              <w:t>，默认值</w:t>
            </w:r>
            <w:r w:rsidRPr="00DF3959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F3724B" w:rsidRPr="00045959" w14:paraId="42B88087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4F9CDB6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F990E1A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DKNHLL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BECA9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贷款年化利率</w:t>
            </w:r>
          </w:p>
        </w:tc>
        <w:tc>
          <w:tcPr>
            <w:tcW w:w="992" w:type="dxa"/>
            <w:vAlign w:val="center"/>
          </w:tcPr>
          <w:p w14:paraId="5B6E15AF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2942C1D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DF3959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0112A10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填写贷款利率</w:t>
            </w:r>
          </w:p>
        </w:tc>
      </w:tr>
      <w:tr w:rsidR="00F3724B" w:rsidRPr="00045959" w14:paraId="7743F2B2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B27A5F8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B16E1BF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DKYT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DF679B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贷款用途</w:t>
            </w:r>
          </w:p>
        </w:tc>
        <w:tc>
          <w:tcPr>
            <w:tcW w:w="992" w:type="dxa"/>
            <w:vAlign w:val="center"/>
          </w:tcPr>
          <w:p w14:paraId="10966BAB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75AD481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3B3E42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购车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装修建材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家具家电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旅游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婚庆服务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医疗服务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百货消费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学习进修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租金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F3724B" w:rsidRPr="00045959" w14:paraId="16CE34A4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04C28AA8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4E096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DKSJFFJE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CB7B0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贷款实际发放金额</w:t>
            </w:r>
          </w:p>
        </w:tc>
        <w:tc>
          <w:tcPr>
            <w:tcW w:w="992" w:type="dxa"/>
            <w:vAlign w:val="center"/>
          </w:tcPr>
          <w:p w14:paraId="1B3A8CE3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303BAADF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,</w:t>
            </w:r>
            <w:r w:rsidRPr="00DF3959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C16EEA5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F3724B" w:rsidRPr="00045959" w14:paraId="6ACB3BD0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FC6456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4625C3B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DKYE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794A87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贷款余额</w:t>
            </w:r>
          </w:p>
        </w:tc>
        <w:tc>
          <w:tcPr>
            <w:tcW w:w="992" w:type="dxa"/>
            <w:vAlign w:val="center"/>
          </w:tcPr>
          <w:p w14:paraId="542D0A1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5EE7ECBD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,</w:t>
            </w:r>
            <w:r w:rsidRPr="00DF3959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02720234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F3724B" w:rsidRPr="00045959" w14:paraId="2E78C0E9" w14:textId="77777777" w:rsidTr="00F650D2">
        <w:trPr>
          <w:gridAfter w:val="1"/>
          <w:wAfter w:w="12" w:type="dxa"/>
          <w:trHeight w:val="381"/>
        </w:trPr>
        <w:tc>
          <w:tcPr>
            <w:tcW w:w="596" w:type="dxa"/>
            <w:shd w:val="clear" w:color="auto" w:fill="auto"/>
            <w:vAlign w:val="bottom"/>
          </w:tcPr>
          <w:p w14:paraId="11C279E0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CCA52B9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SFCZYQ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D486EF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是否存在逾期</w:t>
            </w:r>
          </w:p>
        </w:tc>
        <w:tc>
          <w:tcPr>
            <w:tcW w:w="992" w:type="dxa"/>
            <w:vAlign w:val="center"/>
          </w:tcPr>
          <w:p w14:paraId="7C493EE2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83" w:type="dxa"/>
            <w:vAlign w:val="center"/>
          </w:tcPr>
          <w:p w14:paraId="20FE6FEC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NVARCHAR</w:t>
            </w:r>
            <w:r>
              <w:rPr>
                <w:sz w:val="18"/>
                <w:szCs w:val="18"/>
              </w:rPr>
              <w:t>(</w:t>
            </w:r>
            <w:r w:rsidRPr="00DF3959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C18621C" w14:textId="77777777" w:rsidR="00F3724B" w:rsidRPr="00DF3959" w:rsidRDefault="00F3724B" w:rsidP="00F3724B">
            <w:pPr>
              <w:jc w:val="left"/>
              <w:rPr>
                <w:sz w:val="18"/>
                <w:szCs w:val="18"/>
              </w:rPr>
            </w:pPr>
            <w:r w:rsidRPr="00DF3959">
              <w:rPr>
                <w:rFonts w:hint="eastAsia"/>
                <w:sz w:val="18"/>
                <w:szCs w:val="18"/>
              </w:rPr>
              <w:t>否</w:t>
            </w:r>
            <w:r w:rsidRPr="00DF3959">
              <w:rPr>
                <w:rFonts w:hint="eastAsia"/>
                <w:sz w:val="18"/>
                <w:szCs w:val="18"/>
              </w:rPr>
              <w:t>/</w:t>
            </w:r>
            <w:r w:rsidRPr="00DF3959"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14:paraId="698D8455" w14:textId="77777777" w:rsidR="0080643A" w:rsidRPr="0080643A" w:rsidRDefault="0080643A" w:rsidP="002A6442"/>
    <w:p w14:paraId="751A9AF9" w14:textId="77777777" w:rsidR="002A6442" w:rsidRPr="002A6442" w:rsidRDefault="002A6442" w:rsidP="002A6442">
      <w:pPr>
        <w:pStyle w:val="4"/>
      </w:pPr>
      <w:r>
        <w:rPr>
          <w:rFonts w:hint="eastAsia"/>
        </w:rPr>
        <w:lastRenderedPageBreak/>
        <w:t>资产证券化管理信息</w:t>
      </w:r>
    </w:p>
    <w:p w14:paraId="18B84A74" w14:textId="77777777" w:rsidR="0015721F" w:rsidRDefault="0015721F" w:rsidP="0015721F"/>
    <w:p w14:paraId="710D11B0" w14:textId="77777777" w:rsidR="0015721F" w:rsidRDefault="0015721F" w:rsidP="0015721F"/>
    <w:p w14:paraId="1D6C8D11" w14:textId="77777777" w:rsidR="0015721F" w:rsidRDefault="0015721F" w:rsidP="0015721F"/>
    <w:p w14:paraId="686C9007" w14:textId="77777777" w:rsidR="0015721F" w:rsidRPr="000D2949" w:rsidRDefault="005247AB" w:rsidP="0015721F">
      <w:pPr>
        <w:pStyle w:val="3"/>
      </w:pPr>
      <w:r>
        <w:rPr>
          <w:rFonts w:hint="eastAsia"/>
        </w:rPr>
        <w:t>信托运用详情</w:t>
      </w:r>
    </w:p>
    <w:p w14:paraId="27DE47FE" w14:textId="77777777" w:rsidR="0015721F" w:rsidRDefault="00E43FE2" w:rsidP="00E43FE2">
      <w:pPr>
        <w:pStyle w:val="4"/>
      </w:pPr>
      <w:r>
        <w:rPr>
          <w:rFonts w:hint="eastAsia"/>
        </w:rPr>
        <w:t>证券投资管理信息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E43FE2" w:rsidRPr="006F7C25" w14:paraId="29D47B2A" w14:textId="77777777" w:rsidTr="00E43FE2">
        <w:tc>
          <w:tcPr>
            <w:tcW w:w="1985" w:type="dxa"/>
            <w:gridSpan w:val="2"/>
            <w:shd w:val="clear" w:color="auto" w:fill="BFBFBF"/>
            <w:vAlign w:val="center"/>
          </w:tcPr>
          <w:p w14:paraId="157CA0E2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6934CE1F" w14:textId="77777777" w:rsidR="00E43FE2" w:rsidRPr="00022E94" w:rsidRDefault="00E43FE2" w:rsidP="00F650D2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E43FE2" w:rsidRPr="006F7C25" w14:paraId="71AC5C1C" w14:textId="77777777" w:rsidTr="00E43FE2">
        <w:tc>
          <w:tcPr>
            <w:tcW w:w="1985" w:type="dxa"/>
            <w:gridSpan w:val="2"/>
            <w:shd w:val="clear" w:color="auto" w:fill="BFBFBF"/>
            <w:vAlign w:val="center"/>
          </w:tcPr>
          <w:p w14:paraId="5785D66B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447FB0BF" w14:textId="77777777" w:rsidR="00E43FE2" w:rsidRPr="00693D51" w:rsidRDefault="00E43FE2" w:rsidP="00F650D2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E43FE2" w:rsidRPr="006F7C25" w14:paraId="7266A631" w14:textId="77777777" w:rsidTr="00E43FE2">
        <w:tc>
          <w:tcPr>
            <w:tcW w:w="1985" w:type="dxa"/>
            <w:gridSpan w:val="2"/>
            <w:shd w:val="clear" w:color="auto" w:fill="BFBFBF"/>
            <w:vAlign w:val="center"/>
          </w:tcPr>
          <w:p w14:paraId="7C569E5F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22069AA0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43FE2" w:rsidRPr="006F7C25" w14:paraId="250DFB32" w14:textId="77777777" w:rsidTr="00E43FE2">
        <w:tc>
          <w:tcPr>
            <w:tcW w:w="1985" w:type="dxa"/>
            <w:gridSpan w:val="2"/>
            <w:shd w:val="clear" w:color="auto" w:fill="BFBFBF"/>
            <w:vAlign w:val="center"/>
          </w:tcPr>
          <w:p w14:paraId="67029D3C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6A56F550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E43FE2" w:rsidRPr="006F7C25" w14:paraId="38EB7A9E" w14:textId="77777777" w:rsidTr="00E43FE2">
        <w:tc>
          <w:tcPr>
            <w:tcW w:w="1985" w:type="dxa"/>
            <w:gridSpan w:val="2"/>
            <w:shd w:val="clear" w:color="auto" w:fill="BFBFBF"/>
            <w:vAlign w:val="center"/>
          </w:tcPr>
          <w:p w14:paraId="246A6DAE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1FE6EC0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43FE2" w:rsidRPr="006F7C25" w14:paraId="3BC9568E" w14:textId="77777777" w:rsidTr="00E43FE2">
        <w:tc>
          <w:tcPr>
            <w:tcW w:w="1985" w:type="dxa"/>
            <w:gridSpan w:val="2"/>
            <w:shd w:val="clear" w:color="auto" w:fill="BFBFBF"/>
            <w:vAlign w:val="center"/>
          </w:tcPr>
          <w:p w14:paraId="3CCBC216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6FE192CB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E43FE2" w:rsidRPr="006F7C25" w14:paraId="2A9D7C43" w14:textId="77777777" w:rsidTr="00E43FE2">
        <w:tc>
          <w:tcPr>
            <w:tcW w:w="1985" w:type="dxa"/>
            <w:gridSpan w:val="2"/>
            <w:shd w:val="clear" w:color="auto" w:fill="BFBFBF"/>
            <w:vAlign w:val="center"/>
          </w:tcPr>
          <w:p w14:paraId="360A5323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5243F7B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1AA41C64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24E1DF7A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0847192D" w14:textId="77777777" w:rsidR="00E43FE2" w:rsidRPr="00022E94" w:rsidRDefault="00E43FE2" w:rsidP="00F650D2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43FE2" w:rsidRPr="00045959" w14:paraId="2EE1EF57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6B4D08E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1B1DCF6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768921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3177A6EF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64BE0AF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7F78CD1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填写此表</w:t>
            </w:r>
            <w:r w:rsidRPr="00931C81">
              <w:rPr>
                <w:rFonts w:hint="eastAsia"/>
                <w:sz w:val="18"/>
                <w:szCs w:val="18"/>
              </w:rPr>
              <w:t>ID</w:t>
            </w:r>
            <w:r w:rsidRPr="00931C81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E43FE2" w:rsidRPr="00045959" w14:paraId="22EA178E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CA7A609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998169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XTCPDM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066054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信托产品代码</w:t>
            </w:r>
          </w:p>
        </w:tc>
        <w:tc>
          <w:tcPr>
            <w:tcW w:w="992" w:type="dxa"/>
            <w:vAlign w:val="center"/>
          </w:tcPr>
          <w:p w14:paraId="21AA3F6C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B4FE1F6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29C5808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填写信托公司内部产品代码或编号</w:t>
            </w:r>
          </w:p>
        </w:tc>
      </w:tr>
      <w:tr w:rsidR="00E43FE2" w:rsidRPr="00045959" w14:paraId="5A04E18E" w14:textId="77777777" w:rsidTr="00E43FE2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0996649A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99E1C65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TZGPFS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B42E39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投资股票方式</w:t>
            </w:r>
          </w:p>
        </w:tc>
        <w:tc>
          <w:tcPr>
            <w:tcW w:w="992" w:type="dxa"/>
            <w:vAlign w:val="center"/>
          </w:tcPr>
          <w:p w14:paraId="285E3140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lastRenderedPageBreak/>
              <w:t>若信托运用信息表中业务种类选择股票投资，需填写</w:t>
            </w:r>
          </w:p>
        </w:tc>
        <w:tc>
          <w:tcPr>
            <w:tcW w:w="1843" w:type="dxa"/>
            <w:vAlign w:val="center"/>
          </w:tcPr>
          <w:p w14:paraId="4094377F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lastRenderedPageBreak/>
              <w:t>NVARCHAR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121D569" w14:textId="77777777" w:rsidR="00E43FE2" w:rsidRPr="00931C81" w:rsidRDefault="00E43FE2" w:rsidP="00F650D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一级市场投资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二级市场投资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定向增发</w:t>
            </w:r>
          </w:p>
        </w:tc>
      </w:tr>
      <w:tr w:rsidR="00E43FE2" w:rsidRPr="00045959" w14:paraId="430D0412" w14:textId="77777777" w:rsidTr="00E43FE2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084DD836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D6C380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GPSSD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AD548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股票上市地</w:t>
            </w:r>
          </w:p>
        </w:tc>
        <w:tc>
          <w:tcPr>
            <w:tcW w:w="992" w:type="dxa"/>
            <w:vAlign w:val="center"/>
          </w:tcPr>
          <w:p w14:paraId="3390BAE7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若信托运用信息表中业务种类选择股票投资，需填写</w:t>
            </w:r>
          </w:p>
        </w:tc>
        <w:tc>
          <w:tcPr>
            <w:tcW w:w="1843" w:type="dxa"/>
            <w:vAlign w:val="center"/>
          </w:tcPr>
          <w:p w14:paraId="525EED0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60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EB93AA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上海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深圳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香港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新加坡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伦敦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纽约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东京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43FE2" w:rsidRPr="00045959" w14:paraId="0EE5F84A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561FEB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B761DC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JNSSGPBK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605C7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境内上市股票板块</w:t>
            </w:r>
          </w:p>
        </w:tc>
        <w:tc>
          <w:tcPr>
            <w:tcW w:w="992" w:type="dxa"/>
            <w:vAlign w:val="center"/>
          </w:tcPr>
          <w:p w14:paraId="74C7211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若信托运用信息表中业务种类选择股票投资，需填写</w:t>
            </w:r>
          </w:p>
        </w:tc>
        <w:tc>
          <w:tcPr>
            <w:tcW w:w="1843" w:type="dxa"/>
            <w:vAlign w:val="center"/>
          </w:tcPr>
          <w:p w14:paraId="164E02B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9CB14B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主板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中小板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创业板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科创板</w:t>
            </w:r>
          </w:p>
        </w:tc>
      </w:tr>
      <w:tr w:rsidR="00E43FE2" w:rsidRPr="00045959" w14:paraId="7DC40B18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772D98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C0F845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GPSZZB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55640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股票市值占比</w:t>
            </w:r>
          </w:p>
        </w:tc>
        <w:tc>
          <w:tcPr>
            <w:tcW w:w="992" w:type="dxa"/>
            <w:vAlign w:val="center"/>
          </w:tcPr>
          <w:p w14:paraId="38EA8F8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</w:t>
            </w:r>
            <w:r w:rsidRPr="00931C81">
              <w:rPr>
                <w:rFonts w:hint="eastAsia"/>
                <w:sz w:val="18"/>
                <w:szCs w:val="18"/>
              </w:rPr>
              <w:lastRenderedPageBreak/>
              <w:t>中业务种类选择股票投资，需填写</w:t>
            </w:r>
          </w:p>
        </w:tc>
        <w:tc>
          <w:tcPr>
            <w:tcW w:w="1843" w:type="dxa"/>
            <w:vAlign w:val="center"/>
          </w:tcPr>
          <w:p w14:paraId="1991BA37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lastRenderedPageBreak/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6A186F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填写信托产品所涉及的股票占信托计划产品净资产的比例</w:t>
            </w:r>
          </w:p>
        </w:tc>
      </w:tr>
      <w:tr w:rsidR="00E43FE2" w:rsidRPr="00045959" w14:paraId="38445981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4EA959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679EE6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CYSZZDGPDM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BC3E8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持有市值最大的单只股票代码</w:t>
            </w:r>
          </w:p>
        </w:tc>
        <w:tc>
          <w:tcPr>
            <w:tcW w:w="992" w:type="dxa"/>
            <w:vAlign w:val="center"/>
          </w:tcPr>
          <w:p w14:paraId="76B8DCE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若信托运用信息表中业务种类选择股票投资，需填写</w:t>
            </w:r>
          </w:p>
        </w:tc>
        <w:tc>
          <w:tcPr>
            <w:tcW w:w="1843" w:type="dxa"/>
            <w:vAlign w:val="center"/>
          </w:tcPr>
          <w:p w14:paraId="2D0035E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C21D06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填写信托计划中持有市值最大单只股票代码</w:t>
            </w:r>
          </w:p>
        </w:tc>
      </w:tr>
      <w:tr w:rsidR="00E43FE2" w:rsidRPr="00045959" w14:paraId="74642C3C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12A874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7955BD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CYSZZDGPSZ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F1B3F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持有市值最大的单只股票市值</w:t>
            </w:r>
          </w:p>
        </w:tc>
        <w:tc>
          <w:tcPr>
            <w:tcW w:w="992" w:type="dxa"/>
            <w:vAlign w:val="center"/>
          </w:tcPr>
          <w:p w14:paraId="1E9177D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若信托运用信息表中业务种类选择股票投资，需填写</w:t>
            </w:r>
          </w:p>
        </w:tc>
        <w:tc>
          <w:tcPr>
            <w:tcW w:w="1843" w:type="dxa"/>
            <w:vAlign w:val="center"/>
          </w:tcPr>
          <w:p w14:paraId="4DAFA25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5F49E27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填写最大单只股票报送时点的市值</w:t>
            </w:r>
          </w:p>
        </w:tc>
      </w:tr>
      <w:tr w:rsidR="00E43FE2" w:rsidRPr="00045959" w14:paraId="471724CF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201F37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FE68EE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CYSZZDGPZB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05DA6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持有市值最大的单只股票市值占信托净资产余额比例</w:t>
            </w:r>
          </w:p>
        </w:tc>
        <w:tc>
          <w:tcPr>
            <w:tcW w:w="992" w:type="dxa"/>
            <w:vAlign w:val="center"/>
          </w:tcPr>
          <w:p w14:paraId="1A97DBF6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若信托运用信息表中业务种类选择股票投资，需填写</w:t>
            </w:r>
          </w:p>
        </w:tc>
        <w:tc>
          <w:tcPr>
            <w:tcW w:w="1843" w:type="dxa"/>
            <w:vAlign w:val="center"/>
          </w:tcPr>
          <w:p w14:paraId="4EDE379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E07AA2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填写持有市值最大的单只股票市值占信托净资产余额比例</w:t>
            </w:r>
          </w:p>
        </w:tc>
      </w:tr>
      <w:tr w:rsidR="00E43FE2" w:rsidRPr="00045959" w14:paraId="52F333B8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DEBEB1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EA6E60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CGBLCG5GPBS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D2E95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持股比例超过</w:t>
            </w:r>
            <w:r w:rsidRPr="00931C81">
              <w:rPr>
                <w:rFonts w:hint="eastAsia"/>
                <w:sz w:val="18"/>
                <w:szCs w:val="18"/>
              </w:rPr>
              <w:t>5%</w:t>
            </w:r>
            <w:r w:rsidRPr="00931C81">
              <w:rPr>
                <w:rFonts w:hint="eastAsia"/>
                <w:sz w:val="18"/>
                <w:szCs w:val="18"/>
              </w:rPr>
              <w:t>的股票标识</w:t>
            </w:r>
          </w:p>
        </w:tc>
        <w:tc>
          <w:tcPr>
            <w:tcW w:w="992" w:type="dxa"/>
            <w:vAlign w:val="center"/>
          </w:tcPr>
          <w:p w14:paraId="6D4D954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若信托运用信息表中业务种类选择股票投资，需填写</w:t>
            </w:r>
          </w:p>
        </w:tc>
        <w:tc>
          <w:tcPr>
            <w:tcW w:w="1843" w:type="dxa"/>
            <w:vAlign w:val="center"/>
          </w:tcPr>
          <w:p w14:paraId="546592B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7BB994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否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43FE2" w:rsidRPr="00045959" w14:paraId="718B2476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14034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5CE375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CGBLCG5GPZS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2E1D8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持股比例超过</w:t>
            </w:r>
            <w:r w:rsidRPr="00931C81">
              <w:rPr>
                <w:rFonts w:hint="eastAsia"/>
                <w:sz w:val="18"/>
                <w:szCs w:val="18"/>
              </w:rPr>
              <w:t>5%</w:t>
            </w:r>
            <w:r w:rsidRPr="00931C81">
              <w:rPr>
                <w:rFonts w:hint="eastAsia"/>
                <w:sz w:val="18"/>
                <w:szCs w:val="18"/>
              </w:rPr>
              <w:t>的股票只数</w:t>
            </w:r>
          </w:p>
        </w:tc>
        <w:tc>
          <w:tcPr>
            <w:tcW w:w="992" w:type="dxa"/>
            <w:vAlign w:val="center"/>
          </w:tcPr>
          <w:p w14:paraId="5B2FE03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若投资类型勾选股票且持股比例超过</w:t>
            </w:r>
            <w:r w:rsidRPr="00931C81">
              <w:rPr>
                <w:rFonts w:hint="eastAsia"/>
                <w:sz w:val="18"/>
                <w:szCs w:val="18"/>
              </w:rPr>
              <w:t>5%</w:t>
            </w:r>
            <w:r w:rsidRPr="00931C81">
              <w:rPr>
                <w:rFonts w:hint="eastAsia"/>
                <w:sz w:val="18"/>
                <w:szCs w:val="18"/>
              </w:rPr>
              <w:t>，需填写</w:t>
            </w:r>
          </w:p>
        </w:tc>
        <w:tc>
          <w:tcPr>
            <w:tcW w:w="1843" w:type="dxa"/>
            <w:vAlign w:val="center"/>
          </w:tcPr>
          <w:p w14:paraId="56B8A65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I10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4D16E8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填写超过</w:t>
            </w:r>
            <w:r w:rsidRPr="00931C81">
              <w:rPr>
                <w:rFonts w:hint="eastAsia"/>
                <w:sz w:val="18"/>
                <w:szCs w:val="18"/>
              </w:rPr>
              <w:t>5%</w:t>
            </w:r>
            <w:r w:rsidRPr="00931C81">
              <w:rPr>
                <w:rFonts w:hint="eastAsia"/>
                <w:sz w:val="18"/>
                <w:szCs w:val="18"/>
              </w:rPr>
              <w:t>股票的只数</w:t>
            </w:r>
          </w:p>
        </w:tc>
      </w:tr>
      <w:tr w:rsidR="00E43FE2" w:rsidRPr="00045959" w14:paraId="3B3F735E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202ABC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B84636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CGBLCG5GPDM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E75C0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持股比例超过</w:t>
            </w:r>
            <w:r w:rsidRPr="00931C81">
              <w:rPr>
                <w:rFonts w:hint="eastAsia"/>
                <w:sz w:val="18"/>
                <w:szCs w:val="18"/>
              </w:rPr>
              <w:t>5%</w:t>
            </w:r>
            <w:r w:rsidRPr="00931C81">
              <w:rPr>
                <w:rFonts w:hint="eastAsia"/>
                <w:sz w:val="18"/>
                <w:szCs w:val="18"/>
              </w:rPr>
              <w:t>的股票代码</w:t>
            </w:r>
          </w:p>
        </w:tc>
        <w:tc>
          <w:tcPr>
            <w:tcW w:w="992" w:type="dxa"/>
            <w:vAlign w:val="center"/>
          </w:tcPr>
          <w:p w14:paraId="26C1C2E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若投资类型勾选股票且持股比例超过</w:t>
            </w:r>
            <w:r w:rsidRPr="00931C81">
              <w:rPr>
                <w:rFonts w:hint="eastAsia"/>
                <w:sz w:val="18"/>
                <w:szCs w:val="18"/>
              </w:rPr>
              <w:t>5%</w:t>
            </w:r>
            <w:r w:rsidRPr="00931C81">
              <w:rPr>
                <w:rFonts w:hint="eastAsia"/>
                <w:sz w:val="18"/>
                <w:szCs w:val="18"/>
              </w:rPr>
              <w:t>，需填写</w:t>
            </w:r>
          </w:p>
        </w:tc>
        <w:tc>
          <w:tcPr>
            <w:tcW w:w="1843" w:type="dxa"/>
            <w:vAlign w:val="center"/>
          </w:tcPr>
          <w:p w14:paraId="725EA2E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120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39D793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填写持股超过</w:t>
            </w:r>
            <w:r w:rsidRPr="00931C81">
              <w:rPr>
                <w:rFonts w:hint="eastAsia"/>
                <w:sz w:val="18"/>
                <w:szCs w:val="18"/>
              </w:rPr>
              <w:t>5%</w:t>
            </w:r>
            <w:r w:rsidRPr="00931C81">
              <w:rPr>
                <w:rFonts w:hint="eastAsia"/>
                <w:sz w:val="18"/>
                <w:szCs w:val="18"/>
              </w:rPr>
              <w:t>的股票代码</w:t>
            </w:r>
          </w:p>
        </w:tc>
      </w:tr>
      <w:tr w:rsidR="00E43FE2" w:rsidRPr="00045959" w14:paraId="07C465DD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C39AED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BF487A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ZQSZZB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05EC7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债券市值占比</w:t>
            </w:r>
          </w:p>
        </w:tc>
        <w:tc>
          <w:tcPr>
            <w:tcW w:w="992" w:type="dxa"/>
            <w:vAlign w:val="center"/>
          </w:tcPr>
          <w:p w14:paraId="714C507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lastRenderedPageBreak/>
              <w:t>若信托运用信息表中业务种类选择债券投资，需填写</w:t>
            </w:r>
          </w:p>
        </w:tc>
        <w:tc>
          <w:tcPr>
            <w:tcW w:w="1843" w:type="dxa"/>
            <w:vAlign w:val="center"/>
          </w:tcPr>
          <w:p w14:paraId="17B6CB0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lastRenderedPageBreak/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A97AC9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填写信托产品所涉及的债券占信托计划产品净资产</w:t>
            </w:r>
            <w:r w:rsidRPr="00931C81">
              <w:rPr>
                <w:rFonts w:hint="eastAsia"/>
                <w:sz w:val="18"/>
                <w:szCs w:val="18"/>
              </w:rPr>
              <w:lastRenderedPageBreak/>
              <w:t>的比例</w:t>
            </w:r>
          </w:p>
        </w:tc>
      </w:tr>
      <w:tr w:rsidR="00E43FE2" w:rsidRPr="00045959" w14:paraId="5ADCA3A6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484765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8BC19F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CYSZZDZQMC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D852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持有市值最大的单只债券名称</w:t>
            </w:r>
          </w:p>
        </w:tc>
        <w:tc>
          <w:tcPr>
            <w:tcW w:w="992" w:type="dxa"/>
            <w:vAlign w:val="center"/>
          </w:tcPr>
          <w:p w14:paraId="0A291FC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若信托运用信息表中业务种类选择债券投资，需填写</w:t>
            </w:r>
          </w:p>
        </w:tc>
        <w:tc>
          <w:tcPr>
            <w:tcW w:w="1843" w:type="dxa"/>
            <w:vAlign w:val="center"/>
          </w:tcPr>
          <w:p w14:paraId="66B3DDA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D4AD51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填写最大单只债券名称</w:t>
            </w:r>
          </w:p>
        </w:tc>
      </w:tr>
      <w:tr w:rsidR="00E43FE2" w:rsidRPr="00045959" w14:paraId="308FE908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D7EF32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A43869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CYSZZDZQSZ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905EF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持有市值最大的单只债券市值</w:t>
            </w:r>
          </w:p>
        </w:tc>
        <w:tc>
          <w:tcPr>
            <w:tcW w:w="992" w:type="dxa"/>
            <w:vAlign w:val="center"/>
          </w:tcPr>
          <w:p w14:paraId="2C984EC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若信托运用信息表中业务种类选择债券投资，需填写</w:t>
            </w:r>
          </w:p>
        </w:tc>
        <w:tc>
          <w:tcPr>
            <w:tcW w:w="1843" w:type="dxa"/>
            <w:vAlign w:val="center"/>
          </w:tcPr>
          <w:p w14:paraId="6A13C7D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3E76EB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填写最大单只债券市值</w:t>
            </w:r>
          </w:p>
        </w:tc>
      </w:tr>
      <w:tr w:rsidR="00E43FE2" w:rsidRPr="00045959" w14:paraId="2C7449C2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BEB9D5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00E13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CYSZZDZQZB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CD9C9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持有市值最大的单只债券市值占信托净资产余额比例</w:t>
            </w:r>
          </w:p>
        </w:tc>
        <w:tc>
          <w:tcPr>
            <w:tcW w:w="992" w:type="dxa"/>
            <w:vAlign w:val="center"/>
          </w:tcPr>
          <w:p w14:paraId="77FCB52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若信托运用信息表</w:t>
            </w:r>
            <w:r w:rsidRPr="00931C81">
              <w:rPr>
                <w:rFonts w:hint="eastAsia"/>
                <w:sz w:val="18"/>
                <w:szCs w:val="18"/>
              </w:rPr>
              <w:lastRenderedPageBreak/>
              <w:t>中业务种类选择债券投资，需填写</w:t>
            </w:r>
          </w:p>
        </w:tc>
        <w:tc>
          <w:tcPr>
            <w:tcW w:w="1843" w:type="dxa"/>
            <w:vAlign w:val="center"/>
          </w:tcPr>
          <w:p w14:paraId="34BF704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lastRenderedPageBreak/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F42B05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填写持有市值最大的单只债券市值占信托资产余额比例</w:t>
            </w:r>
          </w:p>
        </w:tc>
      </w:tr>
      <w:tr w:rsidR="00E43FE2" w:rsidRPr="00045959" w14:paraId="32604957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43E61E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83DDCB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GLJYBS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4A1CF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关联交易标识</w:t>
            </w:r>
          </w:p>
        </w:tc>
        <w:tc>
          <w:tcPr>
            <w:tcW w:w="992" w:type="dxa"/>
            <w:vAlign w:val="center"/>
          </w:tcPr>
          <w:p w14:paraId="3E47306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C191AD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A26824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否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43FE2" w:rsidRPr="00045959" w14:paraId="787CAD0A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2EA51F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25755E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ZQTZCSJE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86A12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证券投资初始金额</w:t>
            </w:r>
          </w:p>
        </w:tc>
        <w:tc>
          <w:tcPr>
            <w:tcW w:w="992" w:type="dxa"/>
            <w:vAlign w:val="center"/>
          </w:tcPr>
          <w:p w14:paraId="06E2590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47D0F1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CB7F69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填写证券投资初始金额</w:t>
            </w:r>
          </w:p>
        </w:tc>
      </w:tr>
      <w:tr w:rsidR="00E43FE2" w:rsidRPr="00045959" w14:paraId="42803215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20747D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C5B58C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LJZJZJJE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6965B7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累计追加资金金额</w:t>
            </w:r>
          </w:p>
        </w:tc>
        <w:tc>
          <w:tcPr>
            <w:tcW w:w="992" w:type="dxa"/>
            <w:vAlign w:val="center"/>
          </w:tcPr>
          <w:p w14:paraId="517009C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232F6A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82D075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填写累计追加资金金额</w:t>
            </w:r>
          </w:p>
        </w:tc>
      </w:tr>
      <w:tr w:rsidR="00E43FE2" w:rsidRPr="00045959" w14:paraId="30A674CC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B0E2B6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9A46EE6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LJSHZJJE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3F754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累计赎回资金金额</w:t>
            </w:r>
          </w:p>
        </w:tc>
        <w:tc>
          <w:tcPr>
            <w:tcW w:w="992" w:type="dxa"/>
            <w:vAlign w:val="center"/>
          </w:tcPr>
          <w:p w14:paraId="0181F04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0EC312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025AE8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填写累计赎回资金金额</w:t>
            </w:r>
          </w:p>
        </w:tc>
      </w:tr>
      <w:tr w:rsidR="00E43FE2" w:rsidRPr="00045959" w14:paraId="4EB19DB9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CDB8F9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E1FCF9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BQYSXTZSY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6BE84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本期已实现投资收益</w:t>
            </w:r>
          </w:p>
        </w:tc>
        <w:tc>
          <w:tcPr>
            <w:tcW w:w="992" w:type="dxa"/>
            <w:vAlign w:val="center"/>
          </w:tcPr>
          <w:p w14:paraId="47BB323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381CE2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5CDAEA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本期此项投资实现投资收益</w:t>
            </w:r>
          </w:p>
        </w:tc>
      </w:tr>
      <w:tr w:rsidR="00E43FE2" w:rsidRPr="00045959" w14:paraId="2FC9441B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EFC9B6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BE16B3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LJYSXTZSY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DA3547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累计已实现投资收益</w:t>
            </w:r>
          </w:p>
        </w:tc>
        <w:tc>
          <w:tcPr>
            <w:tcW w:w="992" w:type="dxa"/>
            <w:vAlign w:val="center"/>
          </w:tcPr>
          <w:p w14:paraId="0B3AD60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B30F62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060E1F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此项投资累计实现投资收益</w:t>
            </w:r>
          </w:p>
        </w:tc>
      </w:tr>
      <w:tr w:rsidR="00E43FE2" w:rsidRPr="00045959" w14:paraId="4A836832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4679F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5C15DA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XMCLJZZZL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33C676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项目成立以来净值增长率</w:t>
            </w:r>
          </w:p>
        </w:tc>
        <w:tc>
          <w:tcPr>
            <w:tcW w:w="992" w:type="dxa"/>
            <w:vAlign w:val="center"/>
          </w:tcPr>
          <w:p w14:paraId="2B51661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CC5AC2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6698E4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填写项目成立以来净值增长率</w:t>
            </w:r>
          </w:p>
        </w:tc>
      </w:tr>
      <w:tr w:rsidR="00E43FE2" w:rsidRPr="00045959" w14:paraId="1AD007CB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E41277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4950B1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BQLJJZZZL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D7C7B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本期信托累计净值增长率</w:t>
            </w:r>
          </w:p>
        </w:tc>
        <w:tc>
          <w:tcPr>
            <w:tcW w:w="992" w:type="dxa"/>
            <w:vAlign w:val="center"/>
          </w:tcPr>
          <w:p w14:paraId="5515F7E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6D3F76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CC7749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填写本期信托累计净值增长率</w:t>
            </w:r>
          </w:p>
        </w:tc>
      </w:tr>
      <w:tr w:rsidR="00E43FE2" w:rsidRPr="00045959" w14:paraId="43B3B4E1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9C7A8C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BA380D6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LJGYJZBDSY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926CB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累计公允价值变动损益</w:t>
            </w:r>
          </w:p>
        </w:tc>
        <w:tc>
          <w:tcPr>
            <w:tcW w:w="992" w:type="dxa"/>
            <w:vAlign w:val="center"/>
          </w:tcPr>
          <w:p w14:paraId="2E6122D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F833A3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DECIMAL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85D708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此项投资累计公允价值变动损益。</w:t>
            </w:r>
          </w:p>
        </w:tc>
      </w:tr>
      <w:tr w:rsidR="00E43FE2" w:rsidRPr="00045959" w14:paraId="0736E8D8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02EE58A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228DC1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HGBS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911D7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回购标识</w:t>
            </w:r>
          </w:p>
        </w:tc>
        <w:tc>
          <w:tcPr>
            <w:tcW w:w="992" w:type="dxa"/>
            <w:vAlign w:val="center"/>
          </w:tcPr>
          <w:p w14:paraId="7E249C1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D8566A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1BF694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否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43FE2" w:rsidRPr="00045959" w14:paraId="5047BFD8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08F595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6636B9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HTHGRQ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2486C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合同回购日期</w:t>
            </w:r>
          </w:p>
        </w:tc>
        <w:tc>
          <w:tcPr>
            <w:tcW w:w="992" w:type="dxa"/>
            <w:vAlign w:val="center"/>
          </w:tcPr>
          <w:p w14:paraId="17528BC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若回购标</w:t>
            </w:r>
            <w:r w:rsidRPr="00931C81">
              <w:rPr>
                <w:rFonts w:hint="eastAsia"/>
                <w:sz w:val="18"/>
                <w:szCs w:val="18"/>
              </w:rPr>
              <w:lastRenderedPageBreak/>
              <w:t>识填报是需填写</w:t>
            </w:r>
          </w:p>
        </w:tc>
        <w:tc>
          <w:tcPr>
            <w:tcW w:w="1843" w:type="dxa"/>
            <w:vAlign w:val="center"/>
          </w:tcPr>
          <w:p w14:paraId="54C9403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lastRenderedPageBreak/>
              <w:t>NVARCHAR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7B044A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合同回购日期，</w:t>
            </w:r>
            <w:r w:rsidRPr="00931C81">
              <w:rPr>
                <w:rFonts w:hint="eastAsia"/>
                <w:sz w:val="18"/>
                <w:szCs w:val="18"/>
              </w:rPr>
              <w:t>YYYYMMDD</w:t>
            </w:r>
            <w:r w:rsidRPr="00931C81">
              <w:rPr>
                <w:rFonts w:hint="eastAsia"/>
                <w:sz w:val="18"/>
                <w:szCs w:val="18"/>
              </w:rPr>
              <w:t>，默认值</w:t>
            </w:r>
            <w:r w:rsidRPr="00931C81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43FE2" w:rsidRPr="00045959" w14:paraId="2BA044B2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B97AC3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4B79A2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HGSFYDB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A14C3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回购是否有担保</w:t>
            </w:r>
          </w:p>
        </w:tc>
        <w:tc>
          <w:tcPr>
            <w:tcW w:w="992" w:type="dxa"/>
            <w:vAlign w:val="center"/>
          </w:tcPr>
          <w:p w14:paraId="00F4C9F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若回购标识填报是需填写</w:t>
            </w:r>
          </w:p>
        </w:tc>
        <w:tc>
          <w:tcPr>
            <w:tcW w:w="1843" w:type="dxa"/>
            <w:vAlign w:val="center"/>
          </w:tcPr>
          <w:p w14:paraId="49F50497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7BDE8FE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否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43FE2" w:rsidRPr="00045959" w14:paraId="483AC1CA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E78342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474E38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HGFLX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499074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回购方类型</w:t>
            </w:r>
          </w:p>
        </w:tc>
        <w:tc>
          <w:tcPr>
            <w:tcW w:w="992" w:type="dxa"/>
            <w:vAlign w:val="center"/>
          </w:tcPr>
          <w:p w14:paraId="283786E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若回购标识填报是需填写</w:t>
            </w:r>
          </w:p>
        </w:tc>
        <w:tc>
          <w:tcPr>
            <w:tcW w:w="1843" w:type="dxa"/>
            <w:vAlign w:val="center"/>
          </w:tcPr>
          <w:p w14:paraId="753E76A6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85AA36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自然人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个体工商户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广义政府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非金融企业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金融机构（实体）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特定目的载体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境外</w:t>
            </w:r>
          </w:p>
        </w:tc>
      </w:tr>
      <w:tr w:rsidR="00E43FE2" w:rsidRPr="00045959" w14:paraId="7F200EB8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1293E7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64E647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HGFMC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725359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回购方名称</w:t>
            </w:r>
          </w:p>
        </w:tc>
        <w:tc>
          <w:tcPr>
            <w:tcW w:w="992" w:type="dxa"/>
            <w:vAlign w:val="center"/>
          </w:tcPr>
          <w:p w14:paraId="14F456E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若回购标识填报是需填写</w:t>
            </w:r>
          </w:p>
        </w:tc>
        <w:tc>
          <w:tcPr>
            <w:tcW w:w="1843" w:type="dxa"/>
            <w:vAlign w:val="center"/>
          </w:tcPr>
          <w:p w14:paraId="7CB5852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AC2D2DB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填写回购方名称</w:t>
            </w:r>
          </w:p>
        </w:tc>
      </w:tr>
      <w:tr w:rsidR="00E43FE2" w:rsidRPr="00045959" w14:paraId="4E9A78EE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BE1B005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C2A570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HGFZJLX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589B21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回购方证件类型</w:t>
            </w:r>
          </w:p>
        </w:tc>
        <w:tc>
          <w:tcPr>
            <w:tcW w:w="992" w:type="dxa"/>
            <w:vAlign w:val="center"/>
          </w:tcPr>
          <w:p w14:paraId="75440BD7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若回购标识填报是需填写</w:t>
            </w:r>
          </w:p>
        </w:tc>
        <w:tc>
          <w:tcPr>
            <w:tcW w:w="1843" w:type="dxa"/>
            <w:vAlign w:val="center"/>
          </w:tcPr>
          <w:p w14:paraId="4E87228D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145675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居民身份证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临时居民身份证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户口薄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普通护照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外交护照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公务护照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公务普通护照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中国人民解放军军官证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中国人民解放军士兵证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人民警察证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港澳居民居住证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台湾居民居住证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港澳居民来往内地通行证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台湾居民来往大陆通行证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lastRenderedPageBreak/>
              <w:t>外国人永久居留身份证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外国人居留或居留许可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外国人临时居留证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其他个人有效身份证件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组织机构代码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营业执照号</w:t>
            </w:r>
            <w:r w:rsidRPr="00931C81">
              <w:rPr>
                <w:rFonts w:hint="eastAsia"/>
                <w:sz w:val="18"/>
                <w:szCs w:val="18"/>
              </w:rPr>
              <w:t>(</w:t>
            </w:r>
            <w:r w:rsidRPr="00931C81">
              <w:rPr>
                <w:rFonts w:hint="eastAsia"/>
                <w:sz w:val="18"/>
                <w:szCs w:val="18"/>
              </w:rPr>
              <w:t>工商注册号</w:t>
            </w:r>
            <w:r w:rsidRPr="00931C81">
              <w:rPr>
                <w:rFonts w:hint="eastAsia"/>
                <w:sz w:val="18"/>
                <w:szCs w:val="18"/>
              </w:rPr>
              <w:t>)/</w:t>
            </w:r>
            <w:r w:rsidRPr="00931C81">
              <w:rPr>
                <w:rFonts w:hint="eastAsia"/>
                <w:sz w:val="18"/>
                <w:szCs w:val="18"/>
              </w:rPr>
              <w:t>社会信用代码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事业单位证书号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社会团体登记号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机关法人成立批文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登记信息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信托产品登记编码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业务许可证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法人登记证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备案证明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批文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确认函</w:t>
            </w:r>
            <w:r w:rsidRPr="00931C81">
              <w:rPr>
                <w:rFonts w:hint="eastAsia"/>
                <w:sz w:val="18"/>
                <w:szCs w:val="18"/>
              </w:rPr>
              <w:t>/</w:t>
            </w:r>
            <w:r w:rsidRPr="00931C81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43FE2" w:rsidRPr="00045959" w14:paraId="28D21A5D" w14:textId="77777777" w:rsidTr="00E43FE2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71E13C3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7E8D662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HGFZJHM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7576CC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回购方证件号码</w:t>
            </w:r>
          </w:p>
        </w:tc>
        <w:tc>
          <w:tcPr>
            <w:tcW w:w="992" w:type="dxa"/>
            <w:vAlign w:val="center"/>
          </w:tcPr>
          <w:p w14:paraId="475B3A10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条件性必填</w:t>
            </w:r>
            <w:r w:rsidRPr="00931C81">
              <w:rPr>
                <w:rFonts w:hint="eastAsia"/>
                <w:sz w:val="18"/>
                <w:szCs w:val="18"/>
              </w:rPr>
              <w:br/>
            </w:r>
            <w:r w:rsidRPr="00931C81">
              <w:rPr>
                <w:rFonts w:hint="eastAsia"/>
                <w:sz w:val="18"/>
                <w:szCs w:val="18"/>
              </w:rPr>
              <w:t>若回购标识填报是需填写</w:t>
            </w:r>
          </w:p>
        </w:tc>
        <w:tc>
          <w:tcPr>
            <w:tcW w:w="1843" w:type="dxa"/>
            <w:vAlign w:val="center"/>
          </w:tcPr>
          <w:p w14:paraId="11CF5C5F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NVARCHAR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B1752D8" w14:textId="77777777" w:rsidR="00E43FE2" w:rsidRPr="00931C81" w:rsidRDefault="00E43FE2" w:rsidP="00E43FE2">
            <w:pPr>
              <w:jc w:val="left"/>
              <w:rPr>
                <w:sz w:val="18"/>
                <w:szCs w:val="18"/>
              </w:rPr>
            </w:pPr>
            <w:r w:rsidRPr="00931C81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</w:tbl>
    <w:p w14:paraId="23483416" w14:textId="132CCA3F" w:rsidR="00684E7E" w:rsidRDefault="00684E7E" w:rsidP="00684E7E">
      <w:pPr>
        <w:pStyle w:val="4"/>
        <w:numPr>
          <w:ilvl w:val="3"/>
          <w:numId w:val="1"/>
        </w:numPr>
      </w:pPr>
      <w:r>
        <w:rPr>
          <w:rFonts w:hint="eastAsia"/>
        </w:rPr>
        <w:t>非标债权（融资）</w:t>
      </w:r>
    </w:p>
    <w:p w14:paraId="41768698" w14:textId="3F4795F6" w:rsidR="00684E7E" w:rsidRPr="00047DD8" w:rsidRDefault="00047DD8" w:rsidP="0015721F">
      <w:r>
        <w:rPr>
          <w:rFonts w:hint="eastAsia"/>
        </w:rPr>
        <w:t>按运用合同实际放款的借据为单位报送，报送每笔借据的详细情况。</w:t>
      </w:r>
    </w:p>
    <w:p w14:paraId="35BCD846" w14:textId="77777777" w:rsidR="00F650D2" w:rsidRDefault="00F650D2" w:rsidP="00684E7E">
      <w:pPr>
        <w:pStyle w:val="5"/>
      </w:pPr>
      <w:r>
        <w:rPr>
          <w:rFonts w:hint="eastAsia"/>
        </w:rPr>
        <w:lastRenderedPageBreak/>
        <w:t>贷款管理信息</w:t>
      </w:r>
    </w:p>
    <w:p w14:paraId="3C2A07B9" w14:textId="5A49265F" w:rsidR="000E0E48" w:rsidRDefault="000E0E48" w:rsidP="000E0E48">
      <w:r>
        <w:rPr>
          <w:rFonts w:hint="eastAsia"/>
        </w:rPr>
        <w:t>E</w:t>
      </w:r>
      <w:r>
        <w:t>AST4</w:t>
      </w:r>
      <w:r>
        <w:rPr>
          <w:rFonts w:hint="eastAsia"/>
        </w:rPr>
        <w:t>新增。</w:t>
      </w:r>
      <w:r w:rsidR="001D1DD6">
        <w:rPr>
          <w:rFonts w:hint="eastAsia"/>
        </w:rPr>
        <w:t>信托业务系统落实业务的管理和数据录入。</w:t>
      </w:r>
    </w:p>
    <w:p w14:paraId="2AFD80FC" w14:textId="77777777" w:rsidR="00F650D2" w:rsidRDefault="00F650D2" w:rsidP="0015721F"/>
    <w:p w14:paraId="5A4A1A8A" w14:textId="7AD110E0" w:rsidR="00F650D2" w:rsidRDefault="00F650D2" w:rsidP="00684E7E">
      <w:pPr>
        <w:pStyle w:val="5"/>
      </w:pPr>
      <w:r>
        <w:rPr>
          <w:rFonts w:hint="eastAsia"/>
        </w:rPr>
        <w:t>信贷资产转让业务管理信息</w:t>
      </w:r>
    </w:p>
    <w:p w14:paraId="3BC91CC8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5FDA3ED4" w14:textId="77777777" w:rsidR="00F650D2" w:rsidRDefault="00F650D2" w:rsidP="00684E7E">
      <w:pPr>
        <w:pStyle w:val="5"/>
      </w:pPr>
      <w:r>
        <w:rPr>
          <w:rFonts w:hint="eastAsia"/>
        </w:rPr>
        <w:t>收（受）益权管理信息</w:t>
      </w:r>
    </w:p>
    <w:p w14:paraId="3EE0D861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6EEF45AC" w14:textId="77777777" w:rsidR="00684E7E" w:rsidRDefault="00684E7E" w:rsidP="00684E7E">
      <w:pPr>
        <w:pStyle w:val="5"/>
        <w:numPr>
          <w:ilvl w:val="4"/>
          <w:numId w:val="1"/>
        </w:numPr>
      </w:pPr>
      <w:r>
        <w:rPr>
          <w:rFonts w:hint="eastAsia"/>
        </w:rPr>
        <w:t>其他非标准化债权管理信息</w:t>
      </w:r>
    </w:p>
    <w:p w14:paraId="5FE7189F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1088694D" w14:textId="33770A57" w:rsidR="00684E7E" w:rsidRDefault="00684E7E" w:rsidP="00684E7E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其他</w:t>
      </w:r>
      <w:r w:rsidR="007526A1">
        <w:rPr>
          <w:rFonts w:hint="eastAsia"/>
        </w:rPr>
        <w:t>投资</w:t>
      </w:r>
    </w:p>
    <w:p w14:paraId="78D4860A" w14:textId="3CA3CB45" w:rsidR="000E0E48" w:rsidRPr="000E0E48" w:rsidRDefault="000E0E48" w:rsidP="000E0E48">
      <w:r>
        <w:rPr>
          <w:rFonts w:hint="eastAsia"/>
        </w:rPr>
        <w:t>信托投资业务，按实际持有投资标的为单位进行报送。</w:t>
      </w:r>
    </w:p>
    <w:p w14:paraId="74D7A4D3" w14:textId="77777777" w:rsidR="00F650D2" w:rsidRDefault="00F650D2" w:rsidP="007526A1">
      <w:pPr>
        <w:pStyle w:val="5"/>
      </w:pPr>
      <w:r>
        <w:rPr>
          <w:rFonts w:hint="eastAsia"/>
        </w:rPr>
        <w:t>特定目的载体管理信息</w:t>
      </w:r>
    </w:p>
    <w:p w14:paraId="50AF6BFD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0DE02D38" w14:textId="77777777" w:rsidR="00F650D2" w:rsidRPr="001D1DD6" w:rsidRDefault="00F650D2" w:rsidP="00F650D2"/>
    <w:p w14:paraId="6C337A09" w14:textId="77777777" w:rsidR="00F650D2" w:rsidRDefault="005A4364" w:rsidP="007526A1">
      <w:pPr>
        <w:pStyle w:val="5"/>
      </w:pPr>
      <w:r>
        <w:rPr>
          <w:rFonts w:hint="eastAsia"/>
        </w:rPr>
        <w:t>其他股权投资管理信息</w:t>
      </w:r>
    </w:p>
    <w:p w14:paraId="319EF80A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7985CC6B" w14:textId="77777777" w:rsidR="00F650D2" w:rsidRDefault="005A4364" w:rsidP="007526A1">
      <w:pPr>
        <w:pStyle w:val="5"/>
      </w:pPr>
      <w:r>
        <w:rPr>
          <w:rFonts w:hint="eastAsia"/>
        </w:rPr>
        <w:t>非私募基金类有限合伙份额</w:t>
      </w:r>
    </w:p>
    <w:p w14:paraId="1E57A8B9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7DED54D2" w14:textId="77777777" w:rsidR="00F650D2" w:rsidRDefault="005A4364" w:rsidP="007526A1">
      <w:pPr>
        <w:pStyle w:val="5"/>
      </w:pPr>
      <w:r>
        <w:rPr>
          <w:rFonts w:hint="eastAsia"/>
        </w:rPr>
        <w:lastRenderedPageBreak/>
        <w:t>固定资产投资管理信息</w:t>
      </w:r>
    </w:p>
    <w:p w14:paraId="23F08A44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1CA425E8" w14:textId="77777777" w:rsidR="00F650D2" w:rsidRPr="00F650D2" w:rsidRDefault="00F650D2" w:rsidP="007526A1">
      <w:pPr>
        <w:pStyle w:val="5"/>
      </w:pPr>
      <w:r>
        <w:rPr>
          <w:rFonts w:hint="eastAsia"/>
        </w:rPr>
        <w:t>另类资</w:t>
      </w:r>
      <w:r w:rsidR="005A4364">
        <w:rPr>
          <w:rFonts w:hint="eastAsia"/>
        </w:rPr>
        <w:t>产投资</w:t>
      </w:r>
      <w:r>
        <w:rPr>
          <w:rFonts w:hint="eastAsia"/>
        </w:rPr>
        <w:t>管理信息</w:t>
      </w:r>
    </w:p>
    <w:p w14:paraId="69A5C425" w14:textId="77777777" w:rsidR="001D1DD6" w:rsidRDefault="001D1DD6" w:rsidP="001D1DD6">
      <w:r>
        <w:rPr>
          <w:rFonts w:hint="eastAsia"/>
        </w:rPr>
        <w:t>E</w:t>
      </w:r>
      <w:r>
        <w:t>AST4</w:t>
      </w:r>
      <w:r>
        <w:rPr>
          <w:rFonts w:hint="eastAsia"/>
        </w:rPr>
        <w:t>新增。信托业务系统落实业务的管理和数据录入。</w:t>
      </w:r>
    </w:p>
    <w:p w14:paraId="527A1BA7" w14:textId="77777777" w:rsidR="0015721F" w:rsidRPr="000D2949" w:rsidRDefault="0015721F" w:rsidP="0015721F">
      <w:pPr>
        <w:pStyle w:val="3"/>
      </w:pPr>
      <w:r w:rsidRPr="0015721F">
        <w:rPr>
          <w:rFonts w:hint="eastAsia"/>
        </w:rPr>
        <w:t>信托会计信息</w:t>
      </w:r>
    </w:p>
    <w:p w14:paraId="3183A432" w14:textId="2B994630" w:rsidR="0015721F" w:rsidRDefault="00CA7BF6" w:rsidP="00CA7BF6">
      <w:pPr>
        <w:pStyle w:val="4"/>
      </w:pPr>
      <w:r w:rsidRPr="00CA7BF6">
        <w:rPr>
          <w:rFonts w:hint="eastAsia"/>
        </w:rPr>
        <w:t>信托内部科目对照表</w:t>
      </w:r>
    </w:p>
    <w:p w14:paraId="223ED36E" w14:textId="3C584BA4" w:rsidR="0015721F" w:rsidRDefault="00CA7BF6" w:rsidP="00CA7BF6">
      <w:r>
        <w:t xml:space="preserve">EAST3 </w:t>
      </w:r>
      <w:r>
        <w:rPr>
          <w:rFonts w:hint="eastAsia"/>
        </w:rPr>
        <w:t>字段完全覆盖</w:t>
      </w:r>
      <w:r>
        <w:rPr>
          <w:rFonts w:hint="eastAsia"/>
        </w:rPr>
        <w:t xml:space="preserve"> </w:t>
      </w:r>
      <w:r>
        <w:t>EAST4</w:t>
      </w:r>
      <w:r>
        <w:rPr>
          <w:rFonts w:hint="eastAsia"/>
        </w:rPr>
        <w:t>,</w:t>
      </w:r>
      <w:r>
        <w:rPr>
          <w:rFonts w:hint="eastAsia"/>
        </w:rPr>
        <w:t>取消业务系统不能提供的</w:t>
      </w:r>
      <w:r>
        <w:rPr>
          <w:rFonts w:hint="eastAsia"/>
        </w:rPr>
        <w:t xml:space="preserve"> </w:t>
      </w:r>
      <w:r>
        <w:rPr>
          <w:rFonts w:hint="eastAsia"/>
        </w:rPr>
        <w:t>“归属业务子类”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F41DE74" w14:textId="77777777" w:rsidR="0015721F" w:rsidRDefault="0015721F" w:rsidP="0015721F"/>
    <w:p w14:paraId="7CFFEA85" w14:textId="55CAFCB7" w:rsidR="0015721F" w:rsidRDefault="0015721F" w:rsidP="0015721F"/>
    <w:p w14:paraId="6B6B9F2E" w14:textId="43DF7F3E" w:rsidR="00CA7BF6" w:rsidRDefault="00CA7BF6" w:rsidP="00CA7BF6">
      <w:pPr>
        <w:pStyle w:val="4"/>
        <w:numPr>
          <w:ilvl w:val="3"/>
          <w:numId w:val="1"/>
        </w:numPr>
      </w:pPr>
      <w:r w:rsidRPr="00CA7BF6">
        <w:rPr>
          <w:rFonts w:hint="eastAsia"/>
        </w:rPr>
        <w:lastRenderedPageBreak/>
        <w:t>信托产品总账会计全科目表</w:t>
      </w:r>
    </w:p>
    <w:p w14:paraId="70214436" w14:textId="4EA5B670" w:rsidR="00CA7BF6" w:rsidRDefault="00D13EA9" w:rsidP="00CA7BF6">
      <w:r>
        <w:t xml:space="preserve">EAST4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 xml:space="preserve">AST3 </w:t>
      </w:r>
      <w:r>
        <w:rPr>
          <w:rFonts w:hint="eastAsia"/>
        </w:rPr>
        <w:t>字段一致</w:t>
      </w:r>
      <w:r>
        <w:rPr>
          <w:rFonts w:hint="eastAsia"/>
        </w:rPr>
        <w:t>!</w:t>
      </w:r>
    </w:p>
    <w:p w14:paraId="26F809D8" w14:textId="149E5C44" w:rsidR="00CA7BF6" w:rsidRDefault="00CA7BF6" w:rsidP="00CA7BF6"/>
    <w:p w14:paraId="1A6CD91F" w14:textId="741AF2CB" w:rsidR="00CA7BF6" w:rsidRDefault="00CA7BF6" w:rsidP="00CA7BF6">
      <w:pPr>
        <w:pStyle w:val="4"/>
        <w:numPr>
          <w:ilvl w:val="3"/>
          <w:numId w:val="1"/>
        </w:numPr>
      </w:pPr>
      <w:r w:rsidRPr="00CA7BF6">
        <w:rPr>
          <w:rFonts w:hint="eastAsia"/>
        </w:rPr>
        <w:t>信托凭证分录明细表</w:t>
      </w:r>
    </w:p>
    <w:p w14:paraId="1A466A68" w14:textId="21F69828" w:rsidR="00CA7BF6" w:rsidRPr="00CA7BF6" w:rsidRDefault="00214BE9" w:rsidP="00CA7BF6">
      <w:r>
        <w:t xml:space="preserve">EAST4 </w:t>
      </w:r>
      <w:r>
        <w:rPr>
          <w:rFonts w:hint="eastAsia"/>
        </w:rPr>
        <w:t>新增表。</w:t>
      </w:r>
      <w:r w:rsidR="00AB0487">
        <w:rPr>
          <w:rFonts w:hint="eastAsia"/>
        </w:rPr>
        <w:t>除非标合同编号</w:t>
      </w:r>
      <w:r w:rsidR="00AB0487">
        <w:rPr>
          <w:rFonts w:hint="eastAsia"/>
        </w:rPr>
        <w:t xml:space="preserve"> </w:t>
      </w:r>
      <w:r w:rsidR="00AB0487">
        <w:rPr>
          <w:rFonts w:hint="eastAsia"/>
        </w:rPr>
        <w:t>和</w:t>
      </w:r>
      <w:r w:rsidR="00AB0487">
        <w:rPr>
          <w:rFonts w:hint="eastAsia"/>
        </w:rPr>
        <w:t xml:space="preserve"> </w:t>
      </w:r>
      <w:r w:rsidR="00AB0487">
        <w:rPr>
          <w:rFonts w:hint="eastAsia"/>
        </w:rPr>
        <w:t>投资标的编号，其余字段均可以以提供。</w:t>
      </w:r>
    </w:p>
    <w:p w14:paraId="38F82067" w14:textId="70626921" w:rsidR="00CA7BF6" w:rsidRDefault="00CA7BF6" w:rsidP="00CA7BF6">
      <w:pPr>
        <w:pStyle w:val="4"/>
      </w:pPr>
      <w:r w:rsidRPr="00CA7BF6">
        <w:rPr>
          <w:rFonts w:hint="eastAsia"/>
        </w:rPr>
        <w:t>信托资产负债统计表</w:t>
      </w:r>
    </w:p>
    <w:p w14:paraId="57081071" w14:textId="5D5F0A1C" w:rsidR="00CA7BF6" w:rsidRDefault="00571B3E" w:rsidP="0015721F">
      <w:r>
        <w:rPr>
          <w:rFonts w:hint="eastAsia"/>
        </w:rPr>
        <w:t>结合信托运用详情对运用资产的分类，计算生成信托资产负债统计表。</w:t>
      </w:r>
    </w:p>
    <w:p w14:paraId="00D4DD1E" w14:textId="77777777" w:rsidR="0015721F" w:rsidRPr="000D2949" w:rsidRDefault="0015721F" w:rsidP="0015721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固有业务</w:t>
      </w:r>
    </w:p>
    <w:p w14:paraId="0133717D" w14:textId="77777777" w:rsidR="0015721F" w:rsidRDefault="00474B0F" w:rsidP="00474B0F">
      <w:pPr>
        <w:pStyle w:val="3"/>
      </w:pPr>
      <w:r w:rsidRPr="00474B0F">
        <w:rPr>
          <w:rFonts w:hint="eastAsia"/>
        </w:rPr>
        <w:t>信托公司固有业务信息</w:t>
      </w:r>
    </w:p>
    <w:p w14:paraId="2D95749F" w14:textId="77777777" w:rsidR="001A59C7" w:rsidRDefault="001A59C7" w:rsidP="001A59C7">
      <w:pPr>
        <w:pStyle w:val="4"/>
      </w:pPr>
      <w:r>
        <w:rPr>
          <w:rFonts w:hint="eastAsia"/>
        </w:rPr>
        <w:t>交易对手</w:t>
      </w:r>
    </w:p>
    <w:p w14:paraId="59A7BD2E" w14:textId="77777777" w:rsidR="002C3A30" w:rsidRDefault="001A59C7" w:rsidP="001A59C7">
      <w:pPr>
        <w:pStyle w:val="5"/>
      </w:pPr>
      <w:r>
        <w:rPr>
          <w:rFonts w:hint="eastAsia"/>
        </w:rPr>
        <w:t>交易对手（住户）</w:t>
      </w:r>
    </w:p>
    <w:tbl>
      <w:tblPr>
        <w:tblW w:w="8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476"/>
        <w:gridCol w:w="992"/>
        <w:gridCol w:w="1843"/>
        <w:gridCol w:w="2297"/>
        <w:gridCol w:w="7"/>
      </w:tblGrid>
      <w:tr w:rsidR="00A16D03" w:rsidRPr="006F7C25" w14:paraId="2AF7B7DC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13116EDC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15" w:type="dxa"/>
            <w:gridSpan w:val="5"/>
          </w:tcPr>
          <w:p w14:paraId="1ED6A153" w14:textId="77777777" w:rsidR="00A16D03" w:rsidRPr="00022E94" w:rsidRDefault="00A16D03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A16D03" w:rsidRPr="006F7C25" w14:paraId="119D45AE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7C552A11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15" w:type="dxa"/>
            <w:gridSpan w:val="5"/>
            <w:vAlign w:val="center"/>
          </w:tcPr>
          <w:p w14:paraId="6A3BC263" w14:textId="77777777" w:rsidR="00A16D03" w:rsidRPr="00693D51" w:rsidRDefault="00A16D03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A16D03" w:rsidRPr="006F7C25" w14:paraId="5E96880D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5986E566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15" w:type="dxa"/>
            <w:gridSpan w:val="5"/>
            <w:vAlign w:val="center"/>
          </w:tcPr>
          <w:p w14:paraId="271B54F2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16D03" w:rsidRPr="006F7C25" w14:paraId="5050B6D2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4FEE4725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15" w:type="dxa"/>
            <w:gridSpan w:val="5"/>
            <w:vAlign w:val="center"/>
          </w:tcPr>
          <w:p w14:paraId="032C29EA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A16D03" w:rsidRPr="006F7C25" w14:paraId="3BDFA769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438274B3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15" w:type="dxa"/>
            <w:gridSpan w:val="5"/>
            <w:vAlign w:val="center"/>
          </w:tcPr>
          <w:p w14:paraId="7EC3E2C5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16D03" w:rsidRPr="006F7C25" w14:paraId="606AA105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0E264D20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15" w:type="dxa"/>
            <w:gridSpan w:val="5"/>
            <w:vAlign w:val="center"/>
          </w:tcPr>
          <w:p w14:paraId="6E698044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A16D03" w:rsidRPr="006F7C25" w14:paraId="720D3D8D" w14:textId="77777777" w:rsidTr="00A16D03">
        <w:trPr>
          <w:gridAfter w:val="1"/>
          <w:wAfter w:w="7" w:type="dxa"/>
        </w:trPr>
        <w:tc>
          <w:tcPr>
            <w:tcW w:w="1985" w:type="dxa"/>
            <w:gridSpan w:val="2"/>
            <w:shd w:val="clear" w:color="auto" w:fill="BFBFBF"/>
            <w:vAlign w:val="center"/>
          </w:tcPr>
          <w:p w14:paraId="75B02171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476" w:type="dxa"/>
            <w:shd w:val="clear" w:color="auto" w:fill="BFBFBF"/>
            <w:vAlign w:val="center"/>
          </w:tcPr>
          <w:p w14:paraId="00FFEA16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74C3EF2F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1BBBC9D3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0E3A6A50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16D03" w:rsidRPr="00045959" w14:paraId="01A0665B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0FF36CC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9E5EB3A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7DF5F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4F5237F5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0399E6D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D7F8F11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填写此表</w:t>
            </w:r>
            <w:r w:rsidRPr="001A46F1">
              <w:rPr>
                <w:rFonts w:hint="eastAsia"/>
                <w:sz w:val="18"/>
                <w:szCs w:val="18"/>
              </w:rPr>
              <w:t>ID</w:t>
            </w:r>
            <w:r w:rsidRPr="001A46F1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A16D03" w:rsidRPr="00045959" w14:paraId="0A861CE3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183691C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964058E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JYDSBH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35E844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交易对手编号</w:t>
            </w:r>
          </w:p>
        </w:tc>
        <w:tc>
          <w:tcPr>
            <w:tcW w:w="992" w:type="dxa"/>
            <w:vAlign w:val="center"/>
          </w:tcPr>
          <w:p w14:paraId="181C7BCB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7C5D904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C231FC2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填写交易对手编号</w:t>
            </w:r>
          </w:p>
        </w:tc>
      </w:tr>
      <w:tr w:rsidR="00A16D03" w:rsidRPr="00045959" w14:paraId="22234BA9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60EE7E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4E3BF5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JYDSLX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0315E4E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交易对手类型</w:t>
            </w:r>
          </w:p>
        </w:tc>
        <w:tc>
          <w:tcPr>
            <w:tcW w:w="992" w:type="dxa"/>
            <w:vAlign w:val="center"/>
          </w:tcPr>
          <w:p w14:paraId="00FB920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E1EF402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483DF8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自然人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个体工商户</w:t>
            </w:r>
          </w:p>
        </w:tc>
      </w:tr>
      <w:tr w:rsidR="00A16D03" w:rsidRPr="00045959" w14:paraId="3CCBF303" w14:textId="77777777" w:rsidTr="00A16D03">
        <w:trPr>
          <w:gridAfter w:val="1"/>
          <w:wAfter w:w="7" w:type="dxa"/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3F1A516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FB1F9C4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JYDSQC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9C7BF21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交易对手全称</w:t>
            </w:r>
          </w:p>
        </w:tc>
        <w:tc>
          <w:tcPr>
            <w:tcW w:w="992" w:type="dxa"/>
            <w:vAlign w:val="center"/>
          </w:tcPr>
          <w:p w14:paraId="1EFC1042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7088174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C5B11F0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填写交易对手姓名</w:t>
            </w:r>
          </w:p>
        </w:tc>
      </w:tr>
      <w:tr w:rsidR="00A16D03" w:rsidRPr="00045959" w14:paraId="5FD46FE4" w14:textId="77777777" w:rsidTr="00A16D03">
        <w:trPr>
          <w:gridAfter w:val="1"/>
          <w:wAfter w:w="7" w:type="dxa"/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7736973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4545D72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ZJLX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3919C15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证件类型</w:t>
            </w:r>
          </w:p>
        </w:tc>
        <w:tc>
          <w:tcPr>
            <w:tcW w:w="992" w:type="dxa"/>
            <w:vAlign w:val="center"/>
          </w:tcPr>
          <w:p w14:paraId="741D97E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E59AE05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175D0B4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居民身份证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临时居民身份</w:t>
            </w:r>
            <w:r w:rsidRPr="001A46F1">
              <w:rPr>
                <w:rFonts w:hint="eastAsia"/>
                <w:sz w:val="18"/>
                <w:szCs w:val="18"/>
              </w:rPr>
              <w:lastRenderedPageBreak/>
              <w:t>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户口薄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普通护照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外交护照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公务护照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公务普通护照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中国人民解放军军官证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中国人民解放军士兵证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人民警察证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港澳居民居住证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台湾居民居住证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港澳居民来往内地通行证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台湾居民来往大陆通行证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外国人永久居留身份证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外国人居留或居留许可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外国人临时居留证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其他个人有效身份证件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组织机构代码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营业执照号</w:t>
            </w:r>
            <w:r w:rsidRPr="001A46F1">
              <w:rPr>
                <w:rFonts w:hint="eastAsia"/>
                <w:sz w:val="18"/>
                <w:szCs w:val="18"/>
              </w:rPr>
              <w:t>(</w:t>
            </w:r>
            <w:r w:rsidRPr="001A46F1">
              <w:rPr>
                <w:rFonts w:hint="eastAsia"/>
                <w:sz w:val="18"/>
                <w:szCs w:val="18"/>
              </w:rPr>
              <w:t>工商注册号</w:t>
            </w:r>
            <w:r w:rsidRPr="001A46F1">
              <w:rPr>
                <w:rFonts w:hint="eastAsia"/>
                <w:sz w:val="18"/>
                <w:szCs w:val="18"/>
              </w:rPr>
              <w:t>)/</w:t>
            </w:r>
            <w:r w:rsidRPr="001A46F1">
              <w:rPr>
                <w:rFonts w:hint="eastAsia"/>
                <w:sz w:val="18"/>
                <w:szCs w:val="18"/>
              </w:rPr>
              <w:t>社会信用代码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事业单位证书号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社会团体登记号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机关法人成立批文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登记信息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信托产品登记编码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业务许可证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法人登记证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备案证明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批文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确认函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16D03" w:rsidRPr="00045959" w14:paraId="6C165CFC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3D56A3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D59ECB8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ZJHM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DB362B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vAlign w:val="center"/>
          </w:tcPr>
          <w:p w14:paraId="3DB9FBF8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04259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1232383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填写交易对手证件号码。</w:t>
            </w:r>
          </w:p>
        </w:tc>
      </w:tr>
      <w:tr w:rsidR="00A16D03" w:rsidRPr="00045959" w14:paraId="3494F1D0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0FA2E40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8CD2D16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SSGB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4764AE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所属国别</w:t>
            </w:r>
          </w:p>
        </w:tc>
        <w:tc>
          <w:tcPr>
            <w:tcW w:w="992" w:type="dxa"/>
            <w:vAlign w:val="center"/>
          </w:tcPr>
          <w:p w14:paraId="47EE502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C870746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32EC700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填写交易对手所属国籍</w:t>
            </w:r>
            <w:r w:rsidRPr="001A46F1">
              <w:rPr>
                <w:rFonts w:hint="eastAsia"/>
                <w:sz w:val="18"/>
                <w:szCs w:val="18"/>
              </w:rPr>
              <w:t>(</w:t>
            </w:r>
            <w:r w:rsidRPr="001A46F1">
              <w:rPr>
                <w:rFonts w:hint="eastAsia"/>
                <w:sz w:val="18"/>
                <w:szCs w:val="18"/>
              </w:rPr>
              <w:t>按国标</w:t>
            </w:r>
            <w:r w:rsidRPr="001A46F1">
              <w:rPr>
                <w:rFonts w:hint="eastAsia"/>
                <w:sz w:val="18"/>
                <w:szCs w:val="18"/>
              </w:rPr>
              <w:t>GB/T 2659)</w:t>
            </w:r>
          </w:p>
        </w:tc>
      </w:tr>
      <w:tr w:rsidR="00A16D03" w:rsidRPr="00045959" w14:paraId="30F9C7B0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10D95DA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13A9C26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SSDQ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0850A04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所属地区</w:t>
            </w:r>
          </w:p>
        </w:tc>
        <w:tc>
          <w:tcPr>
            <w:tcW w:w="992" w:type="dxa"/>
            <w:vAlign w:val="center"/>
          </w:tcPr>
          <w:p w14:paraId="5ADDF55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条件性必填</w:t>
            </w:r>
            <w:r w:rsidRPr="001A46F1">
              <w:rPr>
                <w:rFonts w:hint="eastAsia"/>
                <w:sz w:val="18"/>
                <w:szCs w:val="18"/>
              </w:rPr>
              <w:br/>
            </w:r>
            <w:r w:rsidRPr="001A46F1">
              <w:rPr>
                <w:rFonts w:hint="eastAsia"/>
                <w:sz w:val="18"/>
                <w:szCs w:val="18"/>
              </w:rPr>
              <w:t>当“所属</w:t>
            </w:r>
            <w:r w:rsidRPr="001A46F1">
              <w:rPr>
                <w:rFonts w:hint="eastAsia"/>
                <w:sz w:val="18"/>
                <w:szCs w:val="18"/>
              </w:rPr>
              <w:lastRenderedPageBreak/>
              <w:t>国别”选择中华人民共和国、中国香港特别行政区、中国澳门特别行政区、中国台湾的，需要填写</w:t>
            </w:r>
          </w:p>
        </w:tc>
        <w:tc>
          <w:tcPr>
            <w:tcW w:w="1843" w:type="dxa"/>
            <w:vAlign w:val="center"/>
          </w:tcPr>
          <w:p w14:paraId="101B2704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CB46E56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填写交易对手身份证号对应地址区域</w:t>
            </w:r>
            <w:r w:rsidRPr="001A46F1">
              <w:rPr>
                <w:rFonts w:hint="eastAsia"/>
                <w:sz w:val="18"/>
                <w:szCs w:val="18"/>
              </w:rPr>
              <w:t>(</w:t>
            </w:r>
            <w:r w:rsidRPr="001A46F1">
              <w:rPr>
                <w:rFonts w:hint="eastAsia"/>
                <w:sz w:val="18"/>
                <w:szCs w:val="18"/>
              </w:rPr>
              <w:t>境内：按国标</w:t>
            </w:r>
            <w:r w:rsidRPr="001A46F1">
              <w:rPr>
                <w:rFonts w:hint="eastAsia"/>
                <w:sz w:val="18"/>
                <w:szCs w:val="18"/>
              </w:rPr>
              <w:t xml:space="preserve">GB/T 2260 </w:t>
            </w:r>
            <w:r w:rsidRPr="001A46F1">
              <w:rPr>
                <w:rFonts w:hint="eastAsia"/>
                <w:sz w:val="18"/>
                <w:szCs w:val="18"/>
              </w:rPr>
              <w:t>中华人民共和</w:t>
            </w:r>
            <w:r w:rsidRPr="001A46F1">
              <w:rPr>
                <w:rFonts w:hint="eastAsia"/>
                <w:sz w:val="18"/>
                <w:szCs w:val="18"/>
              </w:rPr>
              <w:lastRenderedPageBreak/>
              <w:t>国行政区划</w:t>
            </w:r>
            <w:r w:rsidRPr="001A46F1">
              <w:rPr>
                <w:rFonts w:hint="eastAsia"/>
                <w:sz w:val="18"/>
                <w:szCs w:val="18"/>
              </w:rPr>
              <w:t>6</w:t>
            </w:r>
            <w:r w:rsidRPr="001A46F1">
              <w:rPr>
                <w:rFonts w:hint="eastAsia"/>
                <w:sz w:val="18"/>
                <w:szCs w:val="18"/>
              </w:rPr>
              <w:t>位代码填报。</w:t>
            </w:r>
            <w:r w:rsidRPr="001A46F1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16D03" w:rsidRPr="00045959" w14:paraId="79714A07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96E7AE2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E6D290A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JZDQ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CCC1EB3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居住地区</w:t>
            </w:r>
          </w:p>
        </w:tc>
        <w:tc>
          <w:tcPr>
            <w:tcW w:w="992" w:type="dxa"/>
            <w:vAlign w:val="center"/>
          </w:tcPr>
          <w:p w14:paraId="1DC2B077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0F88D3C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A4F25FD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填写交易对手常住地址区域</w:t>
            </w:r>
            <w:r w:rsidRPr="001A46F1">
              <w:rPr>
                <w:rFonts w:hint="eastAsia"/>
                <w:sz w:val="18"/>
                <w:szCs w:val="18"/>
              </w:rPr>
              <w:t>(</w:t>
            </w:r>
            <w:r w:rsidRPr="001A46F1">
              <w:rPr>
                <w:rFonts w:hint="eastAsia"/>
                <w:sz w:val="18"/>
                <w:szCs w:val="18"/>
              </w:rPr>
              <w:t>按国标</w:t>
            </w:r>
            <w:r w:rsidRPr="001A46F1">
              <w:rPr>
                <w:rFonts w:hint="eastAsia"/>
                <w:sz w:val="18"/>
                <w:szCs w:val="18"/>
              </w:rPr>
              <w:t xml:space="preserve">GB/T 2260 </w:t>
            </w:r>
            <w:r w:rsidRPr="001A46F1">
              <w:rPr>
                <w:rFonts w:hint="eastAsia"/>
                <w:sz w:val="18"/>
                <w:szCs w:val="18"/>
              </w:rPr>
              <w:t>中华人民共和国行政区划</w:t>
            </w:r>
            <w:r w:rsidRPr="001A46F1">
              <w:rPr>
                <w:rFonts w:hint="eastAsia"/>
                <w:sz w:val="18"/>
                <w:szCs w:val="18"/>
              </w:rPr>
              <w:t>6</w:t>
            </w:r>
            <w:r w:rsidRPr="001A46F1">
              <w:rPr>
                <w:rFonts w:hint="eastAsia"/>
                <w:sz w:val="18"/>
                <w:szCs w:val="18"/>
              </w:rPr>
              <w:t>位代码填报。若交易对手为境外人员，填写在中国的居住地区</w:t>
            </w:r>
            <w:r w:rsidRPr="001A46F1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16D03" w:rsidRPr="00045959" w14:paraId="35B12898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A31D6B2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50630B9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LXDH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87FCAD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992" w:type="dxa"/>
            <w:vAlign w:val="center"/>
          </w:tcPr>
          <w:p w14:paraId="00F56007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6071A496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2C4099B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填写交易对手通讯方式</w:t>
            </w:r>
          </w:p>
        </w:tc>
      </w:tr>
      <w:tr w:rsidR="00A16D03" w:rsidRPr="00045959" w14:paraId="77F3BDA0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86F2C48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C02A791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GLFBS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CE31E3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关联方标识</w:t>
            </w:r>
          </w:p>
        </w:tc>
        <w:tc>
          <w:tcPr>
            <w:tcW w:w="992" w:type="dxa"/>
            <w:vAlign w:val="center"/>
          </w:tcPr>
          <w:p w14:paraId="100C360D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F82380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1AD7F27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否</w:t>
            </w:r>
            <w:r w:rsidRPr="001A46F1">
              <w:rPr>
                <w:rFonts w:hint="eastAsia"/>
                <w:sz w:val="18"/>
                <w:szCs w:val="18"/>
              </w:rPr>
              <w:t>/</w:t>
            </w:r>
            <w:r w:rsidRPr="001A46F1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16D03" w:rsidRPr="00045959" w14:paraId="629A03D2" w14:textId="77777777" w:rsidTr="00A16D03">
        <w:trPr>
          <w:gridAfter w:val="1"/>
          <w:wAfter w:w="7" w:type="dxa"/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CBEA7C0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9364EA3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GLFBH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3738D8B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关联方编号</w:t>
            </w:r>
          </w:p>
        </w:tc>
        <w:tc>
          <w:tcPr>
            <w:tcW w:w="992" w:type="dxa"/>
            <w:vAlign w:val="center"/>
          </w:tcPr>
          <w:p w14:paraId="1309EE88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条件性必填</w:t>
            </w:r>
            <w:r w:rsidRPr="001A46F1">
              <w:rPr>
                <w:rFonts w:hint="eastAsia"/>
                <w:sz w:val="18"/>
                <w:szCs w:val="18"/>
              </w:rPr>
              <w:br/>
            </w:r>
            <w:r w:rsidRPr="001A46F1">
              <w:rPr>
                <w:rFonts w:hint="eastAsia"/>
                <w:sz w:val="18"/>
                <w:szCs w:val="18"/>
              </w:rPr>
              <w:t>若关联方标识选择是，需填写</w:t>
            </w:r>
          </w:p>
        </w:tc>
        <w:tc>
          <w:tcPr>
            <w:tcW w:w="1843" w:type="dxa"/>
            <w:vAlign w:val="center"/>
          </w:tcPr>
          <w:p w14:paraId="7F10937F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9F762E7" w14:textId="77777777" w:rsidR="00A16D03" w:rsidRPr="001A46F1" w:rsidRDefault="00A16D03" w:rsidP="00E23078">
            <w:pPr>
              <w:jc w:val="left"/>
              <w:rPr>
                <w:sz w:val="18"/>
                <w:szCs w:val="18"/>
              </w:rPr>
            </w:pPr>
            <w:r w:rsidRPr="001A46F1">
              <w:rPr>
                <w:rFonts w:hint="eastAsia"/>
                <w:sz w:val="18"/>
                <w:szCs w:val="18"/>
              </w:rPr>
              <w:t>填写关联方编号</w:t>
            </w:r>
          </w:p>
        </w:tc>
      </w:tr>
    </w:tbl>
    <w:p w14:paraId="49916934" w14:textId="77777777" w:rsidR="001A59C7" w:rsidRDefault="001A59C7" w:rsidP="001A59C7"/>
    <w:p w14:paraId="6A7DC887" w14:textId="77777777" w:rsidR="001A59C7" w:rsidRDefault="001A59C7" w:rsidP="001A59C7">
      <w:pPr>
        <w:pStyle w:val="5"/>
      </w:pPr>
      <w:r>
        <w:rPr>
          <w:rFonts w:hint="eastAsia"/>
        </w:rPr>
        <w:lastRenderedPageBreak/>
        <w:t>交易对手（机构及股东）</w:t>
      </w:r>
    </w:p>
    <w:p w14:paraId="7682DEAC" w14:textId="77777777" w:rsidR="00A16D03" w:rsidRPr="00A16D03" w:rsidRDefault="00A16D03" w:rsidP="00A16D03">
      <w:pPr>
        <w:pStyle w:val="6"/>
      </w:pPr>
      <w:r>
        <w:rPr>
          <w:rFonts w:hint="eastAsia"/>
        </w:rPr>
        <w:t>机构信息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A16D03" w:rsidRPr="006F7C25" w14:paraId="6005A755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15A56173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04984116" w14:textId="77777777" w:rsidR="00A16D03" w:rsidRPr="00022E94" w:rsidRDefault="00A16D03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A16D03" w:rsidRPr="006F7C25" w14:paraId="0DA87759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53F14683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6A2AF93D" w14:textId="77777777" w:rsidR="00A16D03" w:rsidRPr="00693D51" w:rsidRDefault="00A16D03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A16D03" w:rsidRPr="006F7C25" w14:paraId="3C99A65C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12F7512D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34F1D589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16D03" w:rsidRPr="006F7C25" w14:paraId="0069CC35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6D8FFD19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47ED9494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A16D03" w:rsidRPr="006F7C25" w14:paraId="2E72DDB6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75CBC9F1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60F27B4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16D03" w:rsidRPr="006F7C25" w14:paraId="4C4B52C0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07B0673D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157533A7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A16D03" w:rsidRPr="006F7C25" w14:paraId="7C752293" w14:textId="77777777" w:rsidTr="00A16D03">
        <w:tc>
          <w:tcPr>
            <w:tcW w:w="1985" w:type="dxa"/>
            <w:gridSpan w:val="2"/>
            <w:shd w:val="clear" w:color="auto" w:fill="BFBFBF"/>
            <w:vAlign w:val="center"/>
          </w:tcPr>
          <w:p w14:paraId="00B27BBA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A41383B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131708FA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75C02014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669BA77C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16D03" w:rsidRPr="00045959" w14:paraId="12EF3AEC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4BC5C2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27729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632C4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2CA7309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50091B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JRQ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1E2C01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填写此表</w:t>
            </w:r>
            <w:r w:rsidRPr="003D3BDA">
              <w:rPr>
                <w:rFonts w:hint="eastAsia"/>
                <w:sz w:val="18"/>
                <w:szCs w:val="18"/>
              </w:rPr>
              <w:t>ID</w:t>
            </w:r>
            <w:r w:rsidRPr="003D3BDA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A16D03" w:rsidRPr="00045959" w14:paraId="285EFD48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EB4350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263C18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JYDSLX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03824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交易对手类型</w:t>
            </w:r>
          </w:p>
        </w:tc>
        <w:tc>
          <w:tcPr>
            <w:tcW w:w="992" w:type="dxa"/>
            <w:vAlign w:val="center"/>
          </w:tcPr>
          <w:p w14:paraId="29A8ABE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6D8019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7C269B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银行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证券公司或下属资管子公司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基金公司或基金子公司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保险公司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信托公司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银行理财子公司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私募基金管理人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其他金融机构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普通法人机构</w:t>
            </w:r>
            <w:r w:rsidRPr="003D3BDA">
              <w:rPr>
                <w:rFonts w:hint="eastAsia"/>
                <w:sz w:val="18"/>
                <w:szCs w:val="18"/>
              </w:rPr>
              <w:t>(</w:t>
            </w:r>
            <w:r w:rsidRPr="003D3BDA">
              <w:rPr>
                <w:rFonts w:hint="eastAsia"/>
                <w:sz w:val="18"/>
                <w:szCs w:val="18"/>
              </w:rPr>
              <w:t>非金融）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普通非法人机构（非金融）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政府类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合伙企业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16D03" w:rsidRPr="00045959" w14:paraId="43151F56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277E8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92E1D4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JYDSQC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25AF3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交易对手全称</w:t>
            </w:r>
          </w:p>
        </w:tc>
        <w:tc>
          <w:tcPr>
            <w:tcW w:w="992" w:type="dxa"/>
            <w:vAlign w:val="center"/>
          </w:tcPr>
          <w:p w14:paraId="45BEBD7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176A5A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FBE502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填写交易对手姓名</w:t>
            </w:r>
          </w:p>
        </w:tc>
      </w:tr>
      <w:tr w:rsidR="00A16D03" w:rsidRPr="00045959" w14:paraId="56A83D83" w14:textId="77777777" w:rsidTr="00A16D03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1C60112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C7F59D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JYDSBH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A56D6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交易对手编号</w:t>
            </w:r>
          </w:p>
        </w:tc>
        <w:tc>
          <w:tcPr>
            <w:tcW w:w="992" w:type="dxa"/>
            <w:vAlign w:val="center"/>
          </w:tcPr>
          <w:p w14:paraId="6164123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71CA2F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0A50B1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填写交易对手编号</w:t>
            </w:r>
          </w:p>
        </w:tc>
      </w:tr>
      <w:tr w:rsidR="00A16D03" w:rsidRPr="00045959" w14:paraId="32024FF9" w14:textId="77777777" w:rsidTr="00A16D03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0F4CAC9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B863F0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JYDSTYSHXYDM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2BBF8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交易对手统一社会信用代码</w:t>
            </w:r>
          </w:p>
        </w:tc>
        <w:tc>
          <w:tcPr>
            <w:tcW w:w="992" w:type="dxa"/>
            <w:vAlign w:val="center"/>
          </w:tcPr>
          <w:p w14:paraId="015FD12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53E670B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A802B1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填写交易对手机构</w:t>
            </w:r>
            <w:r w:rsidRPr="003D3BDA">
              <w:rPr>
                <w:rFonts w:hint="eastAsia"/>
                <w:sz w:val="18"/>
                <w:szCs w:val="18"/>
              </w:rPr>
              <w:t>18</w:t>
            </w:r>
            <w:r w:rsidRPr="003D3BDA">
              <w:rPr>
                <w:rFonts w:hint="eastAsia"/>
                <w:sz w:val="18"/>
                <w:szCs w:val="18"/>
              </w:rPr>
              <w:t>位统一社会信用代码</w:t>
            </w:r>
          </w:p>
        </w:tc>
      </w:tr>
      <w:tr w:rsidR="00A16D03" w:rsidRPr="00045959" w14:paraId="04086C16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DC2E0E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83A781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SSGB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1D444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所属国别</w:t>
            </w:r>
          </w:p>
        </w:tc>
        <w:tc>
          <w:tcPr>
            <w:tcW w:w="992" w:type="dxa"/>
            <w:vAlign w:val="center"/>
          </w:tcPr>
          <w:p w14:paraId="3BD1F7D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11CEF7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E1B2FD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填写交易对手注册所在国（按国标</w:t>
            </w:r>
            <w:r w:rsidRPr="003D3BDA">
              <w:rPr>
                <w:rFonts w:hint="eastAsia"/>
                <w:sz w:val="18"/>
                <w:szCs w:val="18"/>
              </w:rPr>
              <w:t xml:space="preserve">GB/T 2659 </w:t>
            </w:r>
            <w:r w:rsidRPr="003D3BDA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A16D03" w:rsidRPr="00045959" w14:paraId="2F37B4F1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227406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DEF3B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SSDQ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3922E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所属地区</w:t>
            </w:r>
          </w:p>
        </w:tc>
        <w:tc>
          <w:tcPr>
            <w:tcW w:w="992" w:type="dxa"/>
            <w:vAlign w:val="center"/>
          </w:tcPr>
          <w:p w14:paraId="14FBD25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当“所属国别”选择中华人民共和国、中国香港特别行政区、中国澳门特别行政区、中国台湾的，需要填写</w:t>
            </w:r>
          </w:p>
        </w:tc>
        <w:tc>
          <w:tcPr>
            <w:tcW w:w="1843" w:type="dxa"/>
            <w:vAlign w:val="center"/>
          </w:tcPr>
          <w:p w14:paraId="1BC0AA2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94D22A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填写交易对手注册地址区域（境内：按国标</w:t>
            </w:r>
            <w:r w:rsidRPr="003D3BDA">
              <w:rPr>
                <w:rFonts w:hint="eastAsia"/>
                <w:sz w:val="18"/>
                <w:szCs w:val="18"/>
              </w:rPr>
              <w:t xml:space="preserve">GB/T 2260 </w:t>
            </w:r>
            <w:r w:rsidRPr="003D3BDA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A16D03" w:rsidRPr="00045959" w14:paraId="7193D46B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7254B9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CD1584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HYFL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34DB7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行业分类</w:t>
            </w:r>
          </w:p>
        </w:tc>
        <w:tc>
          <w:tcPr>
            <w:tcW w:w="992" w:type="dxa"/>
            <w:vAlign w:val="center"/>
          </w:tcPr>
          <w:p w14:paraId="74D409C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</w:t>
            </w:r>
            <w:r w:rsidRPr="003D3BDA">
              <w:rPr>
                <w:rFonts w:hint="eastAsia"/>
                <w:sz w:val="18"/>
                <w:szCs w:val="18"/>
              </w:rPr>
              <w:lastRenderedPageBreak/>
              <w:t>手类型选择政府类，非必填</w:t>
            </w:r>
          </w:p>
        </w:tc>
        <w:tc>
          <w:tcPr>
            <w:tcW w:w="1843" w:type="dxa"/>
            <w:vAlign w:val="center"/>
          </w:tcPr>
          <w:p w14:paraId="0587A47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FBDDB5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基础产业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房地产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证券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金融机构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工商企业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16D03" w:rsidRPr="00045959" w14:paraId="5DB16AD6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F4901D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ED8370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HYMX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C4AC1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行业明细</w:t>
            </w:r>
            <w:r w:rsidRPr="003D3BDA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F09C07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5428BF1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A36A6F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填写行业明细代码（</w:t>
            </w:r>
            <w:r w:rsidRPr="003D3BDA">
              <w:rPr>
                <w:rFonts w:hint="eastAsia"/>
                <w:sz w:val="18"/>
                <w:szCs w:val="18"/>
              </w:rPr>
              <w:t>GB/T 4754</w:t>
            </w:r>
            <w:r w:rsidRPr="003D3BDA">
              <w:rPr>
                <w:rFonts w:hint="eastAsia"/>
                <w:sz w:val="18"/>
                <w:szCs w:val="18"/>
              </w:rPr>
              <w:t>执行。境外机构按“境外”填报。填报所属行业的小类代码对应的行业</w:t>
            </w:r>
          </w:p>
        </w:tc>
      </w:tr>
      <w:tr w:rsidR="00A16D03" w:rsidRPr="00045959" w14:paraId="578D8A3E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A5C8AA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B400C9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TXDZ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31159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通讯地址</w:t>
            </w:r>
          </w:p>
        </w:tc>
        <w:tc>
          <w:tcPr>
            <w:tcW w:w="992" w:type="dxa"/>
            <w:vAlign w:val="center"/>
          </w:tcPr>
          <w:p w14:paraId="3D1615E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1353F77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7489BC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填写交易对手通讯地址</w:t>
            </w:r>
          </w:p>
        </w:tc>
      </w:tr>
      <w:tr w:rsidR="00A16D03" w:rsidRPr="00045959" w14:paraId="1DE757A3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BFD620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2A5DFB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JGXZ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85169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机构性质</w:t>
            </w:r>
          </w:p>
        </w:tc>
        <w:tc>
          <w:tcPr>
            <w:tcW w:w="992" w:type="dxa"/>
            <w:vAlign w:val="center"/>
          </w:tcPr>
          <w:p w14:paraId="6CC1BE2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FA9E48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3B18FD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企业法人</w:t>
            </w:r>
            <w:r w:rsidRPr="003D3BDA">
              <w:rPr>
                <w:rFonts w:hint="eastAsia"/>
                <w:sz w:val="18"/>
                <w:szCs w:val="18"/>
              </w:rPr>
              <w:t>(</w:t>
            </w:r>
            <w:r w:rsidRPr="003D3BDA">
              <w:rPr>
                <w:rFonts w:hint="eastAsia"/>
                <w:sz w:val="18"/>
                <w:szCs w:val="18"/>
              </w:rPr>
              <w:t>公司、非公司制企业法人</w:t>
            </w:r>
            <w:r w:rsidRPr="003D3BDA">
              <w:rPr>
                <w:rFonts w:hint="eastAsia"/>
                <w:sz w:val="18"/>
                <w:szCs w:val="18"/>
              </w:rPr>
              <w:t>)/</w:t>
            </w:r>
            <w:r w:rsidRPr="003D3BDA">
              <w:rPr>
                <w:rFonts w:hint="eastAsia"/>
                <w:sz w:val="18"/>
                <w:szCs w:val="18"/>
              </w:rPr>
              <w:t>企业非法人</w:t>
            </w:r>
            <w:r w:rsidRPr="003D3BDA">
              <w:rPr>
                <w:rFonts w:hint="eastAsia"/>
                <w:sz w:val="18"/>
                <w:szCs w:val="18"/>
              </w:rPr>
              <w:t>(</w:t>
            </w:r>
            <w:r w:rsidRPr="003D3BDA">
              <w:rPr>
                <w:rFonts w:hint="eastAsia"/>
                <w:sz w:val="18"/>
                <w:szCs w:val="18"/>
              </w:rPr>
              <w:t>个人独资企业、合伙企业</w:t>
            </w:r>
            <w:r w:rsidRPr="003D3BDA">
              <w:rPr>
                <w:rFonts w:hint="eastAsia"/>
                <w:sz w:val="18"/>
                <w:szCs w:val="18"/>
              </w:rPr>
              <w:t>)/</w:t>
            </w:r>
            <w:r w:rsidRPr="003D3BDA">
              <w:rPr>
                <w:rFonts w:hint="eastAsia"/>
                <w:sz w:val="18"/>
                <w:szCs w:val="18"/>
              </w:rPr>
              <w:t>行政机关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事业单位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社会团体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16D03" w:rsidRPr="00045959" w14:paraId="71DDE01E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F19D4B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D025BC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QYZCLB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87BF5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企业注册类别</w:t>
            </w:r>
          </w:p>
        </w:tc>
        <w:tc>
          <w:tcPr>
            <w:tcW w:w="992" w:type="dxa"/>
            <w:vAlign w:val="center"/>
          </w:tcPr>
          <w:p w14:paraId="48C3D1C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机构性质选择企业法人、企业非法人的，需填写</w:t>
            </w:r>
          </w:p>
        </w:tc>
        <w:tc>
          <w:tcPr>
            <w:tcW w:w="1843" w:type="dxa"/>
            <w:vAlign w:val="center"/>
          </w:tcPr>
          <w:p w14:paraId="1B53BE7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6BDFE9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有限责任公司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股份有限公司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分公司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非公司企业法人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营业单位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企业非法人分支机构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个人独资企业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合伙企业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中外合作企业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中外合资企业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外资企业</w:t>
            </w:r>
          </w:p>
        </w:tc>
      </w:tr>
      <w:tr w:rsidR="00A16D03" w:rsidRPr="00045959" w14:paraId="2DE1122B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7EBCE5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C56D72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QYGM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8922A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企业规模</w:t>
            </w:r>
          </w:p>
        </w:tc>
        <w:tc>
          <w:tcPr>
            <w:tcW w:w="992" w:type="dxa"/>
            <w:vAlign w:val="center"/>
          </w:tcPr>
          <w:p w14:paraId="4A03239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7578C67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562E46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大型企业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中型企业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小型企业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微型企业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</w:t>
            </w:r>
            <w:r w:rsidRPr="003D3BDA">
              <w:rPr>
                <w:rFonts w:hint="eastAsia"/>
                <w:sz w:val="18"/>
                <w:szCs w:val="18"/>
              </w:rPr>
              <w:t>(</w:t>
            </w:r>
            <w:r w:rsidRPr="003D3BDA">
              <w:rPr>
                <w:rFonts w:hint="eastAsia"/>
                <w:sz w:val="18"/>
                <w:szCs w:val="18"/>
              </w:rPr>
              <w:t>非企业</w:t>
            </w:r>
            <w:r w:rsidRPr="003D3BDA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16D03" w:rsidRPr="00045959" w14:paraId="635EF946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E82D1C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BB707E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ZCZB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B5FFE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注册资本</w:t>
            </w:r>
          </w:p>
        </w:tc>
        <w:tc>
          <w:tcPr>
            <w:tcW w:w="992" w:type="dxa"/>
            <w:vAlign w:val="center"/>
          </w:tcPr>
          <w:p w14:paraId="4C263CF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71FDD4F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60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1DF6CD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A16D03" w:rsidRPr="00045959" w14:paraId="519DF526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D8DE0B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6F3016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FDDBRZJLX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8ACC3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法定代表人证件类型</w:t>
            </w:r>
          </w:p>
        </w:tc>
        <w:tc>
          <w:tcPr>
            <w:tcW w:w="992" w:type="dxa"/>
            <w:vAlign w:val="center"/>
          </w:tcPr>
          <w:p w14:paraId="3EC8A84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32ED81C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C98165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居民身份证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临时居民身份证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户口薄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普通护照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外交护照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公务护照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公务普通护照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中国人民解放军军官证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中国人民解放军士兵证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人民警察证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港澳居民居住证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台湾居民居住证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港澳居民来往内地通行证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台湾居民来往大陆通行证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外国人永久居留身份证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外国人居留或居留许可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外国人临时居留证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其他个人有</w:t>
            </w:r>
            <w:r w:rsidRPr="003D3BDA">
              <w:rPr>
                <w:rFonts w:hint="eastAsia"/>
                <w:sz w:val="18"/>
                <w:szCs w:val="18"/>
              </w:rPr>
              <w:lastRenderedPageBreak/>
              <w:t>效身份证件</w:t>
            </w:r>
          </w:p>
        </w:tc>
      </w:tr>
      <w:tr w:rsidR="00A16D03" w:rsidRPr="00045959" w14:paraId="5C908088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3D2A21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2A082A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FDDBR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C0182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法定代表人</w:t>
            </w:r>
          </w:p>
        </w:tc>
        <w:tc>
          <w:tcPr>
            <w:tcW w:w="992" w:type="dxa"/>
            <w:vAlign w:val="center"/>
          </w:tcPr>
          <w:p w14:paraId="2E6B7CD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6CA01FE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5F6150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填写姓名</w:t>
            </w:r>
          </w:p>
        </w:tc>
      </w:tr>
      <w:tr w:rsidR="00A16D03" w:rsidRPr="00045959" w14:paraId="2AD9F033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E9FD1F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4462A5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FDDBRZJHM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D4693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法定代表人证件号码</w:t>
            </w:r>
          </w:p>
        </w:tc>
        <w:tc>
          <w:tcPr>
            <w:tcW w:w="992" w:type="dxa"/>
            <w:vAlign w:val="center"/>
          </w:tcPr>
          <w:p w14:paraId="39D5094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3CD16EF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999C2F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  <w:tr w:rsidR="00A16D03" w:rsidRPr="00045959" w14:paraId="5E855EBE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5E0A64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657ABC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GSZCRQ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662E7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工商注册日期</w:t>
            </w:r>
          </w:p>
        </w:tc>
        <w:tc>
          <w:tcPr>
            <w:tcW w:w="992" w:type="dxa"/>
            <w:vAlign w:val="center"/>
          </w:tcPr>
          <w:p w14:paraId="37123D8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51CF9F9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52A302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机构成立日期，</w:t>
            </w:r>
            <w:r w:rsidRPr="003D3BDA">
              <w:rPr>
                <w:rFonts w:hint="eastAsia"/>
                <w:sz w:val="18"/>
                <w:szCs w:val="18"/>
              </w:rPr>
              <w:t>YYYYMMDD</w:t>
            </w:r>
            <w:r w:rsidRPr="003D3BDA">
              <w:rPr>
                <w:rFonts w:hint="eastAsia"/>
                <w:sz w:val="18"/>
                <w:szCs w:val="18"/>
              </w:rPr>
              <w:t>，默认值</w:t>
            </w:r>
            <w:r w:rsidRPr="003D3BDA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A16D03" w:rsidRPr="00045959" w14:paraId="3F75E872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D90896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CF4CB6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GSDJDQRQ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2B053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工商登记到期日期</w:t>
            </w:r>
          </w:p>
        </w:tc>
        <w:tc>
          <w:tcPr>
            <w:tcW w:w="992" w:type="dxa"/>
            <w:vAlign w:val="center"/>
          </w:tcPr>
          <w:p w14:paraId="3B747CE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</w:t>
            </w:r>
            <w:r w:rsidRPr="003D3BDA">
              <w:rPr>
                <w:rFonts w:hint="eastAsia"/>
                <w:sz w:val="18"/>
                <w:szCs w:val="18"/>
              </w:rPr>
              <w:lastRenderedPageBreak/>
              <w:t>择政府类，非必填</w:t>
            </w:r>
          </w:p>
        </w:tc>
        <w:tc>
          <w:tcPr>
            <w:tcW w:w="1843" w:type="dxa"/>
            <w:vAlign w:val="center"/>
          </w:tcPr>
          <w:p w14:paraId="7EE7926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4E8BBB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机构登记到期日期，</w:t>
            </w:r>
            <w:r w:rsidRPr="003D3BDA">
              <w:rPr>
                <w:rFonts w:hint="eastAsia"/>
                <w:sz w:val="18"/>
                <w:szCs w:val="18"/>
              </w:rPr>
              <w:t>YYYYMMDD</w:t>
            </w:r>
            <w:r w:rsidRPr="003D3BDA">
              <w:rPr>
                <w:rFonts w:hint="eastAsia"/>
                <w:sz w:val="18"/>
                <w:szCs w:val="18"/>
              </w:rPr>
              <w:t>，默认值</w:t>
            </w:r>
            <w:r w:rsidRPr="003D3BDA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A16D03" w:rsidRPr="00045959" w14:paraId="6D8D19CA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963212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AFB906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JGZZC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E0E62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机构总资产</w:t>
            </w:r>
          </w:p>
        </w:tc>
        <w:tc>
          <w:tcPr>
            <w:tcW w:w="992" w:type="dxa"/>
            <w:vAlign w:val="center"/>
          </w:tcPr>
          <w:p w14:paraId="71EAAC0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52D763F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C239EB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A16D03" w:rsidRPr="00045959" w14:paraId="3383C1B2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9233A8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88B59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JGZFZ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AB415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机构总负债</w:t>
            </w:r>
          </w:p>
        </w:tc>
        <w:tc>
          <w:tcPr>
            <w:tcW w:w="992" w:type="dxa"/>
            <w:vAlign w:val="center"/>
          </w:tcPr>
          <w:p w14:paraId="4EF583A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3BC7DB6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D39F54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A16D03" w:rsidRPr="00045959" w14:paraId="4CC49D55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0AA8AE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9A087F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SSBS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8C7E0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上市标识</w:t>
            </w:r>
          </w:p>
        </w:tc>
        <w:tc>
          <w:tcPr>
            <w:tcW w:w="992" w:type="dxa"/>
            <w:vAlign w:val="center"/>
          </w:tcPr>
          <w:p w14:paraId="1ECB729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7DF8C0F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B10561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非上市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境内上市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境外上市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境内外同时上市</w:t>
            </w:r>
          </w:p>
        </w:tc>
      </w:tr>
      <w:tr w:rsidR="00A16D03" w:rsidRPr="00045959" w14:paraId="41784F25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DD496F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FAFD6A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SSD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CA672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上市地</w:t>
            </w:r>
          </w:p>
        </w:tc>
        <w:tc>
          <w:tcPr>
            <w:tcW w:w="992" w:type="dxa"/>
            <w:vAlign w:val="center"/>
          </w:tcPr>
          <w:p w14:paraId="1AE3727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lastRenderedPageBreak/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22AB4DB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0D25E4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上海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深圳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香港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新加坡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伦敦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纽约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东京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16D03" w:rsidRPr="00045959" w14:paraId="0E6BA48D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F81077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40970C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SFGSJTBS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391DE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是否归属集团标识</w:t>
            </w:r>
          </w:p>
        </w:tc>
        <w:tc>
          <w:tcPr>
            <w:tcW w:w="992" w:type="dxa"/>
            <w:vAlign w:val="center"/>
          </w:tcPr>
          <w:p w14:paraId="6F3CC79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09C1A6D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529C4B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否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16D03" w:rsidRPr="00045959" w14:paraId="47E35E85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2947E6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5C3073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JTJGMC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F7DCB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集团机构名称</w:t>
            </w:r>
          </w:p>
        </w:tc>
        <w:tc>
          <w:tcPr>
            <w:tcW w:w="992" w:type="dxa"/>
            <w:vAlign w:val="center"/>
          </w:tcPr>
          <w:p w14:paraId="50DAF9E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若是否归属集团标识选择是，需要填写</w:t>
            </w:r>
          </w:p>
        </w:tc>
        <w:tc>
          <w:tcPr>
            <w:tcW w:w="1843" w:type="dxa"/>
            <w:vAlign w:val="center"/>
          </w:tcPr>
          <w:p w14:paraId="7BB1C6D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E26219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填写归属集团的名称</w:t>
            </w:r>
          </w:p>
        </w:tc>
      </w:tr>
      <w:tr w:rsidR="00A16D03" w:rsidRPr="00045959" w14:paraId="504C65BD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8ADE4D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231D63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SNBS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F4C7F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三农标识</w:t>
            </w:r>
          </w:p>
        </w:tc>
        <w:tc>
          <w:tcPr>
            <w:tcW w:w="992" w:type="dxa"/>
            <w:vAlign w:val="center"/>
          </w:tcPr>
          <w:p w14:paraId="25A908F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60CA576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60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D87080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否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16D03" w:rsidRPr="00045959" w14:paraId="7F88D21C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DE7D20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27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1717CF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JJCF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D3AD1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经济成分</w:t>
            </w:r>
          </w:p>
        </w:tc>
        <w:tc>
          <w:tcPr>
            <w:tcW w:w="992" w:type="dxa"/>
            <w:vAlign w:val="center"/>
          </w:tcPr>
          <w:p w14:paraId="28A4A01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4E9DECB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B9007D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国有相对控股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国有绝对控股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集体相对控股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集体绝对控股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私人相对控股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私人绝对控股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港澳台相对控股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港澳台绝对控股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外商相对控股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外商绝对控股</w:t>
            </w:r>
          </w:p>
        </w:tc>
      </w:tr>
      <w:tr w:rsidR="00A16D03" w:rsidRPr="00045959" w14:paraId="144D7753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EF17FA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1BBBAE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ZFRZPTBS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FF274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政府融资平台标识</w:t>
            </w:r>
          </w:p>
        </w:tc>
        <w:tc>
          <w:tcPr>
            <w:tcW w:w="992" w:type="dxa"/>
            <w:vAlign w:val="center"/>
          </w:tcPr>
          <w:p w14:paraId="3C93DC4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F76CD8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BB6F12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非平台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非名单类平台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调出类平台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未调出类平台</w:t>
            </w:r>
          </w:p>
        </w:tc>
      </w:tr>
      <w:tr w:rsidR="00A16D03" w:rsidRPr="00045959" w14:paraId="169DCE81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AE77A0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D4228D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SJKZRBS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251A4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实际控制人标识</w:t>
            </w:r>
          </w:p>
        </w:tc>
        <w:tc>
          <w:tcPr>
            <w:tcW w:w="992" w:type="dxa"/>
            <w:vAlign w:val="center"/>
          </w:tcPr>
          <w:p w14:paraId="406D86F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若交易对手类型选择政府类，非必填</w:t>
            </w:r>
          </w:p>
        </w:tc>
        <w:tc>
          <w:tcPr>
            <w:tcW w:w="1843" w:type="dxa"/>
            <w:vAlign w:val="center"/>
          </w:tcPr>
          <w:p w14:paraId="44DF403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3AE73D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否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16D03" w:rsidRPr="00045959" w14:paraId="4F2CA4B4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F07D97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B2EA9A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SJKZRLX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30774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实际控制人类型</w:t>
            </w:r>
          </w:p>
        </w:tc>
        <w:tc>
          <w:tcPr>
            <w:tcW w:w="992" w:type="dxa"/>
            <w:vAlign w:val="center"/>
          </w:tcPr>
          <w:p w14:paraId="365D2E1F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若实际控制人标识选是，需填写</w:t>
            </w:r>
          </w:p>
        </w:tc>
        <w:tc>
          <w:tcPr>
            <w:tcW w:w="1843" w:type="dxa"/>
            <w:vAlign w:val="center"/>
          </w:tcPr>
          <w:p w14:paraId="2FBF25BE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317B2A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自然人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个体工商户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广义政府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非金融企业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金融机构（实体）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特定目的载体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境外</w:t>
            </w:r>
            <w:r w:rsidRPr="003D3BDA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A16D03" w:rsidRPr="00045959" w14:paraId="41E28385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EB75B8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B3FA84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SJKZRMC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27A26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实际控制人名称</w:t>
            </w:r>
          </w:p>
        </w:tc>
        <w:tc>
          <w:tcPr>
            <w:tcW w:w="992" w:type="dxa"/>
            <w:vAlign w:val="center"/>
          </w:tcPr>
          <w:p w14:paraId="6F8E37DC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若实际控制人标识</w:t>
            </w:r>
            <w:r w:rsidRPr="003D3BDA">
              <w:rPr>
                <w:rFonts w:hint="eastAsia"/>
                <w:sz w:val="18"/>
                <w:szCs w:val="18"/>
              </w:rPr>
              <w:lastRenderedPageBreak/>
              <w:t>选是，需填写</w:t>
            </w:r>
          </w:p>
        </w:tc>
        <w:tc>
          <w:tcPr>
            <w:tcW w:w="1843" w:type="dxa"/>
            <w:vAlign w:val="center"/>
          </w:tcPr>
          <w:p w14:paraId="3E01E91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A57B5B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填写名称</w:t>
            </w:r>
          </w:p>
        </w:tc>
      </w:tr>
      <w:tr w:rsidR="00A16D03" w:rsidRPr="00045959" w14:paraId="5B1FC957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9DC69F2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7D9409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SJKZRZJLX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8F5B8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实际控制人证件类型</w:t>
            </w:r>
          </w:p>
        </w:tc>
        <w:tc>
          <w:tcPr>
            <w:tcW w:w="992" w:type="dxa"/>
            <w:vAlign w:val="center"/>
          </w:tcPr>
          <w:p w14:paraId="7AB7749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若实际控制人标识选是，需填写</w:t>
            </w:r>
          </w:p>
        </w:tc>
        <w:tc>
          <w:tcPr>
            <w:tcW w:w="1843" w:type="dxa"/>
            <w:vAlign w:val="center"/>
          </w:tcPr>
          <w:p w14:paraId="6B003B7D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2F70FA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居民身份证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临时居民身份证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户口薄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普通护照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外交护照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公务护照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公务普通护照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中国人民解放军军官证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中国人民解放军士兵证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人民警察证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港澳居民居住证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台湾居民居住证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港澳居民来往内地通行证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台湾居民来往大陆通行证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外国人永久居留身份证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外国人居留或居留许可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外国人临时居留证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其他个人有效身份证件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组织机构代码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营业执照号</w:t>
            </w:r>
            <w:r w:rsidRPr="003D3BDA">
              <w:rPr>
                <w:rFonts w:hint="eastAsia"/>
                <w:sz w:val="18"/>
                <w:szCs w:val="18"/>
              </w:rPr>
              <w:t>(</w:t>
            </w:r>
            <w:r w:rsidRPr="003D3BDA">
              <w:rPr>
                <w:rFonts w:hint="eastAsia"/>
                <w:sz w:val="18"/>
                <w:szCs w:val="18"/>
              </w:rPr>
              <w:t>工商注册号</w:t>
            </w:r>
            <w:r w:rsidRPr="003D3BDA">
              <w:rPr>
                <w:rFonts w:hint="eastAsia"/>
                <w:sz w:val="18"/>
                <w:szCs w:val="18"/>
              </w:rPr>
              <w:t>)/</w:t>
            </w:r>
            <w:r w:rsidRPr="003D3BDA">
              <w:rPr>
                <w:rFonts w:hint="eastAsia"/>
                <w:sz w:val="18"/>
                <w:szCs w:val="18"/>
              </w:rPr>
              <w:t>社会信用代码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事业单位证书号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社会团体登记号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机关法人成立批文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登记信息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信托产品登记编码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业务许可证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法人登记证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备案证明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批文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确认函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16D03" w:rsidRPr="00045959" w14:paraId="0614CB26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D7BE26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4A8709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SJKZRZJHM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F32F8A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实际控制人证件号码</w:t>
            </w:r>
          </w:p>
        </w:tc>
        <w:tc>
          <w:tcPr>
            <w:tcW w:w="992" w:type="dxa"/>
            <w:vAlign w:val="center"/>
          </w:tcPr>
          <w:p w14:paraId="687371D6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若实际控</w:t>
            </w:r>
            <w:r w:rsidRPr="003D3BDA">
              <w:rPr>
                <w:rFonts w:hint="eastAsia"/>
                <w:sz w:val="18"/>
                <w:szCs w:val="18"/>
              </w:rPr>
              <w:lastRenderedPageBreak/>
              <w:t>制人标识选是，需填写</w:t>
            </w:r>
          </w:p>
        </w:tc>
        <w:tc>
          <w:tcPr>
            <w:tcW w:w="1843" w:type="dxa"/>
            <w:vAlign w:val="center"/>
          </w:tcPr>
          <w:p w14:paraId="2FE2FB21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lastRenderedPageBreak/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1C8F96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  <w:tr w:rsidR="00A16D03" w:rsidRPr="00045959" w14:paraId="61E81568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6C22567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121CDE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GLFBS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E465C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关联方标识</w:t>
            </w:r>
          </w:p>
        </w:tc>
        <w:tc>
          <w:tcPr>
            <w:tcW w:w="992" w:type="dxa"/>
            <w:vAlign w:val="center"/>
          </w:tcPr>
          <w:p w14:paraId="7D20E40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1D98403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0AA576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否</w:t>
            </w:r>
            <w:r w:rsidRPr="003D3BDA">
              <w:rPr>
                <w:rFonts w:hint="eastAsia"/>
                <w:sz w:val="18"/>
                <w:szCs w:val="18"/>
              </w:rPr>
              <w:t>/</w:t>
            </w:r>
            <w:r w:rsidRPr="003D3BDA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16D03" w:rsidRPr="00045959" w14:paraId="7C91625F" w14:textId="77777777" w:rsidTr="00A16D0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F8A34D0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418D6F9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GLFBH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FBC5E8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关联方编号</w:t>
            </w:r>
          </w:p>
        </w:tc>
        <w:tc>
          <w:tcPr>
            <w:tcW w:w="992" w:type="dxa"/>
            <w:vAlign w:val="center"/>
          </w:tcPr>
          <w:p w14:paraId="30E418A5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条件性必填</w:t>
            </w:r>
            <w:r w:rsidRPr="003D3BDA">
              <w:rPr>
                <w:rFonts w:hint="eastAsia"/>
                <w:sz w:val="18"/>
                <w:szCs w:val="18"/>
              </w:rPr>
              <w:br/>
            </w:r>
            <w:r w:rsidRPr="003D3BDA">
              <w:rPr>
                <w:rFonts w:hint="eastAsia"/>
                <w:sz w:val="18"/>
                <w:szCs w:val="18"/>
              </w:rPr>
              <w:t>如关联方标识选择是，需填写</w:t>
            </w:r>
          </w:p>
        </w:tc>
        <w:tc>
          <w:tcPr>
            <w:tcW w:w="1843" w:type="dxa"/>
            <w:vAlign w:val="center"/>
          </w:tcPr>
          <w:p w14:paraId="399230BB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8645804" w14:textId="77777777" w:rsidR="00A16D03" w:rsidRPr="003D3BDA" w:rsidRDefault="00A16D03" w:rsidP="00E23078">
            <w:pPr>
              <w:jc w:val="left"/>
              <w:rPr>
                <w:sz w:val="18"/>
                <w:szCs w:val="18"/>
              </w:rPr>
            </w:pPr>
            <w:r w:rsidRPr="003D3BDA">
              <w:rPr>
                <w:rFonts w:hint="eastAsia"/>
                <w:sz w:val="18"/>
                <w:szCs w:val="18"/>
              </w:rPr>
              <w:t>填写关联方编号</w:t>
            </w:r>
          </w:p>
        </w:tc>
      </w:tr>
    </w:tbl>
    <w:p w14:paraId="7077DD4E" w14:textId="77777777" w:rsidR="00A16D03" w:rsidRPr="00A16D03" w:rsidRDefault="00A16D03" w:rsidP="00A16D03">
      <w:pPr>
        <w:pStyle w:val="6"/>
        <w:numPr>
          <w:ilvl w:val="5"/>
          <w:numId w:val="1"/>
        </w:numPr>
      </w:pPr>
      <w:r>
        <w:rPr>
          <w:rFonts w:hint="eastAsia"/>
        </w:rPr>
        <w:t>机构股东</w:t>
      </w:r>
    </w:p>
    <w:p w14:paraId="4171F0D9" w14:textId="77777777" w:rsidR="00474B0F" w:rsidRDefault="00474B0F" w:rsidP="00474B0F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3827"/>
      </w:tblGrid>
      <w:tr w:rsidR="00A16D03" w:rsidRPr="006F7C25" w14:paraId="3CCAFDAA" w14:textId="77777777" w:rsidTr="00E23078">
        <w:tc>
          <w:tcPr>
            <w:tcW w:w="1985" w:type="dxa"/>
            <w:gridSpan w:val="2"/>
            <w:shd w:val="clear" w:color="auto" w:fill="BFBFBF"/>
            <w:vAlign w:val="center"/>
          </w:tcPr>
          <w:p w14:paraId="4B3183E2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8221" w:type="dxa"/>
            <w:gridSpan w:val="4"/>
          </w:tcPr>
          <w:p w14:paraId="459D40C7" w14:textId="77777777" w:rsidR="00A16D03" w:rsidRPr="00022E94" w:rsidRDefault="00A16D03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A16D03" w:rsidRPr="006F7C25" w14:paraId="4A65B7B6" w14:textId="77777777" w:rsidTr="00E23078">
        <w:tc>
          <w:tcPr>
            <w:tcW w:w="1985" w:type="dxa"/>
            <w:gridSpan w:val="2"/>
            <w:shd w:val="clear" w:color="auto" w:fill="BFBFBF"/>
            <w:vAlign w:val="center"/>
          </w:tcPr>
          <w:p w14:paraId="527247C3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8221" w:type="dxa"/>
            <w:gridSpan w:val="4"/>
            <w:vAlign w:val="center"/>
          </w:tcPr>
          <w:p w14:paraId="0537D7FD" w14:textId="77777777" w:rsidR="00A16D03" w:rsidRPr="00693D51" w:rsidRDefault="00A16D03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A16D03" w:rsidRPr="006F7C25" w14:paraId="42215BB6" w14:textId="77777777" w:rsidTr="00E23078">
        <w:tc>
          <w:tcPr>
            <w:tcW w:w="1985" w:type="dxa"/>
            <w:gridSpan w:val="2"/>
            <w:shd w:val="clear" w:color="auto" w:fill="BFBFBF"/>
            <w:vAlign w:val="center"/>
          </w:tcPr>
          <w:p w14:paraId="3B45A0CD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8221" w:type="dxa"/>
            <w:gridSpan w:val="4"/>
            <w:vAlign w:val="center"/>
          </w:tcPr>
          <w:p w14:paraId="7936B096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16D03" w:rsidRPr="006F7C25" w14:paraId="5F8D226A" w14:textId="77777777" w:rsidTr="00E23078">
        <w:tc>
          <w:tcPr>
            <w:tcW w:w="1985" w:type="dxa"/>
            <w:gridSpan w:val="2"/>
            <w:shd w:val="clear" w:color="auto" w:fill="BFBFBF"/>
            <w:vAlign w:val="center"/>
          </w:tcPr>
          <w:p w14:paraId="14C81A47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8221" w:type="dxa"/>
            <w:gridSpan w:val="4"/>
            <w:vAlign w:val="center"/>
          </w:tcPr>
          <w:p w14:paraId="5BA4E25E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A16D03" w:rsidRPr="006F7C25" w14:paraId="2E7137A5" w14:textId="77777777" w:rsidTr="00E23078">
        <w:tc>
          <w:tcPr>
            <w:tcW w:w="1985" w:type="dxa"/>
            <w:gridSpan w:val="2"/>
            <w:shd w:val="clear" w:color="auto" w:fill="BFBFBF"/>
            <w:vAlign w:val="center"/>
          </w:tcPr>
          <w:p w14:paraId="446E166C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8221" w:type="dxa"/>
            <w:gridSpan w:val="4"/>
            <w:vAlign w:val="center"/>
          </w:tcPr>
          <w:p w14:paraId="4E5F05E0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16D03" w:rsidRPr="006F7C25" w14:paraId="2194444F" w14:textId="77777777" w:rsidTr="00E23078">
        <w:tc>
          <w:tcPr>
            <w:tcW w:w="1985" w:type="dxa"/>
            <w:gridSpan w:val="2"/>
            <w:shd w:val="clear" w:color="auto" w:fill="BFBFBF"/>
            <w:vAlign w:val="center"/>
          </w:tcPr>
          <w:p w14:paraId="4870838A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8221" w:type="dxa"/>
            <w:gridSpan w:val="4"/>
            <w:vAlign w:val="center"/>
          </w:tcPr>
          <w:p w14:paraId="1F7333BB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A16D03" w:rsidRPr="006F7C25" w14:paraId="0A698A68" w14:textId="77777777" w:rsidTr="00E23078">
        <w:tc>
          <w:tcPr>
            <w:tcW w:w="1985" w:type="dxa"/>
            <w:gridSpan w:val="2"/>
            <w:shd w:val="clear" w:color="auto" w:fill="BFBFBF"/>
            <w:vAlign w:val="center"/>
          </w:tcPr>
          <w:p w14:paraId="500D4717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86D26A2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7E6FD031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2292E29C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3827" w:type="dxa"/>
            <w:shd w:val="clear" w:color="auto" w:fill="BFBFBF"/>
            <w:vAlign w:val="center"/>
          </w:tcPr>
          <w:p w14:paraId="780C496B" w14:textId="77777777" w:rsidR="00A16D03" w:rsidRPr="00022E94" w:rsidRDefault="00A16D0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16D03" w:rsidRPr="00045959" w14:paraId="741CF8E9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DEF6710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4519BE4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D653D1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6E5A5888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B0350EB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944166B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填写此表</w:t>
            </w:r>
            <w:r w:rsidRPr="0015610A">
              <w:rPr>
                <w:rFonts w:hint="eastAsia"/>
                <w:sz w:val="18"/>
                <w:szCs w:val="18"/>
              </w:rPr>
              <w:t>ID</w:t>
            </w:r>
            <w:r w:rsidRPr="0015610A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A16D03" w:rsidRPr="00045959" w14:paraId="47D43767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685EE05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B08F488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JYDSQC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99E086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交易对手全称</w:t>
            </w:r>
          </w:p>
        </w:tc>
        <w:tc>
          <w:tcPr>
            <w:tcW w:w="992" w:type="dxa"/>
            <w:vAlign w:val="center"/>
          </w:tcPr>
          <w:p w14:paraId="5747235C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F24607A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1962348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填写机构交易对手全称</w:t>
            </w:r>
          </w:p>
        </w:tc>
      </w:tr>
      <w:tr w:rsidR="00A16D03" w:rsidRPr="00045959" w14:paraId="56DA7AD9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35E57BD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558C806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JYDSBH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FE6A43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交易对手编号</w:t>
            </w:r>
          </w:p>
        </w:tc>
        <w:tc>
          <w:tcPr>
            <w:tcW w:w="992" w:type="dxa"/>
            <w:vAlign w:val="center"/>
          </w:tcPr>
          <w:p w14:paraId="303F959C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25B5286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47991C8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填写交易对手编号</w:t>
            </w:r>
          </w:p>
        </w:tc>
      </w:tr>
      <w:tr w:rsidR="00A16D03" w:rsidRPr="00045959" w14:paraId="3E323C5A" w14:textId="77777777" w:rsidTr="00E23078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16A7C4D4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36C55E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GDMC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3E8482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股东名称</w:t>
            </w:r>
          </w:p>
        </w:tc>
        <w:tc>
          <w:tcPr>
            <w:tcW w:w="992" w:type="dxa"/>
            <w:vAlign w:val="center"/>
          </w:tcPr>
          <w:p w14:paraId="6E6E5580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9D30D75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0B80204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填写名称</w:t>
            </w:r>
          </w:p>
        </w:tc>
      </w:tr>
      <w:tr w:rsidR="00A16D03" w:rsidRPr="00045959" w14:paraId="07D6CF41" w14:textId="77777777" w:rsidTr="00E23078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28422DED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DE89FCA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KGFS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46AED3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控股方式</w:t>
            </w:r>
          </w:p>
        </w:tc>
        <w:tc>
          <w:tcPr>
            <w:tcW w:w="992" w:type="dxa"/>
            <w:vAlign w:val="center"/>
          </w:tcPr>
          <w:p w14:paraId="22AD8F19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7577FA1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C8439D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绝对控股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相对控股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一般持股</w:t>
            </w:r>
          </w:p>
        </w:tc>
      </w:tr>
      <w:tr w:rsidR="00A16D03" w:rsidRPr="00045959" w14:paraId="0AC7333A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6D9B5C5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91F3981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CGBL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EDFC21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持股比例</w:t>
            </w:r>
          </w:p>
        </w:tc>
        <w:tc>
          <w:tcPr>
            <w:tcW w:w="992" w:type="dxa"/>
            <w:vAlign w:val="center"/>
          </w:tcPr>
          <w:p w14:paraId="6DEE57FA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BB1F16D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87DA1C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填写持股比例数字</w:t>
            </w:r>
          </w:p>
        </w:tc>
      </w:tr>
      <w:tr w:rsidR="00A16D03" w:rsidRPr="00045959" w14:paraId="7C19EBB9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704DD63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0ADE3FA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GDLX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0FAC77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股东类型</w:t>
            </w:r>
          </w:p>
        </w:tc>
        <w:tc>
          <w:tcPr>
            <w:tcW w:w="992" w:type="dxa"/>
            <w:vAlign w:val="center"/>
          </w:tcPr>
          <w:p w14:paraId="6657FF02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8DEEF41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B8D704B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自然人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个体工商户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广义政府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非金融企业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金融机构（实体）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特定目的载体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境外</w:t>
            </w:r>
            <w:r w:rsidRPr="0015610A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A16D03" w:rsidRPr="00045959" w14:paraId="36D4DE84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975096D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9F75FC1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GDZJLX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21620D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股东证件类型</w:t>
            </w:r>
          </w:p>
        </w:tc>
        <w:tc>
          <w:tcPr>
            <w:tcW w:w="992" w:type="dxa"/>
            <w:vAlign w:val="center"/>
          </w:tcPr>
          <w:p w14:paraId="65BB7EFC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条件性必填</w:t>
            </w:r>
            <w:r w:rsidRPr="0015610A">
              <w:rPr>
                <w:rFonts w:hint="eastAsia"/>
                <w:sz w:val="18"/>
                <w:szCs w:val="18"/>
              </w:rPr>
              <w:br/>
            </w:r>
            <w:r w:rsidRPr="0015610A">
              <w:rPr>
                <w:rFonts w:hint="eastAsia"/>
                <w:sz w:val="18"/>
                <w:szCs w:val="18"/>
              </w:rPr>
              <w:t>若股东类型选择广义政府，非必填</w:t>
            </w:r>
          </w:p>
        </w:tc>
        <w:tc>
          <w:tcPr>
            <w:tcW w:w="1843" w:type="dxa"/>
            <w:vAlign w:val="center"/>
          </w:tcPr>
          <w:p w14:paraId="650389D2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3CB3C4B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居民身份证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临时居民身份证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户口薄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普通护照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外交护照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公务护照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公务普通护照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中国人民解放军军官证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中国人民解放军士兵证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人民警察证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港澳居民居住证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台湾居民居住证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港澳居民来往内地通行证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台湾居民来往大陆通行证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外国人永久居留身份证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外国人居留或居留许可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外国人临时居留证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其他个人有效身份证件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组织机构代码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营业执照号</w:t>
            </w:r>
            <w:r w:rsidRPr="0015610A">
              <w:rPr>
                <w:rFonts w:hint="eastAsia"/>
                <w:sz w:val="18"/>
                <w:szCs w:val="18"/>
              </w:rPr>
              <w:t>(</w:t>
            </w:r>
            <w:r w:rsidRPr="0015610A">
              <w:rPr>
                <w:rFonts w:hint="eastAsia"/>
                <w:sz w:val="18"/>
                <w:szCs w:val="18"/>
              </w:rPr>
              <w:t>工商注册号</w:t>
            </w:r>
            <w:r w:rsidRPr="0015610A">
              <w:rPr>
                <w:rFonts w:hint="eastAsia"/>
                <w:sz w:val="18"/>
                <w:szCs w:val="18"/>
              </w:rPr>
              <w:t>)/</w:t>
            </w:r>
            <w:r w:rsidRPr="0015610A">
              <w:rPr>
                <w:rFonts w:hint="eastAsia"/>
                <w:sz w:val="18"/>
                <w:szCs w:val="18"/>
              </w:rPr>
              <w:t>社会信用代码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事业单位证书号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社会团体登记号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机关法人成立批文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登记信息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信托产品登记编码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业务许可证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法人登记证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备案证明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批文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确认函</w:t>
            </w:r>
            <w:r w:rsidRPr="0015610A">
              <w:rPr>
                <w:rFonts w:hint="eastAsia"/>
                <w:sz w:val="18"/>
                <w:szCs w:val="18"/>
              </w:rPr>
              <w:t>/</w:t>
            </w:r>
            <w:r w:rsidRPr="0015610A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16D03" w:rsidRPr="00045959" w14:paraId="39C143C6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F693C8E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344DBD2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GDZJHM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B1BEAA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股东证件号码</w:t>
            </w:r>
          </w:p>
        </w:tc>
        <w:tc>
          <w:tcPr>
            <w:tcW w:w="992" w:type="dxa"/>
            <w:vAlign w:val="center"/>
          </w:tcPr>
          <w:p w14:paraId="74EC3C26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条件性必填</w:t>
            </w:r>
            <w:r w:rsidRPr="0015610A">
              <w:rPr>
                <w:rFonts w:hint="eastAsia"/>
                <w:sz w:val="18"/>
                <w:szCs w:val="18"/>
              </w:rPr>
              <w:br/>
            </w:r>
            <w:r w:rsidRPr="0015610A">
              <w:rPr>
                <w:rFonts w:hint="eastAsia"/>
                <w:sz w:val="18"/>
                <w:szCs w:val="18"/>
              </w:rPr>
              <w:t>若股东类型选择广义政府，非必填</w:t>
            </w:r>
          </w:p>
        </w:tc>
        <w:tc>
          <w:tcPr>
            <w:tcW w:w="1843" w:type="dxa"/>
            <w:vAlign w:val="center"/>
          </w:tcPr>
          <w:p w14:paraId="25CC6715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DECIMAL  10.4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D9B4C0C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  <w:r w:rsidRPr="0015610A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  <w:tr w:rsidR="00A16D03" w:rsidRPr="00045959" w14:paraId="270187FA" w14:textId="77777777" w:rsidTr="00E23078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651CD7C" w14:textId="77777777" w:rsidR="00A16D03" w:rsidRPr="00045959" w:rsidRDefault="00A16D03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4B44DD9F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BF6F2DB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BCF8A16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3F12F42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6AEB277" w14:textId="77777777" w:rsidR="00A16D03" w:rsidRPr="0015610A" w:rsidRDefault="00A16D03" w:rsidP="00E23078">
            <w:pPr>
              <w:jc w:val="left"/>
              <w:rPr>
                <w:sz w:val="18"/>
                <w:szCs w:val="18"/>
              </w:rPr>
            </w:pPr>
          </w:p>
        </w:tc>
      </w:tr>
    </w:tbl>
    <w:p w14:paraId="00CA4855" w14:textId="77777777" w:rsidR="001A59C7" w:rsidRDefault="001A59C7" w:rsidP="00474B0F"/>
    <w:p w14:paraId="6B45956E" w14:textId="77777777" w:rsidR="00A16D03" w:rsidRDefault="00A16D03" w:rsidP="00474B0F"/>
    <w:p w14:paraId="678291C6" w14:textId="77777777" w:rsidR="001A59C7" w:rsidRDefault="001A59C7" w:rsidP="001A59C7">
      <w:pPr>
        <w:pStyle w:val="5"/>
      </w:pPr>
      <w:r>
        <w:rPr>
          <w:rFonts w:hint="eastAsia"/>
        </w:rPr>
        <w:lastRenderedPageBreak/>
        <w:t>金融产品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282983" w:rsidRPr="006F7C25" w14:paraId="37739BA7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171F4534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25AEA16D" w14:textId="77777777" w:rsidR="00282983" w:rsidRPr="00022E94" w:rsidRDefault="00282983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282983" w:rsidRPr="006F7C25" w14:paraId="47B0EC5E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69273353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1FE8F94E" w14:textId="77777777" w:rsidR="00282983" w:rsidRPr="00693D51" w:rsidRDefault="00282983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282983" w:rsidRPr="006F7C25" w14:paraId="3641BC96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6968B37A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70BA4DA6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282983" w:rsidRPr="006F7C25" w14:paraId="2ABF86C3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12EC93E5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18F28406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282983" w:rsidRPr="006F7C25" w14:paraId="44A16D3A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10A1C39B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8D9BFD7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282983" w:rsidRPr="006F7C25" w14:paraId="38734F98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7FE826E7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08296E26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282983" w:rsidRPr="006F7C25" w14:paraId="35045A2F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3AC13F01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29AD977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29956460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63388EEA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0BCF9142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82983" w:rsidRPr="00EF7D29" w14:paraId="4EAFA8DF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304825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F07E43E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CC0CAB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4B0EED6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6B6C79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D12A0CC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填写此表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ID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字段</w:t>
            </w:r>
          </w:p>
        </w:tc>
      </w:tr>
      <w:tr w:rsidR="00282983" w:rsidRPr="00EF7D29" w14:paraId="07BE21D1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3EE491B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7775F56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JYDSLX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912782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交易对手类型</w:t>
            </w:r>
          </w:p>
        </w:tc>
        <w:tc>
          <w:tcPr>
            <w:tcW w:w="992" w:type="dxa"/>
            <w:vAlign w:val="center"/>
          </w:tcPr>
          <w:p w14:paraId="40A561B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A2B23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39C2181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银行理财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银行理财子公司资管产品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信托产品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保险产品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保险资管产品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公募基金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基金管理公司及子公司资产管理产品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证券公司及子公司资管产品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期货公司及子公司资管产品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社保基金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养老基金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企业年金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社会公益基金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私募基金份额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合格境外机构投资者（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QFII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）设立的金融产品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人民币合格境外机构投资者（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RQFII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）设立的金融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lastRenderedPageBreak/>
              <w:t>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金融资产投资公司资管产品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其他</w:t>
            </w:r>
          </w:p>
        </w:tc>
      </w:tr>
      <w:tr w:rsidR="00282983" w:rsidRPr="00EF7D29" w14:paraId="25F12553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423FB23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36627A3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JYDSQC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0B5B5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交易对手全称</w:t>
            </w:r>
          </w:p>
        </w:tc>
        <w:tc>
          <w:tcPr>
            <w:tcW w:w="992" w:type="dxa"/>
            <w:vAlign w:val="center"/>
          </w:tcPr>
          <w:p w14:paraId="3BBC5BF2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4201AFF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EB8787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填写金融产品全称</w:t>
            </w:r>
          </w:p>
        </w:tc>
      </w:tr>
      <w:tr w:rsidR="00282983" w:rsidRPr="00EF7D29" w14:paraId="4FF57A3E" w14:textId="77777777" w:rsidTr="00282983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2F31A351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E531CD1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JYDSBH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852ED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交易对手编号</w:t>
            </w:r>
          </w:p>
        </w:tc>
        <w:tc>
          <w:tcPr>
            <w:tcW w:w="992" w:type="dxa"/>
            <w:vAlign w:val="center"/>
          </w:tcPr>
          <w:p w14:paraId="1163527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A605177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C2203B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填写交易对手编号</w:t>
            </w:r>
          </w:p>
        </w:tc>
      </w:tr>
      <w:tr w:rsidR="00282983" w:rsidRPr="00EF7D29" w14:paraId="197FDF87" w14:textId="77777777" w:rsidTr="00282983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175F728B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3BA060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ZGCPCPDM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870C7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资管产品产品代码</w:t>
            </w:r>
          </w:p>
        </w:tc>
        <w:tc>
          <w:tcPr>
            <w:tcW w:w="992" w:type="dxa"/>
            <w:vAlign w:val="center"/>
          </w:tcPr>
          <w:p w14:paraId="21F63914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7DF873C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70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F7F80E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15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位人行特定目的载体（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SPV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）编码</w:t>
            </w:r>
          </w:p>
        </w:tc>
      </w:tr>
      <w:tr w:rsidR="00282983" w:rsidRPr="00EF7D29" w14:paraId="17F711EB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9AF02D3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A0C4F1E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XTCPDJBH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43EC0B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信托产品登记编号</w:t>
            </w:r>
          </w:p>
        </w:tc>
        <w:tc>
          <w:tcPr>
            <w:tcW w:w="992" w:type="dxa"/>
            <w:vAlign w:val="center"/>
          </w:tcPr>
          <w:p w14:paraId="09C33A0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21965585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F5B9886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填写信托产品登记编号，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ZXD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开头的编码</w:t>
            </w:r>
          </w:p>
        </w:tc>
      </w:tr>
      <w:tr w:rsidR="00282983" w:rsidRPr="00EF7D29" w14:paraId="14509E68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C77118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EE93C5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GLRMC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BDBC96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管理人名称</w:t>
            </w:r>
          </w:p>
        </w:tc>
        <w:tc>
          <w:tcPr>
            <w:tcW w:w="992" w:type="dxa"/>
            <w:vAlign w:val="center"/>
          </w:tcPr>
          <w:p w14:paraId="0DF8A9A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7901E84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EEF7B0F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填写金融产品管理人名称</w:t>
            </w:r>
          </w:p>
        </w:tc>
      </w:tr>
      <w:tr w:rsidR="00282983" w:rsidRPr="00EF7D29" w14:paraId="55D784A2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3D9B8D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2953819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GLRTYSHXYDM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95D3D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管理人统一社会信用代码</w:t>
            </w:r>
          </w:p>
        </w:tc>
        <w:tc>
          <w:tcPr>
            <w:tcW w:w="992" w:type="dxa"/>
            <w:vAlign w:val="center"/>
          </w:tcPr>
          <w:p w14:paraId="5BED1196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0C88B99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8A039D6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填写三方机构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18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位统一社会信用代码</w:t>
            </w:r>
          </w:p>
        </w:tc>
      </w:tr>
      <w:tr w:rsidR="00282983" w:rsidRPr="00EF7D29" w14:paraId="3DDCECAA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808160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94259A4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GLRSSDQ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75EAE2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管理人所属地区</w:t>
            </w:r>
          </w:p>
        </w:tc>
        <w:tc>
          <w:tcPr>
            <w:tcW w:w="992" w:type="dxa"/>
            <w:vAlign w:val="center"/>
          </w:tcPr>
          <w:p w14:paraId="23C08EC9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D326EB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2CE4294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填写交易对手（金融产品）管理人工商注册地址区域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(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按国标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GB/T 2260 )</w:t>
            </w:r>
          </w:p>
        </w:tc>
      </w:tr>
      <w:tr w:rsidR="00282983" w:rsidRPr="00EF7D29" w14:paraId="186EC6B9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6FFD21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64EB919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GLRTXDZ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1FD35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管理人通讯地址</w:t>
            </w:r>
          </w:p>
        </w:tc>
        <w:tc>
          <w:tcPr>
            <w:tcW w:w="992" w:type="dxa"/>
            <w:vAlign w:val="center"/>
          </w:tcPr>
          <w:p w14:paraId="60FA9F1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09B63F74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FACEF8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填写交易对手（金融产品）管理人通讯地址</w:t>
            </w:r>
          </w:p>
        </w:tc>
      </w:tr>
      <w:tr w:rsidR="00282983" w:rsidRPr="00EF7D29" w14:paraId="6F3EA99F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CCA5A2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9F19E27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GLRLXDH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4D0E1E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管理人联系电话</w:t>
            </w:r>
          </w:p>
        </w:tc>
        <w:tc>
          <w:tcPr>
            <w:tcW w:w="992" w:type="dxa"/>
            <w:vAlign w:val="center"/>
          </w:tcPr>
          <w:p w14:paraId="68236778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314546E1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9BCE8E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填写交易对手（金融产品）管理人通讯方式</w:t>
            </w:r>
          </w:p>
        </w:tc>
      </w:tr>
      <w:tr w:rsidR="00282983" w:rsidRPr="00EF7D29" w14:paraId="46D8E9A6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1FE2735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E32EC34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SFBGSFXCP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9C5977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是否本公司发行产品</w:t>
            </w:r>
          </w:p>
        </w:tc>
        <w:tc>
          <w:tcPr>
            <w:tcW w:w="992" w:type="dxa"/>
            <w:vAlign w:val="center"/>
          </w:tcPr>
          <w:p w14:paraId="6320E426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FDD6F4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D03D395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否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是</w:t>
            </w:r>
          </w:p>
        </w:tc>
      </w:tr>
      <w:tr w:rsidR="00282983" w:rsidRPr="00EF7D29" w14:paraId="2F6D5CD5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A885C26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C43E54A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SFGLFFXCP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C0064C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是否关联方发行产品</w:t>
            </w:r>
          </w:p>
        </w:tc>
        <w:tc>
          <w:tcPr>
            <w:tcW w:w="992" w:type="dxa"/>
            <w:vAlign w:val="center"/>
          </w:tcPr>
          <w:p w14:paraId="38BE7737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DF03824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3A6C201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否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/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是</w:t>
            </w:r>
          </w:p>
        </w:tc>
      </w:tr>
      <w:tr w:rsidR="00282983" w:rsidRPr="00EF7D29" w14:paraId="04A6358F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18F2143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AFBBE9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GLFBH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CA6F21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关联方编号</w:t>
            </w:r>
          </w:p>
        </w:tc>
        <w:tc>
          <w:tcPr>
            <w:tcW w:w="992" w:type="dxa"/>
            <w:vAlign w:val="center"/>
          </w:tcPr>
          <w:p w14:paraId="7F163680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条件性必填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br/>
            </w:r>
            <w:r w:rsidRPr="00EF7D29">
              <w:rPr>
                <w:rFonts w:hint="eastAsia"/>
                <w:kern w:val="0"/>
                <w:sz w:val="18"/>
                <w:szCs w:val="18"/>
              </w:rPr>
              <w:lastRenderedPageBreak/>
              <w:t>如是否关联方发行产品选择是，需填写</w:t>
            </w:r>
          </w:p>
        </w:tc>
        <w:tc>
          <w:tcPr>
            <w:tcW w:w="1843" w:type="dxa"/>
            <w:vAlign w:val="center"/>
          </w:tcPr>
          <w:p w14:paraId="1235D3D3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lastRenderedPageBreak/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60BFAED" w14:textId="77777777" w:rsidR="00282983" w:rsidRPr="00EF7D29" w:rsidRDefault="00282983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EF7D29">
              <w:rPr>
                <w:rFonts w:hint="eastAsia"/>
                <w:kern w:val="0"/>
                <w:sz w:val="18"/>
                <w:szCs w:val="18"/>
              </w:rPr>
              <w:t>填写关联方编号</w:t>
            </w:r>
            <w:r w:rsidRPr="00EF7D29">
              <w:rPr>
                <w:rFonts w:hint="eastAsia"/>
                <w:kern w:val="0"/>
                <w:sz w:val="18"/>
                <w:szCs w:val="18"/>
              </w:rPr>
              <w:t>A61:F72</w:t>
            </w:r>
          </w:p>
        </w:tc>
      </w:tr>
    </w:tbl>
    <w:p w14:paraId="77617228" w14:textId="77777777" w:rsidR="001A59C7" w:rsidRDefault="001A59C7" w:rsidP="001A59C7"/>
    <w:p w14:paraId="7065661C" w14:textId="77777777" w:rsidR="001A59C7" w:rsidRDefault="001A59C7" w:rsidP="001A59C7">
      <w:pPr>
        <w:pStyle w:val="4"/>
      </w:pPr>
      <w:r>
        <w:rPr>
          <w:rFonts w:hint="eastAsia"/>
        </w:rPr>
        <w:t>固有账户信息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282983" w:rsidRPr="006F7C25" w14:paraId="7183101E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7D0B2A7E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306A1A63" w14:textId="77777777" w:rsidR="00282983" w:rsidRPr="00022E94" w:rsidRDefault="00282983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282983" w:rsidRPr="006F7C25" w14:paraId="7A9BA482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4C0E4C07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5B878F91" w14:textId="77777777" w:rsidR="00282983" w:rsidRPr="00693D51" w:rsidRDefault="00282983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282983" w:rsidRPr="006F7C25" w14:paraId="1B421F86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40031294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50EC7B46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282983" w:rsidRPr="006F7C25" w14:paraId="31B1D748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52C00B28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2C78CF34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282983" w:rsidRPr="006F7C25" w14:paraId="3E87A909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0E9CB362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C9A825B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282983" w:rsidRPr="006F7C25" w14:paraId="3B238895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756C9F26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63226FAF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282983" w:rsidRPr="006F7C25" w14:paraId="1F866F08" w14:textId="77777777" w:rsidTr="00282983">
        <w:tc>
          <w:tcPr>
            <w:tcW w:w="1985" w:type="dxa"/>
            <w:gridSpan w:val="2"/>
            <w:shd w:val="clear" w:color="auto" w:fill="BFBFBF"/>
            <w:vAlign w:val="center"/>
          </w:tcPr>
          <w:p w14:paraId="5D3B8735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FBED63E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672DE821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672F317F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188ACA7A" w14:textId="77777777" w:rsidR="00282983" w:rsidRPr="00022E94" w:rsidRDefault="00282983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82983" w:rsidRPr="00045959" w14:paraId="68FD2F74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35E4F0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40AF0E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C87F3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20C5751E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22AB758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BC894B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填写此表</w:t>
            </w:r>
            <w:r w:rsidRPr="007257E7">
              <w:rPr>
                <w:rFonts w:hint="eastAsia"/>
                <w:sz w:val="18"/>
                <w:szCs w:val="18"/>
              </w:rPr>
              <w:t>ID</w:t>
            </w:r>
            <w:r w:rsidRPr="007257E7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282983" w:rsidRPr="00045959" w14:paraId="311A3FC0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412573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EA8F6A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ZHXZ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0A5EED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账户性质</w:t>
            </w:r>
          </w:p>
        </w:tc>
        <w:tc>
          <w:tcPr>
            <w:tcW w:w="992" w:type="dxa"/>
            <w:vAlign w:val="center"/>
          </w:tcPr>
          <w:p w14:paraId="0FE854CF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F0A513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9DA271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银行账户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证券账户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信托受益权账户</w:t>
            </w:r>
          </w:p>
        </w:tc>
      </w:tr>
      <w:tr w:rsidR="00282983" w:rsidRPr="00045959" w14:paraId="2D94876A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70C6A8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25FF60B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ZHLB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6EC98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账户类别</w:t>
            </w:r>
          </w:p>
        </w:tc>
        <w:tc>
          <w:tcPr>
            <w:tcW w:w="992" w:type="dxa"/>
            <w:vAlign w:val="center"/>
          </w:tcPr>
          <w:p w14:paraId="63362F7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0C79F8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53FD9D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基本户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一般户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专用户（募集）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专用户（保管）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监管户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临时户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结算户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其他银行账户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证券账户（上海）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证券账户（深</w:t>
            </w:r>
            <w:r w:rsidRPr="007257E7">
              <w:rPr>
                <w:rFonts w:hint="eastAsia"/>
                <w:sz w:val="18"/>
                <w:szCs w:val="18"/>
              </w:rPr>
              <w:lastRenderedPageBreak/>
              <w:t>圳）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证券账户（香港）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证券保证金账户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中债登账户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上海清算所账户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期货资金账户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期货套保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期货套利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期货投机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基金账户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其他资金账户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信托受益权账户</w:t>
            </w:r>
          </w:p>
        </w:tc>
      </w:tr>
      <w:tr w:rsidR="00282983" w:rsidRPr="00045959" w14:paraId="6E59904C" w14:textId="77777777" w:rsidTr="00282983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361BA87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E1B284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ZHZT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E55BCC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账户状态</w:t>
            </w:r>
          </w:p>
        </w:tc>
        <w:tc>
          <w:tcPr>
            <w:tcW w:w="992" w:type="dxa"/>
            <w:vAlign w:val="center"/>
          </w:tcPr>
          <w:p w14:paraId="43FF94CC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EFC4155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E6330F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正常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冻结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注销</w:t>
            </w:r>
          </w:p>
        </w:tc>
      </w:tr>
      <w:tr w:rsidR="00282983" w:rsidRPr="00045959" w14:paraId="15B82F0E" w14:textId="77777777" w:rsidTr="00282983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7D01B27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52846A3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2AB91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账户名称</w:t>
            </w:r>
          </w:p>
        </w:tc>
        <w:tc>
          <w:tcPr>
            <w:tcW w:w="992" w:type="dxa"/>
            <w:vAlign w:val="center"/>
          </w:tcPr>
          <w:p w14:paraId="430BE4C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A5460F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2189FD2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填写开户的户名</w:t>
            </w:r>
          </w:p>
        </w:tc>
      </w:tr>
      <w:tr w:rsidR="00282983" w:rsidRPr="00045959" w14:paraId="2B853966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5F1F7E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EC09EF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KHZH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9ED36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开户账号</w:t>
            </w:r>
          </w:p>
        </w:tc>
        <w:tc>
          <w:tcPr>
            <w:tcW w:w="992" w:type="dxa"/>
            <w:vAlign w:val="center"/>
          </w:tcPr>
          <w:p w14:paraId="2E20EB50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FF02E42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C2B7DC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填写在金融机构开设的账户编号</w:t>
            </w:r>
          </w:p>
        </w:tc>
      </w:tr>
      <w:tr w:rsidR="00282983" w:rsidRPr="00045959" w14:paraId="65181621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0F7CC8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D6D518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KHJGMC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DD414B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开户机构名称</w:t>
            </w:r>
          </w:p>
        </w:tc>
        <w:tc>
          <w:tcPr>
            <w:tcW w:w="992" w:type="dxa"/>
            <w:vAlign w:val="center"/>
          </w:tcPr>
          <w:p w14:paraId="241EBC4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A28D39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B49463B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填写开户总行名称</w:t>
            </w:r>
          </w:p>
        </w:tc>
      </w:tr>
      <w:tr w:rsidR="00282983" w:rsidRPr="00045959" w14:paraId="2A18EF88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815E1E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A87522D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SSGB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684F3B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所属国别</w:t>
            </w:r>
          </w:p>
        </w:tc>
        <w:tc>
          <w:tcPr>
            <w:tcW w:w="992" w:type="dxa"/>
            <w:vAlign w:val="center"/>
          </w:tcPr>
          <w:p w14:paraId="50B45DD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2806E3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411633E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填写国家代码（按国标</w:t>
            </w:r>
            <w:r w:rsidRPr="007257E7">
              <w:rPr>
                <w:rFonts w:hint="eastAsia"/>
                <w:sz w:val="18"/>
                <w:szCs w:val="18"/>
              </w:rPr>
              <w:t>GB/T 2659</w:t>
            </w:r>
            <w:r w:rsidRPr="007257E7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82983" w:rsidRPr="00045959" w14:paraId="1A1EF706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9A9FC1E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939B7DB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SSDQ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4F25CD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所属地区</w:t>
            </w:r>
          </w:p>
        </w:tc>
        <w:tc>
          <w:tcPr>
            <w:tcW w:w="992" w:type="dxa"/>
            <w:vAlign w:val="center"/>
          </w:tcPr>
          <w:p w14:paraId="4569E9C3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条件性必填</w:t>
            </w:r>
            <w:r w:rsidRPr="007257E7">
              <w:rPr>
                <w:rFonts w:hint="eastAsia"/>
                <w:sz w:val="18"/>
                <w:szCs w:val="18"/>
              </w:rPr>
              <w:br/>
            </w:r>
            <w:r w:rsidRPr="007257E7">
              <w:rPr>
                <w:rFonts w:hint="eastAsia"/>
                <w:sz w:val="18"/>
                <w:szCs w:val="18"/>
              </w:rPr>
              <w:t>当“所属国别”选择中华人民共和国、中国香港特别行政区、中国澳门特别行政区、中国</w:t>
            </w:r>
            <w:r w:rsidRPr="007257E7">
              <w:rPr>
                <w:rFonts w:hint="eastAsia"/>
                <w:sz w:val="18"/>
                <w:szCs w:val="18"/>
              </w:rPr>
              <w:lastRenderedPageBreak/>
              <w:t>台湾的，需要填写</w:t>
            </w:r>
          </w:p>
        </w:tc>
        <w:tc>
          <w:tcPr>
            <w:tcW w:w="1843" w:type="dxa"/>
            <w:vAlign w:val="center"/>
          </w:tcPr>
          <w:p w14:paraId="0B39B1D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F6829F8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填写开户机构所在地区代码（境内：按国标</w:t>
            </w:r>
            <w:r w:rsidRPr="007257E7">
              <w:rPr>
                <w:rFonts w:hint="eastAsia"/>
                <w:sz w:val="18"/>
                <w:szCs w:val="18"/>
              </w:rPr>
              <w:t xml:space="preserve">GB/T 2260 </w:t>
            </w:r>
            <w:r w:rsidRPr="007257E7">
              <w:rPr>
                <w:rFonts w:hint="eastAsia"/>
                <w:sz w:val="18"/>
                <w:szCs w:val="18"/>
              </w:rPr>
              <w:t>中华人民共和国行政区划</w:t>
            </w:r>
            <w:r w:rsidRPr="007257E7">
              <w:rPr>
                <w:rFonts w:hint="eastAsia"/>
                <w:sz w:val="18"/>
                <w:szCs w:val="18"/>
              </w:rPr>
              <w:t>6</w:t>
            </w:r>
            <w:r w:rsidRPr="007257E7">
              <w:rPr>
                <w:rFonts w:hint="eastAsia"/>
                <w:sz w:val="18"/>
                <w:szCs w:val="18"/>
              </w:rPr>
              <w:t>位代码填报）</w:t>
            </w:r>
          </w:p>
        </w:tc>
      </w:tr>
      <w:tr w:rsidR="00282983" w:rsidRPr="00045959" w14:paraId="665E07A1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0F7522F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B18A6F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KHRQ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CA666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开户日期</w:t>
            </w:r>
          </w:p>
        </w:tc>
        <w:tc>
          <w:tcPr>
            <w:tcW w:w="992" w:type="dxa"/>
            <w:vAlign w:val="center"/>
          </w:tcPr>
          <w:p w14:paraId="3EC6CC31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B9440AD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18214A0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开户日期，</w:t>
            </w:r>
            <w:r w:rsidRPr="007257E7">
              <w:rPr>
                <w:rFonts w:hint="eastAsia"/>
                <w:sz w:val="18"/>
                <w:szCs w:val="18"/>
              </w:rPr>
              <w:t>YYYYMMDD</w:t>
            </w:r>
            <w:r w:rsidRPr="007257E7">
              <w:rPr>
                <w:rFonts w:hint="eastAsia"/>
                <w:sz w:val="18"/>
                <w:szCs w:val="18"/>
              </w:rPr>
              <w:t>，默认值</w:t>
            </w:r>
            <w:r w:rsidRPr="007257E7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282983" w:rsidRPr="00045959" w14:paraId="6ECCBCD6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0578C98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9B98CA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XHRQ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555F38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销户日期</w:t>
            </w:r>
          </w:p>
        </w:tc>
        <w:tc>
          <w:tcPr>
            <w:tcW w:w="992" w:type="dxa"/>
            <w:vAlign w:val="center"/>
          </w:tcPr>
          <w:p w14:paraId="0C32DA10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条件性必填</w:t>
            </w:r>
            <w:r w:rsidRPr="007257E7">
              <w:rPr>
                <w:rFonts w:hint="eastAsia"/>
                <w:sz w:val="18"/>
                <w:szCs w:val="18"/>
              </w:rPr>
              <w:br/>
            </w:r>
            <w:r w:rsidRPr="007257E7">
              <w:rPr>
                <w:rFonts w:hint="eastAsia"/>
                <w:sz w:val="18"/>
                <w:szCs w:val="18"/>
              </w:rPr>
              <w:t>如账户状态选择“注销”，需填写</w:t>
            </w:r>
          </w:p>
        </w:tc>
        <w:tc>
          <w:tcPr>
            <w:tcW w:w="1843" w:type="dxa"/>
            <w:vAlign w:val="center"/>
          </w:tcPr>
          <w:p w14:paraId="15E44ED0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2B0417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销户日期，</w:t>
            </w:r>
            <w:r w:rsidRPr="007257E7">
              <w:rPr>
                <w:rFonts w:hint="eastAsia"/>
                <w:sz w:val="18"/>
                <w:szCs w:val="18"/>
              </w:rPr>
              <w:t>YYYYMMDD</w:t>
            </w:r>
            <w:r w:rsidRPr="007257E7">
              <w:rPr>
                <w:rFonts w:hint="eastAsia"/>
                <w:sz w:val="18"/>
                <w:szCs w:val="18"/>
              </w:rPr>
              <w:t>，默认值</w:t>
            </w:r>
            <w:r w:rsidRPr="007257E7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282983" w:rsidRPr="00045959" w14:paraId="76B9D50E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F753D93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FC81688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ZQJYXTLX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1528FD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证券交易系统类型</w:t>
            </w:r>
          </w:p>
        </w:tc>
        <w:tc>
          <w:tcPr>
            <w:tcW w:w="992" w:type="dxa"/>
            <w:vAlign w:val="center"/>
          </w:tcPr>
          <w:p w14:paraId="68D2339F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条件性必填</w:t>
            </w:r>
            <w:r w:rsidRPr="007257E7">
              <w:rPr>
                <w:rFonts w:hint="eastAsia"/>
                <w:sz w:val="18"/>
                <w:szCs w:val="18"/>
              </w:rPr>
              <w:br/>
            </w:r>
            <w:r w:rsidRPr="007257E7">
              <w:rPr>
                <w:rFonts w:hint="eastAsia"/>
                <w:sz w:val="18"/>
                <w:szCs w:val="18"/>
              </w:rPr>
              <w:t>当账户性质选择证券账户、开户机构类别选择券商时时，需填写</w:t>
            </w:r>
          </w:p>
        </w:tc>
        <w:tc>
          <w:tcPr>
            <w:tcW w:w="1843" w:type="dxa"/>
            <w:vAlign w:val="center"/>
          </w:tcPr>
          <w:p w14:paraId="63134010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48D95D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券商</w:t>
            </w:r>
            <w:r w:rsidRPr="007257E7">
              <w:rPr>
                <w:rFonts w:hint="eastAsia"/>
                <w:sz w:val="18"/>
                <w:szCs w:val="18"/>
              </w:rPr>
              <w:t>PB</w:t>
            </w:r>
            <w:r w:rsidRPr="007257E7">
              <w:rPr>
                <w:rFonts w:hint="eastAsia"/>
                <w:sz w:val="18"/>
                <w:szCs w:val="18"/>
              </w:rPr>
              <w:t>系统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自主研发系统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外购系统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租赁系统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282983" w:rsidRPr="00045959" w14:paraId="22C56BD4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22F81C8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392ADB3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ZQJYXTCS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E6FE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证券交易系统厂商</w:t>
            </w:r>
          </w:p>
        </w:tc>
        <w:tc>
          <w:tcPr>
            <w:tcW w:w="992" w:type="dxa"/>
            <w:vAlign w:val="center"/>
          </w:tcPr>
          <w:p w14:paraId="03B82D3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条件性必填</w:t>
            </w:r>
            <w:r w:rsidRPr="007257E7">
              <w:rPr>
                <w:rFonts w:hint="eastAsia"/>
                <w:sz w:val="18"/>
                <w:szCs w:val="18"/>
              </w:rPr>
              <w:br/>
            </w:r>
            <w:r w:rsidRPr="007257E7">
              <w:rPr>
                <w:rFonts w:hint="eastAsia"/>
                <w:sz w:val="18"/>
                <w:szCs w:val="18"/>
              </w:rPr>
              <w:t>当证券交易系统类型选择外</w:t>
            </w:r>
            <w:r w:rsidRPr="007257E7">
              <w:rPr>
                <w:rFonts w:hint="eastAsia"/>
                <w:sz w:val="18"/>
                <w:szCs w:val="18"/>
              </w:rPr>
              <w:lastRenderedPageBreak/>
              <w:t>购系统时，需填写</w:t>
            </w:r>
          </w:p>
        </w:tc>
        <w:tc>
          <w:tcPr>
            <w:tcW w:w="1843" w:type="dxa"/>
            <w:vAlign w:val="center"/>
          </w:tcPr>
          <w:p w14:paraId="4BAB5C3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lastRenderedPageBreak/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7FD7D8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恒生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金证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赢时胜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同花顺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铭创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讯投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金仕达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282983" w:rsidRPr="00045959" w14:paraId="2286C4AF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AC657F2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6288DAB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ZHDZPD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CFC02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账户对账频度</w:t>
            </w:r>
          </w:p>
        </w:tc>
        <w:tc>
          <w:tcPr>
            <w:tcW w:w="992" w:type="dxa"/>
            <w:vAlign w:val="center"/>
          </w:tcPr>
          <w:p w14:paraId="190B425B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FFD5AA6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58B77FC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无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工作日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自然日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周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双周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旬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半月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月度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季度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半年度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年度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不定期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其他频度</w:t>
            </w:r>
          </w:p>
        </w:tc>
      </w:tr>
      <w:tr w:rsidR="00282983" w:rsidRPr="00045959" w14:paraId="3B2BD3C0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73421A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5FBC05D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ZHSWBGFS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0F683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账户实物保管方式</w:t>
            </w:r>
          </w:p>
        </w:tc>
        <w:tc>
          <w:tcPr>
            <w:tcW w:w="992" w:type="dxa"/>
            <w:vAlign w:val="center"/>
          </w:tcPr>
          <w:p w14:paraId="481D8A7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0564044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70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7EC314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本公司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非本公司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不适用</w:t>
            </w:r>
          </w:p>
        </w:tc>
      </w:tr>
      <w:tr w:rsidR="00282983" w:rsidRPr="00045959" w14:paraId="3D34FFE9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B674DEF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52593D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ZHYJBGFS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A5FDB7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账户印鉴保管方式</w:t>
            </w:r>
          </w:p>
        </w:tc>
        <w:tc>
          <w:tcPr>
            <w:tcW w:w="992" w:type="dxa"/>
            <w:vAlign w:val="center"/>
          </w:tcPr>
          <w:p w14:paraId="1403486C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CFE2349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60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C9C8F5F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本公司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非本公司</w:t>
            </w:r>
            <w:r w:rsidRPr="007257E7">
              <w:rPr>
                <w:rFonts w:hint="eastAsia"/>
                <w:sz w:val="18"/>
                <w:szCs w:val="18"/>
              </w:rPr>
              <w:t>/</w:t>
            </w:r>
            <w:r w:rsidRPr="007257E7">
              <w:rPr>
                <w:rFonts w:hint="eastAsia"/>
                <w:sz w:val="18"/>
                <w:szCs w:val="18"/>
              </w:rPr>
              <w:t>不适用</w:t>
            </w:r>
          </w:p>
        </w:tc>
      </w:tr>
      <w:tr w:rsidR="00282983" w:rsidRPr="00045959" w14:paraId="20E977C9" w14:textId="77777777" w:rsidTr="00282983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54A63AA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DE3852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ZHYE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2340CF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账户余额</w:t>
            </w:r>
          </w:p>
        </w:tc>
        <w:tc>
          <w:tcPr>
            <w:tcW w:w="992" w:type="dxa"/>
            <w:vAlign w:val="center"/>
          </w:tcPr>
          <w:p w14:paraId="747A26AE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条件性必填</w:t>
            </w:r>
            <w:r w:rsidRPr="007257E7">
              <w:rPr>
                <w:rFonts w:hint="eastAsia"/>
                <w:sz w:val="18"/>
                <w:szCs w:val="18"/>
              </w:rPr>
              <w:br/>
            </w:r>
            <w:r w:rsidRPr="007257E7">
              <w:rPr>
                <w:rFonts w:hint="eastAsia"/>
                <w:sz w:val="18"/>
                <w:szCs w:val="18"/>
              </w:rPr>
              <w:t>当账户性质选择银行账户时，需填写</w:t>
            </w:r>
          </w:p>
        </w:tc>
        <w:tc>
          <w:tcPr>
            <w:tcW w:w="1843" w:type="dxa"/>
            <w:vAlign w:val="center"/>
          </w:tcPr>
          <w:p w14:paraId="0D2ADE1F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097F6F2" w14:textId="77777777" w:rsidR="00282983" w:rsidRPr="007257E7" w:rsidRDefault="00282983" w:rsidP="00E23078">
            <w:pPr>
              <w:jc w:val="left"/>
              <w:rPr>
                <w:sz w:val="18"/>
                <w:szCs w:val="18"/>
              </w:rPr>
            </w:pPr>
            <w:r w:rsidRPr="007257E7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</w:tbl>
    <w:p w14:paraId="37A513A4" w14:textId="77777777" w:rsidR="001A59C7" w:rsidRDefault="001A59C7" w:rsidP="001A59C7">
      <w:pPr>
        <w:pStyle w:val="4"/>
      </w:pPr>
      <w:r>
        <w:rPr>
          <w:rFonts w:hint="eastAsia"/>
        </w:rPr>
        <w:t>固有运用信息</w:t>
      </w:r>
    </w:p>
    <w:p w14:paraId="52EF4834" w14:textId="77777777" w:rsidR="001A59C7" w:rsidRPr="001A59C7" w:rsidRDefault="001A59C7" w:rsidP="001A59C7">
      <w:pPr>
        <w:pStyle w:val="5"/>
      </w:pPr>
      <w:r>
        <w:rPr>
          <w:rFonts w:hint="eastAsia"/>
        </w:rPr>
        <w:t>固有运用合同信息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439"/>
      </w:tblGrid>
      <w:tr w:rsidR="00E15196" w:rsidRPr="006F7C25" w14:paraId="6D6768A3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40B1D3A0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833" w:type="dxa"/>
            <w:gridSpan w:val="4"/>
          </w:tcPr>
          <w:p w14:paraId="011067B6" w14:textId="77777777" w:rsidR="00E15196" w:rsidRPr="00022E94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E15196" w:rsidRPr="006F7C25" w14:paraId="7CE48999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332625E9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lastRenderedPageBreak/>
              <w:t>调用方式：</w:t>
            </w:r>
          </w:p>
        </w:tc>
        <w:tc>
          <w:tcPr>
            <w:tcW w:w="6833" w:type="dxa"/>
            <w:gridSpan w:val="4"/>
            <w:vAlign w:val="center"/>
          </w:tcPr>
          <w:p w14:paraId="598921DA" w14:textId="77777777" w:rsidR="00E15196" w:rsidRPr="00693D51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E15196" w:rsidRPr="006F7C25" w14:paraId="32C45221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667FB7E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833" w:type="dxa"/>
            <w:gridSpan w:val="4"/>
            <w:vAlign w:val="center"/>
          </w:tcPr>
          <w:p w14:paraId="4CBE11F9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5848B218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308F7935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833" w:type="dxa"/>
            <w:gridSpan w:val="4"/>
            <w:vAlign w:val="center"/>
          </w:tcPr>
          <w:p w14:paraId="0B29A918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E15196" w:rsidRPr="006F7C25" w14:paraId="65D18415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77E51B48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833" w:type="dxa"/>
            <w:gridSpan w:val="4"/>
            <w:vAlign w:val="center"/>
          </w:tcPr>
          <w:p w14:paraId="2B548DD2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0A244830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31C50ED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833" w:type="dxa"/>
            <w:gridSpan w:val="4"/>
            <w:vAlign w:val="center"/>
          </w:tcPr>
          <w:p w14:paraId="6FD6450F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E15196" w:rsidRPr="006F7C25" w14:paraId="624D4CE9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CF2171B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E6D2D17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1D67B3B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2E66E7C0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439" w:type="dxa"/>
            <w:shd w:val="clear" w:color="auto" w:fill="BFBFBF"/>
            <w:vAlign w:val="center"/>
          </w:tcPr>
          <w:p w14:paraId="3CD569E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15196" w:rsidRPr="00045959" w14:paraId="568DF58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A8C801A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B1B5026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DE6818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3C4C339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263FDA6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106A25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填写此表</w:t>
            </w:r>
            <w:r w:rsidRPr="009C4155">
              <w:rPr>
                <w:rFonts w:hint="eastAsia"/>
                <w:sz w:val="18"/>
                <w:szCs w:val="18"/>
              </w:rPr>
              <w:t>ID</w:t>
            </w:r>
            <w:r w:rsidRPr="009C4155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E15196" w:rsidRPr="00045959" w14:paraId="33BDB6FE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F11692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9FAE11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YWZL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9A21D9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业务种类</w:t>
            </w:r>
          </w:p>
        </w:tc>
        <w:tc>
          <w:tcPr>
            <w:tcW w:w="992" w:type="dxa"/>
            <w:vAlign w:val="center"/>
          </w:tcPr>
          <w:p w14:paraId="3C114A4A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E5BC528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1A78C4A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流动资金贷款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个人贷款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固定资产贷款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其他贷款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租赁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股权、实物、收益权投资附回购或附回购选择权（含指定第三方回购、转让）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买入返售或附回购承诺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资产或收益权买断式投资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长期股权投资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股票投资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债券投资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基金投资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实物投资（无指定第三方转让或回购条款）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金融机构理财产品投资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拆出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存放同业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206D2BE2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0220C63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541EAD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TXHY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DAE869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投向行业</w:t>
            </w:r>
          </w:p>
        </w:tc>
        <w:tc>
          <w:tcPr>
            <w:tcW w:w="992" w:type="dxa"/>
            <w:vAlign w:val="center"/>
          </w:tcPr>
          <w:p w14:paraId="0512E7BA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1508D68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A4DA98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基础产业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房地产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证券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金融机构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工商企业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33C9BDFF" w14:textId="77777777" w:rsidTr="00E15196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17394B68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C0E812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TXHYMX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7D09F0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投向行业明细</w:t>
            </w:r>
            <w:r w:rsidRPr="009C4155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EF2F716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9FDB1A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4942E8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填写行业明细代码</w:t>
            </w:r>
          </w:p>
        </w:tc>
      </w:tr>
      <w:tr w:rsidR="00E15196" w:rsidRPr="00045959" w14:paraId="1391612D" w14:textId="77777777" w:rsidTr="00E15196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D8AA80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B5C8D20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ZJYYDQ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9EDF2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资金运用地区</w:t>
            </w:r>
          </w:p>
        </w:tc>
        <w:tc>
          <w:tcPr>
            <w:tcW w:w="992" w:type="dxa"/>
            <w:vAlign w:val="center"/>
          </w:tcPr>
          <w:p w14:paraId="21E32BBE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11CC53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120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CD85DBF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填写固有资金运用地区（境内：按国标</w:t>
            </w:r>
            <w:r w:rsidRPr="009C4155">
              <w:rPr>
                <w:rFonts w:hint="eastAsia"/>
                <w:sz w:val="18"/>
                <w:szCs w:val="18"/>
              </w:rPr>
              <w:t>GB/T 2260</w:t>
            </w:r>
            <w:r w:rsidRPr="009C4155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15196" w:rsidRPr="00045959" w14:paraId="47947B68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B49A75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3A5334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C3A79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运用合同编号</w:t>
            </w:r>
          </w:p>
        </w:tc>
        <w:tc>
          <w:tcPr>
            <w:tcW w:w="992" w:type="dxa"/>
            <w:vAlign w:val="center"/>
          </w:tcPr>
          <w:p w14:paraId="114C2973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条件性必</w:t>
            </w:r>
            <w:r w:rsidRPr="009C4155">
              <w:rPr>
                <w:rFonts w:hint="eastAsia"/>
                <w:sz w:val="18"/>
                <w:szCs w:val="18"/>
              </w:rPr>
              <w:lastRenderedPageBreak/>
              <w:t>填</w:t>
            </w:r>
            <w:r w:rsidRPr="009C4155">
              <w:rPr>
                <w:rFonts w:hint="eastAsia"/>
                <w:sz w:val="18"/>
                <w:szCs w:val="18"/>
              </w:rPr>
              <w:br/>
            </w:r>
            <w:r w:rsidRPr="009C4155">
              <w:rPr>
                <w:rFonts w:hint="eastAsia"/>
                <w:sz w:val="18"/>
                <w:szCs w:val="18"/>
              </w:rPr>
              <w:t>业务种类选择股票投资、债券投资的，非必填</w:t>
            </w:r>
          </w:p>
        </w:tc>
        <w:tc>
          <w:tcPr>
            <w:tcW w:w="1843" w:type="dxa"/>
            <w:vAlign w:val="center"/>
          </w:tcPr>
          <w:p w14:paraId="31DECD10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lastRenderedPageBreak/>
              <w:t>NVARCHAR  20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B6D9FB3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填写运用合同编号</w:t>
            </w:r>
          </w:p>
        </w:tc>
      </w:tr>
      <w:tr w:rsidR="00E15196" w:rsidRPr="00045959" w14:paraId="2C10EE4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64F1568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2F4FB5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YYHTMC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5B1A29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运用合同名称</w:t>
            </w:r>
          </w:p>
        </w:tc>
        <w:tc>
          <w:tcPr>
            <w:tcW w:w="992" w:type="dxa"/>
            <w:vAlign w:val="center"/>
          </w:tcPr>
          <w:p w14:paraId="010783C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条件性必填</w:t>
            </w:r>
            <w:r w:rsidRPr="009C4155">
              <w:rPr>
                <w:rFonts w:hint="eastAsia"/>
                <w:sz w:val="18"/>
                <w:szCs w:val="18"/>
              </w:rPr>
              <w:br/>
            </w:r>
            <w:r w:rsidRPr="009C4155">
              <w:rPr>
                <w:rFonts w:hint="eastAsia"/>
                <w:sz w:val="18"/>
                <w:szCs w:val="18"/>
              </w:rPr>
              <w:t>业务种类选择股票投资、债券投资的，非必填</w:t>
            </w:r>
          </w:p>
        </w:tc>
        <w:tc>
          <w:tcPr>
            <w:tcW w:w="1843" w:type="dxa"/>
            <w:vAlign w:val="center"/>
          </w:tcPr>
          <w:p w14:paraId="1856CD1F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507ECB6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填写运用合同名称</w:t>
            </w:r>
          </w:p>
        </w:tc>
      </w:tr>
      <w:tr w:rsidR="00E15196" w:rsidRPr="00045959" w14:paraId="15A11B21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091E80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87ED392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NBYYHTBH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87540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内部运用合同编号</w:t>
            </w:r>
          </w:p>
        </w:tc>
        <w:tc>
          <w:tcPr>
            <w:tcW w:w="992" w:type="dxa"/>
            <w:vAlign w:val="center"/>
          </w:tcPr>
          <w:p w14:paraId="66AEFE5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条件性必填</w:t>
            </w:r>
            <w:r w:rsidRPr="009C4155">
              <w:rPr>
                <w:rFonts w:hint="eastAsia"/>
                <w:sz w:val="18"/>
                <w:szCs w:val="18"/>
              </w:rPr>
              <w:br/>
            </w:r>
            <w:r w:rsidRPr="009C4155">
              <w:rPr>
                <w:rFonts w:hint="eastAsia"/>
                <w:sz w:val="18"/>
                <w:szCs w:val="18"/>
              </w:rPr>
              <w:t>业务种类选择股票投资、债券投资的，非必填</w:t>
            </w:r>
          </w:p>
        </w:tc>
        <w:tc>
          <w:tcPr>
            <w:tcW w:w="1843" w:type="dxa"/>
            <w:vAlign w:val="center"/>
          </w:tcPr>
          <w:p w14:paraId="625FFDC2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796F77C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填写信托公司内部运用合同编号</w:t>
            </w:r>
          </w:p>
        </w:tc>
      </w:tr>
      <w:tr w:rsidR="00E15196" w:rsidRPr="00045959" w14:paraId="6588780B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09A749D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788AA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JYDSBH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6BAD1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交易对手编号</w:t>
            </w:r>
          </w:p>
        </w:tc>
        <w:tc>
          <w:tcPr>
            <w:tcW w:w="992" w:type="dxa"/>
            <w:vAlign w:val="center"/>
          </w:tcPr>
          <w:p w14:paraId="7CDC1A5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条件性必填</w:t>
            </w:r>
            <w:r w:rsidRPr="009C4155">
              <w:rPr>
                <w:rFonts w:hint="eastAsia"/>
                <w:sz w:val="18"/>
                <w:szCs w:val="18"/>
              </w:rPr>
              <w:br/>
            </w:r>
            <w:r w:rsidRPr="009C4155">
              <w:rPr>
                <w:rFonts w:hint="eastAsia"/>
                <w:sz w:val="18"/>
                <w:szCs w:val="18"/>
              </w:rPr>
              <w:t>业务种类</w:t>
            </w:r>
            <w:r w:rsidRPr="009C4155">
              <w:rPr>
                <w:rFonts w:hint="eastAsia"/>
                <w:sz w:val="18"/>
                <w:szCs w:val="18"/>
              </w:rPr>
              <w:lastRenderedPageBreak/>
              <w:t>选择股票投资、债券投资的，非必填</w:t>
            </w:r>
          </w:p>
        </w:tc>
        <w:tc>
          <w:tcPr>
            <w:tcW w:w="1843" w:type="dxa"/>
            <w:vAlign w:val="center"/>
          </w:tcPr>
          <w:p w14:paraId="22EAF39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A8FB110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填写交易对手编号</w:t>
            </w:r>
          </w:p>
        </w:tc>
      </w:tr>
      <w:tr w:rsidR="00E15196" w:rsidRPr="00045959" w14:paraId="42347E4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F7237E8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BD7871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YYHTQDRQ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654B1A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运用合同签订日期</w:t>
            </w:r>
          </w:p>
        </w:tc>
        <w:tc>
          <w:tcPr>
            <w:tcW w:w="992" w:type="dxa"/>
            <w:vAlign w:val="center"/>
          </w:tcPr>
          <w:p w14:paraId="66FEF990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条件性必填</w:t>
            </w:r>
            <w:r w:rsidRPr="009C4155">
              <w:rPr>
                <w:rFonts w:hint="eastAsia"/>
                <w:sz w:val="18"/>
                <w:szCs w:val="18"/>
              </w:rPr>
              <w:br/>
            </w:r>
            <w:r w:rsidRPr="009C4155">
              <w:rPr>
                <w:rFonts w:hint="eastAsia"/>
                <w:sz w:val="18"/>
                <w:szCs w:val="18"/>
              </w:rPr>
              <w:t>业务种类选择股票投资、债券投资的，非必填</w:t>
            </w:r>
          </w:p>
        </w:tc>
        <w:tc>
          <w:tcPr>
            <w:tcW w:w="1843" w:type="dxa"/>
            <w:vAlign w:val="center"/>
          </w:tcPr>
          <w:p w14:paraId="5EB8F056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7E90A13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运用合同签订日期，</w:t>
            </w:r>
            <w:r w:rsidRPr="009C4155">
              <w:rPr>
                <w:rFonts w:hint="eastAsia"/>
                <w:sz w:val="18"/>
                <w:szCs w:val="18"/>
              </w:rPr>
              <w:t>YYYYMMDD</w:t>
            </w:r>
            <w:r w:rsidRPr="009C4155">
              <w:rPr>
                <w:rFonts w:hint="eastAsia"/>
                <w:sz w:val="18"/>
                <w:szCs w:val="18"/>
              </w:rPr>
              <w:t>，默认值</w:t>
            </w:r>
            <w:r w:rsidRPr="009C4155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2662BA8C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2DC471F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7A1635B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YYHTDQRQ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6D4D89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运用合同到期日期</w:t>
            </w:r>
          </w:p>
        </w:tc>
        <w:tc>
          <w:tcPr>
            <w:tcW w:w="992" w:type="dxa"/>
            <w:vAlign w:val="center"/>
          </w:tcPr>
          <w:p w14:paraId="5D44527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条件性必填</w:t>
            </w:r>
            <w:r w:rsidRPr="009C4155">
              <w:rPr>
                <w:rFonts w:hint="eastAsia"/>
                <w:sz w:val="18"/>
                <w:szCs w:val="18"/>
              </w:rPr>
              <w:br/>
            </w:r>
            <w:r w:rsidRPr="009C4155">
              <w:rPr>
                <w:rFonts w:hint="eastAsia"/>
                <w:sz w:val="18"/>
                <w:szCs w:val="18"/>
              </w:rPr>
              <w:t>业务种类选择股票投资、债券投资的，非必填</w:t>
            </w:r>
          </w:p>
        </w:tc>
        <w:tc>
          <w:tcPr>
            <w:tcW w:w="1843" w:type="dxa"/>
            <w:vAlign w:val="center"/>
          </w:tcPr>
          <w:p w14:paraId="211B927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9CDC747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运用合同到期日期，</w:t>
            </w:r>
            <w:r w:rsidRPr="009C4155">
              <w:rPr>
                <w:rFonts w:hint="eastAsia"/>
                <w:sz w:val="18"/>
                <w:szCs w:val="18"/>
              </w:rPr>
              <w:t>YYYYMMDD</w:t>
            </w:r>
            <w:r w:rsidRPr="009C4155">
              <w:rPr>
                <w:rFonts w:hint="eastAsia"/>
                <w:sz w:val="18"/>
                <w:szCs w:val="18"/>
              </w:rPr>
              <w:t>，默认值</w:t>
            </w:r>
            <w:r w:rsidRPr="009C4155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1F7762E5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49B58D6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ABEAA0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HTQDJE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54D0A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合同签订金额</w:t>
            </w:r>
          </w:p>
        </w:tc>
        <w:tc>
          <w:tcPr>
            <w:tcW w:w="992" w:type="dxa"/>
            <w:vAlign w:val="center"/>
          </w:tcPr>
          <w:p w14:paraId="6CD51F95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条件性必填</w:t>
            </w:r>
            <w:r w:rsidRPr="009C4155">
              <w:rPr>
                <w:rFonts w:hint="eastAsia"/>
                <w:sz w:val="18"/>
                <w:szCs w:val="18"/>
              </w:rPr>
              <w:br/>
            </w:r>
            <w:r w:rsidRPr="009C4155">
              <w:rPr>
                <w:rFonts w:hint="eastAsia"/>
                <w:sz w:val="18"/>
                <w:szCs w:val="18"/>
              </w:rPr>
              <w:t>业务种类选择股票投资、债</w:t>
            </w:r>
            <w:r w:rsidRPr="009C4155">
              <w:rPr>
                <w:rFonts w:hint="eastAsia"/>
                <w:sz w:val="18"/>
                <w:szCs w:val="18"/>
              </w:rPr>
              <w:lastRenderedPageBreak/>
              <w:t>券投资的，非必填</w:t>
            </w:r>
          </w:p>
        </w:tc>
        <w:tc>
          <w:tcPr>
            <w:tcW w:w="1843" w:type="dxa"/>
            <w:vAlign w:val="center"/>
          </w:tcPr>
          <w:p w14:paraId="47298892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F69232E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按实际金额填写（本金）</w:t>
            </w:r>
          </w:p>
        </w:tc>
      </w:tr>
      <w:tr w:rsidR="00E15196" w:rsidRPr="00045959" w14:paraId="2890735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219B419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F1EF2CE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TQZZBS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55ACDE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提前终止标识</w:t>
            </w:r>
          </w:p>
        </w:tc>
        <w:tc>
          <w:tcPr>
            <w:tcW w:w="992" w:type="dxa"/>
            <w:vAlign w:val="center"/>
          </w:tcPr>
          <w:p w14:paraId="1ED58702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0A920B6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3589671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  <w:r w:rsidRPr="009C4155">
              <w:rPr>
                <w:rFonts w:hint="eastAsia"/>
                <w:sz w:val="18"/>
                <w:szCs w:val="18"/>
              </w:rPr>
              <w:t>否</w:t>
            </w:r>
            <w:r w:rsidRPr="009C4155">
              <w:rPr>
                <w:rFonts w:hint="eastAsia"/>
                <w:sz w:val="18"/>
                <w:szCs w:val="18"/>
              </w:rPr>
              <w:t>/</w:t>
            </w:r>
            <w:r w:rsidRPr="009C4155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05043B65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8A50959" w14:textId="77777777" w:rsidR="00E15196" w:rsidRPr="00045959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7E647F22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06E397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F9F0BF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39A7060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76D5D974" w14:textId="77777777" w:rsidR="00E15196" w:rsidRPr="009C4155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</w:tr>
    </w:tbl>
    <w:p w14:paraId="0E6735BC" w14:textId="77777777" w:rsidR="001A59C7" w:rsidRDefault="001A59C7" w:rsidP="001A59C7"/>
    <w:p w14:paraId="28852EF0" w14:textId="77777777" w:rsidR="001A59C7" w:rsidRDefault="001A59C7" w:rsidP="001A59C7"/>
    <w:p w14:paraId="18666529" w14:textId="77777777" w:rsidR="001A59C7" w:rsidRDefault="001A59C7" w:rsidP="001A59C7">
      <w:pPr>
        <w:pStyle w:val="5"/>
      </w:pPr>
      <w:r>
        <w:rPr>
          <w:rFonts w:hint="eastAsia"/>
        </w:rPr>
        <w:t>固有运用合同变动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E15196" w:rsidRPr="006F7C25" w14:paraId="35B2BB16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B43A3A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5CEAC5CA" w14:textId="77777777" w:rsidR="00E15196" w:rsidRPr="00022E94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E15196" w:rsidRPr="006F7C25" w14:paraId="458BA21D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4C019A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78A3F8C5" w14:textId="77777777" w:rsidR="00E15196" w:rsidRPr="00693D51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E15196" w:rsidRPr="006F7C25" w14:paraId="3818CE1A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18D718D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0EDFBB15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05184C5A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AA77B23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762BB053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E15196" w:rsidRPr="006F7C25" w14:paraId="39578F3D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1035D744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7C8FF283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1C6761C9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6F1EF68B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11E5151B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E15196" w:rsidRPr="006F7C25" w14:paraId="3FB2C29D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451F1F9B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60C510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18C6915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72A81CA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3660EEB7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15196" w:rsidRPr="00045959" w14:paraId="27DBABAD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7E0DC99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87BB21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6B4A3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1B0BB6A4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B6A7910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EB3193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填写此表</w:t>
            </w:r>
            <w:r w:rsidRPr="0009767C">
              <w:rPr>
                <w:rFonts w:hint="eastAsia"/>
                <w:sz w:val="18"/>
                <w:szCs w:val="18"/>
              </w:rPr>
              <w:t>ID</w:t>
            </w:r>
            <w:r w:rsidRPr="0009767C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E15196" w:rsidRPr="00045959" w14:paraId="336A3F7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155CB0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35A10A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3D92F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运用合同编号</w:t>
            </w:r>
          </w:p>
        </w:tc>
        <w:tc>
          <w:tcPr>
            <w:tcW w:w="992" w:type="dxa"/>
            <w:vAlign w:val="center"/>
          </w:tcPr>
          <w:p w14:paraId="623CAFDA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D33240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DF9CE40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填写运用合同编号</w:t>
            </w:r>
          </w:p>
        </w:tc>
      </w:tr>
      <w:tr w:rsidR="00E15196" w:rsidRPr="00045959" w14:paraId="2FD9352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E10DC39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DD281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YYHTMC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57A25E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运用合同名称</w:t>
            </w:r>
          </w:p>
        </w:tc>
        <w:tc>
          <w:tcPr>
            <w:tcW w:w="992" w:type="dxa"/>
            <w:vAlign w:val="center"/>
          </w:tcPr>
          <w:p w14:paraId="4EFCC9D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2D800D7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3A519BD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填写运用合同名称</w:t>
            </w:r>
          </w:p>
        </w:tc>
      </w:tr>
      <w:tr w:rsidR="00E15196" w:rsidRPr="00045959" w14:paraId="30DE9898" w14:textId="77777777" w:rsidTr="00E15196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3AD8528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7E23A6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NBYYHTBH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E7D1A4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内部运用合同编号</w:t>
            </w:r>
          </w:p>
        </w:tc>
        <w:tc>
          <w:tcPr>
            <w:tcW w:w="992" w:type="dxa"/>
            <w:vAlign w:val="center"/>
          </w:tcPr>
          <w:p w14:paraId="44627850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0AE78F2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062944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填写内部运用合同编号</w:t>
            </w:r>
          </w:p>
        </w:tc>
      </w:tr>
      <w:tr w:rsidR="00E15196" w:rsidRPr="00045959" w14:paraId="0A5DAB2D" w14:textId="77777777" w:rsidTr="00E15196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690D948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DEC85B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XDZCWJFL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D34A52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信贷资产五级分</w:t>
            </w:r>
            <w:r w:rsidRPr="0009767C">
              <w:rPr>
                <w:rFonts w:hint="eastAsia"/>
                <w:sz w:val="18"/>
                <w:szCs w:val="18"/>
              </w:rPr>
              <w:lastRenderedPageBreak/>
              <w:t>类</w:t>
            </w:r>
          </w:p>
        </w:tc>
        <w:tc>
          <w:tcPr>
            <w:tcW w:w="992" w:type="dxa"/>
            <w:vAlign w:val="center"/>
          </w:tcPr>
          <w:p w14:paraId="25D72181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lastRenderedPageBreak/>
              <w:t>条件性必</w:t>
            </w:r>
            <w:r w:rsidRPr="0009767C">
              <w:rPr>
                <w:rFonts w:hint="eastAsia"/>
                <w:sz w:val="18"/>
                <w:szCs w:val="18"/>
              </w:rPr>
              <w:lastRenderedPageBreak/>
              <w:t>填</w:t>
            </w:r>
            <w:r w:rsidRPr="0009767C">
              <w:rPr>
                <w:rFonts w:hint="eastAsia"/>
                <w:sz w:val="18"/>
                <w:szCs w:val="18"/>
              </w:rPr>
              <w:br/>
            </w:r>
            <w:r w:rsidRPr="0009767C">
              <w:rPr>
                <w:rFonts w:hint="eastAsia"/>
                <w:sz w:val="18"/>
                <w:szCs w:val="18"/>
              </w:rPr>
              <w:t>若固有业务种类是融资类，需填写</w:t>
            </w:r>
          </w:p>
        </w:tc>
        <w:tc>
          <w:tcPr>
            <w:tcW w:w="1843" w:type="dxa"/>
            <w:vAlign w:val="center"/>
          </w:tcPr>
          <w:p w14:paraId="492D130D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140B49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正常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关注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次级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可疑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损</w:t>
            </w:r>
            <w:r w:rsidRPr="0009767C">
              <w:rPr>
                <w:rFonts w:hint="eastAsia"/>
                <w:sz w:val="18"/>
                <w:szCs w:val="18"/>
              </w:rPr>
              <w:lastRenderedPageBreak/>
              <w:t>失</w:t>
            </w:r>
          </w:p>
        </w:tc>
      </w:tr>
      <w:tr w:rsidR="00E15196" w:rsidRPr="00045959" w14:paraId="6164A30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67CA368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95A041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SFFSZQBS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319E6E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是否发生展期标识</w:t>
            </w:r>
          </w:p>
        </w:tc>
        <w:tc>
          <w:tcPr>
            <w:tcW w:w="992" w:type="dxa"/>
            <w:vAlign w:val="center"/>
          </w:tcPr>
          <w:p w14:paraId="7B979A01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1FC1379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E83CD38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否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4B4547BC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CCF3189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3AC477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ZJYCZQRQ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3F3D7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最近一次展期日期</w:t>
            </w:r>
          </w:p>
        </w:tc>
        <w:tc>
          <w:tcPr>
            <w:tcW w:w="992" w:type="dxa"/>
            <w:vAlign w:val="center"/>
          </w:tcPr>
          <w:p w14:paraId="0C2684EF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条件性必填</w:t>
            </w:r>
            <w:r w:rsidRPr="0009767C">
              <w:rPr>
                <w:rFonts w:hint="eastAsia"/>
                <w:sz w:val="18"/>
                <w:szCs w:val="18"/>
              </w:rPr>
              <w:br/>
            </w:r>
            <w:r w:rsidRPr="0009767C">
              <w:rPr>
                <w:rFonts w:hint="eastAsia"/>
                <w:sz w:val="18"/>
                <w:szCs w:val="18"/>
              </w:rPr>
              <w:t>若展期标识选是，需要填写</w:t>
            </w:r>
          </w:p>
        </w:tc>
        <w:tc>
          <w:tcPr>
            <w:tcW w:w="1843" w:type="dxa"/>
            <w:vAlign w:val="center"/>
          </w:tcPr>
          <w:p w14:paraId="3CC671D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40ABEC5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展期日期，</w:t>
            </w:r>
            <w:r w:rsidRPr="0009767C">
              <w:rPr>
                <w:rFonts w:hint="eastAsia"/>
                <w:sz w:val="18"/>
                <w:szCs w:val="18"/>
              </w:rPr>
              <w:t>YYYYMMDD</w:t>
            </w:r>
            <w:r w:rsidRPr="0009767C">
              <w:rPr>
                <w:rFonts w:hint="eastAsia"/>
                <w:sz w:val="18"/>
                <w:szCs w:val="18"/>
              </w:rPr>
              <w:t>，默认值</w:t>
            </w:r>
            <w:r w:rsidRPr="0009767C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30AD1964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BDDCBA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DB26D4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ZQCS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6D665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展期次数</w:t>
            </w:r>
          </w:p>
        </w:tc>
        <w:tc>
          <w:tcPr>
            <w:tcW w:w="992" w:type="dxa"/>
            <w:vAlign w:val="center"/>
          </w:tcPr>
          <w:p w14:paraId="5FFBCA7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条件性必填</w:t>
            </w:r>
            <w:r w:rsidRPr="0009767C">
              <w:rPr>
                <w:rFonts w:hint="eastAsia"/>
                <w:sz w:val="18"/>
                <w:szCs w:val="18"/>
              </w:rPr>
              <w:br/>
            </w:r>
            <w:r w:rsidRPr="0009767C">
              <w:rPr>
                <w:rFonts w:hint="eastAsia"/>
                <w:sz w:val="18"/>
                <w:szCs w:val="18"/>
              </w:rPr>
              <w:t>若展期标识选是，需要填写</w:t>
            </w:r>
          </w:p>
        </w:tc>
        <w:tc>
          <w:tcPr>
            <w:tcW w:w="1843" w:type="dxa"/>
            <w:vAlign w:val="center"/>
          </w:tcPr>
          <w:p w14:paraId="5993B75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12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2ED323D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按实际次数填写</w:t>
            </w:r>
          </w:p>
        </w:tc>
      </w:tr>
      <w:tr w:rsidR="00E15196" w:rsidRPr="00045959" w14:paraId="27D04C16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BB3D2E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CAE4C32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ZQDQRQ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ADEC37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展期到期日期</w:t>
            </w:r>
          </w:p>
        </w:tc>
        <w:tc>
          <w:tcPr>
            <w:tcW w:w="992" w:type="dxa"/>
            <w:vAlign w:val="center"/>
          </w:tcPr>
          <w:p w14:paraId="7C4BA97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条件性必填</w:t>
            </w:r>
            <w:r w:rsidRPr="0009767C">
              <w:rPr>
                <w:rFonts w:hint="eastAsia"/>
                <w:sz w:val="18"/>
                <w:szCs w:val="18"/>
              </w:rPr>
              <w:br/>
            </w:r>
            <w:r w:rsidRPr="0009767C">
              <w:rPr>
                <w:rFonts w:hint="eastAsia"/>
                <w:sz w:val="18"/>
                <w:szCs w:val="18"/>
              </w:rPr>
              <w:t>若展期标识选是，需要填写</w:t>
            </w:r>
          </w:p>
        </w:tc>
        <w:tc>
          <w:tcPr>
            <w:tcW w:w="1843" w:type="dxa"/>
            <w:vAlign w:val="center"/>
          </w:tcPr>
          <w:p w14:paraId="7DB1DA07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B06329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展期到期日期，</w:t>
            </w:r>
            <w:r w:rsidRPr="0009767C">
              <w:rPr>
                <w:rFonts w:hint="eastAsia"/>
                <w:sz w:val="18"/>
                <w:szCs w:val="18"/>
              </w:rPr>
              <w:t>YYYYMMDD</w:t>
            </w:r>
            <w:r w:rsidRPr="0009767C">
              <w:rPr>
                <w:rFonts w:hint="eastAsia"/>
                <w:sz w:val="18"/>
                <w:szCs w:val="18"/>
              </w:rPr>
              <w:t>，默认值</w:t>
            </w:r>
            <w:r w:rsidRPr="0009767C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1A377B98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D03B16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1BA5660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SFFSJXHJ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906822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是否发生借新还旧</w:t>
            </w:r>
          </w:p>
        </w:tc>
        <w:tc>
          <w:tcPr>
            <w:tcW w:w="992" w:type="dxa"/>
            <w:vAlign w:val="center"/>
          </w:tcPr>
          <w:p w14:paraId="22F7B03A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3306CAD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3C5E6E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否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1065EE32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D8D23A0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9C8DD1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SFWAQHX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F9327D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是否未按期还息</w:t>
            </w:r>
          </w:p>
        </w:tc>
        <w:tc>
          <w:tcPr>
            <w:tcW w:w="992" w:type="dxa"/>
            <w:vAlign w:val="center"/>
          </w:tcPr>
          <w:p w14:paraId="1D12BBA8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2B5D220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I8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44B1B5F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否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544C78CA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16FB01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4C3E1A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SFCZYQ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B3FE4A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是否存在逾期</w:t>
            </w:r>
          </w:p>
        </w:tc>
        <w:tc>
          <w:tcPr>
            <w:tcW w:w="992" w:type="dxa"/>
            <w:vAlign w:val="center"/>
          </w:tcPr>
          <w:p w14:paraId="592F08B7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C6E3848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B722043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否</w:t>
            </w:r>
            <w:r w:rsidRPr="0009767C">
              <w:rPr>
                <w:rFonts w:hint="eastAsia"/>
                <w:sz w:val="18"/>
                <w:szCs w:val="18"/>
              </w:rPr>
              <w:t>/</w:t>
            </w:r>
            <w:r w:rsidRPr="0009767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44B28ADE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4C2BE0B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E016B9D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LJYQTS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8A21AD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累计逾期天数</w:t>
            </w:r>
          </w:p>
        </w:tc>
        <w:tc>
          <w:tcPr>
            <w:tcW w:w="992" w:type="dxa"/>
            <w:vAlign w:val="center"/>
          </w:tcPr>
          <w:p w14:paraId="393ADA2A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条件性必填</w:t>
            </w:r>
            <w:r w:rsidRPr="0009767C">
              <w:rPr>
                <w:rFonts w:hint="eastAsia"/>
                <w:sz w:val="18"/>
                <w:szCs w:val="18"/>
              </w:rPr>
              <w:br/>
            </w:r>
            <w:r w:rsidRPr="0009767C">
              <w:rPr>
                <w:rFonts w:hint="eastAsia"/>
                <w:sz w:val="18"/>
                <w:szCs w:val="18"/>
              </w:rPr>
              <w:t>若逾期标识选是，需填写</w:t>
            </w:r>
          </w:p>
        </w:tc>
        <w:tc>
          <w:tcPr>
            <w:tcW w:w="1843" w:type="dxa"/>
            <w:vAlign w:val="center"/>
          </w:tcPr>
          <w:p w14:paraId="21D061D0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2453942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按实际天数填写</w:t>
            </w:r>
          </w:p>
        </w:tc>
      </w:tr>
      <w:tr w:rsidR="00E15196" w:rsidRPr="00045959" w14:paraId="0E29EBDF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086441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9EEC6E1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LJYQJE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5052C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累计逾期金额</w:t>
            </w:r>
          </w:p>
        </w:tc>
        <w:tc>
          <w:tcPr>
            <w:tcW w:w="992" w:type="dxa"/>
            <w:vAlign w:val="center"/>
          </w:tcPr>
          <w:p w14:paraId="2C842FC7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条件性必填</w:t>
            </w:r>
            <w:r w:rsidRPr="0009767C">
              <w:rPr>
                <w:rFonts w:hint="eastAsia"/>
                <w:sz w:val="18"/>
                <w:szCs w:val="18"/>
              </w:rPr>
              <w:br/>
            </w:r>
            <w:r w:rsidRPr="0009767C">
              <w:rPr>
                <w:rFonts w:hint="eastAsia"/>
                <w:sz w:val="18"/>
                <w:szCs w:val="18"/>
              </w:rPr>
              <w:t>若逾期标识选是，需填写</w:t>
            </w:r>
          </w:p>
        </w:tc>
        <w:tc>
          <w:tcPr>
            <w:tcW w:w="1843" w:type="dxa"/>
            <w:vAlign w:val="center"/>
          </w:tcPr>
          <w:p w14:paraId="6629A175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624003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0A93636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94A76F7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8C2E15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ZJSDTZYE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4B609C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最近时点投资余额</w:t>
            </w:r>
          </w:p>
        </w:tc>
        <w:tc>
          <w:tcPr>
            <w:tcW w:w="992" w:type="dxa"/>
            <w:vAlign w:val="center"/>
          </w:tcPr>
          <w:p w14:paraId="11C5F546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25F4589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BFB8112" w14:textId="77777777" w:rsidR="00E15196" w:rsidRPr="0009767C" w:rsidRDefault="00E15196" w:rsidP="00E23078">
            <w:pPr>
              <w:jc w:val="left"/>
              <w:rPr>
                <w:sz w:val="18"/>
                <w:szCs w:val="18"/>
              </w:rPr>
            </w:pPr>
            <w:r w:rsidRPr="0009767C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</w:tbl>
    <w:p w14:paraId="53588A41" w14:textId="77777777" w:rsidR="001A59C7" w:rsidRDefault="001A59C7" w:rsidP="001A59C7"/>
    <w:p w14:paraId="06BCCFC9" w14:textId="77777777" w:rsidR="001A59C7" w:rsidRDefault="001A59C7" w:rsidP="001A59C7"/>
    <w:p w14:paraId="147C0247" w14:textId="77777777" w:rsidR="001A59C7" w:rsidRPr="001A59C7" w:rsidRDefault="001A59C7" w:rsidP="001A59C7">
      <w:pPr>
        <w:pStyle w:val="5"/>
      </w:pPr>
      <w:r>
        <w:rPr>
          <w:rFonts w:hint="eastAsia"/>
        </w:rPr>
        <w:t>固有运用交易流水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E15196" w:rsidRPr="006F7C25" w14:paraId="0EC01684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7470105E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0A30D74B" w14:textId="77777777" w:rsidR="00E15196" w:rsidRPr="00022E94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E15196" w:rsidRPr="006F7C25" w14:paraId="597E1B7C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7A2C774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16E7E663" w14:textId="77777777" w:rsidR="00E15196" w:rsidRPr="00693D51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E15196" w:rsidRPr="006F7C25" w14:paraId="682FE3C1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55F154BD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264CB7B2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0C44AAA0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104156E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35AEC19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E15196" w:rsidRPr="006F7C25" w14:paraId="0E930087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41527286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13005394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5CE28FED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3887F184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524930D0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E15196" w:rsidRPr="006F7C25" w14:paraId="05D53630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7AB8544E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lastRenderedPageBreak/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C87330B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39BDE678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453F4948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27EB3822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15196" w:rsidRPr="00045959" w14:paraId="4E7B07F5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8C8E0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E30898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19506C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412EF82E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1F3D85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2BFADC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填写此表</w:t>
            </w:r>
            <w:r w:rsidRPr="005D4217">
              <w:rPr>
                <w:rFonts w:hint="eastAsia"/>
                <w:sz w:val="18"/>
                <w:szCs w:val="18"/>
              </w:rPr>
              <w:t>ID</w:t>
            </w:r>
            <w:r w:rsidRPr="005D4217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E15196" w:rsidRPr="00045959" w14:paraId="4B6CF75E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0ED1938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2ED63AC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JYLSBH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15674B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交易流水编号</w:t>
            </w:r>
          </w:p>
        </w:tc>
        <w:tc>
          <w:tcPr>
            <w:tcW w:w="992" w:type="dxa"/>
            <w:vAlign w:val="center"/>
          </w:tcPr>
          <w:p w14:paraId="18288FB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71E9721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B98AE8C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填写固有资金运用时的交易流水</w:t>
            </w:r>
          </w:p>
        </w:tc>
      </w:tr>
      <w:tr w:rsidR="00E15196" w:rsidRPr="00045959" w14:paraId="0EE304EF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E5AA811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6EE62A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ZJFX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4A74C8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资金方向</w:t>
            </w:r>
          </w:p>
        </w:tc>
        <w:tc>
          <w:tcPr>
            <w:tcW w:w="992" w:type="dxa"/>
            <w:vAlign w:val="center"/>
          </w:tcPr>
          <w:p w14:paraId="5D6F02A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6C4E2DD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A3FDBE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划入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划出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不适用</w:t>
            </w:r>
          </w:p>
        </w:tc>
      </w:tr>
      <w:tr w:rsidR="00E15196" w:rsidRPr="00045959" w14:paraId="7953951F" w14:textId="77777777" w:rsidTr="00E15196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3640EF2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423C36B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0CE3AC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运用合同编号</w:t>
            </w:r>
          </w:p>
        </w:tc>
        <w:tc>
          <w:tcPr>
            <w:tcW w:w="992" w:type="dxa"/>
            <w:vAlign w:val="center"/>
          </w:tcPr>
          <w:p w14:paraId="58870471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4EC23D6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CBAE79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填写运用合同编号</w:t>
            </w:r>
          </w:p>
        </w:tc>
      </w:tr>
      <w:tr w:rsidR="00E15196" w:rsidRPr="00045959" w14:paraId="47524A3D" w14:textId="77777777" w:rsidTr="00E15196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168CBD7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04DA47F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NBYYHTBH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AC784D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内部运用合同编号</w:t>
            </w:r>
          </w:p>
        </w:tc>
        <w:tc>
          <w:tcPr>
            <w:tcW w:w="992" w:type="dxa"/>
            <w:vAlign w:val="center"/>
          </w:tcPr>
          <w:p w14:paraId="4C8FE57C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476392C6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2028FC5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填写信托公司内部运用合同编号</w:t>
            </w:r>
          </w:p>
        </w:tc>
      </w:tr>
      <w:tr w:rsidR="00E15196" w:rsidRPr="00045959" w14:paraId="5DFF3B4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AF6DF8D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BEAF273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JYDSLX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63F187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交易对手类型</w:t>
            </w:r>
          </w:p>
        </w:tc>
        <w:tc>
          <w:tcPr>
            <w:tcW w:w="992" w:type="dxa"/>
            <w:vAlign w:val="center"/>
          </w:tcPr>
          <w:p w14:paraId="6835BA6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03C22A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E09834F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自然人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个体工商户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广义政府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非金融企业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金融机构（实体）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特定目的载体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境外</w:t>
            </w:r>
            <w:r w:rsidRPr="005D4217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15196" w:rsidRPr="00045959" w14:paraId="0E33241A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390E004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7EEC42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JYDSBH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E8100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交易对手编号</w:t>
            </w:r>
          </w:p>
        </w:tc>
        <w:tc>
          <w:tcPr>
            <w:tcW w:w="992" w:type="dxa"/>
            <w:vAlign w:val="center"/>
          </w:tcPr>
          <w:p w14:paraId="7ABC43D8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83AB2F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D4AEB57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填写交易对手编号</w:t>
            </w:r>
          </w:p>
        </w:tc>
      </w:tr>
      <w:tr w:rsidR="00E15196" w:rsidRPr="00045959" w14:paraId="10D93CE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AFCB576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BCA5CA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JYLSJE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51B5B6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交易流水金额</w:t>
            </w:r>
          </w:p>
        </w:tc>
        <w:tc>
          <w:tcPr>
            <w:tcW w:w="992" w:type="dxa"/>
            <w:vAlign w:val="center"/>
          </w:tcPr>
          <w:p w14:paraId="12B4B354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950577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A3726D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344E38F4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90231FF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444F9CC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QZBJ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2FF22F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 xml:space="preserve"> </w:t>
            </w:r>
            <w:r w:rsidRPr="005D4217">
              <w:rPr>
                <w:rFonts w:hint="eastAsia"/>
                <w:sz w:val="18"/>
                <w:szCs w:val="18"/>
              </w:rPr>
              <w:t>其中：本金</w:t>
            </w:r>
          </w:p>
        </w:tc>
        <w:tc>
          <w:tcPr>
            <w:tcW w:w="992" w:type="dxa"/>
            <w:vAlign w:val="center"/>
          </w:tcPr>
          <w:p w14:paraId="5B6ABE34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90FB585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AB386FB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3FA85ED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7EBC674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B29138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QZSY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DDFAA8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 xml:space="preserve"> </w:t>
            </w:r>
            <w:r w:rsidRPr="005D4217">
              <w:rPr>
                <w:rFonts w:hint="eastAsia"/>
                <w:sz w:val="18"/>
                <w:szCs w:val="18"/>
              </w:rPr>
              <w:t>其中：收益</w:t>
            </w:r>
          </w:p>
        </w:tc>
        <w:tc>
          <w:tcPr>
            <w:tcW w:w="992" w:type="dxa"/>
            <w:vAlign w:val="center"/>
          </w:tcPr>
          <w:p w14:paraId="5BE5BAE6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73FE86B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9C402B4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27F1D8FF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94B922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332F4E1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QZFY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E9283D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 xml:space="preserve"> </w:t>
            </w:r>
            <w:r w:rsidRPr="005D4217">
              <w:rPr>
                <w:rFonts w:hint="eastAsia"/>
                <w:sz w:val="18"/>
                <w:szCs w:val="18"/>
              </w:rPr>
              <w:t>其中：费用</w:t>
            </w:r>
          </w:p>
        </w:tc>
        <w:tc>
          <w:tcPr>
            <w:tcW w:w="992" w:type="dxa"/>
            <w:vAlign w:val="center"/>
          </w:tcPr>
          <w:p w14:paraId="2FB99775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DF4418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E832367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5DC89D1D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41E796B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24BBFD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BFZH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4CA2A4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本方账号</w:t>
            </w:r>
          </w:p>
        </w:tc>
        <w:tc>
          <w:tcPr>
            <w:tcW w:w="992" w:type="dxa"/>
            <w:vAlign w:val="center"/>
          </w:tcPr>
          <w:p w14:paraId="63083D3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E21B721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E7B5DC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填写在金融机构开设的账户编号</w:t>
            </w:r>
          </w:p>
        </w:tc>
      </w:tr>
      <w:tr w:rsidR="00E15196" w:rsidRPr="00045959" w14:paraId="75586C7E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4403FDE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FDF1BC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BFZHMC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39DCD8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本方账户名称</w:t>
            </w:r>
          </w:p>
        </w:tc>
        <w:tc>
          <w:tcPr>
            <w:tcW w:w="992" w:type="dxa"/>
            <w:vAlign w:val="center"/>
          </w:tcPr>
          <w:p w14:paraId="7FD9F061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6E7B5FE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23DBBBF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在金融机构开设的账户名称</w:t>
            </w:r>
          </w:p>
        </w:tc>
      </w:tr>
      <w:tr w:rsidR="00E15196" w:rsidRPr="00045959" w14:paraId="283E63B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C47235F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024C84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DFZH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23502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对方账号</w:t>
            </w:r>
          </w:p>
        </w:tc>
        <w:tc>
          <w:tcPr>
            <w:tcW w:w="992" w:type="dxa"/>
            <w:vAlign w:val="center"/>
          </w:tcPr>
          <w:p w14:paraId="7BC719F8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03C409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285F615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填写在金融机构开设的账户编号</w:t>
            </w:r>
          </w:p>
        </w:tc>
      </w:tr>
      <w:tr w:rsidR="00E15196" w:rsidRPr="00045959" w14:paraId="2FFAF0DE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C832B87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F29DD04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DFZHMC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10CFC7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对方账户名称</w:t>
            </w:r>
          </w:p>
        </w:tc>
        <w:tc>
          <w:tcPr>
            <w:tcW w:w="992" w:type="dxa"/>
            <w:vAlign w:val="center"/>
          </w:tcPr>
          <w:p w14:paraId="63FFB94B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4744E55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CEDF5C8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在金融机构开设的账户名</w:t>
            </w:r>
            <w:r w:rsidRPr="005D4217">
              <w:rPr>
                <w:rFonts w:hint="eastAsia"/>
                <w:sz w:val="18"/>
                <w:szCs w:val="18"/>
              </w:rPr>
              <w:lastRenderedPageBreak/>
              <w:t>称</w:t>
            </w:r>
          </w:p>
        </w:tc>
      </w:tr>
      <w:tr w:rsidR="00E15196" w:rsidRPr="00045959" w14:paraId="374E416C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8F74E1D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27C83B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DFKHHMC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6649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对方开户行名称</w:t>
            </w:r>
          </w:p>
        </w:tc>
        <w:tc>
          <w:tcPr>
            <w:tcW w:w="992" w:type="dxa"/>
            <w:vAlign w:val="center"/>
          </w:tcPr>
          <w:p w14:paraId="74DCDB06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7CB78E7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3EA1C59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填写开户行名称</w:t>
            </w:r>
          </w:p>
        </w:tc>
      </w:tr>
      <w:tr w:rsidR="00E15196" w:rsidRPr="00045959" w14:paraId="0A3F7BC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030A3D3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509BC73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CBMBZ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8F9013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冲补抹标识</w:t>
            </w:r>
          </w:p>
        </w:tc>
        <w:tc>
          <w:tcPr>
            <w:tcW w:w="992" w:type="dxa"/>
            <w:vAlign w:val="center"/>
          </w:tcPr>
          <w:p w14:paraId="4B96EBF6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7E72C02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A903B4A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正常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冲账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补账</w:t>
            </w:r>
            <w:r w:rsidRPr="005D4217">
              <w:rPr>
                <w:rFonts w:hint="eastAsia"/>
                <w:sz w:val="18"/>
                <w:szCs w:val="18"/>
              </w:rPr>
              <w:t>/</w:t>
            </w:r>
            <w:r w:rsidRPr="005D4217">
              <w:rPr>
                <w:rFonts w:hint="eastAsia"/>
                <w:sz w:val="18"/>
                <w:szCs w:val="18"/>
              </w:rPr>
              <w:t>抹账</w:t>
            </w:r>
          </w:p>
        </w:tc>
      </w:tr>
      <w:tr w:rsidR="00E15196" w:rsidRPr="00045959" w14:paraId="61287FFA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07B1D96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2ADD1B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JYSJ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7137F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交易时间</w:t>
            </w:r>
          </w:p>
        </w:tc>
        <w:tc>
          <w:tcPr>
            <w:tcW w:w="992" w:type="dxa"/>
            <w:vAlign w:val="center"/>
          </w:tcPr>
          <w:p w14:paraId="5B7BD7F0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91805A7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99DADFC" w14:textId="77777777" w:rsidR="00E15196" w:rsidRPr="005D4217" w:rsidRDefault="00E15196" w:rsidP="00E23078">
            <w:pPr>
              <w:jc w:val="left"/>
              <w:rPr>
                <w:sz w:val="18"/>
                <w:szCs w:val="18"/>
              </w:rPr>
            </w:pPr>
            <w:r w:rsidRPr="005D4217">
              <w:rPr>
                <w:rFonts w:hint="eastAsia"/>
                <w:sz w:val="18"/>
                <w:szCs w:val="18"/>
              </w:rPr>
              <w:t>交易时间，</w:t>
            </w:r>
            <w:r w:rsidRPr="005D4217">
              <w:rPr>
                <w:rFonts w:hint="eastAsia"/>
                <w:sz w:val="18"/>
                <w:szCs w:val="18"/>
              </w:rPr>
              <w:t>YYYYMMDD</w:t>
            </w:r>
            <w:r w:rsidRPr="005D4217">
              <w:rPr>
                <w:rFonts w:hint="eastAsia"/>
                <w:sz w:val="18"/>
                <w:szCs w:val="18"/>
              </w:rPr>
              <w:t>，默认值</w:t>
            </w:r>
            <w:r w:rsidRPr="005D4217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6320E6AF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9C27515" w14:textId="77777777" w:rsidR="00E15196" w:rsidRPr="00045959" w:rsidRDefault="00E15196" w:rsidP="00E23078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6412899B" w14:textId="77777777" w:rsidR="00E15196" w:rsidRPr="00045959" w:rsidRDefault="00E15196" w:rsidP="00E23078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635FD7D" w14:textId="77777777" w:rsidR="00E15196" w:rsidRPr="00045959" w:rsidRDefault="00E15196" w:rsidP="00E2307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504A79C1" w14:textId="77777777" w:rsidR="00E15196" w:rsidRDefault="00E15196" w:rsidP="00E23078"/>
        </w:tc>
        <w:tc>
          <w:tcPr>
            <w:tcW w:w="1843" w:type="dxa"/>
            <w:vAlign w:val="center"/>
          </w:tcPr>
          <w:p w14:paraId="542DB6AE" w14:textId="77777777" w:rsidR="00E15196" w:rsidRPr="00045959" w:rsidRDefault="00E15196" w:rsidP="00E2307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78C61BAE" w14:textId="77777777" w:rsidR="00E15196" w:rsidRPr="00045959" w:rsidRDefault="00E15196" w:rsidP="00E2307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003EA6D0" w14:textId="77777777" w:rsidR="001A59C7" w:rsidRPr="00E15196" w:rsidRDefault="001A59C7" w:rsidP="001A59C7"/>
    <w:p w14:paraId="7E9227DD" w14:textId="77777777" w:rsidR="001A59C7" w:rsidRDefault="001A59C7" w:rsidP="001A59C7">
      <w:pPr>
        <w:pStyle w:val="5"/>
        <w:numPr>
          <w:ilvl w:val="4"/>
          <w:numId w:val="1"/>
        </w:numPr>
      </w:pPr>
      <w:r>
        <w:rPr>
          <w:rFonts w:hint="eastAsia"/>
        </w:rPr>
        <w:t>固有担保合同表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E15196" w:rsidRPr="006F7C25" w14:paraId="380F15D8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4810533B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3555CFBB" w14:textId="77777777" w:rsidR="00E15196" w:rsidRPr="00022E94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E15196" w:rsidRPr="006F7C25" w14:paraId="7D8E21C7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35C5E24D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03876DDB" w14:textId="77777777" w:rsidR="00E15196" w:rsidRPr="00693D51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E15196" w:rsidRPr="006F7C25" w14:paraId="23BD83EB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50B2CA79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760E7578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1462A2A2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387A83A5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4F193066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E15196" w:rsidRPr="006F7C25" w14:paraId="4235CCA7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705D1B5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54AD0B7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04CC110C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4F90A25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0107015E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E15196" w:rsidRPr="006F7C25" w14:paraId="2D556811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3B6BF0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4CBEB7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0E15D079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75EB7AA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65CE1055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15196" w:rsidRPr="00045959" w14:paraId="7C9D956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086303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6F37D5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1DA0D7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69B057B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D21A17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E3CC6A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填写此表</w:t>
            </w:r>
            <w:r w:rsidRPr="005561FC">
              <w:rPr>
                <w:rFonts w:hint="eastAsia"/>
                <w:sz w:val="18"/>
                <w:szCs w:val="18"/>
              </w:rPr>
              <w:t>ID</w:t>
            </w:r>
            <w:r w:rsidRPr="005561FC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E15196" w:rsidRPr="00045959" w14:paraId="1DB4F19E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479C58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E9B5A3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DBHTLX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E0636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担保合同类型</w:t>
            </w:r>
          </w:p>
        </w:tc>
        <w:tc>
          <w:tcPr>
            <w:tcW w:w="992" w:type="dxa"/>
            <w:vAlign w:val="center"/>
          </w:tcPr>
          <w:p w14:paraId="5351DFC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7019C4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3D5D76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一般担保合同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最高额担保合同</w:t>
            </w:r>
          </w:p>
        </w:tc>
      </w:tr>
      <w:tr w:rsidR="00E15196" w:rsidRPr="00045959" w14:paraId="5B124878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1A60F8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AAE21F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5A6AA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担保合同编号</w:t>
            </w:r>
          </w:p>
        </w:tc>
        <w:tc>
          <w:tcPr>
            <w:tcW w:w="992" w:type="dxa"/>
            <w:vAlign w:val="center"/>
          </w:tcPr>
          <w:p w14:paraId="18BA8C0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79A5F4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845066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填写担保合同编号</w:t>
            </w:r>
          </w:p>
        </w:tc>
      </w:tr>
      <w:tr w:rsidR="00E15196" w:rsidRPr="00045959" w14:paraId="2CE5B59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7731B41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5E9698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821C8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担保类型</w:t>
            </w:r>
          </w:p>
        </w:tc>
        <w:tc>
          <w:tcPr>
            <w:tcW w:w="992" w:type="dxa"/>
            <w:vAlign w:val="center"/>
          </w:tcPr>
          <w:p w14:paraId="688C9778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49BB42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45C1D88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抵押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质押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单人保证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多</w:t>
            </w:r>
            <w:r w:rsidRPr="005561FC">
              <w:rPr>
                <w:rFonts w:hint="eastAsia"/>
                <w:sz w:val="18"/>
                <w:szCs w:val="18"/>
              </w:rPr>
              <w:lastRenderedPageBreak/>
              <w:t>人保证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多人联保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多人分保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留置</w:t>
            </w:r>
          </w:p>
        </w:tc>
      </w:tr>
      <w:tr w:rsidR="00E15196" w:rsidRPr="00045959" w14:paraId="2ED852A6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3730FE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03612C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DBRMC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7AE11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担保人名称</w:t>
            </w:r>
          </w:p>
        </w:tc>
        <w:tc>
          <w:tcPr>
            <w:tcW w:w="992" w:type="dxa"/>
            <w:vAlign w:val="center"/>
          </w:tcPr>
          <w:p w14:paraId="3619FAC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DB7ADA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A8E442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填写名称</w:t>
            </w:r>
          </w:p>
        </w:tc>
      </w:tr>
      <w:tr w:rsidR="00E15196" w:rsidRPr="00045959" w14:paraId="1138C52B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BE767A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810242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407078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担保人类型</w:t>
            </w:r>
          </w:p>
        </w:tc>
        <w:tc>
          <w:tcPr>
            <w:tcW w:w="992" w:type="dxa"/>
            <w:vAlign w:val="center"/>
          </w:tcPr>
          <w:p w14:paraId="2227AB4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6E263A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61726D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自然人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个体工商户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广义政府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非金融企业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金融机构（实体）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特定目的载体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境外</w:t>
            </w:r>
            <w:r w:rsidRPr="005561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15196" w:rsidRPr="00045959" w14:paraId="49B3F67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9F0C0A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41BFC8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DBRZJLX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B34E1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担保人证件类型</w:t>
            </w:r>
          </w:p>
        </w:tc>
        <w:tc>
          <w:tcPr>
            <w:tcW w:w="992" w:type="dxa"/>
            <w:vAlign w:val="center"/>
          </w:tcPr>
          <w:p w14:paraId="69C77EA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553A72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53FBFF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居民身份证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临时居民身份证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户口薄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普通护照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外交护照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公务护照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公务普通护照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中国人民解放军军官证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中国人民解放军士兵证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人民警察证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港澳居民居住证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台湾居民居住证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港澳居民来往内地通行证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台湾居民来往大陆通行证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外国人永久居留身份证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外国人居留或居留许可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外国人临时居留证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其他个人有效身份证件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组织机构代码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营业执照号</w:t>
            </w:r>
            <w:r w:rsidRPr="005561FC">
              <w:rPr>
                <w:rFonts w:hint="eastAsia"/>
                <w:sz w:val="18"/>
                <w:szCs w:val="18"/>
              </w:rPr>
              <w:t>(</w:t>
            </w:r>
            <w:r w:rsidRPr="005561FC">
              <w:rPr>
                <w:rFonts w:hint="eastAsia"/>
                <w:sz w:val="18"/>
                <w:szCs w:val="18"/>
              </w:rPr>
              <w:t>工商注册号</w:t>
            </w:r>
            <w:r w:rsidRPr="005561FC">
              <w:rPr>
                <w:rFonts w:hint="eastAsia"/>
                <w:sz w:val="18"/>
                <w:szCs w:val="18"/>
              </w:rPr>
              <w:t>)/</w:t>
            </w:r>
            <w:r w:rsidRPr="005561FC">
              <w:rPr>
                <w:rFonts w:hint="eastAsia"/>
                <w:sz w:val="18"/>
                <w:szCs w:val="18"/>
              </w:rPr>
              <w:t>社会信用代码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事业单位证书号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社会团体登记号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机关法人成立批文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登记信息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信托产品登记编码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业务许可证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法人登记证</w:t>
            </w:r>
            <w:r w:rsidRPr="005561FC">
              <w:rPr>
                <w:rFonts w:hint="eastAsia"/>
                <w:sz w:val="18"/>
                <w:szCs w:val="18"/>
              </w:rPr>
              <w:lastRenderedPageBreak/>
              <w:t>/</w:t>
            </w:r>
            <w:r w:rsidRPr="005561FC">
              <w:rPr>
                <w:rFonts w:hint="eastAsia"/>
                <w:sz w:val="18"/>
                <w:szCs w:val="18"/>
              </w:rPr>
              <w:t>备案证明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批文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确认函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11A44E38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803129E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EDF3A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DBRZJHM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A8B5EA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担保人证件号码</w:t>
            </w:r>
          </w:p>
        </w:tc>
        <w:tc>
          <w:tcPr>
            <w:tcW w:w="992" w:type="dxa"/>
            <w:vAlign w:val="center"/>
          </w:tcPr>
          <w:p w14:paraId="4257BBF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AD279D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7995D7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  <w:tr w:rsidR="00E15196" w:rsidRPr="00045959" w14:paraId="2CFFBB85" w14:textId="77777777" w:rsidTr="00E15196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67596A98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C5B488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DBRJYDSBH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FA077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担保人交易对手编号</w:t>
            </w:r>
          </w:p>
        </w:tc>
        <w:tc>
          <w:tcPr>
            <w:tcW w:w="992" w:type="dxa"/>
            <w:vAlign w:val="center"/>
          </w:tcPr>
          <w:p w14:paraId="06FCF82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1C8080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1E86F3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填写交易对手编号</w:t>
            </w:r>
          </w:p>
        </w:tc>
      </w:tr>
      <w:tr w:rsidR="00E15196" w:rsidRPr="00045959" w14:paraId="34198D05" w14:textId="77777777" w:rsidTr="00E15196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9C9A0A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725F1F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DBQSRQ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1CC1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担保起始日期</w:t>
            </w:r>
          </w:p>
        </w:tc>
        <w:tc>
          <w:tcPr>
            <w:tcW w:w="992" w:type="dxa"/>
            <w:vAlign w:val="center"/>
          </w:tcPr>
          <w:p w14:paraId="76BF12A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B3A6B87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B3BE6F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担保起始日期：</w:t>
            </w:r>
            <w:r w:rsidRPr="005561FC">
              <w:rPr>
                <w:rFonts w:hint="eastAsia"/>
                <w:sz w:val="18"/>
                <w:szCs w:val="18"/>
              </w:rPr>
              <w:t>YYYYMMDD</w:t>
            </w:r>
            <w:r w:rsidRPr="005561FC">
              <w:rPr>
                <w:rFonts w:hint="eastAsia"/>
                <w:sz w:val="18"/>
                <w:szCs w:val="18"/>
              </w:rPr>
              <w:t>，默认值</w:t>
            </w:r>
            <w:r w:rsidRPr="005561FC">
              <w:rPr>
                <w:rFonts w:hint="eastAsia"/>
                <w:sz w:val="18"/>
                <w:szCs w:val="18"/>
              </w:rPr>
              <w:t>99991231</w:t>
            </w:r>
            <w:r w:rsidRPr="005561FC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15196" w:rsidRPr="00045959" w14:paraId="7DB0503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343BE2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8E1AC2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95A4B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担保到期日期</w:t>
            </w:r>
          </w:p>
        </w:tc>
        <w:tc>
          <w:tcPr>
            <w:tcW w:w="992" w:type="dxa"/>
            <w:vAlign w:val="center"/>
          </w:tcPr>
          <w:p w14:paraId="6BDDC152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54E5EC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A95BE4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担保到期日期：</w:t>
            </w:r>
            <w:r w:rsidRPr="005561FC">
              <w:rPr>
                <w:rFonts w:hint="eastAsia"/>
                <w:sz w:val="18"/>
                <w:szCs w:val="18"/>
              </w:rPr>
              <w:t>YYYYMMDD</w:t>
            </w:r>
            <w:r w:rsidRPr="005561FC">
              <w:rPr>
                <w:rFonts w:hint="eastAsia"/>
                <w:sz w:val="18"/>
                <w:szCs w:val="18"/>
              </w:rPr>
              <w:t>，默认值</w:t>
            </w:r>
            <w:r w:rsidRPr="005561FC">
              <w:rPr>
                <w:rFonts w:hint="eastAsia"/>
                <w:sz w:val="18"/>
                <w:szCs w:val="18"/>
              </w:rPr>
              <w:t>99991231</w:t>
            </w:r>
            <w:r w:rsidRPr="005561FC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15196" w:rsidRPr="00045959" w14:paraId="7AE9927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001A22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9B65BC2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DBHTZT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EACDC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担保合同状态</w:t>
            </w:r>
          </w:p>
        </w:tc>
        <w:tc>
          <w:tcPr>
            <w:tcW w:w="992" w:type="dxa"/>
            <w:vAlign w:val="center"/>
          </w:tcPr>
          <w:p w14:paraId="51E472BA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4122EF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60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89FF0E7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合同已签但未生效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已生效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已失效</w:t>
            </w:r>
          </w:p>
        </w:tc>
      </w:tr>
      <w:tr w:rsidR="00E15196" w:rsidRPr="00045959" w14:paraId="407C0F6F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DA533E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5C4056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DBHTQDRQ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FD89E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担保合同签订日期</w:t>
            </w:r>
          </w:p>
        </w:tc>
        <w:tc>
          <w:tcPr>
            <w:tcW w:w="992" w:type="dxa"/>
            <w:vAlign w:val="center"/>
          </w:tcPr>
          <w:p w14:paraId="06F6190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A2A6C6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88E2707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担保合同签订日期，</w:t>
            </w:r>
            <w:r w:rsidRPr="005561FC">
              <w:rPr>
                <w:rFonts w:hint="eastAsia"/>
                <w:sz w:val="18"/>
                <w:szCs w:val="18"/>
              </w:rPr>
              <w:t>YYYYMMDD</w:t>
            </w:r>
            <w:r w:rsidRPr="005561FC">
              <w:rPr>
                <w:rFonts w:hint="eastAsia"/>
                <w:sz w:val="18"/>
                <w:szCs w:val="18"/>
              </w:rPr>
              <w:t>，默认值</w:t>
            </w:r>
            <w:r w:rsidRPr="005561FC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37841FD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268F1A2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F0ACBAA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DBHTSXRQ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33FD52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担保合同生效日期</w:t>
            </w:r>
          </w:p>
        </w:tc>
        <w:tc>
          <w:tcPr>
            <w:tcW w:w="992" w:type="dxa"/>
            <w:vAlign w:val="center"/>
          </w:tcPr>
          <w:p w14:paraId="1189EDF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37BA30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92B270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担保合同生效日期，</w:t>
            </w:r>
            <w:r w:rsidRPr="005561FC">
              <w:rPr>
                <w:rFonts w:hint="eastAsia"/>
                <w:sz w:val="18"/>
                <w:szCs w:val="18"/>
              </w:rPr>
              <w:t>YYYYMMDD</w:t>
            </w:r>
            <w:r w:rsidRPr="005561FC">
              <w:rPr>
                <w:rFonts w:hint="eastAsia"/>
                <w:sz w:val="18"/>
                <w:szCs w:val="18"/>
              </w:rPr>
              <w:t>，默认值</w:t>
            </w:r>
            <w:r w:rsidRPr="005561FC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0DCE185D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2C54F38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7CFD52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DBHTDQRQ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0F14C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担保合同到期日期</w:t>
            </w:r>
          </w:p>
        </w:tc>
        <w:tc>
          <w:tcPr>
            <w:tcW w:w="992" w:type="dxa"/>
            <w:vAlign w:val="center"/>
          </w:tcPr>
          <w:p w14:paraId="119DA011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7126A5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30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88768D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担保合同到期日期，</w:t>
            </w:r>
            <w:r w:rsidRPr="005561FC">
              <w:rPr>
                <w:rFonts w:hint="eastAsia"/>
                <w:sz w:val="18"/>
                <w:szCs w:val="18"/>
              </w:rPr>
              <w:t>YYYYMMDD</w:t>
            </w:r>
            <w:r w:rsidRPr="005561FC">
              <w:rPr>
                <w:rFonts w:hint="eastAsia"/>
                <w:sz w:val="18"/>
                <w:szCs w:val="18"/>
              </w:rPr>
              <w:t>，默认值</w:t>
            </w:r>
            <w:r w:rsidRPr="005561FC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7B16695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6895ED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F08E4CE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DBZJE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E863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担保总金额</w:t>
            </w:r>
          </w:p>
        </w:tc>
        <w:tc>
          <w:tcPr>
            <w:tcW w:w="992" w:type="dxa"/>
            <w:vAlign w:val="center"/>
          </w:tcPr>
          <w:p w14:paraId="30B065A5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A38271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741318A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05F23DBC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5D482F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4B09BC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DBQCSW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55635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担保清偿顺位</w:t>
            </w:r>
          </w:p>
        </w:tc>
        <w:tc>
          <w:tcPr>
            <w:tcW w:w="992" w:type="dxa"/>
            <w:vAlign w:val="center"/>
          </w:tcPr>
          <w:p w14:paraId="74D18521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4ED327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AB67D5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无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第一顺位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第二顺位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第三顺位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0A411D9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936F657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lastRenderedPageBreak/>
              <w:t>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C95456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BZLX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94DD3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保证类型</w:t>
            </w:r>
          </w:p>
        </w:tc>
        <w:tc>
          <w:tcPr>
            <w:tcW w:w="992" w:type="dxa"/>
            <w:vAlign w:val="center"/>
          </w:tcPr>
          <w:p w14:paraId="4AF80596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条件性必填</w:t>
            </w:r>
            <w:r w:rsidRPr="005561FC">
              <w:rPr>
                <w:rFonts w:hint="eastAsia"/>
                <w:sz w:val="18"/>
                <w:szCs w:val="18"/>
              </w:rPr>
              <w:br/>
            </w:r>
            <w:r w:rsidRPr="005561FC">
              <w:rPr>
                <w:rFonts w:hint="eastAsia"/>
                <w:sz w:val="18"/>
                <w:szCs w:val="18"/>
              </w:rPr>
              <w:t>但担保类型选择单人保证／多人保证／多人联保／多人分保，需填写</w:t>
            </w:r>
          </w:p>
        </w:tc>
        <w:tc>
          <w:tcPr>
            <w:tcW w:w="1843" w:type="dxa"/>
            <w:vAlign w:val="center"/>
          </w:tcPr>
          <w:p w14:paraId="27FB2D9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A103153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一般保证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连带责任保证</w:t>
            </w:r>
          </w:p>
        </w:tc>
      </w:tr>
      <w:tr w:rsidR="00E15196" w:rsidRPr="00045959" w14:paraId="4BB00B0C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F18D490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69F86AE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BZRLX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FEB07A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保证人类型</w:t>
            </w:r>
          </w:p>
        </w:tc>
        <w:tc>
          <w:tcPr>
            <w:tcW w:w="992" w:type="dxa"/>
            <w:vAlign w:val="center"/>
          </w:tcPr>
          <w:p w14:paraId="25C52E7C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条件性必填</w:t>
            </w:r>
            <w:r w:rsidRPr="005561FC">
              <w:rPr>
                <w:rFonts w:hint="eastAsia"/>
                <w:sz w:val="18"/>
                <w:szCs w:val="18"/>
              </w:rPr>
              <w:br/>
            </w:r>
            <w:r w:rsidRPr="005561FC">
              <w:rPr>
                <w:rFonts w:hint="eastAsia"/>
                <w:sz w:val="18"/>
                <w:szCs w:val="18"/>
              </w:rPr>
              <w:t>但担保类型选择单人保证／多人保证／多人联保／多人分保，需填写</w:t>
            </w:r>
          </w:p>
        </w:tc>
        <w:tc>
          <w:tcPr>
            <w:tcW w:w="1843" w:type="dxa"/>
            <w:vAlign w:val="center"/>
          </w:tcPr>
          <w:p w14:paraId="18950FA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9876EBD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自然人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专业担保公司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普通企业担保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63DE14F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BA4A2A7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00AB99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DBRSFJKRGLF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C3D8A2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担保人是否借款人关联方</w:t>
            </w:r>
          </w:p>
        </w:tc>
        <w:tc>
          <w:tcPr>
            <w:tcW w:w="992" w:type="dxa"/>
            <w:vAlign w:val="center"/>
          </w:tcPr>
          <w:p w14:paraId="3E5AA6B4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6BA17CA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C2F7667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  <w:r w:rsidRPr="005561FC">
              <w:rPr>
                <w:rFonts w:hint="eastAsia"/>
                <w:sz w:val="18"/>
                <w:szCs w:val="18"/>
              </w:rPr>
              <w:t>否</w:t>
            </w:r>
            <w:r w:rsidRPr="005561FC">
              <w:rPr>
                <w:rFonts w:hint="eastAsia"/>
                <w:sz w:val="18"/>
                <w:szCs w:val="18"/>
              </w:rPr>
              <w:t>/</w:t>
            </w:r>
            <w:r w:rsidRPr="005561F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415BB25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9D78034" w14:textId="77777777" w:rsidR="00E15196" w:rsidRPr="00045959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3B5E2C5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6D91E6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270A38B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63EFFEF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19ED5828" w14:textId="77777777" w:rsidR="00E15196" w:rsidRPr="005561FC" w:rsidRDefault="00E15196" w:rsidP="00E23078">
            <w:pPr>
              <w:jc w:val="left"/>
              <w:rPr>
                <w:sz w:val="18"/>
                <w:szCs w:val="18"/>
              </w:rPr>
            </w:pPr>
          </w:p>
        </w:tc>
      </w:tr>
    </w:tbl>
    <w:p w14:paraId="75D4F20A" w14:textId="77777777" w:rsidR="001A59C7" w:rsidRDefault="001A59C7" w:rsidP="001A59C7"/>
    <w:p w14:paraId="05566C50" w14:textId="77777777" w:rsidR="001A59C7" w:rsidRDefault="001A59C7" w:rsidP="001A59C7"/>
    <w:p w14:paraId="5F85E425" w14:textId="77777777" w:rsidR="001A59C7" w:rsidRPr="001A59C7" w:rsidRDefault="001A59C7" w:rsidP="001A59C7"/>
    <w:p w14:paraId="2E8E4A4A" w14:textId="77777777" w:rsidR="001A59C7" w:rsidRDefault="001A59C7" w:rsidP="001A59C7"/>
    <w:p w14:paraId="23C4D379" w14:textId="77777777" w:rsidR="001A59C7" w:rsidRDefault="001A59C7" w:rsidP="001A59C7">
      <w:pPr>
        <w:pStyle w:val="5"/>
        <w:numPr>
          <w:ilvl w:val="4"/>
          <w:numId w:val="1"/>
        </w:numPr>
      </w:pPr>
      <w:r>
        <w:rPr>
          <w:rFonts w:hint="eastAsia"/>
        </w:rPr>
        <w:t>固有抵质押物信息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E15196" w:rsidRPr="006F7C25" w14:paraId="491C033E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50F19396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5EB7B808" w14:textId="77777777" w:rsidR="00E15196" w:rsidRPr="00022E94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E15196" w:rsidRPr="006F7C25" w14:paraId="4A2E6DDB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52B5306C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0C0F8358" w14:textId="77777777" w:rsidR="00E15196" w:rsidRPr="00693D51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E15196" w:rsidRPr="006F7C25" w14:paraId="32A00DD7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72394ECF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1B915CC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60C1D3A1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413FADA6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42F58A27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E15196" w:rsidRPr="006F7C25" w14:paraId="6CC05E9F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06E0C30D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77A76AFD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5EEDE56E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AFAFD90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79DE4444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E15196" w:rsidRPr="006F7C25" w14:paraId="75F0A9CB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67878932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5A73401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0A82F956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5DA40C17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7970C2DE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15196" w:rsidRPr="00045959" w14:paraId="7136790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CAEC75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22DC9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74F08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2D3C784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3DF4B2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8521D3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填写此表</w:t>
            </w:r>
            <w:r w:rsidRPr="00E72B9F">
              <w:rPr>
                <w:rFonts w:hint="eastAsia"/>
                <w:sz w:val="18"/>
                <w:szCs w:val="18"/>
              </w:rPr>
              <w:t>ID</w:t>
            </w:r>
            <w:r w:rsidRPr="00E72B9F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E15196" w:rsidRPr="00045959" w14:paraId="542EE608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1CCE88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01D39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DBHTBH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1E4EE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担保合同编号</w:t>
            </w:r>
          </w:p>
        </w:tc>
        <w:tc>
          <w:tcPr>
            <w:tcW w:w="992" w:type="dxa"/>
            <w:vAlign w:val="center"/>
          </w:tcPr>
          <w:p w14:paraId="47C6872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63ADD3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B44A9B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填写担保合同编号</w:t>
            </w:r>
          </w:p>
        </w:tc>
      </w:tr>
      <w:tr w:rsidR="00E15196" w:rsidRPr="00045959" w14:paraId="3E7DFE9A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63BAEF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AB4802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DBQSRQ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A4BE5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担保起始日期</w:t>
            </w:r>
          </w:p>
        </w:tc>
        <w:tc>
          <w:tcPr>
            <w:tcW w:w="992" w:type="dxa"/>
            <w:vAlign w:val="center"/>
          </w:tcPr>
          <w:p w14:paraId="2026101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F43A34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0DB0C9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担保起始日，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5184D007" w14:textId="77777777" w:rsidTr="00E15196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029D315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3799BF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DBDQRQ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60F44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担保到期日期</w:t>
            </w:r>
          </w:p>
        </w:tc>
        <w:tc>
          <w:tcPr>
            <w:tcW w:w="992" w:type="dxa"/>
            <w:vAlign w:val="center"/>
          </w:tcPr>
          <w:p w14:paraId="618906D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0D829E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FCCDE9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担保到期日，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4CC74196" w14:textId="77777777" w:rsidTr="00E15196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F2D6FB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238AC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DZYBS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9009A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抵质押标识</w:t>
            </w:r>
          </w:p>
        </w:tc>
        <w:tc>
          <w:tcPr>
            <w:tcW w:w="992" w:type="dxa"/>
            <w:vAlign w:val="center"/>
          </w:tcPr>
          <w:p w14:paraId="0BCE195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CAEECC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DBD934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抵押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质押</w:t>
            </w:r>
          </w:p>
        </w:tc>
      </w:tr>
      <w:tr w:rsidR="00E15196" w:rsidRPr="00045959" w14:paraId="1560C01C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32C05F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AEC97F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DZYWLX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8F898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抵质押物类型</w:t>
            </w:r>
          </w:p>
        </w:tc>
        <w:tc>
          <w:tcPr>
            <w:tcW w:w="992" w:type="dxa"/>
            <w:vAlign w:val="center"/>
          </w:tcPr>
          <w:p w14:paraId="7A9C820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134E29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4E4B78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现金及其等价物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贵金属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债券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票据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股票（权）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基金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保单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其他金融质押品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商用房地产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商用建设用地使用权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居住用房地产</w:t>
            </w:r>
            <w:r w:rsidRPr="00E72B9F">
              <w:rPr>
                <w:rFonts w:hint="eastAsia"/>
                <w:sz w:val="18"/>
                <w:szCs w:val="18"/>
              </w:rPr>
              <w:lastRenderedPageBreak/>
              <w:t>/</w:t>
            </w:r>
            <w:r w:rsidRPr="00E72B9F">
              <w:rPr>
                <w:rFonts w:hint="eastAsia"/>
                <w:sz w:val="18"/>
                <w:szCs w:val="18"/>
              </w:rPr>
              <w:t>居住用建设用地使用权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房产类在建工程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其他商用房地产和居住用房地产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交易类应收账款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公路收费权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农村电网建设与改造工程电费收费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其他收费权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应收租金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其他应收账款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流动资产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出口退税账户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机器设备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交通运输设备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设施类在建工程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资源资产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无形资产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其他押品</w:t>
            </w:r>
          </w:p>
        </w:tc>
      </w:tr>
      <w:tr w:rsidR="00E15196" w:rsidRPr="00045959" w14:paraId="251870F6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BB6A96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98D5C8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DZYWMC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22D8B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抵质押物名称</w:t>
            </w:r>
          </w:p>
        </w:tc>
        <w:tc>
          <w:tcPr>
            <w:tcW w:w="992" w:type="dxa"/>
            <w:vAlign w:val="center"/>
          </w:tcPr>
          <w:p w14:paraId="26E1D1F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04165D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7EC08C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填写抵质押物物品名称</w:t>
            </w:r>
          </w:p>
        </w:tc>
      </w:tr>
      <w:tr w:rsidR="00E15196" w:rsidRPr="00045959" w14:paraId="64CCE70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5B2649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7C9927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DZYWBH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043C5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抵质押物编号</w:t>
            </w:r>
          </w:p>
        </w:tc>
        <w:tc>
          <w:tcPr>
            <w:tcW w:w="992" w:type="dxa"/>
            <w:vAlign w:val="center"/>
          </w:tcPr>
          <w:p w14:paraId="5C8AB08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FA3720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C5B475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填写抵质押物编号</w:t>
            </w:r>
          </w:p>
        </w:tc>
      </w:tr>
      <w:tr w:rsidR="00E15196" w:rsidRPr="00045959" w14:paraId="22CAA7B4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3C75B7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20BF9D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DZYWZMJZ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7C3CE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抵质押物账面价值</w:t>
            </w:r>
          </w:p>
        </w:tc>
        <w:tc>
          <w:tcPr>
            <w:tcW w:w="992" w:type="dxa"/>
            <w:vAlign w:val="center"/>
          </w:tcPr>
          <w:p w14:paraId="0939C35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8087EE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50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8F965F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303654DE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390637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5453D4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XTGSRDJZ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4C8D3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信托公司认定价值</w:t>
            </w:r>
          </w:p>
        </w:tc>
        <w:tc>
          <w:tcPr>
            <w:tcW w:w="992" w:type="dxa"/>
            <w:vAlign w:val="center"/>
          </w:tcPr>
          <w:p w14:paraId="0FD2F25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AA8C32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752D80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40C37CA1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F6297B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46279B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SFYWBPGJG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E3D9C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是否有外部评估机构</w:t>
            </w:r>
          </w:p>
        </w:tc>
        <w:tc>
          <w:tcPr>
            <w:tcW w:w="992" w:type="dxa"/>
            <w:vAlign w:val="center"/>
          </w:tcPr>
          <w:p w14:paraId="4025F2E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AE4FC7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DB7018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否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2004F932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690F06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1625C1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PGJGMC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7356D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评估机构名称</w:t>
            </w:r>
          </w:p>
        </w:tc>
        <w:tc>
          <w:tcPr>
            <w:tcW w:w="992" w:type="dxa"/>
            <w:vAlign w:val="center"/>
          </w:tcPr>
          <w:p w14:paraId="44D82FD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当外部评估机构选择是时，需填写</w:t>
            </w:r>
          </w:p>
        </w:tc>
        <w:tc>
          <w:tcPr>
            <w:tcW w:w="1843" w:type="dxa"/>
            <w:vAlign w:val="center"/>
          </w:tcPr>
          <w:p w14:paraId="34AFC62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651ED2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填写评估机构名称</w:t>
            </w:r>
          </w:p>
        </w:tc>
      </w:tr>
      <w:tr w:rsidR="00E15196" w:rsidRPr="00045959" w14:paraId="081A5830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9D8B3D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9779C7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PGJZ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BB448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评估价值</w:t>
            </w:r>
          </w:p>
        </w:tc>
        <w:tc>
          <w:tcPr>
            <w:tcW w:w="992" w:type="dxa"/>
            <w:vAlign w:val="center"/>
          </w:tcPr>
          <w:p w14:paraId="4741803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当外部评估机构选择是时，需填写</w:t>
            </w:r>
          </w:p>
        </w:tc>
        <w:tc>
          <w:tcPr>
            <w:tcW w:w="1843" w:type="dxa"/>
            <w:vAlign w:val="center"/>
          </w:tcPr>
          <w:p w14:paraId="36E13B5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9AD4AC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253A6A74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5B5DD3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CF44E2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PGRQ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676A5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评估日期</w:t>
            </w:r>
          </w:p>
        </w:tc>
        <w:tc>
          <w:tcPr>
            <w:tcW w:w="992" w:type="dxa"/>
            <w:vAlign w:val="center"/>
          </w:tcPr>
          <w:p w14:paraId="51665CB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当外部评估机构选择是时，需填写</w:t>
            </w:r>
          </w:p>
        </w:tc>
        <w:tc>
          <w:tcPr>
            <w:tcW w:w="1843" w:type="dxa"/>
            <w:vAlign w:val="center"/>
          </w:tcPr>
          <w:p w14:paraId="5F0000F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E32FDA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抵质押物评估日期，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1F63C1E6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D12BC1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2C73B1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32AEA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抵质押率</w:t>
            </w:r>
          </w:p>
        </w:tc>
        <w:tc>
          <w:tcPr>
            <w:tcW w:w="992" w:type="dxa"/>
            <w:vAlign w:val="center"/>
          </w:tcPr>
          <w:p w14:paraId="0364347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63C5D6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4D7A1B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填写抵质押率</w:t>
            </w:r>
          </w:p>
        </w:tc>
      </w:tr>
      <w:tr w:rsidR="00E15196" w:rsidRPr="00045959" w14:paraId="6F3BAB9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11254E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750965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DZYWSYQRMC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A4285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抵质押物所有权人名称</w:t>
            </w:r>
          </w:p>
        </w:tc>
        <w:tc>
          <w:tcPr>
            <w:tcW w:w="992" w:type="dxa"/>
            <w:vAlign w:val="center"/>
          </w:tcPr>
          <w:p w14:paraId="29ACC6A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44D08B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A53785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填写抵质押物所有权人名称</w:t>
            </w:r>
          </w:p>
        </w:tc>
      </w:tr>
      <w:tr w:rsidR="00E15196" w:rsidRPr="00045959" w14:paraId="069DB622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32BCE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88616A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DZYWSYQRZJLX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1EEC1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抵质押物所有权人证件类型</w:t>
            </w:r>
          </w:p>
        </w:tc>
        <w:tc>
          <w:tcPr>
            <w:tcW w:w="992" w:type="dxa"/>
            <w:vAlign w:val="center"/>
          </w:tcPr>
          <w:p w14:paraId="3C54F54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2521EA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36EA43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居民身份证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临时居民身份证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户口薄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普通护照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外交护照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公务护照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公务普通护照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中国人民解放军军官证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中国人民解放军士兵证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人民警察证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港澳居民居住证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台湾居民居住证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港澳居民来往内地通行证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台湾居民来往大陆通行证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外国人永久居留身份证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外国人居留或居留许可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外国</w:t>
            </w:r>
            <w:r w:rsidRPr="00E72B9F">
              <w:rPr>
                <w:rFonts w:hint="eastAsia"/>
                <w:sz w:val="18"/>
                <w:szCs w:val="18"/>
              </w:rPr>
              <w:lastRenderedPageBreak/>
              <w:t>人临时居留证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其他个人有效身份证件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组织机构代码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营业执照号</w:t>
            </w:r>
            <w:r w:rsidRPr="00E72B9F">
              <w:rPr>
                <w:rFonts w:hint="eastAsia"/>
                <w:sz w:val="18"/>
                <w:szCs w:val="18"/>
              </w:rPr>
              <w:t>(</w:t>
            </w:r>
            <w:r w:rsidRPr="00E72B9F">
              <w:rPr>
                <w:rFonts w:hint="eastAsia"/>
                <w:sz w:val="18"/>
                <w:szCs w:val="18"/>
              </w:rPr>
              <w:t>工商注册号</w:t>
            </w:r>
            <w:r w:rsidRPr="00E72B9F">
              <w:rPr>
                <w:rFonts w:hint="eastAsia"/>
                <w:sz w:val="18"/>
                <w:szCs w:val="18"/>
              </w:rPr>
              <w:t>)/</w:t>
            </w:r>
            <w:r w:rsidRPr="00E72B9F">
              <w:rPr>
                <w:rFonts w:hint="eastAsia"/>
                <w:sz w:val="18"/>
                <w:szCs w:val="18"/>
              </w:rPr>
              <w:t>社会信用代码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事业单位证书号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社会团体登记号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机关法人成立批文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登记信息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信托产品登记编码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业务许可证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法人登记证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备案证明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批文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确认函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25AC59BC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B60F105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0B2F4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DZYWSYQRZJHM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215DF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抵质押物所有权人证件号码</w:t>
            </w:r>
          </w:p>
        </w:tc>
        <w:tc>
          <w:tcPr>
            <w:tcW w:w="992" w:type="dxa"/>
            <w:vAlign w:val="center"/>
          </w:tcPr>
          <w:p w14:paraId="0C1F3FF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5E5237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DECIMAL  10.4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28F11D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填写证件号码</w:t>
            </w:r>
          </w:p>
        </w:tc>
      </w:tr>
      <w:tr w:rsidR="00E15196" w:rsidRPr="00045959" w14:paraId="11B2CB3D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FB3D6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46EF2B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YDZYJZ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62BBC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已抵质押价值</w:t>
            </w:r>
          </w:p>
        </w:tc>
        <w:tc>
          <w:tcPr>
            <w:tcW w:w="992" w:type="dxa"/>
            <w:vAlign w:val="center"/>
          </w:tcPr>
          <w:p w14:paraId="39C9FAC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4A6CDD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E34266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3ECDF51D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32B9A0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C0171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SFBLDZYDJ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41C6F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是否办理抵质押登记</w:t>
            </w:r>
          </w:p>
        </w:tc>
        <w:tc>
          <w:tcPr>
            <w:tcW w:w="992" w:type="dxa"/>
            <w:vAlign w:val="center"/>
          </w:tcPr>
          <w:p w14:paraId="24799DE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8ABBA6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F19E0B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否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E15196" w:rsidRPr="00045959" w14:paraId="7DF650A4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E413B5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78D6DD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DJRQ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BB9BA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登记日期</w:t>
            </w:r>
          </w:p>
        </w:tc>
        <w:tc>
          <w:tcPr>
            <w:tcW w:w="992" w:type="dxa"/>
            <w:vAlign w:val="center"/>
          </w:tcPr>
          <w:p w14:paraId="734F71F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如是否办理抵质押登记选择是，需填写</w:t>
            </w:r>
          </w:p>
        </w:tc>
        <w:tc>
          <w:tcPr>
            <w:tcW w:w="1843" w:type="dxa"/>
            <w:vAlign w:val="center"/>
          </w:tcPr>
          <w:p w14:paraId="49D40D5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71078C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抵质押物登记日期，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7AB77AE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D80A86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BCA396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QLDJJGMC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08521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权利登记机构名称</w:t>
            </w:r>
          </w:p>
        </w:tc>
        <w:tc>
          <w:tcPr>
            <w:tcW w:w="992" w:type="dxa"/>
            <w:vAlign w:val="center"/>
          </w:tcPr>
          <w:p w14:paraId="124164E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如是否办理抵质押</w:t>
            </w:r>
            <w:r w:rsidRPr="00E72B9F">
              <w:rPr>
                <w:rFonts w:hint="eastAsia"/>
                <w:sz w:val="18"/>
                <w:szCs w:val="18"/>
              </w:rPr>
              <w:lastRenderedPageBreak/>
              <w:t>登记选择是，需填写</w:t>
            </w:r>
          </w:p>
        </w:tc>
        <w:tc>
          <w:tcPr>
            <w:tcW w:w="1843" w:type="dxa"/>
            <w:vAlign w:val="center"/>
          </w:tcPr>
          <w:p w14:paraId="71C93FD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lastRenderedPageBreak/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0A23AD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填写抵质押登记机构名称</w:t>
            </w:r>
          </w:p>
        </w:tc>
      </w:tr>
      <w:tr w:rsidR="00E15196" w:rsidRPr="00045959" w14:paraId="72F92832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BF2F05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1FB46B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DJJGTYSHXYDM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D3F5B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登记机构统一社会信用代码</w:t>
            </w:r>
          </w:p>
        </w:tc>
        <w:tc>
          <w:tcPr>
            <w:tcW w:w="992" w:type="dxa"/>
            <w:vAlign w:val="center"/>
          </w:tcPr>
          <w:p w14:paraId="0185C87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如是否办理抵质押登记选择是，需填写</w:t>
            </w:r>
          </w:p>
        </w:tc>
        <w:tc>
          <w:tcPr>
            <w:tcW w:w="1843" w:type="dxa"/>
            <w:vAlign w:val="center"/>
          </w:tcPr>
          <w:p w14:paraId="0468619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3738D1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</w:t>
            </w:r>
            <w:r w:rsidRPr="00E72B9F">
              <w:rPr>
                <w:rFonts w:hint="eastAsia"/>
                <w:sz w:val="18"/>
                <w:szCs w:val="18"/>
              </w:rPr>
              <w:t>18</w:t>
            </w:r>
            <w:r w:rsidRPr="00E72B9F">
              <w:rPr>
                <w:rFonts w:hint="eastAsia"/>
                <w:sz w:val="18"/>
                <w:szCs w:val="18"/>
              </w:rPr>
              <w:t>位统一社会信用代码</w:t>
            </w:r>
          </w:p>
        </w:tc>
      </w:tr>
      <w:tr w:rsidR="00E15196" w:rsidRPr="00045959" w14:paraId="2491CD56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B87E97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814F7B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ZYPZHM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6FEDC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质押凭证号码</w:t>
            </w:r>
          </w:p>
        </w:tc>
        <w:tc>
          <w:tcPr>
            <w:tcW w:w="992" w:type="dxa"/>
            <w:vAlign w:val="center"/>
          </w:tcPr>
          <w:p w14:paraId="0C013A3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若抵质押标识选择质押时，需填写</w:t>
            </w:r>
          </w:p>
        </w:tc>
        <w:tc>
          <w:tcPr>
            <w:tcW w:w="1843" w:type="dxa"/>
            <w:vAlign w:val="center"/>
          </w:tcPr>
          <w:p w14:paraId="26232AC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E2D8D4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填写质押凭证号码</w:t>
            </w:r>
          </w:p>
        </w:tc>
      </w:tr>
      <w:tr w:rsidR="00E15196" w:rsidRPr="00045959" w14:paraId="6BCDD265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87F2F5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247E0F1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ZYPZJE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8D4A3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质押凭证金额</w:t>
            </w:r>
          </w:p>
        </w:tc>
        <w:tc>
          <w:tcPr>
            <w:tcW w:w="992" w:type="dxa"/>
            <w:vAlign w:val="center"/>
          </w:tcPr>
          <w:p w14:paraId="49647FC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若抵质押标识选择质押时，需填写</w:t>
            </w:r>
          </w:p>
        </w:tc>
        <w:tc>
          <w:tcPr>
            <w:tcW w:w="1843" w:type="dxa"/>
            <w:vAlign w:val="center"/>
          </w:tcPr>
          <w:p w14:paraId="2F8631A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A2AECD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按实际金额填写</w:t>
            </w:r>
          </w:p>
        </w:tc>
      </w:tr>
      <w:tr w:rsidR="00E15196" w:rsidRPr="00045959" w14:paraId="61EF3EC7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20D4D0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351B5F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ZYWPZBGFS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BF11E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质押物凭证保管方式</w:t>
            </w:r>
          </w:p>
        </w:tc>
        <w:tc>
          <w:tcPr>
            <w:tcW w:w="992" w:type="dxa"/>
            <w:vAlign w:val="center"/>
          </w:tcPr>
          <w:p w14:paraId="4D1DF1A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</w:t>
            </w:r>
            <w:r w:rsidRPr="00E72B9F">
              <w:rPr>
                <w:rFonts w:hint="eastAsia"/>
                <w:sz w:val="18"/>
                <w:szCs w:val="18"/>
              </w:rPr>
              <w:lastRenderedPageBreak/>
              <w:t>质押时，需填写</w:t>
            </w:r>
          </w:p>
        </w:tc>
        <w:tc>
          <w:tcPr>
            <w:tcW w:w="1843" w:type="dxa"/>
            <w:vAlign w:val="center"/>
          </w:tcPr>
          <w:p w14:paraId="10CD6D3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3E48C8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第三方保管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本公司保管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交易对手保管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1C680FBB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248332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6E05237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ZYWPGFS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BECE0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质押物评估方式</w:t>
            </w:r>
          </w:p>
        </w:tc>
        <w:tc>
          <w:tcPr>
            <w:tcW w:w="992" w:type="dxa"/>
            <w:vAlign w:val="center"/>
          </w:tcPr>
          <w:p w14:paraId="50F3291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若抵质押标识选择质押时，需填写</w:t>
            </w:r>
          </w:p>
        </w:tc>
        <w:tc>
          <w:tcPr>
            <w:tcW w:w="1843" w:type="dxa"/>
            <w:vAlign w:val="center"/>
          </w:tcPr>
          <w:p w14:paraId="1B7CB1A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9B6FF2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依据公允价值评估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依据净资产评估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依据初始购入或取得成本评估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聘请评估机构评估</w:t>
            </w:r>
            <w:r w:rsidRPr="00E72B9F">
              <w:rPr>
                <w:rFonts w:hint="eastAsia"/>
                <w:sz w:val="18"/>
                <w:szCs w:val="18"/>
              </w:rPr>
              <w:t>/</w:t>
            </w:r>
            <w:r w:rsidRPr="00E72B9F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E15196" w:rsidRPr="00045959" w14:paraId="113D10F2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F303D1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8A58CF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ZYPZKLRQ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1E2DE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质押凭证开立日期</w:t>
            </w:r>
          </w:p>
        </w:tc>
        <w:tc>
          <w:tcPr>
            <w:tcW w:w="992" w:type="dxa"/>
            <w:vAlign w:val="center"/>
          </w:tcPr>
          <w:p w14:paraId="3AD4FED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若抵质押标识选择质押时，需填写</w:t>
            </w:r>
          </w:p>
        </w:tc>
        <w:tc>
          <w:tcPr>
            <w:tcW w:w="1843" w:type="dxa"/>
            <w:vAlign w:val="center"/>
          </w:tcPr>
          <w:p w14:paraId="18426AB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704765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质押凭证开立日期，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23D797E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EBFDAD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13C776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BXDH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BC7A1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保险单号</w:t>
            </w:r>
          </w:p>
        </w:tc>
        <w:tc>
          <w:tcPr>
            <w:tcW w:w="992" w:type="dxa"/>
            <w:vAlign w:val="center"/>
          </w:tcPr>
          <w:p w14:paraId="34A57504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4A86E30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20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3C190A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填写保险单号</w:t>
            </w:r>
          </w:p>
        </w:tc>
      </w:tr>
      <w:tr w:rsidR="00E15196" w:rsidRPr="00045959" w14:paraId="6981E83F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0EB8A6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72A6E1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HBRQ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CD15F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核保日期</w:t>
            </w:r>
          </w:p>
        </w:tc>
        <w:tc>
          <w:tcPr>
            <w:tcW w:w="992" w:type="dxa"/>
            <w:vAlign w:val="center"/>
          </w:tcPr>
          <w:p w14:paraId="33D0300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54D0003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AA6511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核保日期，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472F004B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7B7B39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D72A278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QZDJHM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CFA8E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权证登记号码</w:t>
            </w:r>
          </w:p>
        </w:tc>
        <w:tc>
          <w:tcPr>
            <w:tcW w:w="992" w:type="dxa"/>
            <w:vAlign w:val="center"/>
          </w:tcPr>
          <w:p w14:paraId="268FF24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若抵质押标识选择抵押时，需填写</w:t>
            </w:r>
          </w:p>
        </w:tc>
        <w:tc>
          <w:tcPr>
            <w:tcW w:w="1843" w:type="dxa"/>
            <w:vAlign w:val="center"/>
          </w:tcPr>
          <w:p w14:paraId="7B4D418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DD81F2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填写权证登记号码</w:t>
            </w:r>
          </w:p>
        </w:tc>
      </w:tr>
      <w:tr w:rsidR="00E15196" w:rsidRPr="00045959" w14:paraId="391F9D16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12B05C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A89768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QZMC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955E7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权证名称</w:t>
            </w:r>
          </w:p>
        </w:tc>
        <w:tc>
          <w:tcPr>
            <w:tcW w:w="992" w:type="dxa"/>
            <w:vAlign w:val="center"/>
          </w:tcPr>
          <w:p w14:paraId="4B56601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</w:t>
            </w:r>
            <w:r w:rsidRPr="00E72B9F">
              <w:rPr>
                <w:rFonts w:hint="eastAsia"/>
                <w:sz w:val="18"/>
                <w:szCs w:val="18"/>
              </w:rPr>
              <w:lastRenderedPageBreak/>
              <w:t>标识选择抵押时，需填写</w:t>
            </w:r>
          </w:p>
        </w:tc>
        <w:tc>
          <w:tcPr>
            <w:tcW w:w="1843" w:type="dxa"/>
            <w:vAlign w:val="center"/>
          </w:tcPr>
          <w:p w14:paraId="4BB0155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lastRenderedPageBreak/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D2E6D30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填写权证名称</w:t>
            </w:r>
          </w:p>
        </w:tc>
      </w:tr>
      <w:tr w:rsidR="00E15196" w:rsidRPr="00045959" w14:paraId="29D9B79D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0CDA15E2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5863E1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QZYXDQRQ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09D586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权证有效到期日期</w:t>
            </w:r>
          </w:p>
        </w:tc>
        <w:tc>
          <w:tcPr>
            <w:tcW w:w="992" w:type="dxa"/>
            <w:vAlign w:val="center"/>
          </w:tcPr>
          <w:p w14:paraId="56513A3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若抵质押标识选择抵押时，需填写</w:t>
            </w:r>
          </w:p>
        </w:tc>
        <w:tc>
          <w:tcPr>
            <w:tcW w:w="1843" w:type="dxa"/>
            <w:vAlign w:val="center"/>
          </w:tcPr>
          <w:p w14:paraId="053417B9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A7EB45A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权证有效到期日期，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  <w:tr w:rsidR="00E15196" w:rsidRPr="00045959" w14:paraId="310C23BD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2065D07D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CFC05B3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DJYXZZRQ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73B05E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登记有效终止日期</w:t>
            </w:r>
          </w:p>
        </w:tc>
        <w:tc>
          <w:tcPr>
            <w:tcW w:w="992" w:type="dxa"/>
            <w:vAlign w:val="center"/>
          </w:tcPr>
          <w:p w14:paraId="5041E83B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条件性必填</w:t>
            </w:r>
            <w:r w:rsidRPr="00E72B9F">
              <w:rPr>
                <w:rFonts w:hint="eastAsia"/>
                <w:sz w:val="18"/>
                <w:szCs w:val="18"/>
              </w:rPr>
              <w:br/>
            </w:r>
            <w:r w:rsidRPr="00E72B9F">
              <w:rPr>
                <w:rFonts w:hint="eastAsia"/>
                <w:sz w:val="18"/>
                <w:szCs w:val="18"/>
              </w:rPr>
              <w:t>若抵质押标识选择抵押时，需填写</w:t>
            </w:r>
          </w:p>
        </w:tc>
        <w:tc>
          <w:tcPr>
            <w:tcW w:w="1843" w:type="dxa"/>
            <w:vAlign w:val="center"/>
          </w:tcPr>
          <w:p w14:paraId="0B76F06F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CF2935C" w14:textId="77777777" w:rsidR="00E15196" w:rsidRPr="00E72B9F" w:rsidRDefault="00E15196" w:rsidP="00E23078">
            <w:pPr>
              <w:jc w:val="left"/>
              <w:rPr>
                <w:sz w:val="18"/>
                <w:szCs w:val="18"/>
              </w:rPr>
            </w:pPr>
            <w:r w:rsidRPr="00E72B9F">
              <w:rPr>
                <w:rFonts w:hint="eastAsia"/>
                <w:sz w:val="18"/>
                <w:szCs w:val="18"/>
              </w:rPr>
              <w:t>登记有效终止日期，</w:t>
            </w:r>
            <w:r w:rsidRPr="00E72B9F">
              <w:rPr>
                <w:rFonts w:hint="eastAsia"/>
                <w:sz w:val="18"/>
                <w:szCs w:val="18"/>
              </w:rPr>
              <w:t>YYYYMMDD</w:t>
            </w:r>
            <w:r w:rsidRPr="00E72B9F">
              <w:rPr>
                <w:rFonts w:hint="eastAsia"/>
                <w:sz w:val="18"/>
                <w:szCs w:val="18"/>
              </w:rPr>
              <w:t>，默认值</w:t>
            </w:r>
            <w:r w:rsidRPr="00E72B9F">
              <w:rPr>
                <w:rFonts w:hint="eastAsia"/>
                <w:sz w:val="18"/>
                <w:szCs w:val="18"/>
              </w:rPr>
              <w:t>99991231</w:t>
            </w:r>
          </w:p>
        </w:tc>
      </w:tr>
    </w:tbl>
    <w:p w14:paraId="39C3D21E" w14:textId="77777777" w:rsidR="001A59C7" w:rsidRPr="00E15196" w:rsidRDefault="001A59C7" w:rsidP="001A59C7"/>
    <w:p w14:paraId="2860952D" w14:textId="77777777" w:rsidR="001A59C7" w:rsidRDefault="001A59C7" w:rsidP="001A59C7"/>
    <w:p w14:paraId="1C47B5BE" w14:textId="77777777" w:rsidR="001A59C7" w:rsidRDefault="001A59C7" w:rsidP="001A59C7">
      <w:pPr>
        <w:pStyle w:val="5"/>
        <w:numPr>
          <w:ilvl w:val="4"/>
          <w:numId w:val="1"/>
        </w:numPr>
      </w:pPr>
      <w:r>
        <w:rPr>
          <w:rFonts w:hint="eastAsia"/>
        </w:rPr>
        <w:t>固有担保关系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E15196" w:rsidRPr="006F7C25" w14:paraId="371AF036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0613FE10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48065C97" w14:textId="77777777" w:rsidR="00E15196" w:rsidRPr="00022E94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E15196" w:rsidRPr="006F7C25" w14:paraId="0D8096D5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1F7E1BEA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4401A0BF" w14:textId="77777777" w:rsidR="00E15196" w:rsidRPr="00693D51" w:rsidRDefault="00E15196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E15196" w:rsidRPr="006F7C25" w14:paraId="2AA9833F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19271BE2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0C6570EA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6A6B19F7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441CD13E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20940AB2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E15196" w:rsidRPr="006F7C25" w14:paraId="106806C9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9D007A0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lastRenderedPageBreak/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2CC1585F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E15196" w:rsidRPr="006F7C25" w14:paraId="327E2EE2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01D9116F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7F7E7C94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E15196" w:rsidRPr="006F7C25" w14:paraId="11BB56E3" w14:textId="77777777" w:rsidTr="00E15196">
        <w:tc>
          <w:tcPr>
            <w:tcW w:w="1985" w:type="dxa"/>
            <w:gridSpan w:val="2"/>
            <w:shd w:val="clear" w:color="auto" w:fill="BFBFBF"/>
            <w:vAlign w:val="center"/>
          </w:tcPr>
          <w:p w14:paraId="2DD95AE9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6816913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2DA8BBDF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3D3C15CE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451D57BA" w14:textId="77777777" w:rsidR="00E15196" w:rsidRPr="00022E94" w:rsidRDefault="00E15196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15196" w:rsidRPr="00A56AB9" w14:paraId="4FE2AB5A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B00ED8C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DA5FEB5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294057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6D963A98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752D620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 xml:space="preserve"> 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FED5BAB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填写此表</w:t>
            </w:r>
            <w:r w:rsidRPr="00A56AB9">
              <w:rPr>
                <w:rFonts w:hint="eastAsia"/>
                <w:sz w:val="18"/>
                <w:szCs w:val="18"/>
              </w:rPr>
              <w:t>ID</w:t>
            </w:r>
            <w:r w:rsidRPr="00A56AB9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E15196" w:rsidRPr="00A56AB9" w14:paraId="3C0DDF99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5D47BD4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39F4F95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BCB942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运用合同编号</w:t>
            </w:r>
          </w:p>
        </w:tc>
        <w:tc>
          <w:tcPr>
            <w:tcW w:w="992" w:type="dxa"/>
            <w:vAlign w:val="center"/>
          </w:tcPr>
          <w:p w14:paraId="101BE050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8790D8B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70954FA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填写运用合同编号</w:t>
            </w:r>
          </w:p>
        </w:tc>
      </w:tr>
      <w:tr w:rsidR="00E15196" w:rsidRPr="00A56AB9" w14:paraId="3B382533" w14:textId="77777777" w:rsidTr="00E15196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B47D642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DF38E7A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NBYYHTBH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D9265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内部运用合同编号</w:t>
            </w:r>
          </w:p>
        </w:tc>
        <w:tc>
          <w:tcPr>
            <w:tcW w:w="992" w:type="dxa"/>
            <w:vAlign w:val="center"/>
          </w:tcPr>
          <w:p w14:paraId="44D60FBF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326F12B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15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7FEF634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填写信托公司内部运用合同编号</w:t>
            </w:r>
          </w:p>
        </w:tc>
      </w:tr>
      <w:tr w:rsidR="00E15196" w:rsidRPr="00A56AB9" w14:paraId="35ABABBE" w14:textId="77777777" w:rsidTr="00E15196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73F7D61D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5DE0668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DBHTBH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A87E9A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担保合同编号</w:t>
            </w:r>
          </w:p>
        </w:tc>
        <w:tc>
          <w:tcPr>
            <w:tcW w:w="992" w:type="dxa"/>
            <w:vAlign w:val="center"/>
          </w:tcPr>
          <w:p w14:paraId="280DA3FA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E5872FB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23FD3C3" w14:textId="77777777" w:rsidR="00E15196" w:rsidRPr="00A56AB9" w:rsidRDefault="00E15196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填写担保合同编号</w:t>
            </w:r>
          </w:p>
        </w:tc>
      </w:tr>
    </w:tbl>
    <w:p w14:paraId="15E871F1" w14:textId="77777777" w:rsidR="001A59C7" w:rsidRPr="001A59C7" w:rsidRDefault="001A59C7" w:rsidP="001A59C7"/>
    <w:p w14:paraId="1167DCD5" w14:textId="77777777" w:rsidR="001A59C7" w:rsidRDefault="001A59C7" w:rsidP="001A59C7"/>
    <w:p w14:paraId="588F8648" w14:textId="77777777" w:rsidR="001A59C7" w:rsidRPr="001A59C7" w:rsidRDefault="001A59C7" w:rsidP="00474B0F"/>
    <w:p w14:paraId="151F6D1F" w14:textId="77777777" w:rsidR="00474B0F" w:rsidRPr="0015721F" w:rsidRDefault="00474B0F" w:rsidP="00474B0F">
      <w:pPr>
        <w:pStyle w:val="3"/>
        <w:numPr>
          <w:ilvl w:val="2"/>
          <w:numId w:val="1"/>
        </w:numPr>
      </w:pPr>
      <w:r w:rsidRPr="00474B0F">
        <w:rPr>
          <w:rFonts w:hint="eastAsia"/>
        </w:rPr>
        <w:t>信托公司固有会计信息</w:t>
      </w:r>
    </w:p>
    <w:p w14:paraId="71AA067D" w14:textId="77777777" w:rsidR="00474B0F" w:rsidRDefault="00D34603" w:rsidP="00D34603">
      <w:pPr>
        <w:pStyle w:val="4"/>
      </w:pPr>
      <w:r>
        <w:rPr>
          <w:rFonts w:hint="eastAsia"/>
        </w:rPr>
        <w:t>固有内部科目对照表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A56AB9" w:rsidRPr="006F7C25" w14:paraId="7FB74453" w14:textId="77777777" w:rsidTr="00A56AB9">
        <w:tc>
          <w:tcPr>
            <w:tcW w:w="1985" w:type="dxa"/>
            <w:gridSpan w:val="2"/>
            <w:shd w:val="clear" w:color="auto" w:fill="BFBFBF"/>
            <w:vAlign w:val="center"/>
          </w:tcPr>
          <w:p w14:paraId="22C7ED83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6AEF770E" w14:textId="77777777" w:rsidR="00A56AB9" w:rsidRPr="00022E94" w:rsidRDefault="00A56AB9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A56AB9" w:rsidRPr="006F7C25" w14:paraId="1DAAA983" w14:textId="77777777" w:rsidTr="00A56AB9">
        <w:tc>
          <w:tcPr>
            <w:tcW w:w="1985" w:type="dxa"/>
            <w:gridSpan w:val="2"/>
            <w:shd w:val="clear" w:color="auto" w:fill="BFBFBF"/>
            <w:vAlign w:val="center"/>
          </w:tcPr>
          <w:p w14:paraId="34C52840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0AA60216" w14:textId="77777777" w:rsidR="00A56AB9" w:rsidRPr="00693D51" w:rsidRDefault="00A56AB9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A56AB9" w:rsidRPr="006F7C25" w14:paraId="0AD1DFC2" w14:textId="77777777" w:rsidTr="00A56AB9">
        <w:tc>
          <w:tcPr>
            <w:tcW w:w="1985" w:type="dxa"/>
            <w:gridSpan w:val="2"/>
            <w:shd w:val="clear" w:color="auto" w:fill="BFBFBF"/>
            <w:vAlign w:val="center"/>
          </w:tcPr>
          <w:p w14:paraId="3735BDD0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23BFA962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56AB9" w:rsidRPr="006F7C25" w14:paraId="5B44C410" w14:textId="77777777" w:rsidTr="00A56AB9">
        <w:tc>
          <w:tcPr>
            <w:tcW w:w="1985" w:type="dxa"/>
            <w:gridSpan w:val="2"/>
            <w:shd w:val="clear" w:color="auto" w:fill="BFBFBF"/>
            <w:vAlign w:val="center"/>
          </w:tcPr>
          <w:p w14:paraId="3081D012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7F181E06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A56AB9" w:rsidRPr="006F7C25" w14:paraId="7CE10327" w14:textId="77777777" w:rsidTr="00A56AB9">
        <w:tc>
          <w:tcPr>
            <w:tcW w:w="1985" w:type="dxa"/>
            <w:gridSpan w:val="2"/>
            <w:shd w:val="clear" w:color="auto" w:fill="BFBFBF"/>
            <w:vAlign w:val="center"/>
          </w:tcPr>
          <w:p w14:paraId="78228BA0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605375F4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A56AB9" w:rsidRPr="006F7C25" w14:paraId="6B23ACD1" w14:textId="77777777" w:rsidTr="00A56AB9">
        <w:tc>
          <w:tcPr>
            <w:tcW w:w="1985" w:type="dxa"/>
            <w:gridSpan w:val="2"/>
            <w:shd w:val="clear" w:color="auto" w:fill="BFBFBF"/>
            <w:vAlign w:val="center"/>
          </w:tcPr>
          <w:p w14:paraId="5F42F67D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26F6F50D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A56AB9" w:rsidRPr="006F7C25" w14:paraId="315ECF0D" w14:textId="77777777" w:rsidTr="00A56AB9">
        <w:tc>
          <w:tcPr>
            <w:tcW w:w="1985" w:type="dxa"/>
            <w:gridSpan w:val="2"/>
            <w:shd w:val="clear" w:color="auto" w:fill="BFBFBF"/>
            <w:vAlign w:val="center"/>
          </w:tcPr>
          <w:p w14:paraId="52A9B780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3F180CA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72E6B6AC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17FAD6E7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0D131D7C" w14:textId="77777777" w:rsidR="00A56AB9" w:rsidRPr="00022E94" w:rsidRDefault="00A56AB9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56AB9" w:rsidRPr="00A56AB9" w14:paraId="11E740B8" w14:textId="77777777" w:rsidTr="00A56AB9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D39F79F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3DD56B1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53AC86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3E0E83EB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DE7B64C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D4958FA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填写此表</w:t>
            </w:r>
            <w:r w:rsidRPr="00A56AB9">
              <w:rPr>
                <w:rFonts w:hint="eastAsia"/>
                <w:sz w:val="18"/>
                <w:szCs w:val="18"/>
              </w:rPr>
              <w:t>ID</w:t>
            </w:r>
            <w:r w:rsidRPr="00A56AB9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A56AB9" w:rsidRPr="00A56AB9" w14:paraId="0C44D7FF" w14:textId="77777777" w:rsidTr="00A56AB9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FAA9AC6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008627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ZTDM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27797B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账套代码</w:t>
            </w:r>
          </w:p>
        </w:tc>
        <w:tc>
          <w:tcPr>
            <w:tcW w:w="992" w:type="dxa"/>
            <w:vAlign w:val="center"/>
          </w:tcPr>
          <w:p w14:paraId="4F6C5280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9A5EB25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D3A9A79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填写账套代码</w:t>
            </w:r>
          </w:p>
        </w:tc>
      </w:tr>
      <w:tr w:rsidR="00A56AB9" w:rsidRPr="00A56AB9" w14:paraId="602812AA" w14:textId="77777777" w:rsidTr="00A56AB9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81F026A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8AC7FDC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KJKMDM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B21594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会计科目代码</w:t>
            </w:r>
          </w:p>
        </w:tc>
        <w:tc>
          <w:tcPr>
            <w:tcW w:w="992" w:type="dxa"/>
            <w:vAlign w:val="center"/>
          </w:tcPr>
          <w:p w14:paraId="16F2B5DF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837DD16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2299439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填写实际使用的会计科目代码</w:t>
            </w:r>
          </w:p>
        </w:tc>
      </w:tr>
      <w:tr w:rsidR="00A56AB9" w:rsidRPr="00A56AB9" w14:paraId="3C7E4EB7" w14:textId="77777777" w:rsidTr="00A56AB9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7C60FA4A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F6EF6B9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KJKMMC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FBEB33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会计科目名称</w:t>
            </w:r>
          </w:p>
        </w:tc>
        <w:tc>
          <w:tcPr>
            <w:tcW w:w="992" w:type="dxa"/>
            <w:vAlign w:val="center"/>
          </w:tcPr>
          <w:p w14:paraId="317AF51F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51A67D3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10DE104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机构实际使用的会计科目代码对应的名称</w:t>
            </w:r>
          </w:p>
        </w:tc>
      </w:tr>
      <w:tr w:rsidR="00A56AB9" w:rsidRPr="00A56AB9" w14:paraId="6FA2477D" w14:textId="77777777" w:rsidTr="00A56AB9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49E8A7C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133A63D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KJKMJC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7D6148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会计科目级次</w:t>
            </w:r>
          </w:p>
        </w:tc>
        <w:tc>
          <w:tcPr>
            <w:tcW w:w="992" w:type="dxa"/>
            <w:vAlign w:val="center"/>
          </w:tcPr>
          <w:p w14:paraId="0609C8F2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06EB1D3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I8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1A8B12F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会计科目编号在科目结构中所对应的级次</w:t>
            </w:r>
          </w:p>
        </w:tc>
      </w:tr>
      <w:tr w:rsidR="00A56AB9" w:rsidRPr="00A56AB9" w14:paraId="22097269" w14:textId="77777777" w:rsidTr="00A56AB9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3F9D8A82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9D7800F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SJKMDM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588953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上级科目代码</w:t>
            </w:r>
          </w:p>
        </w:tc>
        <w:tc>
          <w:tcPr>
            <w:tcW w:w="992" w:type="dxa"/>
            <w:vAlign w:val="center"/>
          </w:tcPr>
          <w:p w14:paraId="0E99391B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7306F57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82C2EBB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机构实际使用的会计科目代码。</w:t>
            </w:r>
          </w:p>
        </w:tc>
      </w:tr>
      <w:tr w:rsidR="00A56AB9" w:rsidRPr="00A56AB9" w14:paraId="4E0ABCF2" w14:textId="77777777" w:rsidTr="00A56AB9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F76DBA4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DD516F0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SJKMMC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DDF8C4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上级科目名称</w:t>
            </w:r>
          </w:p>
        </w:tc>
        <w:tc>
          <w:tcPr>
            <w:tcW w:w="992" w:type="dxa"/>
            <w:vAlign w:val="center"/>
          </w:tcPr>
          <w:p w14:paraId="389D292E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041A979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20F3FAD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机构实际使用的会计科目代码对应的名称</w:t>
            </w:r>
          </w:p>
        </w:tc>
      </w:tr>
      <w:tr w:rsidR="00A56AB9" w:rsidRPr="00A56AB9" w14:paraId="3D7A1FBD" w14:textId="77777777" w:rsidTr="00A56AB9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0CFF63C3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CA2ED22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GSYWDL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6FFB28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归属业务大类</w:t>
            </w:r>
          </w:p>
        </w:tc>
        <w:tc>
          <w:tcPr>
            <w:tcW w:w="992" w:type="dxa"/>
            <w:vAlign w:val="center"/>
          </w:tcPr>
          <w:p w14:paraId="50030426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EC2FEBF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I2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9B3B02A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1-</w:t>
            </w:r>
            <w:r w:rsidRPr="00A56AB9">
              <w:rPr>
                <w:rFonts w:hint="eastAsia"/>
                <w:sz w:val="18"/>
                <w:szCs w:val="18"/>
              </w:rPr>
              <w:t>资产</w:t>
            </w:r>
            <w:r w:rsidRPr="00A56AB9">
              <w:rPr>
                <w:rFonts w:hint="eastAsia"/>
                <w:sz w:val="18"/>
                <w:szCs w:val="18"/>
              </w:rPr>
              <w:t>/ 2-</w:t>
            </w:r>
            <w:r w:rsidRPr="00A56AB9">
              <w:rPr>
                <w:rFonts w:hint="eastAsia"/>
                <w:sz w:val="18"/>
                <w:szCs w:val="18"/>
              </w:rPr>
              <w:t>负债</w:t>
            </w:r>
            <w:r w:rsidRPr="00A56AB9">
              <w:rPr>
                <w:rFonts w:hint="eastAsia"/>
                <w:sz w:val="18"/>
                <w:szCs w:val="18"/>
              </w:rPr>
              <w:t>/ 3-</w:t>
            </w:r>
            <w:r w:rsidRPr="00A56AB9">
              <w:rPr>
                <w:rFonts w:hint="eastAsia"/>
                <w:sz w:val="18"/>
                <w:szCs w:val="18"/>
              </w:rPr>
              <w:t>所有者权益</w:t>
            </w:r>
            <w:r w:rsidRPr="00A56AB9">
              <w:rPr>
                <w:rFonts w:hint="eastAsia"/>
                <w:sz w:val="18"/>
                <w:szCs w:val="18"/>
              </w:rPr>
              <w:t>/ 4-</w:t>
            </w:r>
            <w:r w:rsidRPr="00A56AB9">
              <w:rPr>
                <w:rFonts w:hint="eastAsia"/>
                <w:sz w:val="18"/>
                <w:szCs w:val="18"/>
              </w:rPr>
              <w:t>损益</w:t>
            </w:r>
            <w:r w:rsidRPr="00A56AB9">
              <w:rPr>
                <w:rFonts w:hint="eastAsia"/>
                <w:sz w:val="18"/>
                <w:szCs w:val="18"/>
              </w:rPr>
              <w:t>/ 5-</w:t>
            </w:r>
            <w:r w:rsidRPr="00A56AB9">
              <w:rPr>
                <w:rFonts w:hint="eastAsia"/>
                <w:sz w:val="18"/>
                <w:szCs w:val="18"/>
              </w:rPr>
              <w:t>资产负债共同类</w:t>
            </w:r>
            <w:r w:rsidRPr="00A56AB9">
              <w:rPr>
                <w:rFonts w:hint="eastAsia"/>
                <w:sz w:val="18"/>
                <w:szCs w:val="18"/>
              </w:rPr>
              <w:t>/ 6-</w:t>
            </w:r>
            <w:r w:rsidRPr="00A56AB9">
              <w:rPr>
                <w:rFonts w:hint="eastAsia"/>
                <w:sz w:val="18"/>
                <w:szCs w:val="18"/>
              </w:rPr>
              <w:t>表外</w:t>
            </w:r>
            <w:r w:rsidRPr="00A56AB9">
              <w:rPr>
                <w:rFonts w:hint="eastAsia"/>
                <w:sz w:val="18"/>
                <w:szCs w:val="18"/>
              </w:rPr>
              <w:t>/ 7-</w:t>
            </w:r>
            <w:r w:rsidRPr="00A56AB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A56AB9" w:rsidRPr="00A56AB9" w14:paraId="41A88A8A" w14:textId="77777777" w:rsidTr="00A56AB9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11205F65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1F84EFB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KJKMFX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FAA9E1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会计科目方向</w:t>
            </w:r>
          </w:p>
        </w:tc>
        <w:tc>
          <w:tcPr>
            <w:tcW w:w="992" w:type="dxa"/>
            <w:vAlign w:val="center"/>
          </w:tcPr>
          <w:p w14:paraId="24540D82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796F5DD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562FDA0" w14:textId="77777777" w:rsidR="00A56AB9" w:rsidRPr="00A56AB9" w:rsidRDefault="00A56AB9" w:rsidP="00A56AB9">
            <w:pPr>
              <w:rPr>
                <w:sz w:val="18"/>
                <w:szCs w:val="18"/>
              </w:rPr>
            </w:pPr>
            <w:r w:rsidRPr="00A56AB9">
              <w:rPr>
                <w:rFonts w:hint="eastAsia"/>
                <w:sz w:val="18"/>
                <w:szCs w:val="18"/>
              </w:rPr>
              <w:t>借方</w:t>
            </w:r>
            <w:r w:rsidRPr="00A56AB9">
              <w:rPr>
                <w:rFonts w:hint="eastAsia"/>
                <w:sz w:val="18"/>
                <w:szCs w:val="18"/>
              </w:rPr>
              <w:t>/</w:t>
            </w:r>
            <w:r w:rsidRPr="00A56AB9">
              <w:rPr>
                <w:rFonts w:hint="eastAsia"/>
                <w:sz w:val="18"/>
                <w:szCs w:val="18"/>
              </w:rPr>
              <w:t>贷方</w:t>
            </w:r>
          </w:p>
        </w:tc>
      </w:tr>
      <w:tr w:rsidR="00A56AB9" w:rsidRPr="001C7855" w14:paraId="05652D4B" w14:textId="77777777" w:rsidTr="00A56AB9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79D7986F" w14:textId="77777777" w:rsidR="00A56AB9" w:rsidRPr="001C7855" w:rsidRDefault="00A56AB9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5EFFE564" w14:textId="77777777" w:rsidR="00A56AB9" w:rsidRPr="001C7855" w:rsidRDefault="00A56AB9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A100BF7" w14:textId="77777777" w:rsidR="00A56AB9" w:rsidRPr="001C7855" w:rsidRDefault="00A56AB9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4A7C603" w14:textId="77777777" w:rsidR="00A56AB9" w:rsidRPr="001C7855" w:rsidRDefault="00A56AB9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36465A3" w14:textId="77777777" w:rsidR="00A56AB9" w:rsidRPr="001C7855" w:rsidRDefault="00A56AB9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1D9C047F" w14:textId="77777777" w:rsidR="00A56AB9" w:rsidRPr="001C7855" w:rsidRDefault="00A56AB9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</w:tbl>
    <w:p w14:paraId="15874FB8" w14:textId="77777777" w:rsidR="00D34603" w:rsidRDefault="00D34603" w:rsidP="00D34603"/>
    <w:p w14:paraId="030A0589" w14:textId="77777777" w:rsidR="00D34603" w:rsidRDefault="00D34603" w:rsidP="00D34603">
      <w:pPr>
        <w:pStyle w:val="4"/>
      </w:pPr>
      <w:r>
        <w:rPr>
          <w:rFonts w:hint="eastAsia"/>
        </w:rPr>
        <w:t>固有总账会计全科目表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439"/>
      </w:tblGrid>
      <w:tr w:rsidR="0000052D" w:rsidRPr="006F7C25" w14:paraId="20545242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32831B62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833" w:type="dxa"/>
            <w:gridSpan w:val="4"/>
          </w:tcPr>
          <w:p w14:paraId="6ABE446F" w14:textId="77777777" w:rsidR="0000052D" w:rsidRPr="00022E94" w:rsidRDefault="0000052D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00052D" w:rsidRPr="006F7C25" w14:paraId="44B388AE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5DE47216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lastRenderedPageBreak/>
              <w:t>调用方式：</w:t>
            </w:r>
          </w:p>
        </w:tc>
        <w:tc>
          <w:tcPr>
            <w:tcW w:w="6833" w:type="dxa"/>
            <w:gridSpan w:val="4"/>
            <w:vAlign w:val="center"/>
          </w:tcPr>
          <w:p w14:paraId="1FF9941B" w14:textId="77777777" w:rsidR="0000052D" w:rsidRPr="00693D51" w:rsidRDefault="0000052D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00052D" w:rsidRPr="006F7C25" w14:paraId="7AE1629F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368F4FE1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833" w:type="dxa"/>
            <w:gridSpan w:val="4"/>
            <w:vAlign w:val="center"/>
          </w:tcPr>
          <w:p w14:paraId="32F84E52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0052D" w:rsidRPr="006F7C25" w14:paraId="3ACC155E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33916EDD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833" w:type="dxa"/>
            <w:gridSpan w:val="4"/>
            <w:vAlign w:val="center"/>
          </w:tcPr>
          <w:p w14:paraId="6D56ECEC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00052D" w:rsidRPr="006F7C25" w14:paraId="249AF4B4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425C85E6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833" w:type="dxa"/>
            <w:gridSpan w:val="4"/>
            <w:vAlign w:val="center"/>
          </w:tcPr>
          <w:p w14:paraId="72899EB8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0052D" w:rsidRPr="006F7C25" w14:paraId="23A5B6F7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67AA5A9B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833" w:type="dxa"/>
            <w:gridSpan w:val="4"/>
            <w:vAlign w:val="center"/>
          </w:tcPr>
          <w:p w14:paraId="0D62D583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00052D" w:rsidRPr="006F7C25" w14:paraId="3476C6E8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2768FA4C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5703EA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023DD45F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1908E202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439" w:type="dxa"/>
            <w:shd w:val="clear" w:color="auto" w:fill="BFBFBF"/>
            <w:vAlign w:val="center"/>
          </w:tcPr>
          <w:p w14:paraId="04D32D20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52D" w:rsidRPr="001C7855" w14:paraId="7D81FC00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BB97CC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5F57D6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D7DD8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555AAEC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2F0ED1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32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FC4D73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填写此表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字段</w:t>
            </w:r>
          </w:p>
        </w:tc>
      </w:tr>
      <w:tr w:rsidR="0000052D" w:rsidRPr="001C7855" w14:paraId="21AACB50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7EAD78B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FFD1A4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ZTDM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E55A1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账套代码</w:t>
            </w:r>
          </w:p>
        </w:tc>
        <w:tc>
          <w:tcPr>
            <w:tcW w:w="992" w:type="dxa"/>
            <w:vAlign w:val="center"/>
          </w:tcPr>
          <w:p w14:paraId="78BD6DA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624AF4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866251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填写账套代码</w:t>
            </w:r>
          </w:p>
        </w:tc>
      </w:tr>
      <w:tr w:rsidR="0000052D" w:rsidRPr="001C7855" w14:paraId="1CFD3C4C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046869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CA72AF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KJRQ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28688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会计日期</w:t>
            </w:r>
          </w:p>
        </w:tc>
        <w:tc>
          <w:tcPr>
            <w:tcW w:w="992" w:type="dxa"/>
            <w:vAlign w:val="center"/>
          </w:tcPr>
          <w:p w14:paraId="2D3FB7C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079020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8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D4F0EF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会计记账日期，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YYYYMMDD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，默认值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99991231</w:t>
            </w:r>
          </w:p>
        </w:tc>
      </w:tr>
      <w:tr w:rsidR="0000052D" w:rsidRPr="001C7855" w14:paraId="238FD41B" w14:textId="77777777" w:rsidTr="0000052D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39FF018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6E9A02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KSZQ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B206C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报送周期</w:t>
            </w:r>
          </w:p>
        </w:tc>
        <w:tc>
          <w:tcPr>
            <w:tcW w:w="992" w:type="dxa"/>
            <w:vAlign w:val="center"/>
          </w:tcPr>
          <w:p w14:paraId="07BA0D5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79F1D7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E3A746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月报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/2-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季报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/3-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半年报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/4-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年报</w:t>
            </w:r>
          </w:p>
        </w:tc>
      </w:tr>
      <w:tr w:rsidR="0000052D" w:rsidRPr="001C7855" w14:paraId="336C9327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FC8D71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EF770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GYZZKJKMBH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B6F95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固有总账会计科目编号</w:t>
            </w:r>
          </w:p>
        </w:tc>
        <w:tc>
          <w:tcPr>
            <w:tcW w:w="992" w:type="dxa"/>
            <w:vAlign w:val="center"/>
          </w:tcPr>
          <w:p w14:paraId="5587C98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54C35B6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7B55AE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机构实际使用的总账会计科目编码</w:t>
            </w:r>
          </w:p>
        </w:tc>
      </w:tr>
      <w:tr w:rsidR="0000052D" w:rsidRPr="001C7855" w14:paraId="624C6149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7560D1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B4127F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GYZZKJKMMC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A6E4D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固有总账会计科目名称</w:t>
            </w:r>
          </w:p>
        </w:tc>
        <w:tc>
          <w:tcPr>
            <w:tcW w:w="992" w:type="dxa"/>
            <w:vAlign w:val="center"/>
          </w:tcPr>
          <w:p w14:paraId="46A5788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50E836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8D3D98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机构实际使用的总账会计科目编码对应的名称</w:t>
            </w:r>
          </w:p>
        </w:tc>
      </w:tr>
      <w:tr w:rsidR="0000052D" w:rsidRPr="001C7855" w14:paraId="48180455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273D208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F15FAA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GYZZKJKMJC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3D3B5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固有总账会计科目级次</w:t>
            </w:r>
          </w:p>
        </w:tc>
        <w:tc>
          <w:tcPr>
            <w:tcW w:w="992" w:type="dxa"/>
            <w:vAlign w:val="center"/>
          </w:tcPr>
          <w:p w14:paraId="7D1B849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BAE0A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I8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3498FA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会计科目编号在科目结构中所对应的级次</w:t>
            </w:r>
          </w:p>
        </w:tc>
      </w:tr>
      <w:tr w:rsidR="0000052D" w:rsidRPr="001C7855" w14:paraId="247CC479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C6AF97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EF1E44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GYZZKJKMLX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CEAC7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固有总账会计科目类型</w:t>
            </w:r>
          </w:p>
        </w:tc>
        <w:tc>
          <w:tcPr>
            <w:tcW w:w="992" w:type="dxa"/>
            <w:vAlign w:val="center"/>
          </w:tcPr>
          <w:p w14:paraId="43BC228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2386983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D89A49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资产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 2-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负债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 3-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所有者权益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 4-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损益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 5-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资产负债共同类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 6-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表外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 7-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其他</w:t>
            </w:r>
          </w:p>
        </w:tc>
      </w:tr>
      <w:tr w:rsidR="0000052D" w:rsidRPr="001C7855" w14:paraId="4947C79C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18A1AA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A2DDB4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QCJFYE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410AE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期初借方余额</w:t>
            </w:r>
          </w:p>
        </w:tc>
        <w:tc>
          <w:tcPr>
            <w:tcW w:w="992" w:type="dxa"/>
            <w:vAlign w:val="center"/>
          </w:tcPr>
          <w:p w14:paraId="064B316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DB32A3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D66514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填写期初借方余额</w:t>
            </w:r>
          </w:p>
        </w:tc>
      </w:tr>
      <w:tr w:rsidR="0000052D" w:rsidRPr="001C7855" w14:paraId="4E7FD970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1C190D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9DDD0B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QCDFYE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9D8D3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期初贷方余额</w:t>
            </w:r>
          </w:p>
        </w:tc>
        <w:tc>
          <w:tcPr>
            <w:tcW w:w="992" w:type="dxa"/>
            <w:vAlign w:val="center"/>
          </w:tcPr>
          <w:p w14:paraId="103F7DC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6EC90C5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1EC3A2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填写期初贷方余额</w:t>
            </w:r>
          </w:p>
        </w:tc>
      </w:tr>
      <w:tr w:rsidR="0000052D" w:rsidRPr="001C7855" w14:paraId="666B0FA6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19C56D6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03392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BQJFFSE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B539A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本期借方发生额</w:t>
            </w:r>
          </w:p>
        </w:tc>
        <w:tc>
          <w:tcPr>
            <w:tcW w:w="992" w:type="dxa"/>
            <w:vAlign w:val="center"/>
          </w:tcPr>
          <w:p w14:paraId="3770BDD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B30A21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3C7789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填写本期借方发生额</w:t>
            </w:r>
          </w:p>
        </w:tc>
      </w:tr>
      <w:tr w:rsidR="0000052D" w:rsidRPr="001C7855" w14:paraId="24677A4C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344453B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C4D138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BQDFFSE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F2559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本期贷方发生额</w:t>
            </w:r>
          </w:p>
        </w:tc>
        <w:tc>
          <w:tcPr>
            <w:tcW w:w="992" w:type="dxa"/>
            <w:vAlign w:val="center"/>
          </w:tcPr>
          <w:p w14:paraId="32CB5DC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ED8500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B8264F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填写本期贷方发生额</w:t>
            </w:r>
          </w:p>
        </w:tc>
      </w:tr>
      <w:tr w:rsidR="0000052D" w:rsidRPr="001C7855" w14:paraId="79021278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30CB7C0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96281F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QMJFYE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1FF37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期末借方余额</w:t>
            </w:r>
          </w:p>
        </w:tc>
        <w:tc>
          <w:tcPr>
            <w:tcW w:w="992" w:type="dxa"/>
            <w:vAlign w:val="center"/>
          </w:tcPr>
          <w:p w14:paraId="1BCCBC5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861CC0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ADC85B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填写期末借方余额</w:t>
            </w:r>
          </w:p>
        </w:tc>
      </w:tr>
      <w:tr w:rsidR="0000052D" w:rsidRPr="001C7855" w14:paraId="41D807B0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F8B7BE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51D45E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QMDFYE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107C5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期末贷方余额</w:t>
            </w:r>
          </w:p>
        </w:tc>
        <w:tc>
          <w:tcPr>
            <w:tcW w:w="992" w:type="dxa"/>
            <w:vAlign w:val="center"/>
          </w:tcPr>
          <w:p w14:paraId="467F47B6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BEEE1B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656FA9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填写期末贷方余额</w:t>
            </w:r>
          </w:p>
        </w:tc>
      </w:tr>
      <w:tr w:rsidR="0000052D" w:rsidRPr="001C7855" w14:paraId="4FF447D4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17ABB17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0C3395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HSBZ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7B405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核算币种</w:t>
            </w:r>
          </w:p>
        </w:tc>
        <w:tc>
          <w:tcPr>
            <w:tcW w:w="992" w:type="dxa"/>
            <w:vAlign w:val="center"/>
          </w:tcPr>
          <w:p w14:paraId="2F5FB72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602F8F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3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B15D76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按照币种代码标准（</w:t>
            </w:r>
            <w:r w:rsidRPr="00065622">
              <w:rPr>
                <w:kern w:val="0"/>
                <w:sz w:val="18"/>
                <w:szCs w:val="18"/>
              </w:rPr>
              <w:t>GB/T 12406</w:t>
            </w:r>
            <w:r w:rsidRPr="00065622">
              <w:rPr>
                <w:kern w:val="0"/>
                <w:sz w:val="18"/>
                <w:szCs w:val="18"/>
              </w:rPr>
              <w:t>）填报：</w:t>
            </w:r>
            <w:r w:rsidRPr="00065622">
              <w:rPr>
                <w:kern w:val="0"/>
                <w:sz w:val="18"/>
                <w:szCs w:val="18"/>
              </w:rPr>
              <w:t>CNY-</w:t>
            </w:r>
            <w:r w:rsidRPr="00065622">
              <w:rPr>
                <w:kern w:val="0"/>
                <w:sz w:val="18"/>
                <w:szCs w:val="18"/>
              </w:rPr>
              <w:t>人民币</w:t>
            </w:r>
            <w:r w:rsidRPr="00065622">
              <w:rPr>
                <w:kern w:val="0"/>
                <w:sz w:val="18"/>
                <w:szCs w:val="18"/>
              </w:rPr>
              <w:t>/HKD-</w:t>
            </w:r>
            <w:r w:rsidRPr="00065622">
              <w:rPr>
                <w:kern w:val="0"/>
                <w:sz w:val="18"/>
                <w:szCs w:val="18"/>
              </w:rPr>
              <w:t>港币</w:t>
            </w:r>
            <w:r w:rsidRPr="00065622">
              <w:rPr>
                <w:kern w:val="0"/>
                <w:sz w:val="18"/>
                <w:szCs w:val="18"/>
              </w:rPr>
              <w:t>/MOP-</w:t>
            </w:r>
            <w:r w:rsidRPr="00065622">
              <w:rPr>
                <w:kern w:val="0"/>
                <w:sz w:val="18"/>
                <w:szCs w:val="18"/>
              </w:rPr>
              <w:t>澳门元</w:t>
            </w:r>
            <w:r w:rsidRPr="00065622">
              <w:rPr>
                <w:kern w:val="0"/>
                <w:sz w:val="18"/>
                <w:szCs w:val="18"/>
              </w:rPr>
              <w:t>/TWD-</w:t>
            </w:r>
            <w:r w:rsidRPr="00065622">
              <w:rPr>
                <w:kern w:val="0"/>
                <w:sz w:val="18"/>
                <w:szCs w:val="18"/>
              </w:rPr>
              <w:t>新台湾币</w:t>
            </w:r>
            <w:r w:rsidRPr="00065622">
              <w:rPr>
                <w:kern w:val="0"/>
                <w:sz w:val="18"/>
                <w:szCs w:val="18"/>
              </w:rPr>
              <w:t>/USD-</w:t>
            </w:r>
            <w:r w:rsidRPr="00065622">
              <w:rPr>
                <w:kern w:val="0"/>
                <w:sz w:val="18"/>
                <w:szCs w:val="18"/>
              </w:rPr>
              <w:t>美元</w:t>
            </w:r>
            <w:r w:rsidRPr="00065622">
              <w:rPr>
                <w:kern w:val="0"/>
                <w:sz w:val="18"/>
                <w:szCs w:val="18"/>
              </w:rPr>
              <w:t>/EUR-</w:t>
            </w:r>
            <w:r w:rsidRPr="00065622">
              <w:rPr>
                <w:kern w:val="0"/>
                <w:sz w:val="18"/>
                <w:szCs w:val="18"/>
              </w:rPr>
              <w:t>欧元</w:t>
            </w:r>
            <w:r w:rsidRPr="00065622">
              <w:rPr>
                <w:kern w:val="0"/>
                <w:sz w:val="18"/>
                <w:szCs w:val="18"/>
              </w:rPr>
              <w:t>/GBP-</w:t>
            </w:r>
            <w:r w:rsidRPr="00065622">
              <w:rPr>
                <w:kern w:val="0"/>
                <w:sz w:val="18"/>
                <w:szCs w:val="18"/>
              </w:rPr>
              <w:t>英镑</w:t>
            </w:r>
            <w:r w:rsidRPr="00065622">
              <w:rPr>
                <w:kern w:val="0"/>
                <w:sz w:val="18"/>
                <w:szCs w:val="18"/>
              </w:rPr>
              <w:t>/JPY-</w:t>
            </w:r>
            <w:r w:rsidRPr="00065622">
              <w:rPr>
                <w:kern w:val="0"/>
                <w:sz w:val="18"/>
                <w:szCs w:val="18"/>
              </w:rPr>
              <w:t>日元</w:t>
            </w:r>
            <w:r w:rsidRPr="00065622">
              <w:rPr>
                <w:kern w:val="0"/>
                <w:sz w:val="18"/>
                <w:szCs w:val="18"/>
              </w:rPr>
              <w:t>/AUD-</w:t>
            </w:r>
            <w:r w:rsidRPr="00065622">
              <w:rPr>
                <w:kern w:val="0"/>
                <w:sz w:val="18"/>
                <w:szCs w:val="18"/>
              </w:rPr>
              <w:t>澳洲元</w:t>
            </w:r>
            <w:r w:rsidRPr="00065622">
              <w:rPr>
                <w:kern w:val="0"/>
                <w:sz w:val="18"/>
                <w:szCs w:val="18"/>
              </w:rPr>
              <w:t>/……</w:t>
            </w:r>
          </w:p>
        </w:tc>
      </w:tr>
    </w:tbl>
    <w:p w14:paraId="69747491" w14:textId="77777777" w:rsidR="00D34603" w:rsidRDefault="00D34603" w:rsidP="00D34603"/>
    <w:p w14:paraId="33A8D5BD" w14:textId="77777777" w:rsidR="00D34603" w:rsidRDefault="00D34603" w:rsidP="00D34603">
      <w:pPr>
        <w:pStyle w:val="4"/>
      </w:pPr>
      <w:r>
        <w:rPr>
          <w:rFonts w:hint="eastAsia"/>
        </w:rPr>
        <w:t>固有凭证分录明细表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00052D" w:rsidRPr="006F7C25" w14:paraId="73AE2554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6F1C7F2F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334831E0" w14:textId="77777777" w:rsidR="0000052D" w:rsidRPr="00022E94" w:rsidRDefault="0000052D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00052D" w:rsidRPr="006F7C25" w14:paraId="5EBB1964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7ADB083D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3FD80EC3" w14:textId="77777777" w:rsidR="0000052D" w:rsidRPr="00693D51" w:rsidRDefault="0000052D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00052D" w:rsidRPr="006F7C25" w14:paraId="76370DA2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4ACA0744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438591CC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0052D" w:rsidRPr="006F7C25" w14:paraId="3307219A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3912E77A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25471541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00052D" w:rsidRPr="006F7C25" w14:paraId="031C6807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33A0D342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3BD55B4D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0052D" w:rsidRPr="006F7C25" w14:paraId="25F0F378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73CF79DB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7982B1EE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00052D" w:rsidRPr="006F7C25" w14:paraId="2A7CCE4B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27B90DC0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513959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2411C075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58111A07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23205580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52D" w:rsidRPr="001C7855" w14:paraId="254E1D84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102CEF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CAAAA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01A91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37C11B8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0649855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D8C957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填写此表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字段</w:t>
            </w:r>
          </w:p>
        </w:tc>
      </w:tr>
      <w:tr w:rsidR="0000052D" w:rsidRPr="001C7855" w14:paraId="6FB22120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40CF286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64D838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ZTDM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BCC8C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账套代码</w:t>
            </w:r>
          </w:p>
        </w:tc>
        <w:tc>
          <w:tcPr>
            <w:tcW w:w="992" w:type="dxa"/>
            <w:vAlign w:val="center"/>
          </w:tcPr>
          <w:p w14:paraId="536EA31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672FF9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4C549E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填写账套代码</w:t>
            </w:r>
          </w:p>
        </w:tc>
      </w:tr>
      <w:tr w:rsidR="0000052D" w:rsidRPr="001C7855" w14:paraId="1BA8EB2A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1FADB78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6663C8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ZTBZ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2E329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账套币种</w:t>
            </w:r>
          </w:p>
        </w:tc>
        <w:tc>
          <w:tcPr>
            <w:tcW w:w="992" w:type="dxa"/>
            <w:vAlign w:val="center"/>
          </w:tcPr>
          <w:p w14:paraId="365768E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260399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08F11C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按照币种代码标准（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GB/T 12406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）填报：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CNY-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人民币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/HKD-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港币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/MOP-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澳门元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/TWD-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新台湾币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/USD-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美元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/EUR-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欧元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/GBP-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英镑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/JPY-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日元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/AUD-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澳洲元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……</w:t>
            </w:r>
          </w:p>
        </w:tc>
      </w:tr>
      <w:tr w:rsidR="0000052D" w:rsidRPr="001C7855" w14:paraId="5167276B" w14:textId="77777777" w:rsidTr="0000052D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3A5259C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44A6DD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JZRQ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64054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记账日期</w:t>
            </w:r>
          </w:p>
        </w:tc>
        <w:tc>
          <w:tcPr>
            <w:tcW w:w="992" w:type="dxa"/>
            <w:vAlign w:val="center"/>
          </w:tcPr>
          <w:p w14:paraId="362B558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77CE2A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8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D0EF20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会计记账日期，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YYYYMMDD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，默认值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29991231</w:t>
            </w:r>
          </w:p>
        </w:tc>
      </w:tr>
      <w:tr w:rsidR="0000052D" w:rsidRPr="001C7855" w14:paraId="51EFFC96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7D6014E6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A0EC45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PZBH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90646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凭证编号</w:t>
            </w:r>
          </w:p>
        </w:tc>
        <w:tc>
          <w:tcPr>
            <w:tcW w:w="992" w:type="dxa"/>
            <w:vAlign w:val="center"/>
          </w:tcPr>
          <w:p w14:paraId="6569835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BE1517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E0005E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52D" w:rsidRPr="001C7855" w14:paraId="169B0224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7EB9D5C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A4AA0C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PZZY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071E1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凭证摘要</w:t>
            </w:r>
          </w:p>
        </w:tc>
        <w:tc>
          <w:tcPr>
            <w:tcW w:w="992" w:type="dxa"/>
            <w:vAlign w:val="center"/>
          </w:tcPr>
          <w:p w14:paraId="181AB88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542671F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1EE861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52D" w:rsidRPr="001C7855" w14:paraId="3759BB5B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53ADD42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AFC08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FLBH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7A641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分录编号</w:t>
            </w:r>
          </w:p>
        </w:tc>
        <w:tc>
          <w:tcPr>
            <w:tcW w:w="992" w:type="dxa"/>
            <w:vAlign w:val="center"/>
          </w:tcPr>
          <w:p w14:paraId="3D5DDCA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4E6016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6CFA78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分录唯一编号</w:t>
            </w:r>
          </w:p>
        </w:tc>
      </w:tr>
      <w:tr w:rsidR="0000052D" w:rsidRPr="001C7855" w14:paraId="0CB3E330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0875747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D00D97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KJKMDM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A439F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会计科目代码</w:t>
            </w:r>
          </w:p>
        </w:tc>
        <w:tc>
          <w:tcPr>
            <w:tcW w:w="992" w:type="dxa"/>
            <w:vAlign w:val="center"/>
          </w:tcPr>
          <w:p w14:paraId="6B51BE3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9FAD78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72B8C5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机构实际使用的会计科目代码</w:t>
            </w:r>
          </w:p>
        </w:tc>
      </w:tr>
      <w:tr w:rsidR="0000052D" w:rsidRPr="001C7855" w14:paraId="413A09E5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C1F6C6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C8E553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KJKMMC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6879B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会计科目名称</w:t>
            </w:r>
          </w:p>
        </w:tc>
        <w:tc>
          <w:tcPr>
            <w:tcW w:w="992" w:type="dxa"/>
            <w:vAlign w:val="center"/>
          </w:tcPr>
          <w:p w14:paraId="02118386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4EF67B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F6A047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机构实际使用的会计科目代码对应的名称</w:t>
            </w:r>
          </w:p>
        </w:tc>
      </w:tr>
      <w:tr w:rsidR="0000052D" w:rsidRPr="001C7855" w14:paraId="793B0F9B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A9A66A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06164B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JFJE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62B6D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借方金额</w:t>
            </w:r>
          </w:p>
        </w:tc>
        <w:tc>
          <w:tcPr>
            <w:tcW w:w="992" w:type="dxa"/>
            <w:vAlign w:val="center"/>
          </w:tcPr>
          <w:p w14:paraId="2D0C826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3F3D42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C1FC0F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按实际金额填写</w:t>
            </w:r>
          </w:p>
        </w:tc>
      </w:tr>
      <w:tr w:rsidR="0000052D" w:rsidRPr="001C7855" w14:paraId="50913D58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9D2B6E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3BE9C1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DFJE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77341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贷方金额</w:t>
            </w:r>
          </w:p>
        </w:tc>
        <w:tc>
          <w:tcPr>
            <w:tcW w:w="992" w:type="dxa"/>
            <w:vAlign w:val="center"/>
          </w:tcPr>
          <w:p w14:paraId="4215208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3F8CD4C6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8CB769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按实际金额填写</w:t>
            </w:r>
          </w:p>
        </w:tc>
      </w:tr>
      <w:tr w:rsidR="0000052D" w:rsidRPr="001C7855" w14:paraId="25E1D514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EEB458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2D7A08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PZZT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36AD1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凭证状态</w:t>
            </w:r>
          </w:p>
        </w:tc>
        <w:tc>
          <w:tcPr>
            <w:tcW w:w="992" w:type="dxa"/>
            <w:vAlign w:val="center"/>
          </w:tcPr>
          <w:p w14:paraId="0D9A445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23C64F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10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1F9594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制单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审核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记账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年结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/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作废</w:t>
            </w:r>
          </w:p>
        </w:tc>
      </w:tr>
      <w:tr w:rsidR="0000052D" w:rsidRPr="001C7855" w14:paraId="00559EEB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3B8182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883CA1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KJND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EBBA9A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会计年度</w:t>
            </w:r>
          </w:p>
        </w:tc>
        <w:tc>
          <w:tcPr>
            <w:tcW w:w="992" w:type="dxa"/>
            <w:vAlign w:val="center"/>
          </w:tcPr>
          <w:p w14:paraId="08628A4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475F8196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5FB2F6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格式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YYYY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【一般为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1990-2099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】</w:t>
            </w:r>
          </w:p>
        </w:tc>
      </w:tr>
      <w:tr w:rsidR="0000052D" w:rsidRPr="001C7855" w14:paraId="46B00330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FBE487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1EE74F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KJYF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0AF6E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会计月份</w:t>
            </w:r>
          </w:p>
        </w:tc>
        <w:tc>
          <w:tcPr>
            <w:tcW w:w="992" w:type="dxa"/>
            <w:vAlign w:val="center"/>
          </w:tcPr>
          <w:p w14:paraId="13AE286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B4FB06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B2F753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格式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MM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【一般为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00-12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00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表示期初】</w:t>
            </w:r>
          </w:p>
        </w:tc>
      </w:tr>
      <w:tr w:rsidR="0000052D" w:rsidRPr="001C7855" w14:paraId="274D9532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977243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AB58C1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TRZHTBH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CCA2C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投融资合同编号</w:t>
            </w:r>
          </w:p>
        </w:tc>
        <w:tc>
          <w:tcPr>
            <w:tcW w:w="992" w:type="dxa"/>
            <w:vAlign w:val="center"/>
          </w:tcPr>
          <w:p w14:paraId="628D844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6A17BB41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B77A04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52D" w:rsidRPr="001C7855" w14:paraId="3D2DE3A1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6661763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40191D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ZQLBDDM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43FDB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证券类标的代码</w:t>
            </w:r>
          </w:p>
        </w:tc>
        <w:tc>
          <w:tcPr>
            <w:tcW w:w="992" w:type="dxa"/>
            <w:vAlign w:val="center"/>
          </w:tcPr>
          <w:p w14:paraId="4A68C91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1843" w:type="dxa"/>
            <w:vAlign w:val="center"/>
          </w:tcPr>
          <w:p w14:paraId="30F85ED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35C0B64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4826B56" w14:textId="77777777" w:rsidR="00D34603" w:rsidRDefault="00D34603" w:rsidP="00D34603"/>
    <w:p w14:paraId="3A5C7F89" w14:textId="77777777" w:rsidR="00D34603" w:rsidRDefault="00D34603" w:rsidP="00D34603"/>
    <w:p w14:paraId="09957494" w14:textId="77777777" w:rsidR="00D34603" w:rsidRDefault="00D34603" w:rsidP="00D34603">
      <w:pPr>
        <w:pStyle w:val="4"/>
      </w:pPr>
      <w:r>
        <w:rPr>
          <w:rFonts w:hint="eastAsia"/>
        </w:rPr>
        <w:t>固有资产负债统计表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389"/>
        <w:gridCol w:w="1559"/>
        <w:gridCol w:w="992"/>
        <w:gridCol w:w="1843"/>
        <w:gridCol w:w="2297"/>
      </w:tblGrid>
      <w:tr w:rsidR="0000052D" w:rsidRPr="006F7C25" w14:paraId="307BA742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45A60205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接口服务名：</w:t>
            </w:r>
          </w:p>
        </w:tc>
        <w:tc>
          <w:tcPr>
            <w:tcW w:w="6691" w:type="dxa"/>
            <w:gridSpan w:val="4"/>
          </w:tcPr>
          <w:p w14:paraId="0CA852C2" w14:textId="77777777" w:rsidR="0000052D" w:rsidRPr="00022E94" w:rsidRDefault="0000052D" w:rsidP="00E23078">
            <w:pPr>
              <w:pStyle w:val="10"/>
              <w:numPr>
                <w:ilvl w:val="0"/>
                <w:numId w:val="0"/>
              </w:numPr>
              <w:ind w:left="400" w:hanging="400"/>
            </w:pPr>
          </w:p>
        </w:tc>
      </w:tr>
      <w:tr w:rsidR="0000052D" w:rsidRPr="006F7C25" w14:paraId="68DF1A6D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12CC4D18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调用方式：</w:t>
            </w:r>
          </w:p>
        </w:tc>
        <w:tc>
          <w:tcPr>
            <w:tcW w:w="6691" w:type="dxa"/>
            <w:gridSpan w:val="4"/>
            <w:vAlign w:val="center"/>
          </w:tcPr>
          <w:p w14:paraId="42B65B73" w14:textId="77777777" w:rsidR="0000052D" w:rsidRPr="00693D51" w:rsidRDefault="0000052D" w:rsidP="00E23078">
            <w:pPr>
              <w:pStyle w:val="10"/>
              <w:numPr>
                <w:ilvl w:val="0"/>
                <w:numId w:val="0"/>
              </w:numPr>
              <w:ind w:left="400" w:hanging="400"/>
              <w:rPr>
                <w:rFonts w:ascii="微软雅黑" w:eastAsia="微软雅黑" w:hAnsi="微软雅黑" w:cs="Courier New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iCs/>
                <w:sz w:val="18"/>
                <w:szCs w:val="18"/>
              </w:rPr>
              <w:t>视图</w:t>
            </w:r>
          </w:p>
        </w:tc>
      </w:tr>
      <w:tr w:rsidR="0000052D" w:rsidRPr="006F7C25" w14:paraId="0CD3C71D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5205A4A8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方法描述：</w:t>
            </w:r>
          </w:p>
        </w:tc>
        <w:tc>
          <w:tcPr>
            <w:tcW w:w="6691" w:type="dxa"/>
            <w:gridSpan w:val="4"/>
            <w:vAlign w:val="center"/>
          </w:tcPr>
          <w:p w14:paraId="3D8AB1CC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0052D" w:rsidRPr="006F7C25" w14:paraId="426DE6AB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338A5B82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同步条件：</w:t>
            </w:r>
          </w:p>
        </w:tc>
        <w:tc>
          <w:tcPr>
            <w:tcW w:w="6691" w:type="dxa"/>
            <w:gridSpan w:val="4"/>
            <w:vAlign w:val="center"/>
          </w:tcPr>
          <w:p w14:paraId="5DE55800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只读视图，实时同步</w:t>
            </w:r>
          </w:p>
        </w:tc>
      </w:tr>
      <w:tr w:rsidR="0000052D" w:rsidRPr="006F7C25" w14:paraId="0B56652C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0D3712D4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实现方：</w:t>
            </w:r>
          </w:p>
        </w:tc>
        <w:tc>
          <w:tcPr>
            <w:tcW w:w="6691" w:type="dxa"/>
            <w:gridSpan w:val="4"/>
            <w:vAlign w:val="center"/>
          </w:tcPr>
          <w:p w14:paraId="14DA074A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</w:p>
        </w:tc>
      </w:tr>
      <w:tr w:rsidR="0000052D" w:rsidRPr="006F7C25" w14:paraId="6446E12E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0C7400CF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调用方：</w:t>
            </w:r>
          </w:p>
        </w:tc>
        <w:tc>
          <w:tcPr>
            <w:tcW w:w="6691" w:type="dxa"/>
            <w:gridSpan w:val="4"/>
            <w:vAlign w:val="center"/>
          </w:tcPr>
          <w:p w14:paraId="594FC509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6F53BF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信托综合业务系统</w:t>
            </w:r>
          </w:p>
        </w:tc>
      </w:tr>
      <w:tr w:rsidR="0000052D" w:rsidRPr="006F7C25" w14:paraId="34122AE9" w14:textId="77777777" w:rsidTr="0000052D">
        <w:tc>
          <w:tcPr>
            <w:tcW w:w="1985" w:type="dxa"/>
            <w:gridSpan w:val="2"/>
            <w:shd w:val="clear" w:color="auto" w:fill="BFBFBF"/>
            <w:vAlign w:val="center"/>
          </w:tcPr>
          <w:p w14:paraId="0E3985AB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FC9B06F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参数注释</w:t>
            </w:r>
          </w:p>
        </w:tc>
        <w:tc>
          <w:tcPr>
            <w:tcW w:w="992" w:type="dxa"/>
            <w:shd w:val="clear" w:color="auto" w:fill="BFBFBF"/>
          </w:tcPr>
          <w:p w14:paraId="07827ED3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/>
          </w:tcPr>
          <w:p w14:paraId="344818BB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022E94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参数长度和类型</w:t>
            </w:r>
          </w:p>
        </w:tc>
        <w:tc>
          <w:tcPr>
            <w:tcW w:w="2297" w:type="dxa"/>
            <w:shd w:val="clear" w:color="auto" w:fill="BFBFBF"/>
            <w:vAlign w:val="center"/>
          </w:tcPr>
          <w:p w14:paraId="4CE97AA0" w14:textId="77777777" w:rsidR="0000052D" w:rsidRPr="00022E94" w:rsidRDefault="0000052D" w:rsidP="00E23078">
            <w:pPr>
              <w:tabs>
                <w:tab w:val="left" w:pos="738"/>
                <w:tab w:val="left" w:pos="4078"/>
                <w:tab w:val="left" w:pos="5158"/>
                <w:tab w:val="left" w:pos="6335"/>
                <w:tab w:val="left" w:pos="7752"/>
                <w:tab w:val="left" w:pos="8832"/>
                <w:tab w:val="left" w:pos="9912"/>
                <w:tab w:val="left" w:pos="11209"/>
                <w:tab w:val="left" w:pos="12289"/>
                <w:tab w:val="left" w:pos="13369"/>
                <w:tab w:val="left" w:pos="14449"/>
                <w:tab w:val="left" w:pos="15529"/>
                <w:tab w:val="left" w:pos="17066"/>
              </w:tabs>
              <w:jc w:val="center"/>
              <w:rPr>
                <w:rFonts w:ascii="微软雅黑" w:hAnsi="微软雅黑" w:cs="Courier New"/>
                <w:b/>
                <w:bCs/>
                <w:sz w:val="18"/>
                <w:szCs w:val="18"/>
              </w:rPr>
            </w:pPr>
            <w:r w:rsidRPr="00463553">
              <w:rPr>
                <w:rFonts w:ascii="微软雅黑" w:hAnsi="微软雅黑" w:cs="Courier New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52D" w:rsidRPr="001C7855" w14:paraId="1DAF1898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3804FDD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28C039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729EC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084334B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1549BE8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32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91DF790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填写此表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ID</w:t>
            </w:r>
            <w:r w:rsidRPr="00065622">
              <w:rPr>
                <w:rFonts w:hint="eastAsia"/>
                <w:kern w:val="0"/>
                <w:sz w:val="18"/>
                <w:szCs w:val="18"/>
              </w:rPr>
              <w:t>字段</w:t>
            </w:r>
          </w:p>
        </w:tc>
      </w:tr>
      <w:tr w:rsidR="0000052D" w:rsidRPr="001C7855" w14:paraId="5CFC2E78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614F4B6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A0D3DA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XTZTDM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03448D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账套代码</w:t>
            </w:r>
          </w:p>
        </w:tc>
        <w:tc>
          <w:tcPr>
            <w:tcW w:w="992" w:type="dxa"/>
            <w:vAlign w:val="center"/>
          </w:tcPr>
          <w:p w14:paraId="7D69ABF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9F7EFC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7B6DAF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填写账套代码</w:t>
            </w:r>
          </w:p>
        </w:tc>
      </w:tr>
      <w:tr w:rsidR="0000052D" w:rsidRPr="001C7855" w14:paraId="50CBECF2" w14:textId="77777777" w:rsidTr="0000052D">
        <w:trPr>
          <w:trHeight w:val="381"/>
        </w:trPr>
        <w:tc>
          <w:tcPr>
            <w:tcW w:w="596" w:type="dxa"/>
            <w:shd w:val="clear" w:color="auto" w:fill="auto"/>
            <w:vAlign w:val="center"/>
          </w:tcPr>
          <w:p w14:paraId="518F968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  <w:highlight w:val="yellow"/>
              </w:rPr>
            </w:pP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C8E5FD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  <w:highlight w:val="yellow"/>
              </w:rPr>
            </w:pP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t>TJKMHBH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0031D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  <w:highlight w:val="yellow"/>
              </w:rPr>
            </w:pP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t>统计科目行编号</w:t>
            </w:r>
          </w:p>
        </w:tc>
        <w:tc>
          <w:tcPr>
            <w:tcW w:w="992" w:type="dxa"/>
            <w:vAlign w:val="center"/>
          </w:tcPr>
          <w:p w14:paraId="1B850AC8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  <w:highlight w:val="yellow"/>
              </w:rPr>
            </w:pP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t>必填</w:t>
            </w:r>
          </w:p>
        </w:tc>
        <w:tc>
          <w:tcPr>
            <w:tcW w:w="1843" w:type="dxa"/>
            <w:vAlign w:val="center"/>
          </w:tcPr>
          <w:p w14:paraId="59FB4FE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  <w:highlight w:val="yellow"/>
              </w:rPr>
            </w:pP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t>NVARCHAR  40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9363CE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t>机构实际使用的统计科目行编号</w:t>
            </w: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br/>
            </w:r>
            <w:r w:rsidRPr="00065622">
              <w:rPr>
                <w:rFonts w:hint="eastAsia"/>
                <w:kern w:val="0"/>
                <w:sz w:val="18"/>
                <w:szCs w:val="18"/>
                <w:highlight w:val="yellow"/>
              </w:rPr>
              <w:t>参见数据字典附件二（固有业务资产负债表）</w:t>
            </w:r>
          </w:p>
        </w:tc>
      </w:tr>
      <w:tr w:rsidR="0000052D" w:rsidRPr="001C7855" w14:paraId="37C8D6B0" w14:textId="77777777" w:rsidTr="0000052D">
        <w:trPr>
          <w:trHeight w:val="270"/>
        </w:trPr>
        <w:tc>
          <w:tcPr>
            <w:tcW w:w="596" w:type="dxa"/>
            <w:shd w:val="clear" w:color="auto" w:fill="auto"/>
            <w:vAlign w:val="center"/>
          </w:tcPr>
          <w:p w14:paraId="3A4DD72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742F74F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TJKMMC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16883C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统计科目名称</w:t>
            </w:r>
          </w:p>
        </w:tc>
        <w:tc>
          <w:tcPr>
            <w:tcW w:w="992" w:type="dxa"/>
            <w:vAlign w:val="center"/>
          </w:tcPr>
          <w:p w14:paraId="5E754D4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55224A5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NVARCHAR  200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1F8B22F5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机构实际使用的统计科目编号对应的名称</w:t>
            </w:r>
          </w:p>
        </w:tc>
      </w:tr>
      <w:tr w:rsidR="0000052D" w:rsidRPr="001C7855" w14:paraId="126B64D0" w14:textId="77777777" w:rsidTr="0000052D">
        <w:trPr>
          <w:trHeight w:val="300"/>
        </w:trPr>
        <w:tc>
          <w:tcPr>
            <w:tcW w:w="596" w:type="dxa"/>
            <w:shd w:val="clear" w:color="auto" w:fill="auto"/>
            <w:vAlign w:val="center"/>
          </w:tcPr>
          <w:p w14:paraId="2EE0F4EE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72123E2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QMYE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6A4B47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期末余额</w:t>
            </w:r>
          </w:p>
        </w:tc>
        <w:tc>
          <w:tcPr>
            <w:tcW w:w="992" w:type="dxa"/>
            <w:vAlign w:val="center"/>
          </w:tcPr>
          <w:p w14:paraId="11D6A2C9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1843" w:type="dxa"/>
            <w:vAlign w:val="center"/>
          </w:tcPr>
          <w:p w14:paraId="722FB123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DECIMAL  20.2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AAB8DCB" w14:textId="77777777" w:rsidR="0000052D" w:rsidRPr="00065622" w:rsidRDefault="0000052D" w:rsidP="00E2307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065622">
              <w:rPr>
                <w:rFonts w:hint="eastAsia"/>
                <w:kern w:val="0"/>
                <w:sz w:val="18"/>
                <w:szCs w:val="18"/>
              </w:rPr>
              <w:t>按实际金额填写</w:t>
            </w:r>
          </w:p>
        </w:tc>
      </w:tr>
    </w:tbl>
    <w:p w14:paraId="3D073EA7" w14:textId="77777777" w:rsidR="0000052D" w:rsidRDefault="0000052D" w:rsidP="0000052D"/>
    <w:p w14:paraId="59FB6442" w14:textId="77777777" w:rsidR="0000052D" w:rsidRDefault="0000052D" w:rsidP="0000052D">
      <w:r w:rsidRPr="00065622">
        <w:rPr>
          <w:rFonts w:hint="eastAsia"/>
          <w:highlight w:val="yellow"/>
        </w:rPr>
        <w:lastRenderedPageBreak/>
        <w:t>其中</w:t>
      </w:r>
      <w:r w:rsidRPr="00065622">
        <w:rPr>
          <w:rFonts w:hint="eastAsia"/>
          <w:highlight w:val="yellow"/>
        </w:rPr>
        <w:t xml:space="preserve"> </w:t>
      </w:r>
      <w:r w:rsidRPr="00065622">
        <w:rPr>
          <w:rFonts w:hint="eastAsia"/>
          <w:kern w:val="0"/>
          <w:sz w:val="18"/>
          <w:szCs w:val="18"/>
          <w:highlight w:val="yellow"/>
        </w:rPr>
        <w:t>统计科目行编号</w:t>
      </w:r>
    </w:p>
    <w:tbl>
      <w:tblPr>
        <w:tblW w:w="7958" w:type="dxa"/>
        <w:tblInd w:w="113" w:type="dxa"/>
        <w:tblLook w:val="04A0" w:firstRow="1" w:lastRow="0" w:firstColumn="1" w:lastColumn="0" w:noHBand="0" w:noVBand="1"/>
      </w:tblPr>
      <w:tblGrid>
        <w:gridCol w:w="1386"/>
        <w:gridCol w:w="3996"/>
        <w:gridCol w:w="2568"/>
        <w:gridCol w:w="8"/>
      </w:tblGrid>
      <w:tr w:rsidR="0000052D" w:rsidRPr="00065622" w14:paraId="2FA39A3A" w14:textId="77777777" w:rsidTr="0000052D">
        <w:trPr>
          <w:trHeight w:val="330"/>
        </w:trPr>
        <w:tc>
          <w:tcPr>
            <w:tcW w:w="79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421EC8" w14:textId="77777777" w:rsidR="0000052D" w:rsidRPr="00065622" w:rsidRDefault="0000052D" w:rsidP="00E23078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22"/>
              </w:rPr>
            </w:pPr>
            <w:r w:rsidRPr="00065622">
              <w:rPr>
                <w:rFonts w:ascii="微软雅黑" w:hAnsi="微软雅黑" w:cs="宋体" w:hint="eastAsia"/>
                <w:b/>
                <w:bCs/>
                <w:kern w:val="0"/>
                <w:sz w:val="22"/>
              </w:rPr>
              <w:t>数据字典附件一：信托产品资产负债表</w:t>
            </w:r>
          </w:p>
        </w:tc>
      </w:tr>
      <w:tr w:rsidR="0000052D" w:rsidRPr="0000052D" w14:paraId="25C5264F" w14:textId="77777777" w:rsidTr="0000052D">
        <w:trPr>
          <w:gridAfter w:val="1"/>
          <w:wAfter w:w="8" w:type="dxa"/>
          <w:trHeight w:val="624"/>
        </w:trPr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660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行编号</w:t>
            </w:r>
          </w:p>
        </w:tc>
        <w:tc>
          <w:tcPr>
            <w:tcW w:w="3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0FC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科目名称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7C29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00052D" w:rsidRPr="0000052D" w14:paraId="1D859E2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707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DE1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05C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0052D" w:rsidRPr="0000052D" w14:paraId="3FFB272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11F9F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T10000000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505B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资产合计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766B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76D03A7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1B0739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T10100000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E4AF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现金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D24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6FD1643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31DBE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T10200000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377D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存款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A45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2AE8B2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4BE9D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T10201000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0330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境内存款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49D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634D369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1E47E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T10202000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CA0C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       境外存款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0E7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2AFDCBBB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9F429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T10300000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F785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可转让存单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808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1699B4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7D951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T10301000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1449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同业存单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0871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13E6DE39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7811B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T10302000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A387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大额存单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557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014A141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E7ED5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60F8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债务证券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DF6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报送逐笔明细信息，填写证券投资管理信息表</w:t>
            </w:r>
          </w:p>
        </w:tc>
      </w:tr>
      <w:tr w:rsidR="0000052D" w:rsidRPr="0000052D" w14:paraId="0258CEE2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7B251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T10401000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9B1B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 政府债券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D13AD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263144C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05715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19A0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中央银行债券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00D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7534F36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E0E84A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84E3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政策性金融债券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AE08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51E2015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6BD95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T10404000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CDB9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其他金融债券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1A5B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1F35D73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59DF69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T10405000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AE91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企业债券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A7F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5FF1C535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8F52E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T10406000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2B3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公司债券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EB6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181FA2E0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2771D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T10407000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70E3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票据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8802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1F0A77C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B81F7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T10408000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61D6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资产支持证券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072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2E9190E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5606A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T10409000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2C60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境外债券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293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CC0C0C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71903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T1040a000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7534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其他债券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17B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30EDA7D3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B0E239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T10500000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5A35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贷款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714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报送逐笔明细信息，填写贷款管理信息表</w:t>
            </w:r>
          </w:p>
        </w:tc>
      </w:tr>
      <w:tr w:rsidR="0000052D" w:rsidRPr="0000052D" w14:paraId="02481903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4C21F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T10501000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ED09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固定资产贷款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22AF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6E75821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2F4273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T10502000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3587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流动资金贷款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226C1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BD10B3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D0DA81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T10503000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6978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消费贷款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392F1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7D8ABBB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DA8A9E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T10504000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EA18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并购贷款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43792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058A8CC8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50DF8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T10505000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36B6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其他贷款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89BB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782C4C93" w14:textId="77777777" w:rsidTr="0000052D">
        <w:trPr>
          <w:gridAfter w:val="1"/>
          <w:wAfter w:w="8" w:type="dxa"/>
          <w:trHeight w:val="936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478B3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T10600000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42CB8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信贷资产转让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47F1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报送逐笔明细信息，填写贷款转让业务管理信息</w:t>
            </w:r>
          </w:p>
        </w:tc>
      </w:tr>
      <w:tr w:rsidR="0000052D" w:rsidRPr="0000052D" w14:paraId="56538831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829E9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AABA5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 xml:space="preserve">资产收（受）益权 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7B9E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报送逐笔明细信息，填写收(受）益权管理信息表</w:t>
            </w:r>
          </w:p>
        </w:tc>
      </w:tr>
      <w:tr w:rsidR="0000052D" w:rsidRPr="0000052D" w14:paraId="4F182B37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9C9F5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06B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资产收（受）益权 （不附回购）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AB25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39DF79C2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3EA9A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T10701100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7EBA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贷款收益权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0552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2B859DF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D4ED0F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T10701200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0E4A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债务证券收益权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5164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3F1766E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0A726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T10701300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0F63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应收账款收益权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2377D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7ACD4F21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D3004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T10701400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BB7A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其他债权收益权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81D0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122FA913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61A5C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T10701500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1984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股票收益权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99C5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DFF00F7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975EDD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T10701600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CDFD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其他股权收益权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53E2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37B929F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AD4DB8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T10701700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5F33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物权资产受益权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C237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6E1F2B9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8C39E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EB1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资产收（受）益权（附回购）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D075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28CBBE68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D8D07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T10702100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780F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贷款收益权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BEB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7E6686F7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546C7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T10702200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7636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债务证券收益权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DD30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6777E5B8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E54AB7D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T10702300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BAB1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应收账款收益权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E01CD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1C1F0FA7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B4B249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T10702400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90AF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其他债权收益权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34E4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2F2CE24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EA837E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T10702500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A37E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股票收益权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6AE05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1CC8172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F105D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T10702600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2F32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其他股权收益权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1445D6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1C641F57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2E23E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T10702700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B60C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物权资产受益权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BCA7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688E005C" w14:textId="77777777" w:rsidTr="0000052D">
        <w:trPr>
          <w:gridAfter w:val="1"/>
          <w:wAfter w:w="8" w:type="dxa"/>
          <w:trHeight w:val="6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12FEB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T10800000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39A2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应收账款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AC5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报送逐笔明细信息，填写应收账款管理信息</w:t>
            </w:r>
          </w:p>
        </w:tc>
      </w:tr>
      <w:tr w:rsidR="0000052D" w:rsidRPr="0000052D" w14:paraId="40EB8183" w14:textId="77777777" w:rsidTr="0000052D">
        <w:trPr>
          <w:gridAfter w:val="1"/>
          <w:wAfter w:w="8" w:type="dxa"/>
          <w:trHeight w:val="936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B0AE3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T10900000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C021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其他应收款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2978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报送逐笔明细信息，填写其他非标债权管理信息</w:t>
            </w:r>
          </w:p>
        </w:tc>
      </w:tr>
      <w:tr w:rsidR="0000052D" w:rsidRPr="0000052D" w14:paraId="083FDDAE" w14:textId="77777777" w:rsidTr="0000052D">
        <w:trPr>
          <w:gridAfter w:val="1"/>
          <w:wAfter w:w="8" w:type="dxa"/>
          <w:trHeight w:val="936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D4614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T11000000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765F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其他非标准化债权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005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报送逐笔明细信息，填写其他非标债权管理信息</w:t>
            </w:r>
          </w:p>
        </w:tc>
      </w:tr>
      <w:tr w:rsidR="0000052D" w:rsidRPr="0000052D" w14:paraId="69DF155A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28080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T11100000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71CD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股票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9D3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报送逐笔明细信息，填写证券投资管理信息表</w:t>
            </w:r>
          </w:p>
        </w:tc>
      </w:tr>
      <w:tr w:rsidR="0000052D" w:rsidRPr="0000052D" w14:paraId="12D1E0B1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431DC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T11101000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127C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非金融企业股票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A700A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0E8C416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A592B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T11102000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0520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金融机构股票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00536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2CB8B4F6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B6D67A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T11200000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E508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其他股权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2E2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报送逐笔明细信息，填写其他股权投资管理信息表</w:t>
            </w:r>
          </w:p>
        </w:tc>
      </w:tr>
      <w:tr w:rsidR="0000052D" w:rsidRPr="0000052D" w14:paraId="1D3A064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03019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T11201000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7E28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非金融企业股权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493E1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925C00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101FC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T11202000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AF12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金融机构股权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C0B9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7B193E80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4599E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T11300000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EAF7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境外股权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DA7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531CB6C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7FBFF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5BBD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特定目的载体份额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3DAD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报送逐笔明细信息，填写特定目的载体管理信息表。</w:t>
            </w: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br/>
              <w:t>持牌金融机构管理的私募</w:t>
            </w: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lastRenderedPageBreak/>
              <w:t>基金在相应金融机构资管产品中填报</w:t>
            </w:r>
          </w:p>
        </w:tc>
      </w:tr>
      <w:tr w:rsidR="0000052D" w:rsidRPr="0000052D" w14:paraId="6B719EC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5C33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7AFB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银行理财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0C7E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0ACF518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E59C4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05A0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银行理财子公司资管产品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681D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58BBB521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787D3A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0AF2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信托产品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5EB9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6396B27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420928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T11403100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E8DB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本公司发行的信托产品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F130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52B87CF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D083D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T11403200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E22A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其他公司发行的信托产品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A14B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5F04CE2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9E6E6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T11404000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AC52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证券公司及子公司资管产品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8B641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6F500E5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668A3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T11405000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08BE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基金管理公司及子公司专户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933A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6B87F26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4437E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T11406000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F686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公募基金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9E64A6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62C17760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6BE2F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T11407000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ED62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期货公司及子公司资管产品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57F4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0A23C080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30D85E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T11408000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C0B6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保险资管产品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ED3E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70F22E2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9CACD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T11409000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92BD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金融资产投资公司资管产品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CD464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42F2DEF7" w14:textId="77777777" w:rsidTr="0000052D">
        <w:trPr>
          <w:gridAfter w:val="1"/>
          <w:wAfter w:w="8" w:type="dxa"/>
          <w:trHeight w:val="218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BA1E6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T1140a000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46C1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私募基金份额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39F2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不具有金融牌照但在基金业协会备案的机构管理的私募投资基金。不报送逐笔明细信息。</w:t>
            </w: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br/>
              <w:t>持牌金融机构管理的私募</w:t>
            </w: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lastRenderedPageBreak/>
              <w:t>基金在相应金融机构资管产品中填报</w:t>
            </w:r>
          </w:p>
        </w:tc>
      </w:tr>
      <w:tr w:rsidR="0000052D" w:rsidRPr="0000052D" w14:paraId="0467266A" w14:textId="77777777" w:rsidTr="0000052D">
        <w:trPr>
          <w:gridAfter w:val="1"/>
          <w:wAfter w:w="8" w:type="dxa"/>
          <w:trHeight w:val="936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6092B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T1140b000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EF96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其他特定目的载体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326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报送逐笔明细信息，填写特定目的载体管理信息表</w:t>
            </w:r>
          </w:p>
        </w:tc>
      </w:tr>
      <w:tr w:rsidR="0000052D" w:rsidRPr="0000052D" w14:paraId="11D378DA" w14:textId="77777777" w:rsidTr="0000052D">
        <w:trPr>
          <w:gridAfter w:val="1"/>
          <w:wAfter w:w="8" w:type="dxa"/>
          <w:trHeight w:val="1560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39676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T11500000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C645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非私募基金类有限合伙份额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20B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报送逐笔明细信息，填写非私募基金类有限合伙份额表，非私募基金类有效合伙指未在私募基金备案的有限合伙</w:t>
            </w:r>
          </w:p>
        </w:tc>
      </w:tr>
      <w:tr w:rsidR="0000052D" w:rsidRPr="0000052D" w14:paraId="3F51378A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8D0066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T11600000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9AFF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金融衍生品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12F6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4FA575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CC909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T11601000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8498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境内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7F7B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1EC6B2E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F6882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T11602000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A27E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境外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BEA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2DAD373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7CA7A19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T11700000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E8AC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黄金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F54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实物标准金</w:t>
            </w:r>
          </w:p>
        </w:tc>
      </w:tr>
      <w:tr w:rsidR="0000052D" w:rsidRPr="0000052D" w14:paraId="422134A9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FEECC2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T11800000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D04C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其他金融资产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EA4B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3673B73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EEE031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T11900000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B4E9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非金融资产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33A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D82C110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60840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T11901000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741C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贵金属类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03CD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115028B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356AB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T11902000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AC07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大宗商品类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5A9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4B7D376" w14:textId="77777777" w:rsidTr="0000052D">
        <w:trPr>
          <w:gridAfter w:val="1"/>
          <w:wAfter w:w="8" w:type="dxa"/>
          <w:trHeight w:val="6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37213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T11903000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226E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另类资产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905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报送逐笔明细信息，填写另类投资管理信息表</w:t>
            </w:r>
          </w:p>
        </w:tc>
      </w:tr>
      <w:tr w:rsidR="0000052D" w:rsidRPr="0000052D" w14:paraId="03D37D17" w14:textId="77777777" w:rsidTr="0000052D">
        <w:trPr>
          <w:gridAfter w:val="1"/>
          <w:wAfter w:w="8" w:type="dxa"/>
          <w:trHeight w:val="936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B3833C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T11904000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3D72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F91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报送逐笔明细信息，填写固定资产投资管理信息表</w:t>
            </w:r>
          </w:p>
        </w:tc>
      </w:tr>
      <w:tr w:rsidR="0000052D" w:rsidRPr="0000052D" w14:paraId="59136C1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72826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T11905000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2885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其他非金融资产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C494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7BF7EA5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F656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39BA" w14:textId="77777777" w:rsidR="0000052D" w:rsidRPr="0000052D" w:rsidRDefault="0000052D" w:rsidP="00E2307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47169" w14:textId="77777777" w:rsidR="0000052D" w:rsidRPr="0000052D" w:rsidRDefault="0000052D" w:rsidP="00E2307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0052D" w:rsidRPr="0000052D" w14:paraId="2D23BC79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4DF1" w14:textId="77777777" w:rsidR="0000052D" w:rsidRPr="0000052D" w:rsidRDefault="0000052D" w:rsidP="00E2307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F3C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负债项目详细分类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582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</w:tr>
      <w:tr w:rsidR="0000052D" w:rsidRPr="0000052D" w14:paraId="34B188F6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26AD" w14:textId="77777777" w:rsidR="0000052D" w:rsidRPr="0000052D" w:rsidRDefault="0000052D" w:rsidP="00E2307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A7F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B46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0052D" w:rsidRPr="0000052D" w14:paraId="02377522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E0272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T20000000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B83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负债合计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06E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26429E6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95491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T20100000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929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应付账款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CBC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4775CE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A83FC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T20101000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E233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应付受托人报酬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8782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9AD3E1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234834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T20102000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27D0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应付托管费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3B6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BD7D39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63366AD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T20103000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B36B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应付销售服务费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DEF0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42F9FDC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DC90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T20104000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3A8D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应付受益人收益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117D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8177E9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147E49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T20105000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754F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其他应付款项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39C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5A9E978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5FD43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T20200000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C799A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1D0F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668BB3F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6E8FB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T20300000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2158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其他负债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7F9D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3C3EFB3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295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E290" w14:textId="77777777" w:rsidR="0000052D" w:rsidRPr="0000052D" w:rsidRDefault="0000052D" w:rsidP="00E2307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D9BEF" w14:textId="77777777" w:rsidR="0000052D" w:rsidRPr="0000052D" w:rsidRDefault="0000052D" w:rsidP="00E2307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0052D" w:rsidRPr="0000052D" w14:paraId="7C8640F3" w14:textId="77777777" w:rsidTr="0000052D">
        <w:trPr>
          <w:trHeight w:val="31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71A0" w14:textId="77777777" w:rsidR="0000052D" w:rsidRPr="0000052D" w:rsidRDefault="0000052D" w:rsidP="00E2307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6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11E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权益项目详细分类</w:t>
            </w:r>
          </w:p>
        </w:tc>
      </w:tr>
      <w:tr w:rsidR="0000052D" w:rsidRPr="0000052D" w14:paraId="147D01D3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A47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0CC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FF1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0052D" w:rsidRPr="0000052D" w14:paraId="2F38838B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BBBC8B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T40000000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DF8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权益合计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753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BD6A359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61B26B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T41000000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1ACE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实收信托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4E1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98721E9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456DF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68E2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AE7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2570E9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2CCC4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T41110000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57118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住户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937D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70A863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D8353D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T41120000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F3269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广义政府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DCA6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9D2154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CCD48A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T41130000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267B4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非金融企业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5FB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0EEB8F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87DD5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T41140000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429563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金融企业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E7C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8DDC6F0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3A50D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T41141000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D2186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银行业存款类金融机构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F97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A7D47B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F2598F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T41142000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A02EA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银行业非存款类金融机构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E93E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D60DD1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35B4F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T41143000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C2E02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非银行业金融机构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117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CFEFE8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0FAE6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26B7A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特定目的载体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FAC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6FAECE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78925D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93A82A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银行理财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3DC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D9DA97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5FA83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C4622D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银行理财子公司资管产品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7344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9DFFCD2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47BF98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T41153000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1F7C38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信托计划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263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BB8BEEC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F2F343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T41153100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6B0532" w14:textId="77777777" w:rsidR="0000052D" w:rsidRPr="0000052D" w:rsidRDefault="0000052D" w:rsidP="00E23078">
            <w:pPr>
              <w:widowControl/>
              <w:ind w:firstLineChars="700" w:firstLine="1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本公司发行的信托计划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F6F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B3C002C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813AE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T41153200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BC86BB" w14:textId="77777777" w:rsidR="0000052D" w:rsidRPr="0000052D" w:rsidRDefault="0000052D" w:rsidP="00E23078">
            <w:pPr>
              <w:widowControl/>
              <w:ind w:firstLineChars="700" w:firstLine="1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其他公司发行的信托计划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883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9D6463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DF6F6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T41154000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28177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证券公司及子公司资管产品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760B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5EF032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51352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T41155000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0EC57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基金管理公司及子公司专户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90E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C255582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59A89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T41156000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5A17D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公募基金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12355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165484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4E501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T41157000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26EF9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期货公司及子公司资管产品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154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DC9401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593369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T41158000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32F46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保险资管产品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9581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2E93AFC6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AD98F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T41159000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1FBF2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金融资产投资公司资管产品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B4004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36B1166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CAFBF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T4115a000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240E6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私募基金份额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9AA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D37AF01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87707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T4115b000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33DC1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其他特定目的载体</w:t>
            </w:r>
          </w:p>
        </w:tc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06E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804D654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418B56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T41160000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3125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境外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9163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C505FC0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9F126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FAF8" w14:textId="77777777" w:rsidR="0000052D" w:rsidRPr="0000052D" w:rsidRDefault="0000052D" w:rsidP="00E23078">
            <w:pPr>
              <w:widowControl/>
              <w:ind w:firstLineChars="200" w:firstLine="4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劣后级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D81C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4F6328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75F75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T41210000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3727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住户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8586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852C5F2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FE2B5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T41220000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1D9F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广义政府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73541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463A500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80ABC1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T41230000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F8F6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非金融企业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0B3E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2DE3388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BDCE7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T41240000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56592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金融企业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656E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98A966C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6BCAE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T41241000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2D8E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银行业存款类金融机构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18EA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5AB2680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4B9B3C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T41242000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DF71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银行业非存款类金融机构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EAB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01E405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F0B7B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T41243000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EE2C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非银行业金融机构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E4E7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34B55FE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39836C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62D0" w14:textId="77777777" w:rsidR="0000052D" w:rsidRPr="0000052D" w:rsidRDefault="0000052D" w:rsidP="00E23078">
            <w:pPr>
              <w:widowControl/>
              <w:ind w:firstLineChars="300" w:firstLine="6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特定目的载体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A792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E4DA82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2ED5D5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T41251000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DF6B6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银行理财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960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6BB661C9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391A2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T41252000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CAA79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银行理财子公司资管产品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C42A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31A85D8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D256C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T41253000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6F1F7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信托计划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985B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D2F7E03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B8D7E7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T41253100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8AB96" w14:textId="77777777" w:rsidR="0000052D" w:rsidRPr="0000052D" w:rsidRDefault="0000052D" w:rsidP="00E23078">
            <w:pPr>
              <w:widowControl/>
              <w:ind w:firstLineChars="700" w:firstLine="1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本公司发行的信托计划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80F8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238218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20223B7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T41253200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0E93D" w14:textId="77777777" w:rsidR="0000052D" w:rsidRPr="0000052D" w:rsidRDefault="0000052D" w:rsidP="00E23078">
            <w:pPr>
              <w:widowControl/>
              <w:ind w:firstLineChars="700" w:firstLine="14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其他公司发行的信托计划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A71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5BF3BDD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6C47DD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T41254000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A5C1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证券公司及子公司资管产品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A6F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68ED9F9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683BBE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T41255000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B32C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基金管理公司及子公司专户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A64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3721174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4D04EA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T41256000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6E95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公募基金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215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47A13BD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87686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T41257000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B858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期货公司及子公司资管产品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024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65B3021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82C61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T41258000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0471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保险资管产品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387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C0A6F9A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524858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T41259000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1018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金融资产投资公司资管产品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1E12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7630DD3C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680DB0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T4125a000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C8E4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私募基金份额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B64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2D7F413B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A45024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T4125b000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4CF7" w14:textId="77777777" w:rsidR="0000052D" w:rsidRPr="0000052D" w:rsidRDefault="0000052D" w:rsidP="00E23078">
            <w:pPr>
              <w:widowControl/>
              <w:ind w:firstLineChars="500" w:firstLine="10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其他特定目的载体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A269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00E0292F" w14:textId="77777777" w:rsidTr="0000052D">
        <w:trPr>
          <w:gridAfter w:val="1"/>
          <w:wAfter w:w="8" w:type="dxa"/>
          <w:trHeight w:val="312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5F638EC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T41260000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69F5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    境外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CCFF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2391EC37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989BAF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T42000000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577A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资本公积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AC90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052D" w:rsidRPr="0000052D" w14:paraId="57F77449" w14:textId="77777777" w:rsidTr="0000052D">
        <w:trPr>
          <w:gridAfter w:val="1"/>
          <w:wAfter w:w="8" w:type="dxa"/>
          <w:trHeight w:val="324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1FB852" w14:textId="77777777" w:rsidR="0000052D" w:rsidRPr="0000052D" w:rsidRDefault="0000052D" w:rsidP="00E23078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T43000000</w:t>
            </w:r>
          </w:p>
        </w:tc>
        <w:tc>
          <w:tcPr>
            <w:tcW w:w="3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006C" w14:textId="77777777" w:rsidR="0000052D" w:rsidRPr="0000052D" w:rsidRDefault="0000052D" w:rsidP="00E23078">
            <w:pPr>
              <w:widowControl/>
              <w:ind w:firstLineChars="100" w:firstLine="20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未分配利润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18E3" w14:textId="77777777" w:rsidR="0000052D" w:rsidRPr="0000052D" w:rsidRDefault="0000052D" w:rsidP="00E23078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0052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B34FAB9" w14:textId="77777777" w:rsidR="0000052D" w:rsidRPr="001C7855" w:rsidRDefault="0000052D" w:rsidP="0000052D"/>
    <w:p w14:paraId="4A835BC1" w14:textId="77777777" w:rsidR="0000052D" w:rsidRPr="0000052D" w:rsidRDefault="0000052D" w:rsidP="0000052D"/>
    <w:sectPr w:rsidR="0000052D" w:rsidRPr="0000052D" w:rsidSect="000824CF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CB62" w14:textId="77777777" w:rsidR="00EE57FF" w:rsidRDefault="00EE57FF" w:rsidP="007F42A9">
      <w:r>
        <w:separator/>
      </w:r>
    </w:p>
  </w:endnote>
  <w:endnote w:type="continuationSeparator" w:id="0">
    <w:p w14:paraId="5DD120C2" w14:textId="77777777" w:rsidR="00EE57FF" w:rsidRDefault="00EE57FF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0E60E" w14:textId="77777777" w:rsidR="00E23078" w:rsidRDefault="00E23078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="00EE57FF">
      <w:fldChar w:fldCharType="begin"/>
    </w:r>
    <w:r w:rsidR="00EE57FF">
      <w:instrText xml:space="preserve"> NUMPAGES  </w:instrText>
    </w:r>
    <w:r w:rsidR="00EE57FF">
      <w:fldChar w:fldCharType="separate"/>
    </w:r>
    <w:r>
      <w:rPr>
        <w:noProof/>
      </w:rPr>
      <w:t>3</w:t>
    </w:r>
    <w:r w:rsidR="00EE57FF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6FD6" w14:textId="77777777" w:rsidR="00EE57FF" w:rsidRDefault="00EE57FF" w:rsidP="007F42A9">
      <w:r>
        <w:separator/>
      </w:r>
    </w:p>
  </w:footnote>
  <w:footnote w:type="continuationSeparator" w:id="0">
    <w:p w14:paraId="31B3C9C0" w14:textId="77777777" w:rsidR="00EE57FF" w:rsidRDefault="00EE57FF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92A79" w14:textId="77777777" w:rsidR="00E23078" w:rsidRPr="002D3ECC" w:rsidRDefault="00E23078" w:rsidP="002D3ECC">
    <w:pPr>
      <w:pStyle w:val="a3"/>
    </w:pPr>
    <w:r w:rsidRPr="002D3ECC">
      <w:rPr>
        <w:noProof/>
      </w:rPr>
      <w:drawing>
        <wp:inline distT="0" distB="0" distL="0" distR="0" wp14:anchorId="47DB8925" wp14:editId="4C293A2A">
          <wp:extent cx="318770" cy="223520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77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D3ECC">
      <w:rPr>
        <w:rFonts w:hint="eastAsia"/>
      </w:rPr>
      <w:t>杭州盈丰软件</w:t>
    </w:r>
    <w:r>
      <w:rPr>
        <w:rFonts w:hint="eastAsia"/>
      </w:rPr>
      <w:t>股份</w:t>
    </w:r>
    <w:r w:rsidRPr="002D3ECC">
      <w:rPr>
        <w:rFonts w:hint="eastAsia"/>
      </w:rPr>
      <w:t>有限公司</w:t>
    </w:r>
    <w:r w:rsidRPr="002D3ECC">
      <w:rPr>
        <w:rFonts w:hint="eastAsia"/>
      </w:rPr>
      <w:t xml:space="preserve">                    </w:t>
    </w:r>
    <w:r>
      <w:rPr>
        <w:rFonts w:hint="eastAsia"/>
      </w:rPr>
      <w:t xml:space="preserve">                               </w:t>
    </w:r>
    <w:r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7C6388"/>
    <w:multiLevelType w:val="multilevel"/>
    <w:tmpl w:val="6230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44AA4"/>
    <w:multiLevelType w:val="multilevel"/>
    <w:tmpl w:val="4F46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F5BD0"/>
    <w:multiLevelType w:val="multilevel"/>
    <w:tmpl w:val="FC0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94CE9"/>
    <w:multiLevelType w:val="hybridMultilevel"/>
    <w:tmpl w:val="DE305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1873C8"/>
    <w:multiLevelType w:val="multilevel"/>
    <w:tmpl w:val="35C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7771D5"/>
    <w:multiLevelType w:val="multilevel"/>
    <w:tmpl w:val="70AA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BE3C78"/>
    <w:multiLevelType w:val="multilevel"/>
    <w:tmpl w:val="EC1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F0EE6"/>
    <w:multiLevelType w:val="multilevel"/>
    <w:tmpl w:val="BF6AD6F8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51655AC4"/>
    <w:multiLevelType w:val="multilevel"/>
    <w:tmpl w:val="CF2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033BF"/>
    <w:multiLevelType w:val="multilevel"/>
    <w:tmpl w:val="EB7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54F7"/>
    <w:multiLevelType w:val="multilevel"/>
    <w:tmpl w:val="B9A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17DEC"/>
    <w:multiLevelType w:val="multilevel"/>
    <w:tmpl w:val="3A6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B7FD8"/>
    <w:multiLevelType w:val="multilevel"/>
    <w:tmpl w:val="7616CE42"/>
    <w:lvl w:ilvl="0">
      <w:start w:val="1"/>
      <w:numFmt w:val="decimal"/>
      <w:pStyle w:val="10"/>
      <w:lvlText w:val="%1."/>
      <w:lvlJc w:val="left"/>
      <w:pPr>
        <w:tabs>
          <w:tab w:val="num" w:pos="113"/>
        </w:tabs>
        <w:ind w:left="400" w:hanging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13"/>
        </w:tabs>
        <w:ind w:left="800" w:hanging="38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00" w:hanging="400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3" w15:restartNumberingAfterBreak="0">
    <w:nsid w:val="7D1437B5"/>
    <w:multiLevelType w:val="multilevel"/>
    <w:tmpl w:val="C88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3"/>
  </w:num>
  <w:num w:numId="16">
    <w:abstractNumId w:val="12"/>
  </w:num>
  <w:num w:numId="17">
    <w:abstractNumId w:val="13"/>
  </w:num>
  <w:num w:numId="18">
    <w:abstractNumId w:val="22"/>
  </w:num>
  <w:num w:numId="19">
    <w:abstractNumId w:val="16"/>
  </w:num>
  <w:num w:numId="20">
    <w:abstractNumId w:val="14"/>
  </w:num>
  <w:num w:numId="21">
    <w:abstractNumId w:val="15"/>
  </w:num>
  <w:num w:numId="22">
    <w:abstractNumId w:val="21"/>
  </w:num>
  <w:num w:numId="23">
    <w:abstractNumId w:val="11"/>
  </w:num>
  <w:num w:numId="24">
    <w:abstractNumId w:val="10"/>
  </w:num>
  <w:num w:numId="25">
    <w:abstractNumId w:val="19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9"/>
    <w:rsid w:val="0000052D"/>
    <w:rsid w:val="00002BC6"/>
    <w:rsid w:val="00004610"/>
    <w:rsid w:val="000308E3"/>
    <w:rsid w:val="00047DD8"/>
    <w:rsid w:val="00060CE6"/>
    <w:rsid w:val="000824CF"/>
    <w:rsid w:val="000B0D97"/>
    <w:rsid w:val="000B3A47"/>
    <w:rsid w:val="000D2949"/>
    <w:rsid w:val="000D5D4C"/>
    <w:rsid w:val="000E0E48"/>
    <w:rsid w:val="00107DB3"/>
    <w:rsid w:val="001100A5"/>
    <w:rsid w:val="00115000"/>
    <w:rsid w:val="001176E9"/>
    <w:rsid w:val="00133536"/>
    <w:rsid w:val="00153DB9"/>
    <w:rsid w:val="001547CE"/>
    <w:rsid w:val="0015721F"/>
    <w:rsid w:val="001665BD"/>
    <w:rsid w:val="00166B5A"/>
    <w:rsid w:val="0017213C"/>
    <w:rsid w:val="00182169"/>
    <w:rsid w:val="00182272"/>
    <w:rsid w:val="001A59C7"/>
    <w:rsid w:val="001A67CF"/>
    <w:rsid w:val="001A6D57"/>
    <w:rsid w:val="001B18EB"/>
    <w:rsid w:val="001D1791"/>
    <w:rsid w:val="001D1DD6"/>
    <w:rsid w:val="001D440B"/>
    <w:rsid w:val="001F77C2"/>
    <w:rsid w:val="00205A32"/>
    <w:rsid w:val="002065E4"/>
    <w:rsid w:val="002116E7"/>
    <w:rsid w:val="00212FEB"/>
    <w:rsid w:val="00214BE9"/>
    <w:rsid w:val="002349AC"/>
    <w:rsid w:val="00242EE2"/>
    <w:rsid w:val="00243ED8"/>
    <w:rsid w:val="00250E46"/>
    <w:rsid w:val="00274B8B"/>
    <w:rsid w:val="00275D14"/>
    <w:rsid w:val="00277D24"/>
    <w:rsid w:val="00282983"/>
    <w:rsid w:val="00293673"/>
    <w:rsid w:val="002949D1"/>
    <w:rsid w:val="002A20B2"/>
    <w:rsid w:val="002A6442"/>
    <w:rsid w:val="002B0D3D"/>
    <w:rsid w:val="002C3A30"/>
    <w:rsid w:val="002D2DCE"/>
    <w:rsid w:val="002D3AE3"/>
    <w:rsid w:val="002D3ECC"/>
    <w:rsid w:val="002E0FB3"/>
    <w:rsid w:val="002E1B91"/>
    <w:rsid w:val="002E5FD2"/>
    <w:rsid w:val="002F3719"/>
    <w:rsid w:val="00301BD7"/>
    <w:rsid w:val="00301D74"/>
    <w:rsid w:val="00314455"/>
    <w:rsid w:val="0034583D"/>
    <w:rsid w:val="00350DE9"/>
    <w:rsid w:val="0038064E"/>
    <w:rsid w:val="003A0B1B"/>
    <w:rsid w:val="003B5C86"/>
    <w:rsid w:val="003F5EE4"/>
    <w:rsid w:val="003F70BD"/>
    <w:rsid w:val="00437075"/>
    <w:rsid w:val="0043728A"/>
    <w:rsid w:val="004417AF"/>
    <w:rsid w:val="004675B1"/>
    <w:rsid w:val="00474B0F"/>
    <w:rsid w:val="004774F1"/>
    <w:rsid w:val="0047791C"/>
    <w:rsid w:val="004C1557"/>
    <w:rsid w:val="004C1EDA"/>
    <w:rsid w:val="004C21DF"/>
    <w:rsid w:val="004D19D6"/>
    <w:rsid w:val="004D2989"/>
    <w:rsid w:val="004E3C97"/>
    <w:rsid w:val="004E67DA"/>
    <w:rsid w:val="005232FA"/>
    <w:rsid w:val="005247AB"/>
    <w:rsid w:val="00532469"/>
    <w:rsid w:val="00571B3E"/>
    <w:rsid w:val="005A1BF6"/>
    <w:rsid w:val="005A4364"/>
    <w:rsid w:val="005A7514"/>
    <w:rsid w:val="005B53A1"/>
    <w:rsid w:val="005C1359"/>
    <w:rsid w:val="005E52BE"/>
    <w:rsid w:val="00621CFA"/>
    <w:rsid w:val="006227B8"/>
    <w:rsid w:val="0062304F"/>
    <w:rsid w:val="00626D45"/>
    <w:rsid w:val="0063587D"/>
    <w:rsid w:val="00643C71"/>
    <w:rsid w:val="006440F3"/>
    <w:rsid w:val="00645B5B"/>
    <w:rsid w:val="00684E7E"/>
    <w:rsid w:val="00686552"/>
    <w:rsid w:val="0069312F"/>
    <w:rsid w:val="006B4D18"/>
    <w:rsid w:val="006C7D8E"/>
    <w:rsid w:val="006F561A"/>
    <w:rsid w:val="007000C7"/>
    <w:rsid w:val="00705F52"/>
    <w:rsid w:val="007526A1"/>
    <w:rsid w:val="007534BE"/>
    <w:rsid w:val="00767353"/>
    <w:rsid w:val="007779B3"/>
    <w:rsid w:val="00783EFB"/>
    <w:rsid w:val="007A2C99"/>
    <w:rsid w:val="007B04F2"/>
    <w:rsid w:val="007C2214"/>
    <w:rsid w:val="007E39D2"/>
    <w:rsid w:val="007F42A9"/>
    <w:rsid w:val="0080643A"/>
    <w:rsid w:val="00821E78"/>
    <w:rsid w:val="008235D0"/>
    <w:rsid w:val="0082668A"/>
    <w:rsid w:val="00862BE0"/>
    <w:rsid w:val="00863B9F"/>
    <w:rsid w:val="008674DD"/>
    <w:rsid w:val="0087789B"/>
    <w:rsid w:val="0088566B"/>
    <w:rsid w:val="008D0276"/>
    <w:rsid w:val="008D41C9"/>
    <w:rsid w:val="008F2A84"/>
    <w:rsid w:val="008F7DB0"/>
    <w:rsid w:val="00932F2B"/>
    <w:rsid w:val="009351FF"/>
    <w:rsid w:val="009555DD"/>
    <w:rsid w:val="00997E1E"/>
    <w:rsid w:val="009A2B93"/>
    <w:rsid w:val="009B2AD2"/>
    <w:rsid w:val="009C3B11"/>
    <w:rsid w:val="009E3672"/>
    <w:rsid w:val="009F1E25"/>
    <w:rsid w:val="00A06A84"/>
    <w:rsid w:val="00A07CFE"/>
    <w:rsid w:val="00A13722"/>
    <w:rsid w:val="00A160EE"/>
    <w:rsid w:val="00A16D03"/>
    <w:rsid w:val="00A25EAD"/>
    <w:rsid w:val="00A525A7"/>
    <w:rsid w:val="00A56AB9"/>
    <w:rsid w:val="00A75210"/>
    <w:rsid w:val="00A8202C"/>
    <w:rsid w:val="00A829C6"/>
    <w:rsid w:val="00A954AE"/>
    <w:rsid w:val="00A96D6C"/>
    <w:rsid w:val="00AB0487"/>
    <w:rsid w:val="00AB0D31"/>
    <w:rsid w:val="00AB3DD3"/>
    <w:rsid w:val="00AD1451"/>
    <w:rsid w:val="00AE2517"/>
    <w:rsid w:val="00B02D87"/>
    <w:rsid w:val="00B035E6"/>
    <w:rsid w:val="00B060A7"/>
    <w:rsid w:val="00B0693E"/>
    <w:rsid w:val="00B21CA4"/>
    <w:rsid w:val="00B25689"/>
    <w:rsid w:val="00B42B90"/>
    <w:rsid w:val="00B4311F"/>
    <w:rsid w:val="00B51119"/>
    <w:rsid w:val="00B64FAF"/>
    <w:rsid w:val="00B71DB7"/>
    <w:rsid w:val="00B86CA4"/>
    <w:rsid w:val="00B9139D"/>
    <w:rsid w:val="00BA6DC0"/>
    <w:rsid w:val="00BB3462"/>
    <w:rsid w:val="00BC46D5"/>
    <w:rsid w:val="00BD325F"/>
    <w:rsid w:val="00BE5CF9"/>
    <w:rsid w:val="00C10BC1"/>
    <w:rsid w:val="00C1374D"/>
    <w:rsid w:val="00C32BDD"/>
    <w:rsid w:val="00C535FE"/>
    <w:rsid w:val="00C53971"/>
    <w:rsid w:val="00C56F4E"/>
    <w:rsid w:val="00C65768"/>
    <w:rsid w:val="00C6761B"/>
    <w:rsid w:val="00C84B82"/>
    <w:rsid w:val="00C910D5"/>
    <w:rsid w:val="00C93078"/>
    <w:rsid w:val="00CA6444"/>
    <w:rsid w:val="00CA7BF6"/>
    <w:rsid w:val="00CB7500"/>
    <w:rsid w:val="00D02363"/>
    <w:rsid w:val="00D077FD"/>
    <w:rsid w:val="00D13EA9"/>
    <w:rsid w:val="00D34603"/>
    <w:rsid w:val="00D42E46"/>
    <w:rsid w:val="00D44491"/>
    <w:rsid w:val="00D764B1"/>
    <w:rsid w:val="00D80533"/>
    <w:rsid w:val="00D96DAA"/>
    <w:rsid w:val="00D97F98"/>
    <w:rsid w:val="00DA00D1"/>
    <w:rsid w:val="00DA3EE8"/>
    <w:rsid w:val="00DA5186"/>
    <w:rsid w:val="00DA7B2C"/>
    <w:rsid w:val="00DC6616"/>
    <w:rsid w:val="00DD5EDA"/>
    <w:rsid w:val="00E03A38"/>
    <w:rsid w:val="00E07946"/>
    <w:rsid w:val="00E15196"/>
    <w:rsid w:val="00E2207D"/>
    <w:rsid w:val="00E23078"/>
    <w:rsid w:val="00E43FE2"/>
    <w:rsid w:val="00E6373A"/>
    <w:rsid w:val="00E67C0A"/>
    <w:rsid w:val="00E745F9"/>
    <w:rsid w:val="00EC3F09"/>
    <w:rsid w:val="00EC511B"/>
    <w:rsid w:val="00EC6ABA"/>
    <w:rsid w:val="00ED70A2"/>
    <w:rsid w:val="00EE289A"/>
    <w:rsid w:val="00EE57FF"/>
    <w:rsid w:val="00EE6244"/>
    <w:rsid w:val="00F14916"/>
    <w:rsid w:val="00F3724B"/>
    <w:rsid w:val="00F449F1"/>
    <w:rsid w:val="00F54324"/>
    <w:rsid w:val="00F62A73"/>
    <w:rsid w:val="00F650D2"/>
    <w:rsid w:val="00F946D0"/>
    <w:rsid w:val="00FA269E"/>
    <w:rsid w:val="00FD541E"/>
    <w:rsid w:val="00FE6F04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5983A"/>
  <w15:chartTrackingRefBased/>
  <w15:docId w15:val="{8C384990-BF88-4D50-A41A-412E91A9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DD6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6D0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1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rsid w:val="00A16D03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customStyle="1" w:styleId="ad">
    <w:name w:val="表格"/>
    <w:basedOn w:val="a"/>
    <w:qFormat/>
    <w:rsid w:val="000D2949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customStyle="1" w:styleId="ae">
    <w:name w:val="表头"/>
    <w:basedOn w:val="ad"/>
    <w:qFormat/>
    <w:rsid w:val="000D2949"/>
    <w:pPr>
      <w:jc w:val="center"/>
    </w:pPr>
    <w:rPr>
      <w:b/>
      <w:sz w:val="24"/>
    </w:rPr>
  </w:style>
  <w:style w:type="character" w:styleId="af">
    <w:name w:val="Strong"/>
    <w:basedOn w:val="a0"/>
    <w:uiPriority w:val="22"/>
    <w:qFormat/>
    <w:rsid w:val="00BA6DC0"/>
    <w:rPr>
      <w:b/>
      <w:bCs/>
    </w:rPr>
  </w:style>
  <w:style w:type="paragraph" w:styleId="af0">
    <w:name w:val="Normal (Web)"/>
    <w:basedOn w:val="a"/>
    <w:uiPriority w:val="99"/>
    <w:semiHidden/>
    <w:unhideWhenUsed/>
    <w:rsid w:val="00BA6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BA6DC0"/>
    <w:pPr>
      <w:ind w:firstLineChars="200" w:firstLine="420"/>
    </w:pPr>
  </w:style>
  <w:style w:type="paragraph" w:customStyle="1" w:styleId="10">
    <w:name w:val="多级有序排列(1"/>
    <w:aliases w:val="1),a),有序排列(1"/>
    <w:rsid w:val="004E3C97"/>
    <w:pPr>
      <w:numPr>
        <w:numId w:val="18"/>
      </w:numPr>
      <w:spacing w:line="360" w:lineRule="auto"/>
    </w:pPr>
    <w:rPr>
      <w:rFonts w:ascii="Arial" w:hAnsi="Arial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1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2430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45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89DD-D974-4E19-A055-23C03B7E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216</TotalTime>
  <Pages>120</Pages>
  <Words>5880</Words>
  <Characters>33518</Characters>
  <Application>Microsoft Office Word</Application>
  <DocSecurity>0</DocSecurity>
  <Lines>279</Lines>
  <Paragraphs>78</Paragraphs>
  <ScaleCrop>false</ScaleCrop>
  <Company>enfo</Company>
  <LinksUpToDate>false</LinksUpToDate>
  <CharactersWithSpaces>39320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57</cp:revision>
  <dcterms:created xsi:type="dcterms:W3CDTF">2020-03-16T07:05:00Z</dcterms:created>
  <dcterms:modified xsi:type="dcterms:W3CDTF">2020-03-16T17:13:00Z</dcterms:modified>
</cp:coreProperties>
</file>