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999FB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文档编号：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rFonts w:hint="eastAsia"/>
          <w:b/>
          <w:bCs/>
          <w:sz w:val="18"/>
        </w:rPr>
        <w:t>ENFO</w:t>
      </w:r>
      <w:r w:rsidR="00AE2517">
        <w:rPr>
          <w:b/>
          <w:bCs/>
          <w:sz w:val="18"/>
        </w:rPr>
        <w:t>_T1_</w:t>
      </w:r>
    </w:p>
    <w:p w14:paraId="768506A0" w14:textId="77777777" w:rsidR="00621CFA" w:rsidRPr="002D3ECC" w:rsidRDefault="00621CFA" w:rsidP="00621CFA">
      <w:pPr>
        <w:rPr>
          <w:b/>
          <w:bCs/>
          <w:sz w:val="18"/>
        </w:rPr>
      </w:pPr>
      <w:r w:rsidRPr="002D3ECC">
        <w:rPr>
          <w:rFonts w:hint="eastAsia"/>
          <w:b/>
          <w:bCs/>
          <w:sz w:val="18"/>
        </w:rPr>
        <w:t>版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本</w:t>
      </w:r>
      <w:r w:rsidRPr="002D3ECC">
        <w:rPr>
          <w:rFonts w:hint="eastAsia"/>
          <w:b/>
          <w:bCs/>
          <w:sz w:val="18"/>
        </w:rPr>
        <w:t xml:space="preserve"> </w:t>
      </w:r>
      <w:r w:rsidRPr="002D3ECC">
        <w:rPr>
          <w:rFonts w:hint="eastAsia"/>
          <w:b/>
          <w:bCs/>
          <w:sz w:val="18"/>
        </w:rPr>
        <w:t>号：</w:t>
      </w:r>
      <w:r w:rsidRPr="002D3ECC">
        <w:rPr>
          <w:rFonts w:hint="eastAsia"/>
          <w:b/>
          <w:bCs/>
          <w:sz w:val="18"/>
        </w:rPr>
        <w:t xml:space="preserve"> </w:t>
      </w:r>
      <w:r w:rsidR="00AE2517">
        <w:rPr>
          <w:b/>
          <w:bCs/>
          <w:sz w:val="18"/>
        </w:rPr>
        <w:t>VERSION 1</w:t>
      </w:r>
    </w:p>
    <w:p w14:paraId="685C1D29" w14:textId="77777777" w:rsidR="00621CFA" w:rsidRPr="002D3ECC" w:rsidRDefault="00621CFA" w:rsidP="00621CFA">
      <w:pPr>
        <w:rPr>
          <w:sz w:val="18"/>
        </w:rPr>
      </w:pPr>
      <w:r w:rsidRPr="002D3ECC">
        <w:rPr>
          <w:rFonts w:hint="eastAsia"/>
          <w:b/>
          <w:bCs/>
          <w:sz w:val="18"/>
        </w:rPr>
        <w:t>密</w:t>
      </w:r>
      <w:r w:rsidRPr="002D3ECC">
        <w:rPr>
          <w:rFonts w:hint="eastAsia"/>
          <w:b/>
          <w:bCs/>
          <w:sz w:val="18"/>
        </w:rPr>
        <w:t xml:space="preserve">    </w:t>
      </w:r>
      <w:r w:rsidRPr="002D3ECC">
        <w:rPr>
          <w:rFonts w:hint="eastAsia"/>
          <w:b/>
          <w:bCs/>
          <w:sz w:val="18"/>
        </w:rPr>
        <w:t>级：</w:t>
      </w:r>
      <w:r w:rsidRPr="002D3ECC">
        <w:rPr>
          <w:rFonts w:hint="eastAsia"/>
          <w:b/>
          <w:bCs/>
          <w:sz w:val="18"/>
        </w:rPr>
        <w:t xml:space="preserve"> </w:t>
      </w:r>
    </w:p>
    <w:p w14:paraId="30D7A39C" w14:textId="77777777" w:rsidR="00621CFA" w:rsidRDefault="00621CFA" w:rsidP="00621CFA"/>
    <w:p w14:paraId="5BAC58DC" w14:textId="77777777" w:rsidR="00621CFA" w:rsidRDefault="00621CFA" w:rsidP="00621CFA"/>
    <w:p w14:paraId="7DD9CACE" w14:textId="77777777" w:rsidR="00621CFA" w:rsidRDefault="00621CFA" w:rsidP="00621CFA"/>
    <w:p w14:paraId="27464DB4" w14:textId="77777777" w:rsidR="00621CFA" w:rsidRDefault="00621CFA" w:rsidP="00621CFA"/>
    <w:p w14:paraId="4F1FB873" w14:textId="77777777" w:rsidR="00621CFA" w:rsidRDefault="00621CFA" w:rsidP="00621CFA"/>
    <w:p w14:paraId="0EF3E740" w14:textId="77777777" w:rsidR="00621CFA" w:rsidRDefault="00621CFA" w:rsidP="00621CFA"/>
    <w:p w14:paraId="3DFB4310" w14:textId="051B7E56" w:rsidR="00621CFA" w:rsidRPr="00C356DC" w:rsidRDefault="00C356DC" w:rsidP="00621CFA">
      <w:pPr>
        <w:pStyle w:val="ab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西部</w:t>
      </w:r>
      <w:r w:rsidR="006440F3" w:rsidRPr="00C356DC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信托——</w:t>
      </w:r>
      <w:r w:rsidRPr="00C356DC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EAST 4 </w:t>
      </w:r>
      <w:r w:rsidR="00E80F68">
        <w:rPr>
          <w:rFonts w:hint="eastAsi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估值数据接口</w:t>
      </w:r>
    </w:p>
    <w:p w14:paraId="6B489B38" w14:textId="77777777" w:rsidR="00621CFA" w:rsidRDefault="00621CFA" w:rsidP="00621CFA"/>
    <w:p w14:paraId="5B77AE73" w14:textId="77777777" w:rsidR="00621CFA" w:rsidRDefault="00621CFA" w:rsidP="00621CFA"/>
    <w:p w14:paraId="196C5C67" w14:textId="77777777" w:rsidR="00621CFA" w:rsidRDefault="00621CFA" w:rsidP="00621CFA"/>
    <w:p w14:paraId="6D21A119" w14:textId="77777777" w:rsidR="00621CFA" w:rsidRDefault="00621CFA" w:rsidP="00621CFA"/>
    <w:p w14:paraId="3E2E3970" w14:textId="77777777" w:rsidR="00621CFA" w:rsidRDefault="00621CFA" w:rsidP="00621CFA"/>
    <w:p w14:paraId="0E5E532F" w14:textId="77777777" w:rsidR="00621CFA" w:rsidRDefault="00621CFA" w:rsidP="00621CFA"/>
    <w:p w14:paraId="53A9EF37" w14:textId="77777777" w:rsidR="00621CFA" w:rsidRDefault="00621CFA" w:rsidP="00621CFA"/>
    <w:p w14:paraId="394AF336" w14:textId="77777777" w:rsidR="00621CFA" w:rsidRDefault="00621CFA" w:rsidP="00621CFA"/>
    <w:p w14:paraId="0B613D7B" w14:textId="77777777" w:rsidR="00621CFA" w:rsidRDefault="00621CFA">
      <w:pPr>
        <w:widowControl/>
        <w:jc w:val="left"/>
      </w:pPr>
      <w:r>
        <w:br w:type="page"/>
      </w:r>
    </w:p>
    <w:p w14:paraId="2C804983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文档信息</w:t>
      </w:r>
    </w:p>
    <w:p w14:paraId="5090F869" w14:textId="77777777" w:rsidR="00621CFA" w:rsidRDefault="00621CFA" w:rsidP="00621CF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76"/>
        <w:gridCol w:w="6860"/>
      </w:tblGrid>
      <w:tr w:rsidR="00621CFA" w:rsidRPr="002D3ECC" w14:paraId="531CA80D" w14:textId="77777777" w:rsidTr="008F7DB0">
        <w:trPr>
          <w:trHeight w:val="280"/>
        </w:trPr>
        <w:tc>
          <w:tcPr>
            <w:tcW w:w="2376" w:type="dxa"/>
            <w:shd w:val="clear" w:color="auto" w:fill="C0C0C0"/>
          </w:tcPr>
          <w:p w14:paraId="6496BB78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项目名称</w:t>
            </w:r>
          </w:p>
        </w:tc>
        <w:tc>
          <w:tcPr>
            <w:tcW w:w="6860" w:type="dxa"/>
          </w:tcPr>
          <w:p w14:paraId="05A2D6F2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  <w:tr w:rsidR="00621CFA" w:rsidRPr="002D3ECC" w14:paraId="49CF2276" w14:textId="77777777" w:rsidTr="008F7DB0">
        <w:trPr>
          <w:trHeight w:val="145"/>
        </w:trPr>
        <w:tc>
          <w:tcPr>
            <w:tcW w:w="2376" w:type="dxa"/>
            <w:shd w:val="clear" w:color="auto" w:fill="C0C0C0"/>
          </w:tcPr>
          <w:p w14:paraId="0D67E606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文档名称</w:t>
            </w:r>
          </w:p>
        </w:tc>
        <w:tc>
          <w:tcPr>
            <w:tcW w:w="6860" w:type="dxa"/>
          </w:tcPr>
          <w:p w14:paraId="65F02BD9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2A69E1A9" w14:textId="77777777" w:rsidR="00621CFA" w:rsidRDefault="00621CFA" w:rsidP="00621CFA">
      <w:pPr>
        <w:rPr>
          <w:rFonts w:eastAsia="黑体"/>
          <w:b/>
          <w:bCs/>
          <w:szCs w:val="32"/>
        </w:rPr>
      </w:pPr>
    </w:p>
    <w:p w14:paraId="3B02CD3D" w14:textId="77777777" w:rsidR="00621CFA" w:rsidRPr="00C356DC" w:rsidRDefault="00621CFA" w:rsidP="00621CFA">
      <w:pPr>
        <w:pBdr>
          <w:bottom w:val="single" w:sz="36" w:space="1" w:color="999999"/>
        </w:pBdr>
        <w:rPr>
          <w:rFonts w:ascii="微软雅黑" w:hAnsi="微软雅黑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356DC">
        <w:rPr>
          <w:rFonts w:ascii="微软雅黑" w:hAnsi="微软雅黑" w:hint="eastAsia"/>
          <w:b/>
          <w:bC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文件控制</w:t>
      </w:r>
    </w:p>
    <w:p w14:paraId="75886384" w14:textId="77777777" w:rsidR="00621CFA" w:rsidRPr="00621CFA" w:rsidRDefault="00621CFA" w:rsidP="00621CFA">
      <w:pPr>
        <w:rPr>
          <w:rFonts w:ascii="微软雅黑" w:hAnsi="微软雅黑"/>
          <w:b/>
          <w:bCs/>
          <w:sz w:val="24"/>
        </w:rPr>
      </w:pPr>
      <w:r w:rsidRPr="00621CFA">
        <w:rPr>
          <w:rFonts w:ascii="微软雅黑" w:hAnsi="微软雅黑" w:hint="eastAsia"/>
          <w:b/>
          <w:bCs/>
          <w:sz w:val="24"/>
        </w:rPr>
        <w:t>变更记录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1417"/>
        <w:gridCol w:w="1560"/>
        <w:gridCol w:w="4733"/>
      </w:tblGrid>
      <w:tr w:rsidR="00621CFA" w:rsidRPr="002D3ECC" w14:paraId="44D2CCCF" w14:textId="77777777" w:rsidTr="008F7DB0">
        <w:tc>
          <w:tcPr>
            <w:tcW w:w="1526" w:type="dxa"/>
            <w:shd w:val="clear" w:color="auto" w:fill="C0C0C0"/>
          </w:tcPr>
          <w:p w14:paraId="0C5EAE4D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日期</w:t>
            </w:r>
          </w:p>
        </w:tc>
        <w:tc>
          <w:tcPr>
            <w:tcW w:w="1417" w:type="dxa"/>
            <w:shd w:val="clear" w:color="auto" w:fill="C0C0C0"/>
          </w:tcPr>
          <w:p w14:paraId="27517074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作者</w:t>
            </w:r>
          </w:p>
        </w:tc>
        <w:tc>
          <w:tcPr>
            <w:tcW w:w="1560" w:type="dxa"/>
            <w:shd w:val="clear" w:color="auto" w:fill="C0C0C0"/>
          </w:tcPr>
          <w:p w14:paraId="7A53D99E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版本</w:t>
            </w:r>
          </w:p>
        </w:tc>
        <w:tc>
          <w:tcPr>
            <w:tcW w:w="4733" w:type="dxa"/>
            <w:shd w:val="clear" w:color="auto" w:fill="C0C0C0"/>
          </w:tcPr>
          <w:p w14:paraId="7DD08D89" w14:textId="77777777" w:rsidR="00621CFA" w:rsidRPr="002D3ECC" w:rsidRDefault="00621CFA" w:rsidP="008F7DB0">
            <w:pPr>
              <w:rPr>
                <w:b/>
                <w:bCs/>
                <w:sz w:val="18"/>
              </w:rPr>
            </w:pPr>
            <w:r w:rsidRPr="002D3ECC">
              <w:rPr>
                <w:rFonts w:hint="eastAsia"/>
                <w:b/>
                <w:bCs/>
                <w:sz w:val="18"/>
              </w:rPr>
              <w:t>变更说明</w:t>
            </w:r>
          </w:p>
        </w:tc>
      </w:tr>
      <w:tr w:rsidR="00621CFA" w:rsidRPr="002D3ECC" w14:paraId="722B9A1C" w14:textId="77777777" w:rsidTr="008F7DB0">
        <w:tc>
          <w:tcPr>
            <w:tcW w:w="1526" w:type="dxa"/>
          </w:tcPr>
          <w:p w14:paraId="66080DC5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2014-10-</w:t>
            </w:r>
            <w:r>
              <w:rPr>
                <w:sz w:val="18"/>
              </w:rPr>
              <w:t>28</w:t>
            </w:r>
          </w:p>
        </w:tc>
        <w:tc>
          <w:tcPr>
            <w:tcW w:w="1417" w:type="dxa"/>
          </w:tcPr>
          <w:p w14:paraId="5E051FF9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SHENKL</w:t>
            </w:r>
          </w:p>
        </w:tc>
        <w:tc>
          <w:tcPr>
            <w:tcW w:w="1560" w:type="dxa"/>
          </w:tcPr>
          <w:p w14:paraId="05A87265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4733" w:type="dxa"/>
          </w:tcPr>
          <w:p w14:paraId="2A39457D" w14:textId="77777777" w:rsidR="00621CFA" w:rsidRPr="002D3ECC" w:rsidRDefault="00AE2517" w:rsidP="008F7DB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</w:p>
        </w:tc>
      </w:tr>
      <w:tr w:rsidR="00621CFA" w:rsidRPr="002D3ECC" w14:paraId="0CA5876A" w14:textId="77777777" w:rsidTr="008F7DB0">
        <w:tc>
          <w:tcPr>
            <w:tcW w:w="1526" w:type="dxa"/>
          </w:tcPr>
          <w:p w14:paraId="0DC40BE0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417" w:type="dxa"/>
          </w:tcPr>
          <w:p w14:paraId="350852D6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1560" w:type="dxa"/>
          </w:tcPr>
          <w:p w14:paraId="1B5EBA01" w14:textId="77777777" w:rsidR="00621CFA" w:rsidRPr="002D3ECC" w:rsidRDefault="00621CFA" w:rsidP="008F7DB0">
            <w:pPr>
              <w:rPr>
                <w:sz w:val="18"/>
              </w:rPr>
            </w:pPr>
          </w:p>
        </w:tc>
        <w:tc>
          <w:tcPr>
            <w:tcW w:w="4733" w:type="dxa"/>
          </w:tcPr>
          <w:p w14:paraId="1C127F2C" w14:textId="77777777" w:rsidR="00621CFA" w:rsidRPr="002D3ECC" w:rsidRDefault="00621CFA" w:rsidP="008F7DB0">
            <w:pPr>
              <w:rPr>
                <w:sz w:val="18"/>
              </w:rPr>
            </w:pPr>
          </w:p>
        </w:tc>
      </w:tr>
    </w:tbl>
    <w:p w14:paraId="4548AB79" w14:textId="77777777" w:rsidR="00A06A84" w:rsidRDefault="00A06A84" w:rsidP="007F42A9"/>
    <w:p w14:paraId="0FE7231E" w14:textId="77777777" w:rsidR="00C535FE" w:rsidRDefault="00C535FE" w:rsidP="007F42A9"/>
    <w:p w14:paraId="313AE76D" w14:textId="77777777" w:rsidR="00C535FE" w:rsidRDefault="00C535FE" w:rsidP="007F42A9"/>
    <w:p w14:paraId="3BCD1CE9" w14:textId="77777777" w:rsidR="00C535FE" w:rsidRDefault="00C535FE" w:rsidP="00C535FE">
      <w:r>
        <w:br w:type="page"/>
      </w:r>
    </w:p>
    <w:p w14:paraId="7BE1E3D7" w14:textId="04EAF345" w:rsidR="0026042E" w:rsidRDefault="00270698" w:rsidP="0026042E">
      <w:pPr>
        <w:pStyle w:val="1"/>
      </w:pPr>
      <w:r>
        <w:rPr>
          <w:rFonts w:hint="eastAsia"/>
        </w:rPr>
        <w:lastRenderedPageBreak/>
        <w:t>信托运用详情</w:t>
      </w:r>
    </w:p>
    <w:p w14:paraId="7DADE9B9" w14:textId="724D23E5" w:rsidR="000275F1" w:rsidRDefault="000275F1" w:rsidP="000275F1">
      <w:pPr>
        <w:pStyle w:val="2"/>
        <w:numPr>
          <w:ilvl w:val="1"/>
          <w:numId w:val="1"/>
        </w:numPr>
      </w:pPr>
      <w:r w:rsidRPr="00402EEF">
        <w:rPr>
          <w:rFonts w:hint="eastAsia"/>
        </w:rPr>
        <w:t>证券投资管理信息</w:t>
      </w:r>
      <w:r>
        <w:rPr>
          <w:rFonts w:hint="eastAsia"/>
        </w:rPr>
        <w:t>——产品估值</w:t>
      </w:r>
      <w:r w:rsidR="000E20B5">
        <w:rPr>
          <w:rFonts w:hint="eastAsia"/>
        </w:rPr>
        <w:t>结果</w:t>
      </w:r>
    </w:p>
    <w:p w14:paraId="1466F3B7" w14:textId="24E894D1" w:rsidR="00D02B63" w:rsidRDefault="00D02B63" w:rsidP="00D02B63">
      <w:pPr>
        <w:rPr>
          <w:rFonts w:eastAsia="仿宋_GB2312"/>
        </w:rPr>
      </w:pPr>
      <w:r>
        <w:rPr>
          <w:rFonts w:hint="eastAsia"/>
        </w:rPr>
        <w:t>视图：</w:t>
      </w:r>
      <w:r>
        <w:t>V_E4_G01</w:t>
      </w:r>
      <w:r w:rsidR="005B7972" w:rsidRPr="005B7972">
        <w:rPr>
          <w:rFonts w:eastAsia="仿宋_GB2312"/>
        </w:rPr>
        <w:t xml:space="preserve"> </w:t>
      </w:r>
      <w:r w:rsidR="005B7972">
        <w:rPr>
          <w:rFonts w:eastAsia="仿宋_GB2312"/>
        </w:rPr>
        <w:t>ZQTZGLXX</w:t>
      </w:r>
    </w:p>
    <w:p w14:paraId="09A1D22C" w14:textId="13F5B093" w:rsidR="005B7972" w:rsidRPr="00D02B63" w:rsidRDefault="005B7972" w:rsidP="00D02B63">
      <w:pPr>
        <w:rPr>
          <w:rFonts w:hint="eastAsia"/>
        </w:rPr>
      </w:pPr>
      <w:r>
        <w:rPr>
          <w:rFonts w:eastAsia="仿宋_GB2312" w:hint="eastAsia"/>
        </w:rPr>
        <w:t>索引</w:t>
      </w:r>
      <w:r>
        <w:rPr>
          <w:rFonts w:eastAsia="仿宋_GB2312" w:hint="eastAsia"/>
        </w:rPr>
        <w:t xml:space="preserve"> </w:t>
      </w:r>
      <w:r>
        <w:rPr>
          <w:rFonts w:eastAsia="仿宋_GB2312"/>
        </w:rPr>
        <w:t xml:space="preserve">:REPORT_MONTH + CPDM </w:t>
      </w:r>
      <w:r>
        <w:rPr>
          <w:rFonts w:eastAsia="仿宋_GB2312" w:hint="eastAsia"/>
        </w:rPr>
        <w:t>唯一</w:t>
      </w:r>
    </w:p>
    <w:tbl>
      <w:tblPr>
        <w:tblW w:w="10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84"/>
        <w:gridCol w:w="3402"/>
      </w:tblGrid>
      <w:tr w:rsidR="005E1060" w:rsidRPr="00F65621" w14:paraId="3F29A080" w14:textId="77777777" w:rsidTr="005E106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0739ADB" w14:textId="77777777" w:rsidR="005E1060" w:rsidRPr="00F65621" w:rsidRDefault="005E1060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E088FB0" w14:textId="77777777" w:rsidR="005E1060" w:rsidRPr="00F65621" w:rsidRDefault="005E1060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97D1B64" w14:textId="77777777" w:rsidR="005E1060" w:rsidRPr="00F65621" w:rsidRDefault="005E1060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F90BDF7" w14:textId="77777777" w:rsidR="005E1060" w:rsidRPr="00F65621" w:rsidRDefault="005E1060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ED4A97C" w14:textId="77777777" w:rsidR="005E1060" w:rsidRPr="00F65621" w:rsidRDefault="005E1060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F76E484" w14:textId="77777777" w:rsidR="005E1060" w:rsidRPr="00F65621" w:rsidRDefault="005E1060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5E1060" w14:paraId="6BB6E7CA" w14:textId="77777777" w:rsidTr="005E106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34C7" w14:textId="77777777" w:rsidR="005E1060" w:rsidRDefault="005E1060" w:rsidP="005E1060">
            <w:pPr>
              <w:numPr>
                <w:ilvl w:val="0"/>
                <w:numId w:val="42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88DCF" w14:textId="35508904" w:rsidR="005E1060" w:rsidRDefault="005E1060" w:rsidP="004040DE">
            <w:pPr>
              <w:rPr>
                <w:kern w:val="0"/>
              </w:rPr>
            </w:pPr>
            <w:r>
              <w:rPr>
                <w:kern w:val="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51E08" w14:textId="68F7257B" w:rsidR="005E1060" w:rsidRDefault="005E1060" w:rsidP="004040D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I</w:t>
            </w:r>
            <w:r>
              <w:rPr>
                <w:kern w:val="0"/>
              </w:rPr>
              <w:t>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DFF08" w14:textId="6C65D2FF" w:rsidR="005E1060" w:rsidRDefault="005E1060" w:rsidP="004040D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DC5DA" w14:textId="0DEB67B7" w:rsidR="005E1060" w:rsidRPr="00160068" w:rsidRDefault="005E1060" w:rsidP="004040DE">
            <w:pPr>
              <w:rPr>
                <w:kern w:val="0"/>
                <w:sz w:val="18"/>
                <w:szCs w:val="20"/>
              </w:rPr>
            </w:pPr>
            <w:r>
              <w:rPr>
                <w:rFonts w:hint="eastAsia"/>
                <w:kern w:val="0"/>
                <w:sz w:val="18"/>
                <w:szCs w:val="20"/>
              </w:rPr>
              <w:t>月份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BB4E1" w14:textId="6DC688A3" w:rsidR="005E1060" w:rsidRPr="00160068" w:rsidRDefault="005E1060" w:rsidP="00C36A55">
            <w:pPr>
              <w:rPr>
                <w:sz w:val="18"/>
                <w:szCs w:val="20"/>
              </w:rPr>
            </w:pPr>
          </w:p>
        </w:tc>
      </w:tr>
      <w:tr w:rsidR="005E1060" w14:paraId="044E47DD" w14:textId="77777777" w:rsidTr="005E106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42865" w14:textId="77777777" w:rsidR="005E1060" w:rsidRDefault="005E1060" w:rsidP="005E1060">
            <w:pPr>
              <w:numPr>
                <w:ilvl w:val="0"/>
                <w:numId w:val="4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E6BCD" w14:textId="26830E06" w:rsidR="005E1060" w:rsidRDefault="005E1060" w:rsidP="005E1060">
            <w:r>
              <w:rPr>
                <w:rFonts w:hint="eastAsia"/>
              </w:rPr>
              <w:t>C</w:t>
            </w:r>
            <w:r>
              <w:t>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A91C1" w14:textId="5AE2FC72" w:rsidR="005E1060" w:rsidRDefault="005E1060" w:rsidP="005E1060">
            <w:pPr>
              <w:rPr>
                <w:kern w:val="0"/>
              </w:rPr>
            </w:pPr>
            <w:r>
              <w:rPr>
                <w:kern w:val="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683BC" w14:textId="448A3ED6" w:rsidR="005E1060" w:rsidRDefault="00D02B63" w:rsidP="005E1060">
            <w:pPr>
              <w:jc w:val="center"/>
            </w:pPr>
            <w: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8AF57" w14:textId="45F67FC6" w:rsidR="005E1060" w:rsidRPr="00160068" w:rsidRDefault="005E1060" w:rsidP="005E1060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产品代码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99F6" w14:textId="77777777" w:rsidR="005E1060" w:rsidRPr="00160068" w:rsidRDefault="005E1060" w:rsidP="00C36A55">
            <w:pPr>
              <w:rPr>
                <w:sz w:val="18"/>
                <w:szCs w:val="20"/>
              </w:rPr>
            </w:pPr>
          </w:p>
        </w:tc>
      </w:tr>
      <w:tr w:rsidR="005E1060" w14:paraId="1836B775" w14:textId="77777777" w:rsidTr="005E106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C3B9E" w14:textId="77777777" w:rsidR="005E1060" w:rsidRDefault="005E1060" w:rsidP="005E1060">
            <w:pPr>
              <w:numPr>
                <w:ilvl w:val="0"/>
                <w:numId w:val="4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80839" w14:textId="0CBDC59D" w:rsidR="005E1060" w:rsidRDefault="005E1060" w:rsidP="005E1060">
            <w:r w:rsidRPr="00962A25">
              <w:rPr>
                <w:rFonts w:hint="eastAsia"/>
              </w:rPr>
              <w:t>ZQTZCSJE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04BCB" w14:textId="7484CF6A" w:rsidR="005E1060" w:rsidRDefault="005E1060" w:rsidP="005E106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8A9D3" w14:textId="069963CC" w:rsidR="005E1060" w:rsidRDefault="00D02B63" w:rsidP="005E106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7DFE3" w14:textId="1C90A1BA" w:rsidR="005E1060" w:rsidRPr="00160068" w:rsidRDefault="005E1060" w:rsidP="005E1060">
            <w:pPr>
              <w:rPr>
                <w:kern w:val="0"/>
                <w:sz w:val="18"/>
                <w:szCs w:val="20"/>
              </w:rPr>
            </w:pPr>
            <w:r w:rsidRPr="00962A25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证券投资初始金额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4F84E" w14:textId="77777777" w:rsidR="005E1060" w:rsidRPr="00160068" w:rsidRDefault="005E1060" w:rsidP="00C36A55">
            <w:pPr>
              <w:rPr>
                <w:sz w:val="18"/>
                <w:szCs w:val="20"/>
              </w:rPr>
            </w:pPr>
          </w:p>
        </w:tc>
      </w:tr>
      <w:tr w:rsidR="005E1060" w14:paraId="4C5447EF" w14:textId="77777777" w:rsidTr="005E106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19E27" w14:textId="77777777" w:rsidR="005E1060" w:rsidRDefault="005E1060" w:rsidP="005E1060">
            <w:pPr>
              <w:numPr>
                <w:ilvl w:val="0"/>
                <w:numId w:val="4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CF983" w14:textId="6752D74F" w:rsidR="005E1060" w:rsidRDefault="005E1060" w:rsidP="005E1060">
            <w:r w:rsidRPr="00962A25">
              <w:rPr>
                <w:rFonts w:hint="eastAsia"/>
              </w:rPr>
              <w:t>LJZJZJJE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CEB08" w14:textId="3651DACB" w:rsidR="005E1060" w:rsidRDefault="005E1060" w:rsidP="005E106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186F1" w14:textId="45964A99" w:rsidR="005E1060" w:rsidRDefault="00D02B63" w:rsidP="005E106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2C11D" w14:textId="73992B64" w:rsidR="005E1060" w:rsidRPr="00160068" w:rsidRDefault="005E1060" w:rsidP="005E1060">
            <w:pPr>
              <w:rPr>
                <w:kern w:val="0"/>
                <w:sz w:val="18"/>
                <w:szCs w:val="20"/>
              </w:rPr>
            </w:pPr>
            <w:r w:rsidRPr="00962A25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累计追加资金金额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74F27" w14:textId="77777777" w:rsidR="005E1060" w:rsidRPr="00160068" w:rsidRDefault="005E1060" w:rsidP="00C36A55">
            <w:pPr>
              <w:rPr>
                <w:sz w:val="18"/>
                <w:szCs w:val="20"/>
              </w:rPr>
            </w:pPr>
          </w:p>
        </w:tc>
      </w:tr>
      <w:tr w:rsidR="005E1060" w14:paraId="530CEEF9" w14:textId="77777777" w:rsidTr="005E106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5FE7B" w14:textId="77777777" w:rsidR="005E1060" w:rsidRDefault="005E1060" w:rsidP="005E1060">
            <w:pPr>
              <w:numPr>
                <w:ilvl w:val="0"/>
                <w:numId w:val="4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9100" w14:textId="701AEDE4" w:rsidR="005E1060" w:rsidRDefault="005E1060" w:rsidP="005E1060">
            <w:r w:rsidRPr="00962A25">
              <w:rPr>
                <w:rFonts w:hint="eastAsia"/>
              </w:rPr>
              <w:t>LJSHZJJE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75816" w14:textId="7D437BC7" w:rsidR="005E1060" w:rsidRDefault="005E1060" w:rsidP="005E106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087A" w14:textId="31B89FFB" w:rsidR="005E1060" w:rsidRDefault="00D02B63" w:rsidP="005E106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10AE8" w14:textId="56229ED4" w:rsidR="005E1060" w:rsidRPr="00160068" w:rsidRDefault="005E1060" w:rsidP="005E1060">
            <w:pPr>
              <w:rPr>
                <w:kern w:val="0"/>
                <w:sz w:val="18"/>
                <w:szCs w:val="20"/>
              </w:rPr>
            </w:pPr>
            <w:r w:rsidRPr="00962A25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累计赎回资金金额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C5746" w14:textId="77777777" w:rsidR="005E1060" w:rsidRPr="00160068" w:rsidRDefault="005E1060" w:rsidP="00C36A55">
            <w:pPr>
              <w:rPr>
                <w:sz w:val="18"/>
                <w:szCs w:val="20"/>
              </w:rPr>
            </w:pPr>
          </w:p>
        </w:tc>
      </w:tr>
      <w:tr w:rsidR="005E1060" w14:paraId="42F1E15C" w14:textId="77777777" w:rsidTr="005E106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80957" w14:textId="77777777" w:rsidR="005E1060" w:rsidRDefault="005E1060" w:rsidP="005E1060">
            <w:pPr>
              <w:numPr>
                <w:ilvl w:val="0"/>
                <w:numId w:val="4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B3687" w14:textId="54253378" w:rsidR="005E1060" w:rsidRDefault="005E1060" w:rsidP="005E1060">
            <w:r w:rsidRPr="00962A25">
              <w:rPr>
                <w:rFonts w:hint="eastAsia"/>
              </w:rPr>
              <w:t>BQYSXTZSY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7D6C6" w14:textId="20F07FED" w:rsidR="005E1060" w:rsidRDefault="005E1060" w:rsidP="005E106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73BFA" w14:textId="12DE3634" w:rsidR="005E1060" w:rsidRDefault="00D02B63" w:rsidP="005E106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BBB1" w14:textId="0933FC77" w:rsidR="005E1060" w:rsidRPr="00160068" w:rsidRDefault="005E1060" w:rsidP="005E1060">
            <w:pPr>
              <w:rPr>
                <w:kern w:val="0"/>
                <w:sz w:val="18"/>
                <w:szCs w:val="20"/>
              </w:rPr>
            </w:pPr>
            <w:r w:rsidRPr="00962A25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本期已实现投资收益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2EEC" w14:textId="77777777" w:rsidR="005E1060" w:rsidRPr="00160068" w:rsidRDefault="005E1060" w:rsidP="00C36A55">
            <w:pPr>
              <w:rPr>
                <w:sz w:val="18"/>
                <w:szCs w:val="20"/>
              </w:rPr>
            </w:pPr>
          </w:p>
        </w:tc>
      </w:tr>
      <w:tr w:rsidR="005E1060" w14:paraId="5DFBCB47" w14:textId="77777777" w:rsidTr="005E106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1F29A" w14:textId="77777777" w:rsidR="005E1060" w:rsidRDefault="005E1060" w:rsidP="005E1060">
            <w:pPr>
              <w:numPr>
                <w:ilvl w:val="0"/>
                <w:numId w:val="4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4C069" w14:textId="3234754F" w:rsidR="005E1060" w:rsidRDefault="005E1060" w:rsidP="005E1060">
            <w:r w:rsidRPr="00962A25">
              <w:rPr>
                <w:rFonts w:hint="eastAsia"/>
              </w:rPr>
              <w:t>LJYSXTZSY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6340B" w14:textId="456859AD" w:rsidR="005E1060" w:rsidRDefault="005E1060" w:rsidP="005E106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50CE" w14:textId="71D23072" w:rsidR="005E1060" w:rsidRDefault="00D02B63" w:rsidP="005E106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3BB43" w14:textId="2A6925B7" w:rsidR="005E1060" w:rsidRPr="00160068" w:rsidRDefault="005E1060" w:rsidP="005E1060">
            <w:pPr>
              <w:rPr>
                <w:kern w:val="0"/>
                <w:sz w:val="18"/>
                <w:szCs w:val="20"/>
              </w:rPr>
            </w:pPr>
            <w:r w:rsidRPr="00962A25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累计已实现投资收益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3DDAB" w14:textId="77777777" w:rsidR="005E1060" w:rsidRPr="00160068" w:rsidRDefault="005E1060" w:rsidP="00C36A55">
            <w:pPr>
              <w:rPr>
                <w:sz w:val="18"/>
                <w:szCs w:val="20"/>
              </w:rPr>
            </w:pPr>
          </w:p>
        </w:tc>
      </w:tr>
      <w:tr w:rsidR="005E1060" w14:paraId="0213DE4D" w14:textId="77777777" w:rsidTr="005E106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F8859" w14:textId="77777777" w:rsidR="005E1060" w:rsidRDefault="005E1060" w:rsidP="005E1060">
            <w:pPr>
              <w:numPr>
                <w:ilvl w:val="0"/>
                <w:numId w:val="4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E9120" w14:textId="21853510" w:rsidR="005E1060" w:rsidRDefault="005E1060" w:rsidP="005E1060">
            <w:r w:rsidRPr="00962A25">
              <w:rPr>
                <w:rFonts w:hint="eastAsia"/>
              </w:rPr>
              <w:t>XMCLJZZZL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26DCF" w14:textId="7558B8EF" w:rsidR="005E1060" w:rsidRDefault="005E1060" w:rsidP="005E106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BA1B2" w14:textId="2799712A" w:rsidR="005E1060" w:rsidRDefault="00D02B63" w:rsidP="005E106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7217A" w14:textId="1ED8B812" w:rsidR="005E1060" w:rsidRPr="00160068" w:rsidRDefault="005E1060" w:rsidP="005E1060">
            <w:pPr>
              <w:rPr>
                <w:kern w:val="0"/>
                <w:sz w:val="18"/>
                <w:szCs w:val="20"/>
              </w:rPr>
            </w:pPr>
            <w:r w:rsidRPr="00962A25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项目成立以来净值增长率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FC09E2" w14:textId="77777777" w:rsidR="005E1060" w:rsidRPr="00160068" w:rsidRDefault="005E1060" w:rsidP="00C36A55">
            <w:pPr>
              <w:rPr>
                <w:sz w:val="18"/>
                <w:szCs w:val="20"/>
              </w:rPr>
            </w:pPr>
          </w:p>
        </w:tc>
      </w:tr>
      <w:tr w:rsidR="005E1060" w14:paraId="2CF672DA" w14:textId="77777777" w:rsidTr="005E106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B3713" w14:textId="77777777" w:rsidR="005E1060" w:rsidRDefault="005E1060" w:rsidP="005E1060">
            <w:pPr>
              <w:numPr>
                <w:ilvl w:val="0"/>
                <w:numId w:val="4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CB1CA" w14:textId="0E5166BB" w:rsidR="005E1060" w:rsidRDefault="005E1060" w:rsidP="005E1060">
            <w:r w:rsidRPr="00962A25">
              <w:rPr>
                <w:rFonts w:hint="eastAsia"/>
              </w:rPr>
              <w:t>BQLJJZZZL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D5CB6" w14:textId="7BE74656" w:rsidR="005E1060" w:rsidRDefault="005E1060" w:rsidP="005E106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ECIMAL(10,4)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A9326" w14:textId="44971387" w:rsidR="005E1060" w:rsidRDefault="00D02B63" w:rsidP="005E106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BFB43" w14:textId="7B1A552A" w:rsidR="005E1060" w:rsidRPr="00160068" w:rsidRDefault="005E1060" w:rsidP="005E1060">
            <w:pPr>
              <w:rPr>
                <w:kern w:val="0"/>
                <w:sz w:val="18"/>
                <w:szCs w:val="20"/>
              </w:rPr>
            </w:pPr>
            <w:r w:rsidRPr="00962A25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本期信托累计净值增长率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306BE" w14:textId="77777777" w:rsidR="005E1060" w:rsidRPr="00160068" w:rsidRDefault="005E1060" w:rsidP="00C36A55">
            <w:pPr>
              <w:rPr>
                <w:sz w:val="18"/>
                <w:szCs w:val="20"/>
              </w:rPr>
            </w:pPr>
          </w:p>
        </w:tc>
      </w:tr>
      <w:tr w:rsidR="005E1060" w14:paraId="21B46A6D" w14:textId="77777777" w:rsidTr="005E1060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C81CA" w14:textId="77777777" w:rsidR="005E1060" w:rsidRDefault="005E1060" w:rsidP="005E1060">
            <w:pPr>
              <w:numPr>
                <w:ilvl w:val="0"/>
                <w:numId w:val="42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D542" w14:textId="63DEC516" w:rsidR="005E1060" w:rsidRDefault="005E1060" w:rsidP="005E1060">
            <w:r w:rsidRPr="00962A25">
              <w:rPr>
                <w:rFonts w:hint="eastAsia"/>
              </w:rPr>
              <w:t>LJGYJZBDSY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12BA1" w14:textId="430ACAEA" w:rsidR="005E1060" w:rsidRDefault="005E1060" w:rsidP="005E106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3937D" w14:textId="72D4EF84" w:rsidR="005E1060" w:rsidRDefault="00D02B63" w:rsidP="005E106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DC747" w14:textId="3C42292A" w:rsidR="005E1060" w:rsidRPr="00160068" w:rsidRDefault="005E1060" w:rsidP="005E1060">
            <w:pPr>
              <w:rPr>
                <w:kern w:val="0"/>
                <w:sz w:val="18"/>
                <w:szCs w:val="20"/>
              </w:rPr>
            </w:pPr>
            <w:r w:rsidRPr="00962A25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累计公允价值变动损益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2B05B" w14:textId="77777777" w:rsidR="005E1060" w:rsidRPr="00160068" w:rsidRDefault="005E1060" w:rsidP="00C36A55">
            <w:pPr>
              <w:rPr>
                <w:sz w:val="18"/>
                <w:szCs w:val="20"/>
              </w:rPr>
            </w:pPr>
          </w:p>
        </w:tc>
      </w:tr>
    </w:tbl>
    <w:p w14:paraId="44835703" w14:textId="77777777" w:rsidR="000275F1" w:rsidRPr="000275F1" w:rsidRDefault="000275F1" w:rsidP="000275F1"/>
    <w:p w14:paraId="78763B4E" w14:textId="787B3876" w:rsidR="00270698" w:rsidRDefault="00402EEF" w:rsidP="00270698">
      <w:pPr>
        <w:pStyle w:val="2"/>
      </w:pPr>
      <w:r w:rsidRPr="00402EEF">
        <w:rPr>
          <w:rFonts w:hint="eastAsia"/>
        </w:rPr>
        <w:t>证券投资管理信息</w:t>
      </w:r>
      <w:r>
        <w:rPr>
          <w:rFonts w:hint="eastAsia"/>
        </w:rPr>
        <w:t>——</w:t>
      </w:r>
      <w:r w:rsidR="00270698">
        <w:rPr>
          <w:rFonts w:hint="eastAsia"/>
        </w:rPr>
        <w:t>股票</w:t>
      </w:r>
      <w:r>
        <w:rPr>
          <w:rFonts w:hint="eastAsia"/>
        </w:rPr>
        <w:t>投资</w:t>
      </w:r>
    </w:p>
    <w:p w14:paraId="4C4841C3" w14:textId="45932390" w:rsidR="00691AA8" w:rsidRDefault="00691AA8" w:rsidP="00691AA8">
      <w:pPr>
        <w:pStyle w:val="3"/>
        <w:numPr>
          <w:ilvl w:val="2"/>
          <w:numId w:val="1"/>
        </w:numPr>
      </w:pPr>
      <w:r>
        <w:rPr>
          <w:rFonts w:hint="eastAsia"/>
        </w:rPr>
        <w:t>股票信息</w:t>
      </w:r>
    </w:p>
    <w:p w14:paraId="6978F40C" w14:textId="31FA15FD" w:rsidR="005B7972" w:rsidRDefault="005B7972" w:rsidP="006A4114">
      <w:pPr>
        <w:rPr>
          <w:rFonts w:eastAsia="仿宋_GB2312"/>
        </w:rPr>
      </w:pPr>
      <w:r>
        <w:rPr>
          <w:rFonts w:hint="eastAsia"/>
        </w:rPr>
        <w:t>视图：</w:t>
      </w:r>
      <w:r>
        <w:t>V_E4_G01</w:t>
      </w:r>
      <w:r w:rsidR="00094495">
        <w:rPr>
          <w:rFonts w:eastAsia="仿宋_GB2312"/>
        </w:rPr>
        <w:t>_</w:t>
      </w:r>
      <w:r>
        <w:rPr>
          <w:rFonts w:eastAsia="仿宋_GB2312"/>
        </w:rPr>
        <w:t>GPXX</w:t>
      </w:r>
    </w:p>
    <w:p w14:paraId="603768D8" w14:textId="4936A9C1" w:rsidR="005B7972" w:rsidRPr="00D02B63" w:rsidRDefault="005B7972" w:rsidP="005B7972">
      <w:pPr>
        <w:rPr>
          <w:rFonts w:hint="eastAsia"/>
        </w:rPr>
      </w:pPr>
      <w:r>
        <w:rPr>
          <w:rFonts w:eastAsia="仿宋_GB2312" w:hint="eastAsia"/>
        </w:rPr>
        <w:t>索引</w:t>
      </w:r>
      <w:r>
        <w:rPr>
          <w:rFonts w:eastAsia="仿宋_GB2312" w:hint="eastAsia"/>
        </w:rPr>
        <w:t xml:space="preserve"> </w:t>
      </w:r>
      <w:r>
        <w:rPr>
          <w:rFonts w:eastAsia="仿宋_GB2312"/>
        </w:rPr>
        <w:t xml:space="preserve">:GPDM + GPSSD </w:t>
      </w:r>
      <w:r>
        <w:rPr>
          <w:rFonts w:eastAsia="仿宋_GB2312" w:hint="eastAsia"/>
        </w:rPr>
        <w:t>唯一</w:t>
      </w:r>
    </w:p>
    <w:tbl>
      <w:tblPr>
        <w:tblW w:w="10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84"/>
        <w:gridCol w:w="3402"/>
      </w:tblGrid>
      <w:tr w:rsidR="009A0B90" w:rsidRPr="00F65621" w14:paraId="4E37FAB8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902BFDF" w14:textId="77777777" w:rsidR="009A0B90" w:rsidRPr="00F65621" w:rsidRDefault="009A0B90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987A321" w14:textId="77777777" w:rsidR="009A0B90" w:rsidRPr="00F65621" w:rsidRDefault="009A0B90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38A1005" w14:textId="77777777" w:rsidR="009A0B90" w:rsidRPr="00F65621" w:rsidRDefault="009A0B90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29539ED" w14:textId="77777777" w:rsidR="009A0B90" w:rsidRPr="00F65621" w:rsidRDefault="009A0B90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1DC1616" w14:textId="77777777" w:rsidR="009A0B90" w:rsidRPr="00F65621" w:rsidRDefault="009A0B90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3480D6E" w14:textId="77777777" w:rsidR="009A0B90" w:rsidRPr="00F65621" w:rsidRDefault="009A0B90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9A0B90" w14:paraId="38319FD5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A42CE" w14:textId="77777777" w:rsidR="009A0B90" w:rsidRDefault="009A0B90" w:rsidP="009A0B90">
            <w:pPr>
              <w:numPr>
                <w:ilvl w:val="0"/>
                <w:numId w:val="43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1AA22" w14:textId="5F6A4438" w:rsidR="009A0B90" w:rsidRDefault="009A0B90" w:rsidP="009A0B90">
            <w:pPr>
              <w:rPr>
                <w:kern w:val="0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GPDM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8B744" w14:textId="5034AB86" w:rsidR="009A0B90" w:rsidRDefault="009A0B90" w:rsidP="009A0B90">
            <w:pPr>
              <w:rPr>
                <w:kern w:val="0"/>
              </w:rPr>
            </w:pPr>
            <w:r>
              <w:rPr>
                <w:kern w:val="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B682C" w14:textId="25A8EF2F" w:rsidR="009A0B90" w:rsidRDefault="009A0B90" w:rsidP="009A0B90">
            <w:pPr>
              <w:jc w:val="center"/>
            </w:pPr>
            <w: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829DD" w14:textId="7C8F666F" w:rsidR="009A0B90" w:rsidRPr="00160068" w:rsidRDefault="009A0B90" w:rsidP="009A0B90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股票代码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AE0E0" w14:textId="77777777" w:rsidR="009A0B90" w:rsidRPr="00160068" w:rsidRDefault="009A0B90" w:rsidP="009A0B90">
            <w:pPr>
              <w:rPr>
                <w:sz w:val="18"/>
                <w:szCs w:val="20"/>
              </w:rPr>
            </w:pPr>
          </w:p>
        </w:tc>
      </w:tr>
      <w:tr w:rsidR="009A0B90" w14:paraId="6B5A7188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D7988" w14:textId="77777777" w:rsidR="009A0B90" w:rsidRDefault="009A0B90" w:rsidP="009A0B90">
            <w:pPr>
              <w:numPr>
                <w:ilvl w:val="0"/>
                <w:numId w:val="4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BC375C" w14:textId="0AC80511" w:rsidR="009A0B90" w:rsidRDefault="009A0B90" w:rsidP="009A0B90">
            <w:r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  <w:t>GPMC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4C645" w14:textId="61E5E1E4" w:rsidR="009A0B90" w:rsidRDefault="009A0B90" w:rsidP="009A0B90">
            <w:pPr>
              <w:rPr>
                <w:kern w:val="0"/>
              </w:rPr>
            </w:pPr>
            <w:r>
              <w:rPr>
                <w:kern w:val="0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73D07" w14:textId="5CECB79D" w:rsidR="009A0B90" w:rsidRDefault="009A0B90" w:rsidP="009A0B9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080A" w14:textId="2459A9EF" w:rsidR="009A0B90" w:rsidRPr="00160068" w:rsidRDefault="009A0B90" w:rsidP="009A0B90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股票名称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A40F3" w14:textId="77777777" w:rsidR="009A0B90" w:rsidRPr="00160068" w:rsidRDefault="009A0B90" w:rsidP="009A0B90">
            <w:pPr>
              <w:rPr>
                <w:sz w:val="18"/>
                <w:szCs w:val="20"/>
              </w:rPr>
            </w:pPr>
          </w:p>
        </w:tc>
      </w:tr>
      <w:tr w:rsidR="009A0B90" w:rsidRPr="00E251D1" w14:paraId="4DBF46C0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64A6" w14:textId="77777777" w:rsidR="009A0B90" w:rsidRPr="00E251D1" w:rsidRDefault="009A0B90" w:rsidP="009A0B90">
            <w:pPr>
              <w:numPr>
                <w:ilvl w:val="0"/>
                <w:numId w:val="43"/>
              </w:numPr>
              <w:rPr>
                <w:strike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BD9B2" w14:textId="36772628" w:rsidR="009A0B90" w:rsidRPr="00E251D1" w:rsidRDefault="009A0B90" w:rsidP="009A0B90">
            <w:pPr>
              <w:rPr>
                <w:strike/>
              </w:rPr>
            </w:pPr>
            <w:r w:rsidRPr="00E251D1">
              <w:rPr>
                <w:rFonts w:ascii="微软雅黑" w:hAnsi="微软雅黑" w:cs="宋体" w:hint="eastAsia"/>
                <w:strike/>
                <w:color w:val="FF0000"/>
                <w:kern w:val="0"/>
                <w:sz w:val="18"/>
                <w:szCs w:val="18"/>
              </w:rPr>
              <w:t>T</w:t>
            </w:r>
            <w:r w:rsidRPr="00E251D1">
              <w:rPr>
                <w:rFonts w:ascii="微软雅黑" w:hAnsi="微软雅黑" w:cs="宋体"/>
                <w:strike/>
                <w:color w:val="FF0000"/>
                <w:kern w:val="0"/>
                <w:sz w:val="18"/>
                <w:szCs w:val="18"/>
              </w:rPr>
              <w:t>ZGPFS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B4DA4" w14:textId="7CE6253E" w:rsidR="009A0B90" w:rsidRPr="00E251D1" w:rsidRDefault="009A0B90" w:rsidP="009A0B90">
            <w:pPr>
              <w:rPr>
                <w:strike/>
                <w:kern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E6D77" w14:textId="004CDE33" w:rsidR="009A0B90" w:rsidRPr="00E251D1" w:rsidRDefault="009A0B90" w:rsidP="009A0B90">
            <w:pPr>
              <w:jc w:val="center"/>
              <w:rPr>
                <w:strike/>
              </w:rPr>
            </w:pPr>
            <w:r w:rsidRPr="00E251D1">
              <w:rPr>
                <w:rFonts w:hint="eastAsia"/>
                <w:strike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A1C64" w14:textId="1ED9082C" w:rsidR="009A0B90" w:rsidRPr="00E251D1" w:rsidRDefault="009A0B90" w:rsidP="009A0B90">
            <w:pPr>
              <w:rPr>
                <w:strike/>
                <w:kern w:val="0"/>
                <w:sz w:val="18"/>
                <w:szCs w:val="20"/>
              </w:rPr>
            </w:pPr>
            <w:r w:rsidRPr="00E251D1">
              <w:rPr>
                <w:rFonts w:ascii="微软雅黑" w:hAnsi="微软雅黑" w:cs="宋体" w:hint="eastAsia"/>
                <w:strike/>
                <w:kern w:val="0"/>
                <w:sz w:val="18"/>
                <w:szCs w:val="18"/>
              </w:rPr>
              <w:t>投资股票方式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2A5C2" w14:textId="77777777" w:rsidR="001C1F74" w:rsidRPr="00E251D1" w:rsidRDefault="001C1F74" w:rsidP="001C1F74">
            <w:pPr>
              <w:rPr>
                <w:rFonts w:ascii="微软雅黑" w:hAnsi="微软雅黑" w:cs="宋体"/>
                <w:b/>
                <w:bCs/>
                <w:strike/>
                <w:kern w:val="0"/>
                <w:sz w:val="18"/>
                <w:szCs w:val="18"/>
              </w:rPr>
            </w:pPr>
            <w:r w:rsidRPr="00E251D1">
              <w:rPr>
                <w:rFonts w:ascii="微软雅黑" w:hAnsi="微软雅黑" w:cs="宋体" w:hint="eastAsia"/>
                <w:b/>
                <w:bCs/>
                <w:strike/>
                <w:kern w:val="0"/>
                <w:sz w:val="18"/>
                <w:szCs w:val="18"/>
              </w:rPr>
              <w:t>投资股票方式（6033）</w:t>
            </w:r>
          </w:p>
          <w:p w14:paraId="78DDF5BD" w14:textId="77777777" w:rsidR="001C1F74" w:rsidRPr="00E251D1" w:rsidRDefault="001C1F74" w:rsidP="001C1F74">
            <w:pPr>
              <w:rPr>
                <w:rFonts w:ascii="微软雅黑" w:hAnsi="微软雅黑" w:cs="宋体"/>
                <w:strike/>
                <w:kern w:val="0"/>
                <w:sz w:val="18"/>
                <w:szCs w:val="18"/>
              </w:rPr>
            </w:pPr>
            <w:r w:rsidRPr="00E251D1">
              <w:rPr>
                <w:rFonts w:ascii="微软雅黑" w:hAnsi="微软雅黑" w:cs="宋体" w:hint="eastAsia"/>
                <w:strike/>
                <w:kern w:val="0"/>
                <w:sz w:val="18"/>
                <w:szCs w:val="18"/>
              </w:rPr>
              <w:tab/>
              <w:t>1-一级市场投资</w:t>
            </w:r>
          </w:p>
          <w:p w14:paraId="762953EF" w14:textId="77777777" w:rsidR="001C1F74" w:rsidRPr="00E251D1" w:rsidRDefault="001C1F74" w:rsidP="001C1F74">
            <w:pPr>
              <w:rPr>
                <w:rFonts w:ascii="微软雅黑" w:hAnsi="微软雅黑" w:cs="宋体"/>
                <w:strike/>
                <w:kern w:val="0"/>
                <w:sz w:val="18"/>
                <w:szCs w:val="18"/>
              </w:rPr>
            </w:pPr>
            <w:r w:rsidRPr="00E251D1">
              <w:rPr>
                <w:rFonts w:ascii="微软雅黑" w:hAnsi="微软雅黑" w:cs="宋体" w:hint="eastAsia"/>
                <w:strike/>
                <w:kern w:val="0"/>
                <w:sz w:val="18"/>
                <w:szCs w:val="18"/>
              </w:rPr>
              <w:tab/>
              <w:t>2-二级市场投资</w:t>
            </w:r>
          </w:p>
          <w:p w14:paraId="0FBFD79C" w14:textId="2A85F6D4" w:rsidR="009A0B90" w:rsidRPr="00E251D1" w:rsidRDefault="001C1F74" w:rsidP="001C1F74">
            <w:pPr>
              <w:rPr>
                <w:strike/>
                <w:sz w:val="18"/>
                <w:szCs w:val="20"/>
              </w:rPr>
            </w:pPr>
            <w:r w:rsidRPr="00E251D1">
              <w:rPr>
                <w:rFonts w:ascii="微软雅黑" w:hAnsi="微软雅黑" w:cs="宋体" w:hint="eastAsia"/>
                <w:strike/>
                <w:kern w:val="0"/>
                <w:sz w:val="18"/>
                <w:szCs w:val="18"/>
              </w:rPr>
              <w:tab/>
              <w:t>3-定向增发</w:t>
            </w:r>
          </w:p>
        </w:tc>
      </w:tr>
      <w:tr w:rsidR="009A0B90" w14:paraId="1C026016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A0DBD" w14:textId="77777777" w:rsidR="009A0B90" w:rsidRDefault="009A0B90" w:rsidP="009A0B90">
            <w:pPr>
              <w:numPr>
                <w:ilvl w:val="0"/>
                <w:numId w:val="4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DEB45" w14:textId="13FFA33A" w:rsidR="009A0B90" w:rsidRDefault="009A0B90" w:rsidP="009A0B90"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GPSSD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78736" w14:textId="250BB27D" w:rsidR="009A0B90" w:rsidRDefault="009A0B90" w:rsidP="009A0B90">
            <w:pPr>
              <w:rPr>
                <w:kern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B17F5" w14:textId="1FF50E0A" w:rsidR="009A0B90" w:rsidRDefault="009A0B90" w:rsidP="009A0B9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2D6DE" w14:textId="071B4B5E" w:rsidR="009A0B90" w:rsidRPr="00160068" w:rsidRDefault="009A0B90" w:rsidP="009A0B90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上市地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2260E" w14:textId="77777777" w:rsidR="00E16BD3" w:rsidRPr="009A0B90" w:rsidRDefault="00E16BD3" w:rsidP="00E16BD3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上市地（3007）</w:t>
            </w:r>
          </w:p>
          <w:p w14:paraId="0E5ABE4E" w14:textId="77777777" w:rsidR="00E16BD3" w:rsidRPr="009A0B90" w:rsidRDefault="00E16BD3" w:rsidP="00E16BD3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1-上海</w:t>
            </w:r>
          </w:p>
          <w:p w14:paraId="4A437A4C" w14:textId="77777777" w:rsidR="00E16BD3" w:rsidRPr="009A0B90" w:rsidRDefault="00E16BD3" w:rsidP="00E16BD3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2-深圳</w:t>
            </w:r>
          </w:p>
          <w:p w14:paraId="19B785C9" w14:textId="77777777" w:rsidR="00E16BD3" w:rsidRPr="009A0B90" w:rsidRDefault="00E16BD3" w:rsidP="00E16BD3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lastRenderedPageBreak/>
              <w:t>3-香港</w:t>
            </w:r>
          </w:p>
          <w:p w14:paraId="30943122" w14:textId="77777777" w:rsidR="00E16BD3" w:rsidRPr="009A0B90" w:rsidRDefault="00E16BD3" w:rsidP="00E16BD3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4-新加坡</w:t>
            </w:r>
          </w:p>
          <w:p w14:paraId="402DB946" w14:textId="77777777" w:rsidR="00E16BD3" w:rsidRPr="009A0B90" w:rsidRDefault="00E16BD3" w:rsidP="00E16BD3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5-伦敦</w:t>
            </w:r>
          </w:p>
          <w:p w14:paraId="352976B1" w14:textId="77777777" w:rsidR="00E16BD3" w:rsidRPr="009A0B90" w:rsidRDefault="00E16BD3" w:rsidP="00E16BD3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6-纽约</w:t>
            </w:r>
          </w:p>
          <w:p w14:paraId="12BB29FD" w14:textId="77777777" w:rsidR="00E16BD3" w:rsidRPr="009A0B90" w:rsidRDefault="00E16BD3" w:rsidP="00E16BD3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7-东京</w:t>
            </w:r>
          </w:p>
          <w:p w14:paraId="5319B35A" w14:textId="31467F8A" w:rsidR="009A0B90" w:rsidRPr="00160068" w:rsidRDefault="00E16BD3" w:rsidP="001740FE">
            <w:pPr>
              <w:ind w:leftChars="100" w:left="210"/>
              <w:rPr>
                <w:sz w:val="18"/>
                <w:szCs w:val="20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8-其他</w:t>
            </w:r>
          </w:p>
        </w:tc>
      </w:tr>
      <w:tr w:rsidR="009A0B90" w14:paraId="0E941809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CDE0C" w14:textId="77777777" w:rsidR="009A0B90" w:rsidRDefault="009A0B90" w:rsidP="009A0B90">
            <w:pPr>
              <w:numPr>
                <w:ilvl w:val="0"/>
                <w:numId w:val="4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F32B9" w14:textId="5125A19D" w:rsidR="009A0B90" w:rsidRDefault="009A0B90" w:rsidP="009A0B90"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GP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J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YS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9BE2C" w14:textId="37E549F6" w:rsidR="009A0B90" w:rsidRDefault="009A0B90" w:rsidP="009A0B90">
            <w:pPr>
              <w:rPr>
                <w:kern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16518" w14:textId="1728625D" w:rsidR="009A0B90" w:rsidRDefault="009A0B90" w:rsidP="009A0B9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00BA9" w14:textId="3D26FE49" w:rsidR="009A0B90" w:rsidRPr="00160068" w:rsidRDefault="009A0B90" w:rsidP="009A0B90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交易所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BFFE0" w14:textId="6DA01B12" w:rsidR="009A0B90" w:rsidRPr="00160068" w:rsidRDefault="009A0B90" w:rsidP="001C1F74">
            <w:pPr>
              <w:rPr>
                <w:sz w:val="18"/>
                <w:szCs w:val="20"/>
              </w:rPr>
            </w:pPr>
          </w:p>
        </w:tc>
      </w:tr>
      <w:tr w:rsidR="009A0B90" w14:paraId="0184B113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ACBC9" w14:textId="77777777" w:rsidR="009A0B90" w:rsidRDefault="009A0B90" w:rsidP="009A0B90">
            <w:pPr>
              <w:numPr>
                <w:ilvl w:val="0"/>
                <w:numId w:val="4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8D8E7" w14:textId="2BB5F10F" w:rsidR="009A0B90" w:rsidRDefault="009A0B90" w:rsidP="009A0B90">
            <w:r w:rsidRPr="002E1E31">
              <w:rPr>
                <w:rFonts w:ascii="微软雅黑" w:hAnsi="微软雅黑" w:cs="宋体"/>
                <w:kern w:val="0"/>
                <w:sz w:val="18"/>
                <w:szCs w:val="18"/>
              </w:rPr>
              <w:t>JNSSGPBK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5EB8F" w14:textId="4E6389BA" w:rsidR="009A0B90" w:rsidRDefault="009A0B90" w:rsidP="009A0B90">
            <w:pPr>
              <w:rPr>
                <w:kern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ABE63" w14:textId="03524BA7" w:rsidR="009A0B90" w:rsidRDefault="009A0B90" w:rsidP="009A0B9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6DC78" w14:textId="1BF605A5" w:rsidR="009A0B90" w:rsidRPr="00160068" w:rsidRDefault="009A0B90" w:rsidP="009A0B90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境内上市股票板块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101DA" w14:textId="77777777" w:rsidR="009A0B90" w:rsidRPr="009A0B90" w:rsidRDefault="009A0B90" w:rsidP="009A0B90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境内上市股票板块（6034）</w:t>
            </w:r>
          </w:p>
          <w:p w14:paraId="5AF0E8ED" w14:textId="77777777" w:rsidR="009A0B90" w:rsidRPr="009A0B90" w:rsidRDefault="009A0B90" w:rsidP="009A0B90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1-主板</w:t>
            </w:r>
          </w:p>
          <w:p w14:paraId="6724B90B" w14:textId="77777777" w:rsidR="009A0B90" w:rsidRPr="009A0B90" w:rsidRDefault="009A0B90" w:rsidP="009A0B90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2-中小板</w:t>
            </w:r>
          </w:p>
          <w:p w14:paraId="06DBB8E3" w14:textId="77777777" w:rsidR="009A0B90" w:rsidRPr="009A0B90" w:rsidRDefault="009A0B90" w:rsidP="009A0B90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3-创业板</w:t>
            </w:r>
          </w:p>
          <w:p w14:paraId="3114AEDA" w14:textId="3650806E" w:rsidR="009A0B90" w:rsidRPr="00160068" w:rsidRDefault="009A0B90" w:rsidP="009A0B90">
            <w:pPr>
              <w:rPr>
                <w:sz w:val="18"/>
                <w:szCs w:val="20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4-</w:t>
            </w:r>
            <w:proofErr w:type="gramStart"/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科创板</w:t>
            </w:r>
            <w:proofErr w:type="gramEnd"/>
          </w:p>
        </w:tc>
      </w:tr>
      <w:tr w:rsidR="009A0B90" w14:paraId="3AA18E8A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0C748" w14:textId="77777777" w:rsidR="009A0B90" w:rsidRDefault="009A0B90" w:rsidP="009A0B90">
            <w:pPr>
              <w:numPr>
                <w:ilvl w:val="0"/>
                <w:numId w:val="4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9D5BE" w14:textId="49ACFF5E" w:rsidR="009A0B90" w:rsidRDefault="009A0B90" w:rsidP="009A0B90"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ZGB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9C9E4" w14:textId="4E267DBB" w:rsidR="009A0B90" w:rsidRDefault="009A0B90" w:rsidP="009A0B9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31F52" w14:textId="421A03D5" w:rsidR="009A0B90" w:rsidRDefault="009A0B90" w:rsidP="009A0B9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5716B" w14:textId="37FA0DC4" w:rsidR="009A0B90" w:rsidRPr="00160068" w:rsidRDefault="009A0B90" w:rsidP="009A0B90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总股本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CED8A" w14:textId="5FE0DA8B" w:rsidR="009A0B90" w:rsidRPr="00160068" w:rsidRDefault="009A0B90" w:rsidP="009A0B90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流通股股本</w:t>
            </w:r>
          </w:p>
        </w:tc>
      </w:tr>
      <w:tr w:rsidR="009A0B90" w14:paraId="349577A4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621F1" w14:textId="77777777" w:rsidR="009A0B90" w:rsidRDefault="009A0B90" w:rsidP="009A0B90">
            <w:pPr>
              <w:numPr>
                <w:ilvl w:val="0"/>
                <w:numId w:val="4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10447" w14:textId="48EDD0E8" w:rsidR="009A0B90" w:rsidRDefault="009A0B90" w:rsidP="009A0B90"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FXRLB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DD695" w14:textId="5B8D225D" w:rsidR="009A0B90" w:rsidRDefault="009A0B90" w:rsidP="009A0B90">
            <w:pPr>
              <w:rPr>
                <w:kern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DF436" w14:textId="54F0E422" w:rsidR="009A0B90" w:rsidRDefault="009A0B90" w:rsidP="009A0B90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8C9D" w14:textId="1A74600B" w:rsidR="009A0B90" w:rsidRPr="00160068" w:rsidRDefault="009A0B90" w:rsidP="009A0B90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发行人类别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56C7B" w14:textId="7505E429" w:rsidR="009A0B90" w:rsidRDefault="009A0B90" w:rsidP="009A0B90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-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金融机构</w:t>
            </w:r>
          </w:p>
          <w:p w14:paraId="7FD54A6F" w14:textId="23364BC7" w:rsidR="009A0B90" w:rsidRPr="00160068" w:rsidRDefault="009A0B90" w:rsidP="009A0B90">
            <w:pPr>
              <w:rPr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-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非金融机构 </w:t>
            </w:r>
          </w:p>
        </w:tc>
      </w:tr>
      <w:tr w:rsidR="009A0B90" w14:paraId="1CE31D64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CBE5F" w14:textId="77777777" w:rsidR="009A0B90" w:rsidRDefault="009A0B90" w:rsidP="009A0B90">
            <w:pPr>
              <w:numPr>
                <w:ilvl w:val="0"/>
                <w:numId w:val="4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0201A" w14:textId="66742F51" w:rsidR="009A0B90" w:rsidRDefault="009A0B90" w:rsidP="009A0B90"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FXRHY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C33E6" w14:textId="5AB7B6E9" w:rsidR="009A0B90" w:rsidRDefault="009A0B90" w:rsidP="009A0B9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FF011" w14:textId="77777777" w:rsidR="009A0B90" w:rsidRDefault="009A0B90" w:rsidP="009A0B90">
            <w:pPr>
              <w:jc w:val="center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C37F" w14:textId="7D954A8D" w:rsidR="009A0B90" w:rsidRPr="00160068" w:rsidRDefault="009A0B90" w:rsidP="009A0B90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发行人行业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94850" w14:textId="77777777" w:rsidR="009A0B90" w:rsidRPr="001D75B7" w:rsidRDefault="009A0B90" w:rsidP="009A0B90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行业分类（大类）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(2008)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49F7F084" w14:textId="77777777" w:rsidR="009A0B90" w:rsidRPr="001D75B7" w:rsidRDefault="009A0B90" w:rsidP="009A0B90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基础产业</w:t>
            </w:r>
          </w:p>
          <w:p w14:paraId="47D2CE6C" w14:textId="77777777" w:rsidR="009A0B90" w:rsidRPr="001D75B7" w:rsidRDefault="009A0B90" w:rsidP="009A0B90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房地产</w:t>
            </w:r>
          </w:p>
          <w:p w14:paraId="7D45D03C" w14:textId="77777777" w:rsidR="009A0B90" w:rsidRPr="001D75B7" w:rsidRDefault="009A0B90" w:rsidP="009A0B90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证券</w:t>
            </w:r>
          </w:p>
          <w:p w14:paraId="7A52872D" w14:textId="77777777" w:rsidR="009A0B90" w:rsidRPr="001D75B7" w:rsidRDefault="009A0B90" w:rsidP="009A0B90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金融机构</w:t>
            </w:r>
          </w:p>
          <w:p w14:paraId="4B18D371" w14:textId="77777777" w:rsidR="009A0B90" w:rsidRPr="001D75B7" w:rsidRDefault="009A0B90" w:rsidP="009A0B90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工商企业</w:t>
            </w:r>
          </w:p>
          <w:p w14:paraId="4DADBAC6" w14:textId="127466E7" w:rsidR="009A0B90" w:rsidRPr="00160068" w:rsidRDefault="009A0B90" w:rsidP="009A0B90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</w:t>
            </w:r>
          </w:p>
        </w:tc>
      </w:tr>
      <w:tr w:rsidR="009A0B90" w14:paraId="1C799F71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E94CD" w14:textId="77777777" w:rsidR="009A0B90" w:rsidRDefault="009A0B90" w:rsidP="009A0B90">
            <w:pPr>
              <w:numPr>
                <w:ilvl w:val="0"/>
                <w:numId w:val="4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F4227" w14:textId="12482ADE" w:rsidR="009A0B90" w:rsidRDefault="009A0B90" w:rsidP="009A0B90"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F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XRHYMX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9CF86" w14:textId="01D3D900" w:rsidR="009A0B90" w:rsidRDefault="009A0B90" w:rsidP="009A0B9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B1D2D" w14:textId="77777777" w:rsidR="009A0B90" w:rsidRDefault="009A0B90" w:rsidP="009A0B90">
            <w:pPr>
              <w:jc w:val="center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B047E" w14:textId="635A0B24" w:rsidR="009A0B90" w:rsidRPr="00160068" w:rsidRDefault="009A0B90" w:rsidP="009A0B90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发行人行业明细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811A3" w14:textId="7DC0E8E6" w:rsidR="009A0B90" w:rsidRPr="00160068" w:rsidRDefault="009A0B90" w:rsidP="009A0B90">
            <w:pPr>
              <w:rPr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国民经济行业分类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(GB/T 4754)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(1002)</w:t>
            </w:r>
          </w:p>
        </w:tc>
      </w:tr>
      <w:tr w:rsidR="009A0B90" w14:paraId="23CAE9A8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8185" w14:textId="77777777" w:rsidR="009A0B90" w:rsidRDefault="009A0B90" w:rsidP="009A0B90">
            <w:pPr>
              <w:numPr>
                <w:ilvl w:val="0"/>
                <w:numId w:val="43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CA30F" w14:textId="75A14476" w:rsidR="009A0B90" w:rsidRDefault="009A0B90" w:rsidP="009A0B90"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FXRGLJYBS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44D4" w14:textId="6C6FCD4C" w:rsidR="009A0B90" w:rsidRDefault="009A0B90" w:rsidP="009A0B90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52C57" w14:textId="77777777" w:rsidR="009A0B90" w:rsidRDefault="009A0B90" w:rsidP="009A0B90">
            <w:pPr>
              <w:jc w:val="center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EFB5" w14:textId="106A511A" w:rsidR="009A0B90" w:rsidRPr="00160068" w:rsidRDefault="009A0B90" w:rsidP="009A0B90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发行人</w:t>
            </w:r>
            <w:r w:rsidRPr="002F1B4C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关联交易标识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A9C1E" w14:textId="77777777" w:rsidR="009A0B90" w:rsidRPr="001D75B7" w:rsidRDefault="009A0B90" w:rsidP="009A0B90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5E83F4A0" w14:textId="77777777" w:rsidR="009A0B90" w:rsidRPr="001D75B7" w:rsidRDefault="009A0B90" w:rsidP="009A0B90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2AB2AE06" w14:textId="074C9424" w:rsidR="009A0B90" w:rsidRPr="00160068" w:rsidRDefault="009A0B90" w:rsidP="009A0B90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</w:tbl>
    <w:p w14:paraId="7DE19F27" w14:textId="53A38E42" w:rsidR="00270698" w:rsidRPr="009A0B90" w:rsidRDefault="00270698" w:rsidP="00270698"/>
    <w:p w14:paraId="449553D1" w14:textId="05C35415" w:rsidR="00270698" w:rsidRDefault="00270698" w:rsidP="00270698"/>
    <w:p w14:paraId="317D6E1D" w14:textId="33F62920" w:rsidR="00691AA8" w:rsidRDefault="00691AA8" w:rsidP="00270698"/>
    <w:p w14:paraId="2C494328" w14:textId="4E87ADE8" w:rsidR="00691AA8" w:rsidRDefault="00691AA8" w:rsidP="00691AA8">
      <w:pPr>
        <w:pStyle w:val="3"/>
        <w:numPr>
          <w:ilvl w:val="2"/>
          <w:numId w:val="1"/>
        </w:numPr>
      </w:pPr>
      <w:r>
        <w:rPr>
          <w:rFonts w:hint="eastAsia"/>
        </w:rPr>
        <w:t>股票</w:t>
      </w:r>
      <w:r w:rsidR="0081666F">
        <w:rPr>
          <w:rFonts w:hint="eastAsia"/>
        </w:rPr>
        <w:t>管理信息（持仓）</w:t>
      </w:r>
    </w:p>
    <w:p w14:paraId="6B7EE7B4" w14:textId="12500656" w:rsidR="00D56FF5" w:rsidRDefault="00D56FF5" w:rsidP="00D56FF5">
      <w:pPr>
        <w:rPr>
          <w:rFonts w:eastAsia="仿宋_GB2312"/>
        </w:rPr>
      </w:pPr>
      <w:r>
        <w:rPr>
          <w:rFonts w:hint="eastAsia"/>
        </w:rPr>
        <w:t>视图：</w:t>
      </w:r>
      <w:r>
        <w:t>V_E4_G01</w:t>
      </w:r>
      <w:r w:rsidR="00094495">
        <w:rPr>
          <w:rFonts w:eastAsia="仿宋_GB2312"/>
        </w:rPr>
        <w:t>_</w:t>
      </w:r>
      <w:r>
        <w:rPr>
          <w:rFonts w:eastAsia="仿宋_GB2312"/>
        </w:rPr>
        <w:t>GP</w:t>
      </w:r>
      <w:r w:rsidR="009B7CE0">
        <w:rPr>
          <w:rFonts w:eastAsia="仿宋_GB2312"/>
        </w:rPr>
        <w:t>GL</w:t>
      </w:r>
      <w:r>
        <w:rPr>
          <w:rFonts w:eastAsia="仿宋_GB2312"/>
        </w:rPr>
        <w:t>XX</w:t>
      </w:r>
    </w:p>
    <w:p w14:paraId="7E8BC69E" w14:textId="68EC590D" w:rsidR="00D56FF5" w:rsidRPr="00D02B63" w:rsidRDefault="00D56FF5" w:rsidP="00D56FF5">
      <w:pPr>
        <w:rPr>
          <w:rFonts w:hint="eastAsia"/>
        </w:rPr>
      </w:pPr>
      <w:r>
        <w:rPr>
          <w:rFonts w:eastAsia="仿宋_GB2312" w:hint="eastAsia"/>
        </w:rPr>
        <w:t>索引</w:t>
      </w:r>
      <w:r>
        <w:rPr>
          <w:rFonts w:eastAsia="仿宋_GB2312" w:hint="eastAsia"/>
        </w:rPr>
        <w:t xml:space="preserve"> </w:t>
      </w:r>
      <w:r>
        <w:rPr>
          <w:rFonts w:eastAsia="仿宋_GB2312"/>
        </w:rPr>
        <w:t>:REPORT_MONTH + CPDM + GPDM + GPSSD</w:t>
      </w:r>
      <w:r w:rsidR="006A67E9">
        <w:rPr>
          <w:rFonts w:eastAsia="仿宋_GB2312"/>
        </w:rPr>
        <w:t xml:space="preserve"> </w:t>
      </w:r>
      <w:r w:rsidR="006A67E9">
        <w:rPr>
          <w:rFonts w:eastAsia="仿宋_GB2312" w:hint="eastAsia"/>
        </w:rPr>
        <w:t>+</w:t>
      </w:r>
      <w:r w:rsidR="006A67E9">
        <w:rPr>
          <w:rFonts w:eastAsia="仿宋_GB2312"/>
        </w:rPr>
        <w:t xml:space="preserve"> </w:t>
      </w:r>
      <w:r w:rsidR="006A67E9" w:rsidRPr="00E251D1">
        <w:rPr>
          <w:rFonts w:ascii="微软雅黑" w:hAnsi="微软雅黑" w:cs="宋体" w:hint="eastAsia"/>
          <w:color w:val="FF0000"/>
          <w:kern w:val="0"/>
          <w:sz w:val="18"/>
          <w:szCs w:val="18"/>
        </w:rPr>
        <w:t>T</w:t>
      </w:r>
      <w:r w:rsidR="006A67E9" w:rsidRPr="00E251D1">
        <w:rPr>
          <w:rFonts w:ascii="微软雅黑" w:hAnsi="微软雅黑" w:cs="宋体"/>
          <w:color w:val="FF0000"/>
          <w:kern w:val="0"/>
          <w:sz w:val="18"/>
          <w:szCs w:val="18"/>
        </w:rPr>
        <w:t>ZGPFS</w:t>
      </w:r>
      <w:r>
        <w:rPr>
          <w:rFonts w:eastAsia="仿宋_GB2312"/>
        </w:rPr>
        <w:t xml:space="preserve"> </w:t>
      </w:r>
      <w:r>
        <w:rPr>
          <w:rFonts w:eastAsia="仿宋_GB2312" w:hint="eastAsia"/>
        </w:rPr>
        <w:t>唯一</w:t>
      </w:r>
    </w:p>
    <w:p w14:paraId="24910BD0" w14:textId="77777777" w:rsidR="00D56FF5" w:rsidRPr="00D56FF5" w:rsidRDefault="00D56FF5" w:rsidP="00D56FF5">
      <w:pPr>
        <w:rPr>
          <w:rFonts w:hint="eastAsia"/>
        </w:rPr>
      </w:pPr>
    </w:p>
    <w:tbl>
      <w:tblPr>
        <w:tblW w:w="10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84"/>
        <w:gridCol w:w="3402"/>
      </w:tblGrid>
      <w:tr w:rsidR="00C00501" w:rsidRPr="00F65621" w14:paraId="0E3927E6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1831834" w14:textId="77777777" w:rsidR="00C00501" w:rsidRPr="00F65621" w:rsidRDefault="00C00501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D44602C" w14:textId="77777777" w:rsidR="00C00501" w:rsidRPr="00F65621" w:rsidRDefault="00C00501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32A7DA8" w14:textId="77777777" w:rsidR="00C00501" w:rsidRPr="00F65621" w:rsidRDefault="00C00501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02371AB" w14:textId="77777777" w:rsidR="00C00501" w:rsidRPr="00F65621" w:rsidRDefault="00C00501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ACC8C94" w14:textId="77777777" w:rsidR="00C00501" w:rsidRPr="00F65621" w:rsidRDefault="00C00501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439F358" w14:textId="77777777" w:rsidR="00C00501" w:rsidRPr="00F65621" w:rsidRDefault="00C00501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C00501" w14:paraId="323D7FC7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C6D7C" w14:textId="77777777" w:rsidR="00C00501" w:rsidRDefault="00C00501" w:rsidP="00C00501">
            <w:pPr>
              <w:numPr>
                <w:ilvl w:val="0"/>
                <w:numId w:val="44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0FA19" w14:textId="0F55AC7C" w:rsidR="00C00501" w:rsidRDefault="00C00501" w:rsidP="004040DE">
            <w:pPr>
              <w:rPr>
                <w:kern w:val="0"/>
              </w:rPr>
            </w:pPr>
            <w:r>
              <w:rPr>
                <w:kern w:val="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778EF" w14:textId="4AF79E5D" w:rsidR="00C00501" w:rsidRDefault="00C00501" w:rsidP="004040DE">
            <w:pPr>
              <w:rPr>
                <w:kern w:val="0"/>
              </w:rPr>
            </w:pPr>
            <w:r>
              <w:rPr>
                <w:kern w:val="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3960" w14:textId="7C50D896" w:rsidR="00C00501" w:rsidRDefault="00C00501" w:rsidP="004040DE">
            <w:pPr>
              <w:jc w:val="center"/>
            </w:pPr>
            <w: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0D578" w14:textId="13E3B389" w:rsidR="00C00501" w:rsidRPr="00160068" w:rsidRDefault="00C00501" w:rsidP="004040DE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月份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A1BE8" w14:textId="77777777" w:rsidR="00C00501" w:rsidRPr="00160068" w:rsidRDefault="00C00501" w:rsidP="004040DE">
            <w:pPr>
              <w:rPr>
                <w:sz w:val="18"/>
                <w:szCs w:val="20"/>
              </w:rPr>
            </w:pPr>
          </w:p>
        </w:tc>
      </w:tr>
      <w:tr w:rsidR="00C00501" w14:paraId="4F029253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3A649" w14:textId="77777777" w:rsidR="00C00501" w:rsidRDefault="00C00501" w:rsidP="00C00501">
            <w:pPr>
              <w:numPr>
                <w:ilvl w:val="0"/>
                <w:numId w:val="4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F0CD1" w14:textId="56236264" w:rsidR="00C00501" w:rsidRDefault="00C00501" w:rsidP="004040D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C00501">
              <w:rPr>
                <w:rFonts w:ascii="微软雅黑" w:hAnsi="微软雅黑" w:cs="宋体"/>
                <w:kern w:val="0"/>
                <w:sz w:val="18"/>
                <w:szCs w:val="18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BA703" w14:textId="704B170B" w:rsidR="00C00501" w:rsidRDefault="00C00501" w:rsidP="004040D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2E5F1" w14:textId="0BBFF211" w:rsidR="00C00501" w:rsidRDefault="00C00501" w:rsidP="004040D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C562C" w14:textId="3E9EC0DE" w:rsidR="00C00501" w:rsidRDefault="00C00501" w:rsidP="004040D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信托产品代码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2A722" w14:textId="77777777" w:rsidR="00C00501" w:rsidRPr="00160068" w:rsidRDefault="00C00501" w:rsidP="004040DE">
            <w:pPr>
              <w:rPr>
                <w:sz w:val="18"/>
                <w:szCs w:val="20"/>
              </w:rPr>
            </w:pPr>
          </w:p>
        </w:tc>
      </w:tr>
      <w:tr w:rsidR="00C00501" w14:paraId="64F9673A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019BC" w14:textId="77777777" w:rsidR="00C00501" w:rsidRDefault="00C00501" w:rsidP="00C00501">
            <w:pPr>
              <w:numPr>
                <w:ilvl w:val="0"/>
                <w:numId w:val="4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83B81" w14:textId="21DAA3A9" w:rsidR="00C00501" w:rsidRDefault="00C00501" w:rsidP="00C00501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GPDM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FA798" w14:textId="5BC54F7A" w:rsidR="00C00501" w:rsidRDefault="00C00501" w:rsidP="00C00501">
            <w:pPr>
              <w:rPr>
                <w:kern w:val="0"/>
              </w:rPr>
            </w:pPr>
            <w:r>
              <w:rPr>
                <w:kern w:val="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D42FD" w14:textId="3B86E74B" w:rsidR="00C00501" w:rsidRDefault="00C00501" w:rsidP="00C00501">
            <w:pPr>
              <w:jc w:val="center"/>
            </w:pPr>
            <w: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FDCC4" w14:textId="3FE18A73" w:rsidR="00C00501" w:rsidRDefault="00D56FF5" w:rsidP="00C00501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股票</w:t>
            </w:r>
            <w:r w:rsidR="00C00501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54AF5" w14:textId="77777777" w:rsidR="00C00501" w:rsidRPr="00160068" w:rsidRDefault="00C00501" w:rsidP="00C00501">
            <w:pPr>
              <w:rPr>
                <w:sz w:val="18"/>
                <w:szCs w:val="20"/>
              </w:rPr>
            </w:pPr>
          </w:p>
        </w:tc>
      </w:tr>
      <w:tr w:rsidR="00C00501" w14:paraId="03A7928B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BCFBA" w14:textId="77777777" w:rsidR="00C00501" w:rsidRDefault="00C00501" w:rsidP="00C00501">
            <w:pPr>
              <w:numPr>
                <w:ilvl w:val="0"/>
                <w:numId w:val="4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D1BFD" w14:textId="77777777" w:rsidR="00C00501" w:rsidRDefault="00C00501" w:rsidP="00C00501">
            <w:r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  <w:t>GPMC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797D8" w14:textId="77777777" w:rsidR="00C00501" w:rsidRDefault="00C00501" w:rsidP="00C00501">
            <w:pPr>
              <w:rPr>
                <w:kern w:val="0"/>
              </w:rPr>
            </w:pPr>
            <w:r>
              <w:rPr>
                <w:kern w:val="0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918A0" w14:textId="77777777" w:rsidR="00C00501" w:rsidRDefault="00C00501" w:rsidP="00C0050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2A630" w14:textId="6C6969F9" w:rsidR="00C00501" w:rsidRPr="00160068" w:rsidRDefault="00D56FF5" w:rsidP="00C00501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股票</w:t>
            </w:r>
            <w:r w:rsidR="00C00501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E6724" w14:textId="77777777" w:rsidR="00C00501" w:rsidRPr="00160068" w:rsidRDefault="00C00501" w:rsidP="00C00501">
            <w:pPr>
              <w:rPr>
                <w:sz w:val="18"/>
                <w:szCs w:val="20"/>
              </w:rPr>
            </w:pPr>
          </w:p>
        </w:tc>
      </w:tr>
      <w:tr w:rsidR="00C00501" w14:paraId="4AA11575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5C87C" w14:textId="77777777" w:rsidR="00C00501" w:rsidRDefault="00C00501" w:rsidP="00C00501">
            <w:pPr>
              <w:numPr>
                <w:ilvl w:val="0"/>
                <w:numId w:val="4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901FB" w14:textId="77777777" w:rsidR="00C00501" w:rsidRDefault="00C00501" w:rsidP="00C00501"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GPSSD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DD837" w14:textId="77777777" w:rsidR="00C00501" w:rsidRDefault="00C00501" w:rsidP="00C00501">
            <w:pPr>
              <w:rPr>
                <w:kern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B49D" w14:textId="77777777" w:rsidR="00C00501" w:rsidRDefault="00C00501" w:rsidP="00C00501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99D9C" w14:textId="77777777" w:rsidR="00C00501" w:rsidRPr="00160068" w:rsidRDefault="00C00501" w:rsidP="00C00501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上市地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05AD0" w14:textId="77777777" w:rsidR="00C00501" w:rsidRPr="009A0B90" w:rsidRDefault="00C00501" w:rsidP="00C00501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上市地（3007）</w:t>
            </w:r>
          </w:p>
          <w:p w14:paraId="6578C20A" w14:textId="77777777" w:rsidR="00C00501" w:rsidRPr="009A0B90" w:rsidRDefault="00C00501" w:rsidP="00C00501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lastRenderedPageBreak/>
              <w:t>1-上海</w:t>
            </w:r>
          </w:p>
          <w:p w14:paraId="64B8E9B9" w14:textId="77777777" w:rsidR="00C00501" w:rsidRPr="009A0B90" w:rsidRDefault="00C00501" w:rsidP="00C00501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2-深圳</w:t>
            </w:r>
          </w:p>
          <w:p w14:paraId="24EB5439" w14:textId="77777777" w:rsidR="00C00501" w:rsidRPr="009A0B90" w:rsidRDefault="00C00501" w:rsidP="00C00501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3-香港</w:t>
            </w:r>
          </w:p>
          <w:p w14:paraId="730AC567" w14:textId="77777777" w:rsidR="00C00501" w:rsidRPr="009A0B90" w:rsidRDefault="00C00501" w:rsidP="00C00501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4-新加坡</w:t>
            </w:r>
          </w:p>
          <w:p w14:paraId="7F43F12E" w14:textId="77777777" w:rsidR="00C00501" w:rsidRPr="009A0B90" w:rsidRDefault="00C00501" w:rsidP="00C00501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5-伦敦</w:t>
            </w:r>
          </w:p>
          <w:p w14:paraId="6C888026" w14:textId="77777777" w:rsidR="00C00501" w:rsidRPr="009A0B90" w:rsidRDefault="00C00501" w:rsidP="00C00501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6-纽约</w:t>
            </w:r>
          </w:p>
          <w:p w14:paraId="4BA9172F" w14:textId="77777777" w:rsidR="00C00501" w:rsidRPr="009A0B90" w:rsidRDefault="00C00501" w:rsidP="00C00501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7-东京</w:t>
            </w:r>
          </w:p>
          <w:p w14:paraId="30EB36C6" w14:textId="77777777" w:rsidR="00C00501" w:rsidRPr="00160068" w:rsidRDefault="00C00501" w:rsidP="00C00501">
            <w:pPr>
              <w:ind w:leftChars="100" w:left="210"/>
              <w:rPr>
                <w:sz w:val="18"/>
                <w:szCs w:val="20"/>
              </w:rPr>
            </w:pPr>
            <w:r w:rsidRPr="009A0B90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8-其他</w:t>
            </w:r>
          </w:p>
        </w:tc>
      </w:tr>
      <w:tr w:rsidR="00E251D1" w14:paraId="04129B95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32C7B" w14:textId="77777777" w:rsidR="00E251D1" w:rsidRDefault="00E251D1" w:rsidP="00E251D1">
            <w:pPr>
              <w:numPr>
                <w:ilvl w:val="0"/>
                <w:numId w:val="4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E52E8" w14:textId="114B677B" w:rsidR="00E251D1" w:rsidRPr="00E251D1" w:rsidRDefault="00E251D1" w:rsidP="00E251D1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E251D1">
              <w:rPr>
                <w:rFonts w:ascii="微软雅黑" w:hAnsi="微软雅黑" w:cs="宋体" w:hint="eastAsia"/>
                <w:color w:val="FF0000"/>
                <w:kern w:val="0"/>
                <w:sz w:val="18"/>
                <w:szCs w:val="18"/>
              </w:rPr>
              <w:t>T</w:t>
            </w:r>
            <w:r w:rsidRPr="00E251D1"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  <w:t>ZGPFS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F8185" w14:textId="77777777" w:rsidR="00E251D1" w:rsidRPr="00E251D1" w:rsidRDefault="00E251D1" w:rsidP="00E251D1">
            <w:pPr>
              <w:rPr>
                <w:kern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8B33E" w14:textId="14CDA2BE" w:rsidR="00E251D1" w:rsidRPr="00E251D1" w:rsidRDefault="00E251D1" w:rsidP="00E251D1">
            <w:pPr>
              <w:jc w:val="center"/>
            </w:pPr>
            <w:r w:rsidRPr="00E251D1"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128E3" w14:textId="2FE90A52" w:rsidR="00E251D1" w:rsidRPr="00E251D1" w:rsidRDefault="00E251D1" w:rsidP="00E251D1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E251D1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投资股票方式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DC794" w14:textId="77777777" w:rsidR="00E251D1" w:rsidRPr="00E251D1" w:rsidRDefault="00E251D1" w:rsidP="00E251D1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251D1"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投资股票方式（6033）</w:t>
            </w:r>
          </w:p>
          <w:p w14:paraId="4F1E3FCC" w14:textId="10B79660" w:rsidR="00E251D1" w:rsidRPr="00E251D1" w:rsidRDefault="00E251D1" w:rsidP="00586E09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E251D1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1-一级市场投资</w:t>
            </w:r>
          </w:p>
          <w:p w14:paraId="56825671" w14:textId="6E10AA87" w:rsidR="00E251D1" w:rsidRPr="00E251D1" w:rsidRDefault="00E251D1" w:rsidP="00586E09">
            <w:pPr>
              <w:ind w:leftChars="100" w:left="210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E251D1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2-二级市场投资</w:t>
            </w:r>
          </w:p>
          <w:p w14:paraId="538A84B9" w14:textId="106AEC17" w:rsidR="00E251D1" w:rsidRPr="00E251D1" w:rsidRDefault="00E251D1" w:rsidP="00586E09">
            <w:pPr>
              <w:ind w:leftChars="100" w:left="210"/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 w:rsidRPr="00E251D1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3-定向增发</w:t>
            </w:r>
          </w:p>
        </w:tc>
      </w:tr>
      <w:tr w:rsidR="00A7295E" w14:paraId="27D9C91A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615BE6" w14:textId="77777777" w:rsidR="00A7295E" w:rsidRDefault="00A7295E" w:rsidP="00A7295E">
            <w:pPr>
              <w:numPr>
                <w:ilvl w:val="0"/>
                <w:numId w:val="4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F4C9D" w14:textId="75FD64E9" w:rsidR="00A7295E" w:rsidRDefault="00A7295E" w:rsidP="00A7295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A7295E">
              <w:rPr>
                <w:rFonts w:ascii="微软雅黑" w:hAnsi="微软雅黑" w:cs="宋体"/>
                <w:kern w:val="0"/>
                <w:sz w:val="18"/>
                <w:szCs w:val="18"/>
              </w:rPr>
              <w:t>TZCB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AF681" w14:textId="07590C17" w:rsidR="00A7295E" w:rsidRDefault="00A7295E" w:rsidP="00A7295E">
            <w:pPr>
              <w:rPr>
                <w:kern w:val="0"/>
              </w:rPr>
            </w:pPr>
            <w:r>
              <w:rPr>
                <w:kern w:val="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9A0A" w14:textId="6BF20019" w:rsidR="00A7295E" w:rsidRDefault="00A7295E" w:rsidP="00A7295E">
            <w:pPr>
              <w:jc w:val="center"/>
            </w:pPr>
            <w: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5501F" w14:textId="2A9AEBA9" w:rsidR="00A7295E" w:rsidRDefault="00A7295E" w:rsidP="00A7295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投资成本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F6A9D" w14:textId="77777777" w:rsidR="00A7295E" w:rsidRPr="009A0B90" w:rsidRDefault="00A7295E" w:rsidP="00A7295E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A7295E" w14:paraId="33F45461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28C3C" w14:textId="77777777" w:rsidR="00A7295E" w:rsidRDefault="00A7295E" w:rsidP="00A7295E">
            <w:pPr>
              <w:numPr>
                <w:ilvl w:val="0"/>
                <w:numId w:val="4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AA8D9" w14:textId="36F0A0CF" w:rsidR="00A7295E" w:rsidRDefault="00A7295E" w:rsidP="00A7295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C00501">
              <w:rPr>
                <w:rFonts w:ascii="微软雅黑" w:hAnsi="微软雅黑" w:cs="宋体"/>
                <w:kern w:val="0"/>
                <w:sz w:val="18"/>
                <w:szCs w:val="18"/>
              </w:rPr>
              <w:t>LJGYJZBDSY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C5883" w14:textId="45E33FF7" w:rsidR="00A7295E" w:rsidRDefault="00A7295E" w:rsidP="00A7295E">
            <w:pPr>
              <w:rPr>
                <w:kern w:val="0"/>
              </w:rPr>
            </w:pPr>
            <w:r>
              <w:rPr>
                <w:kern w:val="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5E9A" w14:textId="512FFC11" w:rsidR="00A7295E" w:rsidRDefault="00A7295E" w:rsidP="00A729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5F897" w14:textId="6CF83E34" w:rsidR="00A7295E" w:rsidRDefault="00A7295E" w:rsidP="00A7295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累计公允变动损益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E66A3" w14:textId="77777777" w:rsidR="00A7295E" w:rsidRPr="009A0B90" w:rsidRDefault="00A7295E" w:rsidP="00A7295E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A7295E" w14:paraId="06306213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7761D" w14:textId="77777777" w:rsidR="00A7295E" w:rsidRDefault="00A7295E" w:rsidP="00A7295E">
            <w:pPr>
              <w:numPr>
                <w:ilvl w:val="0"/>
                <w:numId w:val="4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AEC2F" w14:textId="7D424830" w:rsidR="00A7295E" w:rsidRPr="00C00501" w:rsidRDefault="00A7295E" w:rsidP="00A7295E">
            <w:pPr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BQYSXTZSY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3A303" w14:textId="3CA6D161" w:rsidR="00A7295E" w:rsidRDefault="00A7295E" w:rsidP="00A7295E">
            <w:pPr>
              <w:rPr>
                <w:kern w:val="0"/>
              </w:rPr>
            </w:pPr>
            <w:r>
              <w:rPr>
                <w:kern w:val="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17F0F" w14:textId="6D2D5BA8" w:rsidR="00A7295E" w:rsidRDefault="00A7295E" w:rsidP="00A7295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43B8A" w14:textId="5104F399" w:rsidR="00A7295E" w:rsidRPr="00C00501" w:rsidRDefault="00A7295E" w:rsidP="00A7295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C00501">
              <w:rPr>
                <w:rFonts w:ascii="微软雅黑" w:hAnsi="微软雅黑" w:hint="eastAsia"/>
                <w:sz w:val="18"/>
                <w:szCs w:val="18"/>
              </w:rPr>
              <w:t>本期已实现投资收益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F5D9" w14:textId="77777777" w:rsidR="00A7295E" w:rsidRPr="009A0B90" w:rsidRDefault="00A7295E" w:rsidP="00A7295E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A7295E" w14:paraId="51DB8A41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3FCD8" w14:textId="77777777" w:rsidR="00A7295E" w:rsidRDefault="00A7295E" w:rsidP="00A7295E">
            <w:pPr>
              <w:numPr>
                <w:ilvl w:val="0"/>
                <w:numId w:val="44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CB6E" w14:textId="72D84CF9" w:rsidR="00A7295E" w:rsidRPr="00C00501" w:rsidRDefault="00A7295E" w:rsidP="00A7295E">
            <w:pPr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LJYSXTZSY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3F015" w14:textId="33C3D2B7" w:rsidR="00A7295E" w:rsidRDefault="00A7295E" w:rsidP="00A7295E">
            <w:pPr>
              <w:rPr>
                <w:kern w:val="0"/>
              </w:rPr>
            </w:pPr>
            <w:r>
              <w:rPr>
                <w:kern w:val="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E4D84" w14:textId="23D9873E" w:rsidR="00A7295E" w:rsidRDefault="00A7295E" w:rsidP="00A7295E">
            <w:pPr>
              <w:jc w:val="center"/>
            </w:pPr>
            <w: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08C68" w14:textId="460205F4" w:rsidR="00A7295E" w:rsidRPr="00C00501" w:rsidRDefault="00A7295E" w:rsidP="00A7295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C00501">
              <w:rPr>
                <w:rFonts w:ascii="微软雅黑" w:hAnsi="微软雅黑" w:hint="eastAsia"/>
                <w:sz w:val="18"/>
                <w:szCs w:val="18"/>
              </w:rPr>
              <w:t>累计已实现投资收益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74840" w14:textId="77777777" w:rsidR="00A7295E" w:rsidRPr="009A0B90" w:rsidRDefault="00A7295E" w:rsidP="00A7295E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</w:tbl>
    <w:p w14:paraId="05947B42" w14:textId="77777777" w:rsidR="00691AA8" w:rsidRDefault="00691AA8" w:rsidP="00270698"/>
    <w:p w14:paraId="0BE3A8FA" w14:textId="37D626AF" w:rsidR="00270698" w:rsidRDefault="00270698" w:rsidP="00270698"/>
    <w:p w14:paraId="0E36097F" w14:textId="3DE55D13" w:rsidR="00270698" w:rsidRDefault="00402EEF" w:rsidP="00270698">
      <w:pPr>
        <w:pStyle w:val="2"/>
        <w:numPr>
          <w:ilvl w:val="1"/>
          <w:numId w:val="1"/>
        </w:numPr>
      </w:pPr>
      <w:r w:rsidRPr="00402EEF">
        <w:rPr>
          <w:rFonts w:hint="eastAsia"/>
        </w:rPr>
        <w:t>证券投资管理信息</w:t>
      </w:r>
      <w:r>
        <w:rPr>
          <w:rFonts w:hint="eastAsia"/>
        </w:rPr>
        <w:t>——</w:t>
      </w:r>
      <w:r w:rsidR="00270698">
        <w:rPr>
          <w:rFonts w:hint="eastAsia"/>
        </w:rPr>
        <w:t>债券</w:t>
      </w:r>
      <w:r>
        <w:rPr>
          <w:rFonts w:hint="eastAsia"/>
        </w:rPr>
        <w:t>投资</w:t>
      </w:r>
    </w:p>
    <w:p w14:paraId="233077B3" w14:textId="57CBD509" w:rsidR="00561C3E" w:rsidRDefault="00561C3E" w:rsidP="00561C3E">
      <w:pPr>
        <w:pStyle w:val="3"/>
      </w:pPr>
      <w:r>
        <w:rPr>
          <w:rFonts w:hint="eastAsia"/>
        </w:rPr>
        <w:t>债券信息</w:t>
      </w:r>
    </w:p>
    <w:p w14:paraId="63A0819E" w14:textId="34AD89C0" w:rsidR="005A6790" w:rsidRPr="005A6790" w:rsidRDefault="005A6790" w:rsidP="005A6790">
      <w:pPr>
        <w:rPr>
          <w:rFonts w:eastAsia="仿宋_GB2312"/>
        </w:rPr>
      </w:pPr>
      <w:r w:rsidRPr="005A6790">
        <w:rPr>
          <w:rFonts w:hint="eastAsia"/>
          <w:b/>
          <w:bCs/>
        </w:rPr>
        <w:t>视图：</w:t>
      </w:r>
      <w:r w:rsidRPr="005A6790">
        <w:t>V_E4_G01</w:t>
      </w:r>
      <w:r w:rsidR="00B64426">
        <w:rPr>
          <w:rFonts w:eastAsia="仿宋_GB2312"/>
        </w:rPr>
        <w:t>_</w:t>
      </w:r>
      <w:r w:rsidRPr="005A6790">
        <w:rPr>
          <w:rFonts w:eastAsia="仿宋_GB2312"/>
        </w:rPr>
        <w:t>ZQXX</w:t>
      </w:r>
    </w:p>
    <w:p w14:paraId="1F997673" w14:textId="4659AE67" w:rsidR="005A6790" w:rsidRPr="005A6790" w:rsidRDefault="005A6790" w:rsidP="005A6790">
      <w:pPr>
        <w:rPr>
          <w:rFonts w:hint="eastAsia"/>
        </w:rPr>
      </w:pPr>
      <w:r w:rsidRPr="005A6790">
        <w:rPr>
          <w:rFonts w:eastAsia="仿宋_GB2312" w:hint="eastAsia"/>
          <w:b/>
          <w:bCs/>
        </w:rPr>
        <w:t>索引</w:t>
      </w:r>
      <w:r w:rsidRPr="005A6790">
        <w:rPr>
          <w:rFonts w:eastAsia="仿宋_GB2312" w:hint="eastAsia"/>
          <w:b/>
          <w:bCs/>
        </w:rPr>
        <w:t xml:space="preserve"> </w:t>
      </w:r>
      <w:r w:rsidRPr="005A6790">
        <w:rPr>
          <w:rFonts w:eastAsia="仿宋_GB2312"/>
          <w:b/>
          <w:bCs/>
        </w:rPr>
        <w:t>:</w:t>
      </w:r>
      <w:r w:rsidRPr="005A6790">
        <w:rPr>
          <w:rFonts w:eastAsia="仿宋_GB2312"/>
        </w:rPr>
        <w:t xml:space="preserve">ZQDM + </w:t>
      </w:r>
      <w:r w:rsidRPr="005A6790">
        <w:rPr>
          <w:rFonts w:ascii="微软雅黑" w:hAnsi="微软雅黑" w:cs="宋体"/>
          <w:kern w:val="0"/>
          <w:sz w:val="18"/>
          <w:szCs w:val="18"/>
        </w:rPr>
        <w:t>ZQJYSC</w:t>
      </w:r>
      <w:r w:rsidRPr="005A6790">
        <w:rPr>
          <w:rFonts w:eastAsia="仿宋_GB2312" w:hint="eastAsia"/>
        </w:rPr>
        <w:t>唯一</w:t>
      </w:r>
    </w:p>
    <w:p w14:paraId="41B8A50B" w14:textId="77777777" w:rsidR="005A6790" w:rsidRPr="005A6790" w:rsidRDefault="005A6790" w:rsidP="005A6790">
      <w:pPr>
        <w:rPr>
          <w:rFonts w:hint="eastAsia"/>
        </w:rPr>
      </w:pPr>
    </w:p>
    <w:tbl>
      <w:tblPr>
        <w:tblW w:w="10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84"/>
        <w:gridCol w:w="3402"/>
      </w:tblGrid>
      <w:tr w:rsidR="009432AD" w:rsidRPr="00F65621" w14:paraId="269C412E" w14:textId="77777777" w:rsidTr="00517C0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21FEA3C" w14:textId="77777777" w:rsidR="009432AD" w:rsidRPr="00F65621" w:rsidRDefault="009432AD" w:rsidP="00517C04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D69B719" w14:textId="77777777" w:rsidR="009432AD" w:rsidRPr="00F65621" w:rsidRDefault="009432AD" w:rsidP="00517C0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BA1EF81" w14:textId="77777777" w:rsidR="009432AD" w:rsidRPr="00F65621" w:rsidRDefault="009432AD" w:rsidP="00517C0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E6E2C44" w14:textId="77777777" w:rsidR="009432AD" w:rsidRPr="00F65621" w:rsidRDefault="009432AD" w:rsidP="00517C0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3A4DEAE" w14:textId="77777777" w:rsidR="009432AD" w:rsidRPr="00F65621" w:rsidRDefault="009432AD" w:rsidP="00517C0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6FF98F8" w14:textId="77777777" w:rsidR="009432AD" w:rsidRPr="00F65621" w:rsidRDefault="009432AD" w:rsidP="00517C0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9432AD" w14:paraId="000921A2" w14:textId="77777777" w:rsidTr="00517C0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D4871" w14:textId="77777777" w:rsidR="009432AD" w:rsidRDefault="009432AD" w:rsidP="009432AD">
            <w:pPr>
              <w:numPr>
                <w:ilvl w:val="0"/>
                <w:numId w:val="47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02E0" w14:textId="6342E926" w:rsidR="009432AD" w:rsidRDefault="009432AD" w:rsidP="00517C04">
            <w:pPr>
              <w:rPr>
                <w:kern w:val="0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ZQDM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80D77" w14:textId="77777777" w:rsidR="009432AD" w:rsidRDefault="009432AD" w:rsidP="00517C04">
            <w:pPr>
              <w:rPr>
                <w:kern w:val="0"/>
              </w:rPr>
            </w:pPr>
            <w:r>
              <w:rPr>
                <w:kern w:val="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949A6" w14:textId="77777777" w:rsidR="009432AD" w:rsidRDefault="009432AD" w:rsidP="00517C04">
            <w:pPr>
              <w:jc w:val="center"/>
            </w:pPr>
            <w: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B40B8" w14:textId="3F988B59" w:rsidR="009432AD" w:rsidRPr="00160068" w:rsidRDefault="009432AD" w:rsidP="00517C04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债券代码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E9D66" w14:textId="77777777" w:rsidR="009432AD" w:rsidRPr="00160068" w:rsidRDefault="009432AD" w:rsidP="00517C04">
            <w:pPr>
              <w:rPr>
                <w:sz w:val="18"/>
                <w:szCs w:val="20"/>
              </w:rPr>
            </w:pPr>
          </w:p>
        </w:tc>
      </w:tr>
      <w:tr w:rsidR="009432AD" w14:paraId="66F3B39E" w14:textId="77777777" w:rsidTr="00517C0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BF394" w14:textId="77777777" w:rsidR="009432AD" w:rsidRDefault="009432AD" w:rsidP="009432AD">
            <w:pPr>
              <w:numPr>
                <w:ilvl w:val="0"/>
                <w:numId w:val="4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C69A7" w14:textId="7679C9DC" w:rsidR="009432AD" w:rsidRDefault="009432AD" w:rsidP="00517C04">
            <w:r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  <w:t>ZQMC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E2115" w14:textId="77777777" w:rsidR="009432AD" w:rsidRDefault="009432AD" w:rsidP="00517C04">
            <w:pPr>
              <w:rPr>
                <w:kern w:val="0"/>
              </w:rPr>
            </w:pPr>
            <w:r>
              <w:rPr>
                <w:kern w:val="0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7EE4F" w14:textId="77777777" w:rsidR="009432AD" w:rsidRDefault="009432AD" w:rsidP="00517C0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E11B6" w14:textId="0EBE3FC4" w:rsidR="009432AD" w:rsidRPr="00160068" w:rsidRDefault="009432AD" w:rsidP="00517C04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债券名称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A31C1" w14:textId="77777777" w:rsidR="009432AD" w:rsidRPr="00160068" w:rsidRDefault="009432AD" w:rsidP="00517C04">
            <w:pPr>
              <w:rPr>
                <w:sz w:val="18"/>
                <w:szCs w:val="20"/>
              </w:rPr>
            </w:pPr>
          </w:p>
        </w:tc>
      </w:tr>
      <w:tr w:rsidR="009432AD" w14:paraId="60B14B3A" w14:textId="77777777" w:rsidTr="00517C0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459E" w14:textId="77777777" w:rsidR="009432AD" w:rsidRDefault="009432AD" w:rsidP="009432AD">
            <w:pPr>
              <w:numPr>
                <w:ilvl w:val="0"/>
                <w:numId w:val="4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DA474" w14:textId="32D813F4" w:rsidR="009432AD" w:rsidRDefault="009432AD" w:rsidP="009432AD">
            <w:pPr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color w:val="FF0000"/>
                <w:kern w:val="0"/>
                <w:sz w:val="18"/>
                <w:szCs w:val="18"/>
              </w:rPr>
              <w:t>Z</w:t>
            </w:r>
            <w:r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  <w:t>QLB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AB8C1" w14:textId="1BC6CC8E" w:rsidR="009432AD" w:rsidRDefault="009432AD" w:rsidP="009432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E89F2" w14:textId="34A213FE" w:rsidR="009432AD" w:rsidRDefault="009432AD" w:rsidP="009432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EEDD8" w14:textId="77777777" w:rsidR="009432AD" w:rsidRDefault="009432AD" w:rsidP="009432AD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72420" w14:textId="77777777" w:rsidR="009432AD" w:rsidRPr="009432AD" w:rsidRDefault="009432AD" w:rsidP="009432AD">
            <w:pPr>
              <w:rPr>
                <w:sz w:val="18"/>
                <w:szCs w:val="20"/>
              </w:rPr>
            </w:pPr>
            <w:r w:rsidRPr="009432AD">
              <w:rPr>
                <w:rFonts w:hint="eastAsia"/>
                <w:sz w:val="18"/>
                <w:szCs w:val="20"/>
              </w:rPr>
              <w:t>1-</w:t>
            </w:r>
            <w:r w:rsidRPr="009432AD">
              <w:rPr>
                <w:rFonts w:hint="eastAsia"/>
                <w:sz w:val="18"/>
                <w:szCs w:val="20"/>
              </w:rPr>
              <w:t>政府债券</w:t>
            </w:r>
          </w:p>
          <w:p w14:paraId="0761CBE6" w14:textId="77777777" w:rsidR="009432AD" w:rsidRPr="009432AD" w:rsidRDefault="009432AD" w:rsidP="009432AD">
            <w:pPr>
              <w:rPr>
                <w:sz w:val="18"/>
                <w:szCs w:val="20"/>
              </w:rPr>
            </w:pPr>
            <w:r w:rsidRPr="009432AD">
              <w:rPr>
                <w:rFonts w:hint="eastAsia"/>
                <w:sz w:val="18"/>
                <w:szCs w:val="20"/>
              </w:rPr>
              <w:t>2-</w:t>
            </w:r>
            <w:r w:rsidRPr="009432AD">
              <w:rPr>
                <w:rFonts w:hint="eastAsia"/>
                <w:sz w:val="18"/>
                <w:szCs w:val="20"/>
              </w:rPr>
              <w:t>中央银行债券</w:t>
            </w:r>
          </w:p>
          <w:p w14:paraId="4DD7FC16" w14:textId="77777777" w:rsidR="009432AD" w:rsidRPr="009432AD" w:rsidRDefault="009432AD" w:rsidP="009432AD">
            <w:pPr>
              <w:rPr>
                <w:sz w:val="18"/>
                <w:szCs w:val="20"/>
              </w:rPr>
            </w:pPr>
            <w:r w:rsidRPr="009432AD">
              <w:rPr>
                <w:rFonts w:hint="eastAsia"/>
                <w:sz w:val="18"/>
                <w:szCs w:val="20"/>
              </w:rPr>
              <w:t>3-</w:t>
            </w:r>
            <w:r w:rsidRPr="009432AD">
              <w:rPr>
                <w:rFonts w:hint="eastAsia"/>
                <w:sz w:val="18"/>
                <w:szCs w:val="20"/>
              </w:rPr>
              <w:t>政策性金融债券</w:t>
            </w:r>
          </w:p>
          <w:p w14:paraId="71EEC768" w14:textId="77777777" w:rsidR="009432AD" w:rsidRPr="009432AD" w:rsidRDefault="009432AD" w:rsidP="009432AD">
            <w:pPr>
              <w:rPr>
                <w:sz w:val="18"/>
                <w:szCs w:val="20"/>
              </w:rPr>
            </w:pPr>
            <w:r w:rsidRPr="009432AD">
              <w:rPr>
                <w:rFonts w:hint="eastAsia"/>
                <w:sz w:val="18"/>
                <w:szCs w:val="20"/>
              </w:rPr>
              <w:t>4-</w:t>
            </w:r>
            <w:r w:rsidRPr="009432AD">
              <w:rPr>
                <w:rFonts w:hint="eastAsia"/>
                <w:sz w:val="18"/>
                <w:szCs w:val="20"/>
              </w:rPr>
              <w:t>其他金融债券</w:t>
            </w:r>
          </w:p>
          <w:p w14:paraId="7064E4CD" w14:textId="77777777" w:rsidR="009432AD" w:rsidRPr="009432AD" w:rsidRDefault="009432AD" w:rsidP="009432AD">
            <w:pPr>
              <w:rPr>
                <w:sz w:val="18"/>
                <w:szCs w:val="20"/>
              </w:rPr>
            </w:pPr>
            <w:r w:rsidRPr="009432AD">
              <w:rPr>
                <w:rFonts w:hint="eastAsia"/>
                <w:sz w:val="18"/>
                <w:szCs w:val="20"/>
              </w:rPr>
              <w:t>5-</w:t>
            </w:r>
            <w:r w:rsidRPr="009432AD">
              <w:rPr>
                <w:rFonts w:hint="eastAsia"/>
                <w:sz w:val="18"/>
                <w:szCs w:val="20"/>
              </w:rPr>
              <w:t>企业债券</w:t>
            </w:r>
          </w:p>
          <w:p w14:paraId="69AA8EC5" w14:textId="77777777" w:rsidR="009432AD" w:rsidRPr="009432AD" w:rsidRDefault="009432AD" w:rsidP="009432AD">
            <w:pPr>
              <w:rPr>
                <w:sz w:val="18"/>
                <w:szCs w:val="20"/>
              </w:rPr>
            </w:pPr>
            <w:r w:rsidRPr="009432AD">
              <w:rPr>
                <w:rFonts w:hint="eastAsia"/>
                <w:sz w:val="18"/>
                <w:szCs w:val="20"/>
              </w:rPr>
              <w:t>6-</w:t>
            </w:r>
            <w:r w:rsidRPr="009432AD">
              <w:rPr>
                <w:rFonts w:hint="eastAsia"/>
                <w:sz w:val="18"/>
                <w:szCs w:val="20"/>
              </w:rPr>
              <w:t>公司债券</w:t>
            </w:r>
          </w:p>
          <w:p w14:paraId="4F3416F9" w14:textId="77777777" w:rsidR="009432AD" w:rsidRPr="009432AD" w:rsidRDefault="009432AD" w:rsidP="009432AD">
            <w:pPr>
              <w:rPr>
                <w:sz w:val="18"/>
                <w:szCs w:val="20"/>
              </w:rPr>
            </w:pPr>
            <w:r w:rsidRPr="009432AD">
              <w:rPr>
                <w:rFonts w:hint="eastAsia"/>
                <w:sz w:val="18"/>
                <w:szCs w:val="20"/>
              </w:rPr>
              <w:t>7-</w:t>
            </w:r>
            <w:r w:rsidRPr="009432AD">
              <w:rPr>
                <w:rFonts w:hint="eastAsia"/>
                <w:sz w:val="18"/>
                <w:szCs w:val="20"/>
              </w:rPr>
              <w:t>票据</w:t>
            </w:r>
          </w:p>
          <w:p w14:paraId="1C622E85" w14:textId="77777777" w:rsidR="009432AD" w:rsidRPr="009432AD" w:rsidRDefault="009432AD" w:rsidP="009432AD">
            <w:pPr>
              <w:rPr>
                <w:sz w:val="18"/>
                <w:szCs w:val="20"/>
              </w:rPr>
            </w:pPr>
            <w:r w:rsidRPr="009432AD">
              <w:rPr>
                <w:rFonts w:hint="eastAsia"/>
                <w:sz w:val="18"/>
                <w:szCs w:val="20"/>
              </w:rPr>
              <w:t>8-</w:t>
            </w:r>
            <w:r w:rsidRPr="009432AD">
              <w:rPr>
                <w:rFonts w:hint="eastAsia"/>
                <w:sz w:val="18"/>
                <w:szCs w:val="20"/>
              </w:rPr>
              <w:t>资产支持证券</w:t>
            </w:r>
          </w:p>
          <w:p w14:paraId="5D1744A5" w14:textId="7D9F528B" w:rsidR="009432AD" w:rsidRPr="00160068" w:rsidRDefault="009432AD" w:rsidP="009432AD">
            <w:pPr>
              <w:rPr>
                <w:sz w:val="18"/>
                <w:szCs w:val="20"/>
              </w:rPr>
            </w:pPr>
            <w:r w:rsidRPr="009432AD">
              <w:rPr>
                <w:rFonts w:hint="eastAsia"/>
                <w:sz w:val="18"/>
                <w:szCs w:val="20"/>
              </w:rPr>
              <w:t>9-</w:t>
            </w:r>
            <w:r w:rsidRPr="009432AD">
              <w:rPr>
                <w:rFonts w:hint="eastAsia"/>
                <w:sz w:val="18"/>
                <w:szCs w:val="20"/>
              </w:rPr>
              <w:t>境外债券</w:t>
            </w:r>
            <w:r w:rsidRPr="00E657A6">
              <w:rPr>
                <w:rFonts w:hint="eastAsia"/>
                <w:sz w:val="18"/>
                <w:szCs w:val="20"/>
              </w:rPr>
              <w:t>其他债券</w:t>
            </w:r>
          </w:p>
        </w:tc>
      </w:tr>
      <w:tr w:rsidR="009432AD" w14:paraId="77CD7F49" w14:textId="77777777" w:rsidTr="00517C0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EC3F3" w14:textId="77777777" w:rsidR="009432AD" w:rsidRDefault="009432AD" w:rsidP="009432AD">
            <w:pPr>
              <w:numPr>
                <w:ilvl w:val="0"/>
                <w:numId w:val="4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3111" w14:textId="662D203F" w:rsidR="009432AD" w:rsidRDefault="008B717B" w:rsidP="009432AD"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ZQJYSC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759AE" w14:textId="77777777" w:rsidR="009432AD" w:rsidRDefault="009432AD" w:rsidP="009432AD">
            <w:pPr>
              <w:rPr>
                <w:kern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82F78" w14:textId="77777777" w:rsidR="009432AD" w:rsidRDefault="009432AD" w:rsidP="009432AD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1DE78" w14:textId="0FF386A7" w:rsidR="009432AD" w:rsidRPr="00160068" w:rsidRDefault="008B717B" w:rsidP="009432AD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债券交易市场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6724B7" w14:textId="77777777" w:rsidR="009432AD" w:rsidRPr="008B717B" w:rsidRDefault="008B717B" w:rsidP="008B717B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8B717B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1-上海</w:t>
            </w:r>
          </w:p>
          <w:p w14:paraId="744E3060" w14:textId="77777777" w:rsidR="008B717B" w:rsidRDefault="008B717B" w:rsidP="008B717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深圳</w:t>
            </w:r>
          </w:p>
          <w:p w14:paraId="20F827D7" w14:textId="77777777" w:rsidR="008B717B" w:rsidRDefault="008B717B" w:rsidP="008B717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lastRenderedPageBreak/>
              <w:t>3-</w:t>
            </w:r>
            <w:r>
              <w:rPr>
                <w:rFonts w:hint="eastAsia"/>
                <w:sz w:val="18"/>
                <w:szCs w:val="20"/>
              </w:rPr>
              <w:t>中债登</w:t>
            </w:r>
          </w:p>
          <w:p w14:paraId="62627FCB" w14:textId="7C503DE9" w:rsidR="008B717B" w:rsidRPr="00160068" w:rsidRDefault="008B717B" w:rsidP="008B717B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4-</w:t>
            </w:r>
            <w:r>
              <w:rPr>
                <w:rFonts w:hint="eastAsia"/>
                <w:sz w:val="18"/>
                <w:szCs w:val="20"/>
              </w:rPr>
              <w:t>上清所</w:t>
            </w:r>
          </w:p>
        </w:tc>
      </w:tr>
      <w:tr w:rsidR="009432AD" w14:paraId="79CD52E1" w14:textId="77777777" w:rsidTr="00517C0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E7022" w14:textId="77777777" w:rsidR="009432AD" w:rsidRDefault="009432AD" w:rsidP="009432AD">
            <w:pPr>
              <w:numPr>
                <w:ilvl w:val="0"/>
                <w:numId w:val="4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09693" w14:textId="77777777" w:rsidR="009432AD" w:rsidRDefault="009432AD" w:rsidP="009432AD"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FXRHY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D7786" w14:textId="77777777" w:rsidR="009432AD" w:rsidRDefault="009432AD" w:rsidP="009432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VARCHAR(20)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EF55E" w14:textId="77777777" w:rsidR="009432AD" w:rsidRDefault="009432AD" w:rsidP="009432AD">
            <w:pPr>
              <w:jc w:val="center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7FF01" w14:textId="77777777" w:rsidR="009432AD" w:rsidRPr="00160068" w:rsidRDefault="009432AD" w:rsidP="009432AD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发行人行业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E7365" w14:textId="77777777" w:rsidR="009432AD" w:rsidRPr="001D75B7" w:rsidRDefault="009432AD" w:rsidP="009432AD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行业分类（大类）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(2008)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771DE612" w14:textId="77777777" w:rsidR="009432AD" w:rsidRPr="001D75B7" w:rsidRDefault="009432AD" w:rsidP="009432A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基础产业</w:t>
            </w:r>
          </w:p>
          <w:p w14:paraId="51102E75" w14:textId="77777777" w:rsidR="009432AD" w:rsidRPr="001D75B7" w:rsidRDefault="009432AD" w:rsidP="009432A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房地产</w:t>
            </w:r>
          </w:p>
          <w:p w14:paraId="74D32A53" w14:textId="77777777" w:rsidR="009432AD" w:rsidRPr="001D75B7" w:rsidRDefault="009432AD" w:rsidP="009432A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证券</w:t>
            </w:r>
          </w:p>
          <w:p w14:paraId="640B9A9A" w14:textId="77777777" w:rsidR="009432AD" w:rsidRPr="001D75B7" w:rsidRDefault="009432AD" w:rsidP="009432A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金融机构</w:t>
            </w:r>
          </w:p>
          <w:p w14:paraId="2C36E7E1" w14:textId="77777777" w:rsidR="009432AD" w:rsidRPr="001D75B7" w:rsidRDefault="009432AD" w:rsidP="009432A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工商企业</w:t>
            </w:r>
          </w:p>
          <w:p w14:paraId="516A65B9" w14:textId="77777777" w:rsidR="009432AD" w:rsidRPr="00160068" w:rsidRDefault="009432AD" w:rsidP="009432AD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</w:t>
            </w:r>
          </w:p>
        </w:tc>
      </w:tr>
      <w:tr w:rsidR="009432AD" w14:paraId="2FE6352A" w14:textId="77777777" w:rsidTr="00517C0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1786C" w14:textId="77777777" w:rsidR="009432AD" w:rsidRDefault="009432AD" w:rsidP="009432AD">
            <w:pPr>
              <w:numPr>
                <w:ilvl w:val="0"/>
                <w:numId w:val="4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5BCA5" w14:textId="77777777" w:rsidR="009432AD" w:rsidRDefault="009432AD" w:rsidP="009432AD"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F</w:t>
            </w: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XRHYMX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2F7FB" w14:textId="77777777" w:rsidR="009432AD" w:rsidRDefault="009432AD" w:rsidP="009432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VARCHAR(12)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0438E" w14:textId="77777777" w:rsidR="009432AD" w:rsidRDefault="009432AD" w:rsidP="009432AD">
            <w:pPr>
              <w:jc w:val="center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C8397" w14:textId="77777777" w:rsidR="009432AD" w:rsidRPr="00160068" w:rsidRDefault="009432AD" w:rsidP="009432AD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发行人行业明细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10BFF" w14:textId="77777777" w:rsidR="009432AD" w:rsidRPr="00160068" w:rsidRDefault="009432AD" w:rsidP="009432AD">
            <w:pPr>
              <w:rPr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国民经济行业分类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(GB/T 4754)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(1002)</w:t>
            </w:r>
          </w:p>
        </w:tc>
      </w:tr>
      <w:tr w:rsidR="009432AD" w14:paraId="31907C03" w14:textId="77777777" w:rsidTr="00517C0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26C18" w14:textId="77777777" w:rsidR="009432AD" w:rsidRDefault="009432AD" w:rsidP="009432AD">
            <w:pPr>
              <w:numPr>
                <w:ilvl w:val="0"/>
                <w:numId w:val="47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9468" w14:textId="77777777" w:rsidR="009432AD" w:rsidRDefault="009432AD" w:rsidP="009432AD"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FXRGLJYBS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F42C1" w14:textId="77777777" w:rsidR="009432AD" w:rsidRDefault="009432AD" w:rsidP="009432AD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0D24F" w14:textId="77777777" w:rsidR="009432AD" w:rsidRDefault="009432AD" w:rsidP="009432AD">
            <w:pPr>
              <w:jc w:val="center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105A0" w14:textId="77777777" w:rsidR="009432AD" w:rsidRPr="00160068" w:rsidRDefault="009432AD" w:rsidP="009432AD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发行人</w:t>
            </w:r>
            <w:r w:rsidRPr="002F1B4C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关联交易标识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1BEBD" w14:textId="77777777" w:rsidR="009432AD" w:rsidRPr="001D75B7" w:rsidRDefault="009432AD" w:rsidP="009432AD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7F8F3CFC" w14:textId="77777777" w:rsidR="009432AD" w:rsidRPr="001D75B7" w:rsidRDefault="009432AD" w:rsidP="009432AD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35239824" w14:textId="77777777" w:rsidR="009432AD" w:rsidRPr="00160068" w:rsidRDefault="009432AD" w:rsidP="009432AD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</w:tbl>
    <w:p w14:paraId="63F02246" w14:textId="6B9321A6" w:rsidR="00270698" w:rsidRDefault="00270698" w:rsidP="00270698"/>
    <w:p w14:paraId="259EC559" w14:textId="1004221E" w:rsidR="00807CF4" w:rsidRDefault="00807CF4" w:rsidP="00807CF4">
      <w:pPr>
        <w:pStyle w:val="3"/>
        <w:numPr>
          <w:ilvl w:val="2"/>
          <w:numId w:val="1"/>
        </w:numPr>
      </w:pPr>
      <w:r>
        <w:rPr>
          <w:rFonts w:hint="eastAsia"/>
        </w:rPr>
        <w:t>债券</w:t>
      </w:r>
      <w:r w:rsidR="000717CE">
        <w:rPr>
          <w:rFonts w:hint="eastAsia"/>
        </w:rPr>
        <w:t>管理信息（</w:t>
      </w:r>
      <w:r>
        <w:rPr>
          <w:rFonts w:hint="eastAsia"/>
        </w:rPr>
        <w:t>持仓</w:t>
      </w:r>
      <w:r w:rsidR="000717CE">
        <w:rPr>
          <w:rFonts w:hint="eastAsia"/>
        </w:rPr>
        <w:t>）</w:t>
      </w:r>
    </w:p>
    <w:p w14:paraId="4434BDE2" w14:textId="5595A54E" w:rsidR="000717CE" w:rsidRPr="005A6790" w:rsidRDefault="000717CE" w:rsidP="000717CE">
      <w:pPr>
        <w:rPr>
          <w:rFonts w:eastAsia="仿宋_GB2312"/>
        </w:rPr>
      </w:pPr>
      <w:r w:rsidRPr="005A6790">
        <w:rPr>
          <w:rFonts w:hint="eastAsia"/>
          <w:b/>
          <w:bCs/>
        </w:rPr>
        <w:t>视图：</w:t>
      </w:r>
      <w:r w:rsidRPr="005A6790">
        <w:t>V_E4_G01</w:t>
      </w:r>
      <w:r w:rsidR="00B64426">
        <w:rPr>
          <w:rFonts w:eastAsia="仿宋_GB2312"/>
        </w:rPr>
        <w:t>_</w:t>
      </w:r>
      <w:r w:rsidRPr="005A6790">
        <w:rPr>
          <w:rFonts w:eastAsia="仿宋_GB2312"/>
        </w:rPr>
        <w:t>ZQ</w:t>
      </w:r>
      <w:r>
        <w:rPr>
          <w:rFonts w:eastAsia="仿宋_GB2312"/>
        </w:rPr>
        <w:t>GL</w:t>
      </w:r>
      <w:r w:rsidRPr="005A6790">
        <w:rPr>
          <w:rFonts w:eastAsia="仿宋_GB2312"/>
        </w:rPr>
        <w:t>XX</w:t>
      </w:r>
    </w:p>
    <w:p w14:paraId="3665631D" w14:textId="06257DD8" w:rsidR="000717CE" w:rsidRPr="005A6790" w:rsidRDefault="000717CE" w:rsidP="000717CE">
      <w:pPr>
        <w:rPr>
          <w:rFonts w:hint="eastAsia"/>
        </w:rPr>
      </w:pPr>
      <w:r w:rsidRPr="005A6790">
        <w:rPr>
          <w:rFonts w:eastAsia="仿宋_GB2312" w:hint="eastAsia"/>
          <w:b/>
          <w:bCs/>
        </w:rPr>
        <w:t>索引</w:t>
      </w:r>
      <w:r w:rsidRPr="005A6790">
        <w:rPr>
          <w:rFonts w:eastAsia="仿宋_GB2312" w:hint="eastAsia"/>
          <w:b/>
          <w:bCs/>
        </w:rPr>
        <w:t xml:space="preserve"> </w:t>
      </w:r>
      <w:r w:rsidRPr="005A6790">
        <w:rPr>
          <w:rFonts w:eastAsia="仿宋_GB2312"/>
          <w:b/>
          <w:bCs/>
        </w:rPr>
        <w:t>:</w:t>
      </w:r>
      <w:r w:rsidR="00DB37DC">
        <w:rPr>
          <w:rFonts w:eastAsia="仿宋_GB2312"/>
          <w:b/>
          <w:bCs/>
        </w:rPr>
        <w:t xml:space="preserve">REPORT_MONTH + </w:t>
      </w:r>
      <w:r w:rsidRPr="005A6790">
        <w:rPr>
          <w:rFonts w:eastAsia="仿宋_GB2312"/>
        </w:rPr>
        <w:t xml:space="preserve">ZQDM + </w:t>
      </w:r>
      <w:r w:rsidRPr="005A6790">
        <w:rPr>
          <w:rFonts w:ascii="微软雅黑" w:hAnsi="微软雅黑" w:cs="宋体"/>
          <w:kern w:val="0"/>
          <w:sz w:val="18"/>
          <w:szCs w:val="18"/>
        </w:rPr>
        <w:t>ZQJYSC</w:t>
      </w:r>
      <w:r w:rsidRPr="005A6790">
        <w:rPr>
          <w:rFonts w:eastAsia="仿宋_GB2312" w:hint="eastAsia"/>
        </w:rPr>
        <w:t>唯一</w:t>
      </w:r>
    </w:p>
    <w:p w14:paraId="46519E5A" w14:textId="77777777" w:rsidR="000717CE" w:rsidRPr="000717CE" w:rsidRDefault="000717CE" w:rsidP="000717CE">
      <w:pPr>
        <w:rPr>
          <w:rFonts w:hint="eastAsia"/>
        </w:rPr>
      </w:pPr>
    </w:p>
    <w:tbl>
      <w:tblPr>
        <w:tblW w:w="10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84"/>
        <w:gridCol w:w="3402"/>
      </w:tblGrid>
      <w:tr w:rsidR="00807CF4" w:rsidRPr="00F65621" w14:paraId="24A45A2B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7059C9B" w14:textId="77777777" w:rsidR="00807CF4" w:rsidRPr="00F65621" w:rsidRDefault="00807CF4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D55C5C5" w14:textId="77777777" w:rsidR="00807CF4" w:rsidRPr="00F65621" w:rsidRDefault="00807CF4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E90D9C7" w14:textId="77777777" w:rsidR="00807CF4" w:rsidRPr="00F65621" w:rsidRDefault="00807CF4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5FF7E83" w14:textId="77777777" w:rsidR="00807CF4" w:rsidRPr="00F65621" w:rsidRDefault="00807CF4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5A52B8D" w14:textId="77777777" w:rsidR="00807CF4" w:rsidRPr="00F65621" w:rsidRDefault="00807CF4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C849066" w14:textId="77777777" w:rsidR="00807CF4" w:rsidRPr="00F65621" w:rsidRDefault="00807CF4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807CF4" w14:paraId="782D5CA4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3F78A" w14:textId="77777777" w:rsidR="00807CF4" w:rsidRDefault="00807CF4" w:rsidP="00807CF4">
            <w:pPr>
              <w:numPr>
                <w:ilvl w:val="0"/>
                <w:numId w:val="46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C53C2" w14:textId="77777777" w:rsidR="00807CF4" w:rsidRDefault="00807CF4" w:rsidP="004040DE">
            <w:pPr>
              <w:rPr>
                <w:kern w:val="0"/>
              </w:rPr>
            </w:pPr>
            <w:r>
              <w:rPr>
                <w:kern w:val="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5FF29" w14:textId="77777777" w:rsidR="00807CF4" w:rsidRDefault="00807CF4" w:rsidP="004040DE">
            <w:pPr>
              <w:rPr>
                <w:kern w:val="0"/>
              </w:rPr>
            </w:pPr>
            <w:r>
              <w:rPr>
                <w:kern w:val="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A9EE2" w14:textId="77777777" w:rsidR="00807CF4" w:rsidRDefault="00807CF4" w:rsidP="004040DE">
            <w:pPr>
              <w:jc w:val="center"/>
            </w:pPr>
            <w: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3FE1" w14:textId="77777777" w:rsidR="00807CF4" w:rsidRPr="00160068" w:rsidRDefault="00807CF4" w:rsidP="004040DE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月份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9DA3" w14:textId="77777777" w:rsidR="00807CF4" w:rsidRPr="00160068" w:rsidRDefault="00807CF4" w:rsidP="004040DE">
            <w:pPr>
              <w:rPr>
                <w:sz w:val="18"/>
                <w:szCs w:val="20"/>
              </w:rPr>
            </w:pPr>
          </w:p>
        </w:tc>
      </w:tr>
      <w:tr w:rsidR="00807CF4" w14:paraId="5012E8D1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7E507" w14:textId="77777777" w:rsidR="00807CF4" w:rsidRDefault="00807CF4" w:rsidP="00807CF4">
            <w:pPr>
              <w:numPr>
                <w:ilvl w:val="0"/>
                <w:numId w:val="4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3BA7" w14:textId="77777777" w:rsidR="00807CF4" w:rsidRDefault="00807CF4" w:rsidP="004040D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C00501">
              <w:rPr>
                <w:rFonts w:ascii="微软雅黑" w:hAnsi="微软雅黑" w:cs="宋体"/>
                <w:kern w:val="0"/>
                <w:sz w:val="18"/>
                <w:szCs w:val="18"/>
              </w:rP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F1DC1" w14:textId="77777777" w:rsidR="00807CF4" w:rsidRDefault="00807CF4" w:rsidP="004040DE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</w:t>
            </w:r>
            <w:r>
              <w:rPr>
                <w:kern w:val="0"/>
              </w:rPr>
              <w:t>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555C6" w14:textId="77777777" w:rsidR="00807CF4" w:rsidRDefault="00807CF4" w:rsidP="004040D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84C8B" w14:textId="77777777" w:rsidR="00807CF4" w:rsidRDefault="00807CF4" w:rsidP="004040D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信托产品代码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D5280" w14:textId="77777777" w:rsidR="00807CF4" w:rsidRPr="00160068" w:rsidRDefault="00807CF4" w:rsidP="004040DE">
            <w:pPr>
              <w:rPr>
                <w:sz w:val="18"/>
                <w:szCs w:val="20"/>
              </w:rPr>
            </w:pPr>
          </w:p>
        </w:tc>
      </w:tr>
      <w:tr w:rsidR="00807CF4" w14:paraId="472B2BB3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A7E7C" w14:textId="77777777" w:rsidR="00807CF4" w:rsidRDefault="00807CF4" w:rsidP="00807CF4">
            <w:pPr>
              <w:numPr>
                <w:ilvl w:val="0"/>
                <w:numId w:val="4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30561" w14:textId="570EA5C0" w:rsidR="00807CF4" w:rsidRDefault="00807CF4" w:rsidP="004040D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ZQDM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24C21" w14:textId="77777777" w:rsidR="00807CF4" w:rsidRDefault="00807CF4" w:rsidP="004040DE">
            <w:pPr>
              <w:rPr>
                <w:kern w:val="0"/>
              </w:rPr>
            </w:pPr>
            <w:r>
              <w:rPr>
                <w:kern w:val="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F76F6" w14:textId="77777777" w:rsidR="00807CF4" w:rsidRDefault="00807CF4" w:rsidP="004040DE">
            <w:pPr>
              <w:jc w:val="center"/>
            </w:pPr>
            <w: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A790" w14:textId="6841F64F" w:rsidR="00807CF4" w:rsidRDefault="0034557C" w:rsidP="004040D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债券</w:t>
            </w:r>
            <w:r w:rsidR="00807CF4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代码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243D" w14:textId="77777777" w:rsidR="00807CF4" w:rsidRPr="00160068" w:rsidRDefault="00807CF4" w:rsidP="004040DE">
            <w:pPr>
              <w:rPr>
                <w:sz w:val="18"/>
                <w:szCs w:val="20"/>
              </w:rPr>
            </w:pPr>
          </w:p>
        </w:tc>
      </w:tr>
      <w:tr w:rsidR="00807CF4" w14:paraId="0330D858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84F76" w14:textId="77777777" w:rsidR="00807CF4" w:rsidRDefault="00807CF4" w:rsidP="00807CF4">
            <w:pPr>
              <w:numPr>
                <w:ilvl w:val="0"/>
                <w:numId w:val="4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D4F1D" w14:textId="667826D4" w:rsidR="00807CF4" w:rsidRDefault="00807CF4" w:rsidP="004040DE">
            <w:r>
              <w:rPr>
                <w:rFonts w:ascii="微软雅黑" w:hAnsi="微软雅黑" w:cs="宋体"/>
                <w:color w:val="FF0000"/>
                <w:kern w:val="0"/>
                <w:sz w:val="18"/>
                <w:szCs w:val="18"/>
              </w:rPr>
              <w:t>ZQMC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0DEED" w14:textId="77777777" w:rsidR="00807CF4" w:rsidRDefault="00807CF4" w:rsidP="004040DE">
            <w:pPr>
              <w:rPr>
                <w:kern w:val="0"/>
              </w:rPr>
            </w:pPr>
            <w:r>
              <w:rPr>
                <w:kern w:val="0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530AB" w14:textId="77777777" w:rsidR="00807CF4" w:rsidRDefault="00807CF4" w:rsidP="004040D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8F2A7" w14:textId="20123D3B" w:rsidR="00807CF4" w:rsidRPr="00160068" w:rsidRDefault="0034557C" w:rsidP="004040DE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债券</w:t>
            </w:r>
            <w:r w:rsidR="00807CF4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1C509" w14:textId="77777777" w:rsidR="00807CF4" w:rsidRPr="00160068" w:rsidRDefault="00807CF4" w:rsidP="004040DE">
            <w:pPr>
              <w:rPr>
                <w:sz w:val="18"/>
                <w:szCs w:val="20"/>
              </w:rPr>
            </w:pPr>
          </w:p>
        </w:tc>
      </w:tr>
      <w:tr w:rsidR="00807CF4" w14:paraId="0CC86923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F1ACA" w14:textId="77777777" w:rsidR="00807CF4" w:rsidRDefault="00807CF4" w:rsidP="00807CF4">
            <w:pPr>
              <w:numPr>
                <w:ilvl w:val="0"/>
                <w:numId w:val="4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380E4" w14:textId="1EA9C155" w:rsidR="00807CF4" w:rsidRDefault="00260BEF" w:rsidP="004040DE">
            <w:r>
              <w:rPr>
                <w:rFonts w:ascii="微软雅黑" w:hAnsi="微软雅黑" w:cs="宋体"/>
                <w:kern w:val="0"/>
                <w:sz w:val="18"/>
                <w:szCs w:val="18"/>
              </w:rPr>
              <w:t>ZQJYSC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46593" w14:textId="77777777" w:rsidR="00807CF4" w:rsidRDefault="00807CF4" w:rsidP="004040DE">
            <w:pPr>
              <w:rPr>
                <w:kern w:val="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97B76" w14:textId="77777777" w:rsidR="00807CF4" w:rsidRDefault="00807CF4" w:rsidP="004040D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24D82" w14:textId="6430D36E" w:rsidR="00807CF4" w:rsidRPr="00160068" w:rsidRDefault="00260BEF" w:rsidP="004040DE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债券交易市场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FDDCC" w14:textId="77777777" w:rsidR="00260BEF" w:rsidRPr="008B717B" w:rsidRDefault="00260BEF" w:rsidP="00260BEF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8B717B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1-上海</w:t>
            </w:r>
          </w:p>
          <w:p w14:paraId="416C9421" w14:textId="77777777" w:rsidR="00260BEF" w:rsidRDefault="00260BEF" w:rsidP="00260BE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2-</w:t>
            </w:r>
            <w:r>
              <w:rPr>
                <w:rFonts w:hint="eastAsia"/>
                <w:sz w:val="18"/>
                <w:szCs w:val="20"/>
              </w:rPr>
              <w:t>深圳</w:t>
            </w:r>
          </w:p>
          <w:p w14:paraId="7D7B9897" w14:textId="77777777" w:rsidR="00260BEF" w:rsidRDefault="00260BEF" w:rsidP="00260BE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3-</w:t>
            </w:r>
            <w:r>
              <w:rPr>
                <w:rFonts w:hint="eastAsia"/>
                <w:sz w:val="18"/>
                <w:szCs w:val="20"/>
              </w:rPr>
              <w:t>中债登</w:t>
            </w:r>
          </w:p>
          <w:p w14:paraId="378F3A9D" w14:textId="0999DA8F" w:rsidR="00807CF4" w:rsidRPr="00160068" w:rsidRDefault="00260BEF" w:rsidP="00260BEF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4-</w:t>
            </w:r>
            <w:r>
              <w:rPr>
                <w:rFonts w:hint="eastAsia"/>
                <w:sz w:val="18"/>
                <w:szCs w:val="20"/>
              </w:rPr>
              <w:t>上清所</w:t>
            </w:r>
          </w:p>
        </w:tc>
      </w:tr>
      <w:tr w:rsidR="00807CF4" w14:paraId="7DCC1159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61DDB" w14:textId="77777777" w:rsidR="00807CF4" w:rsidRDefault="00807CF4" w:rsidP="00807CF4">
            <w:pPr>
              <w:numPr>
                <w:ilvl w:val="0"/>
                <w:numId w:val="4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458F6" w14:textId="77777777" w:rsidR="00807CF4" w:rsidRDefault="00807CF4" w:rsidP="004040D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A7295E">
              <w:rPr>
                <w:rFonts w:ascii="微软雅黑" w:hAnsi="微软雅黑" w:cs="宋体"/>
                <w:kern w:val="0"/>
                <w:sz w:val="18"/>
                <w:szCs w:val="18"/>
              </w:rPr>
              <w:t>TZCB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5BFB1" w14:textId="77777777" w:rsidR="00807CF4" w:rsidRDefault="00807CF4" w:rsidP="004040DE">
            <w:pPr>
              <w:rPr>
                <w:kern w:val="0"/>
              </w:rPr>
            </w:pPr>
            <w:r>
              <w:rPr>
                <w:kern w:val="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7B98D" w14:textId="77777777" w:rsidR="00807CF4" w:rsidRDefault="00807CF4" w:rsidP="004040DE">
            <w:pPr>
              <w:jc w:val="center"/>
            </w:pPr>
            <w: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61E4F" w14:textId="77777777" w:rsidR="00807CF4" w:rsidRDefault="00807CF4" w:rsidP="004040D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投资成本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56622" w14:textId="2C3B6881" w:rsidR="00807CF4" w:rsidRPr="009A0B90" w:rsidRDefault="00260BEF" w:rsidP="004040DE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b/>
                <w:bCs/>
                <w:kern w:val="0"/>
                <w:sz w:val="18"/>
                <w:szCs w:val="18"/>
              </w:rPr>
              <w:t>净价成本</w:t>
            </w:r>
          </w:p>
        </w:tc>
      </w:tr>
      <w:tr w:rsidR="00807CF4" w14:paraId="0545A2F3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6BDC" w14:textId="77777777" w:rsidR="00807CF4" w:rsidRDefault="00807CF4" w:rsidP="00807CF4">
            <w:pPr>
              <w:numPr>
                <w:ilvl w:val="0"/>
                <w:numId w:val="4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09961" w14:textId="77777777" w:rsidR="00807CF4" w:rsidRDefault="00807CF4" w:rsidP="004040D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C00501">
              <w:rPr>
                <w:rFonts w:ascii="微软雅黑" w:hAnsi="微软雅黑" w:cs="宋体"/>
                <w:kern w:val="0"/>
                <w:sz w:val="18"/>
                <w:szCs w:val="18"/>
              </w:rPr>
              <w:t>LJGYJZBDSY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922DD" w14:textId="77777777" w:rsidR="00807CF4" w:rsidRDefault="00807CF4" w:rsidP="004040DE">
            <w:pPr>
              <w:rPr>
                <w:kern w:val="0"/>
              </w:rPr>
            </w:pPr>
            <w:r>
              <w:rPr>
                <w:kern w:val="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B3F3D" w14:textId="77777777" w:rsidR="00807CF4" w:rsidRDefault="00807CF4" w:rsidP="004040D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07E2" w14:textId="77777777" w:rsidR="00807CF4" w:rsidRDefault="00807CF4" w:rsidP="004040D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累计公允变动损益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96BB3" w14:textId="77777777" w:rsidR="00807CF4" w:rsidRPr="009A0B90" w:rsidRDefault="00807CF4" w:rsidP="004040DE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807CF4" w14:paraId="78F09ED2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8ED7D" w14:textId="77777777" w:rsidR="00807CF4" w:rsidRDefault="00807CF4" w:rsidP="00807CF4">
            <w:pPr>
              <w:numPr>
                <w:ilvl w:val="0"/>
                <w:numId w:val="4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AA81" w14:textId="77777777" w:rsidR="00807CF4" w:rsidRPr="00C00501" w:rsidRDefault="00807CF4" w:rsidP="004040DE">
            <w:pPr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BQYSXTZSY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8E563" w14:textId="77777777" w:rsidR="00807CF4" w:rsidRDefault="00807CF4" w:rsidP="004040DE">
            <w:pPr>
              <w:rPr>
                <w:kern w:val="0"/>
              </w:rPr>
            </w:pPr>
            <w:r>
              <w:rPr>
                <w:kern w:val="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4EE98" w14:textId="77777777" w:rsidR="00807CF4" w:rsidRDefault="00807CF4" w:rsidP="004040DE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61F8C9" w14:textId="77777777" w:rsidR="00807CF4" w:rsidRPr="00C00501" w:rsidRDefault="00807CF4" w:rsidP="004040D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C00501">
              <w:rPr>
                <w:rFonts w:ascii="微软雅黑" w:hAnsi="微软雅黑" w:hint="eastAsia"/>
                <w:sz w:val="18"/>
                <w:szCs w:val="18"/>
              </w:rPr>
              <w:t>本期已实现投资收益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205E" w14:textId="77777777" w:rsidR="00807CF4" w:rsidRPr="009A0B90" w:rsidRDefault="00807CF4" w:rsidP="004040DE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807CF4" w14:paraId="13BACEF0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9D4FA" w14:textId="77777777" w:rsidR="00807CF4" w:rsidRDefault="00807CF4" w:rsidP="00807CF4">
            <w:pPr>
              <w:numPr>
                <w:ilvl w:val="0"/>
                <w:numId w:val="4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C49DF" w14:textId="77777777" w:rsidR="00807CF4" w:rsidRPr="00C00501" w:rsidRDefault="00807CF4" w:rsidP="004040DE">
            <w:pPr>
              <w:rPr>
                <w:rFonts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LJYSXTZSY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ABBB1" w14:textId="77777777" w:rsidR="00807CF4" w:rsidRDefault="00807CF4" w:rsidP="004040DE">
            <w:pPr>
              <w:rPr>
                <w:kern w:val="0"/>
              </w:rPr>
            </w:pPr>
            <w:r>
              <w:rPr>
                <w:kern w:val="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3A4E" w14:textId="77777777" w:rsidR="00807CF4" w:rsidRDefault="00807CF4" w:rsidP="004040DE">
            <w:pPr>
              <w:jc w:val="center"/>
            </w:pPr>
            <w: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CCDB5" w14:textId="77777777" w:rsidR="00807CF4" w:rsidRPr="00C00501" w:rsidRDefault="00807CF4" w:rsidP="004040DE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C00501">
              <w:rPr>
                <w:rFonts w:ascii="微软雅黑" w:hAnsi="微软雅黑" w:hint="eastAsia"/>
                <w:sz w:val="18"/>
                <w:szCs w:val="18"/>
              </w:rPr>
              <w:t>累计已实现投资收益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C468A" w14:textId="77777777" w:rsidR="00807CF4" w:rsidRPr="009A0B90" w:rsidRDefault="00807CF4" w:rsidP="004040DE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F07FB2" w14:paraId="19B6E20C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6B9E8" w14:textId="77777777" w:rsidR="00F07FB2" w:rsidRDefault="00F07FB2" w:rsidP="00F07FB2">
            <w:pPr>
              <w:numPr>
                <w:ilvl w:val="0"/>
                <w:numId w:val="4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6D85D" w14:textId="0B1BEEC7" w:rsidR="00F07FB2" w:rsidRDefault="00F07FB2" w:rsidP="00F07FB2">
            <w:r>
              <w:t>BQ</w:t>
            </w:r>
            <w:r>
              <w:rPr>
                <w:rFonts w:hint="eastAsia"/>
              </w:rPr>
              <w:t>YSX</w:t>
            </w:r>
            <w:r>
              <w:t>LXSR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754E1" w14:textId="6AD50B03" w:rsidR="00F07FB2" w:rsidRDefault="00F07FB2" w:rsidP="00F07FB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0278F" w14:textId="0A145D51" w:rsidR="00F07FB2" w:rsidRDefault="00F07FB2" w:rsidP="00F07FB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A8179" w14:textId="584C0762" w:rsidR="00F07FB2" w:rsidRPr="00C00501" w:rsidRDefault="00F07FB2" w:rsidP="00F07FB2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本期已实现利息收入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5E7B6" w14:textId="77777777" w:rsidR="00F07FB2" w:rsidRPr="009A0B90" w:rsidRDefault="00F07FB2" w:rsidP="00F07FB2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  <w:tr w:rsidR="00F07FB2" w14:paraId="304B87FD" w14:textId="77777777" w:rsidTr="004040DE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F148F" w14:textId="77777777" w:rsidR="00F07FB2" w:rsidRDefault="00F07FB2" w:rsidP="00F07FB2">
            <w:pPr>
              <w:numPr>
                <w:ilvl w:val="0"/>
                <w:numId w:val="46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9C1F" w14:textId="27F820FE" w:rsidR="00F07FB2" w:rsidRDefault="00F07FB2" w:rsidP="00F07FB2">
            <w:r>
              <w:rPr>
                <w:rFonts w:hint="eastAsia"/>
              </w:rPr>
              <w:t>LJYSX</w:t>
            </w:r>
            <w:r>
              <w:t>LXSR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639F0" w14:textId="75167EB8" w:rsidR="00F07FB2" w:rsidRDefault="00F07FB2" w:rsidP="00F07FB2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D</w:t>
            </w:r>
            <w:r>
              <w:rPr>
                <w:kern w:val="0"/>
              </w:rP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97C83" w14:textId="7B085FDC" w:rsidR="00F07FB2" w:rsidRDefault="00F07FB2" w:rsidP="00F07FB2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7CA4" w14:textId="0B52876A" w:rsidR="00F07FB2" w:rsidRDefault="00F07FB2" w:rsidP="00F07FB2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累计已实现利息收入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C6B41" w14:textId="77777777" w:rsidR="00F07FB2" w:rsidRPr="009A0B90" w:rsidRDefault="00F07FB2" w:rsidP="00F07FB2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18"/>
              </w:rPr>
            </w:pPr>
          </w:p>
        </w:tc>
      </w:tr>
    </w:tbl>
    <w:p w14:paraId="067EC143" w14:textId="47C8E6CE" w:rsidR="00270698" w:rsidRDefault="00270698" w:rsidP="00270698"/>
    <w:p w14:paraId="014B40E9" w14:textId="3F05D67A" w:rsidR="00270698" w:rsidRDefault="00270698" w:rsidP="00270698"/>
    <w:p w14:paraId="0A7FB0D5" w14:textId="35FEB7A6" w:rsidR="00270698" w:rsidRDefault="00706067" w:rsidP="00270698">
      <w:pPr>
        <w:pStyle w:val="2"/>
        <w:numPr>
          <w:ilvl w:val="1"/>
          <w:numId w:val="1"/>
        </w:numPr>
        <w:rPr>
          <w:rFonts w:ascii="仿宋_GB2312" w:eastAsia="仿宋_GB2312"/>
        </w:rPr>
      </w:pPr>
      <w:r>
        <w:rPr>
          <w:rFonts w:ascii="仿宋_GB2312" w:eastAsia="仿宋_GB2312" w:hint="eastAsia"/>
        </w:rPr>
        <w:lastRenderedPageBreak/>
        <w:t>特定目的载体管理信息</w:t>
      </w:r>
    </w:p>
    <w:p w14:paraId="07D82962" w14:textId="2E6F1924" w:rsidR="00B92C9B" w:rsidRPr="00B92C9B" w:rsidRDefault="00B92C9B" w:rsidP="00B92C9B">
      <w:pPr>
        <w:pStyle w:val="3"/>
      </w:pPr>
      <w:r>
        <w:rPr>
          <w:rFonts w:hint="eastAsia"/>
        </w:rPr>
        <w:t>特定目的载体信息</w:t>
      </w:r>
    </w:p>
    <w:p w14:paraId="2EAF6EB7" w14:textId="68F39074" w:rsidR="004E41C0" w:rsidRDefault="00706067" w:rsidP="004E41C0">
      <w:pPr>
        <w:rPr>
          <w:rFonts w:eastAsia="仿宋_GB2312"/>
        </w:rPr>
      </w:pPr>
      <w:r>
        <w:rPr>
          <w:rFonts w:hint="eastAsia"/>
        </w:rPr>
        <w:t>视图：</w:t>
      </w:r>
      <w:r>
        <w:rPr>
          <w:rFonts w:hint="eastAsia"/>
        </w:rPr>
        <w:t>V</w:t>
      </w:r>
      <w:r>
        <w:t>_E4_G05</w:t>
      </w:r>
      <w:r w:rsidR="00B64426">
        <w:t>_</w:t>
      </w:r>
      <w:r>
        <w:rPr>
          <w:rFonts w:eastAsia="仿宋_GB2312"/>
        </w:rPr>
        <w:t>TDMDZTXX</w:t>
      </w:r>
    </w:p>
    <w:p w14:paraId="63B7FABF" w14:textId="68CBD9B2" w:rsidR="00706067" w:rsidRPr="004E41C0" w:rsidRDefault="00706067" w:rsidP="004E41C0">
      <w:r>
        <w:rPr>
          <w:rFonts w:eastAsia="仿宋_GB2312" w:hint="eastAsia"/>
        </w:rPr>
        <w:t>索引</w:t>
      </w:r>
      <w:r>
        <w:rPr>
          <w:rFonts w:eastAsia="仿宋_GB2312" w:hint="eastAsia"/>
        </w:rPr>
        <w:t xml:space="preserve"> </w:t>
      </w:r>
      <w:r>
        <w:rPr>
          <w:rFonts w:eastAsia="仿宋_GB2312" w:hint="eastAsia"/>
        </w:rPr>
        <w:t>：</w:t>
      </w:r>
      <w:r w:rsidR="00995885">
        <w:rPr>
          <w:rFonts w:hint="eastAsia"/>
        </w:rPr>
        <w:t>GLRTYSHXYDM</w:t>
      </w:r>
      <w:r w:rsidR="00995885">
        <w:t>(</w:t>
      </w:r>
      <w:r w:rsidR="00995885">
        <w:rPr>
          <w:rFonts w:hint="eastAsia"/>
        </w:rPr>
        <w:t>管理人社会统一代码</w:t>
      </w:r>
      <w:r w:rsidR="00995885">
        <w:t>)</w:t>
      </w:r>
      <w:r w:rsidR="0022124E">
        <w:rPr>
          <w:rFonts w:eastAsia="仿宋_GB2312" w:hint="eastAsia"/>
        </w:rPr>
        <w:t xml:space="preserve"> +</w:t>
      </w:r>
      <w:r w:rsidR="0022124E">
        <w:rPr>
          <w:rFonts w:eastAsia="仿宋_GB2312"/>
        </w:rPr>
        <w:t xml:space="preserve"> </w:t>
      </w:r>
      <w:r w:rsidR="00CC3A72">
        <w:rPr>
          <w:rFonts w:eastAsia="仿宋_GB2312"/>
        </w:rPr>
        <w:t>TDMDZTDM</w:t>
      </w:r>
      <w:r w:rsidR="0022124E">
        <w:rPr>
          <w:rFonts w:eastAsia="仿宋_GB2312" w:hint="eastAsia"/>
        </w:rPr>
        <w:t>唯一</w:t>
      </w:r>
    </w:p>
    <w:tbl>
      <w:tblPr>
        <w:tblW w:w="108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730"/>
        <w:gridCol w:w="708"/>
        <w:gridCol w:w="2724"/>
        <w:gridCol w:w="3372"/>
      </w:tblGrid>
      <w:tr w:rsidR="00160068" w:rsidRPr="00F65621" w14:paraId="79961243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5B9E9AA" w14:textId="77777777" w:rsidR="00160068" w:rsidRPr="00F65621" w:rsidRDefault="00160068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845D00F" w14:textId="77777777" w:rsidR="00160068" w:rsidRPr="00F65621" w:rsidRDefault="00160068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94BBD38" w14:textId="77777777" w:rsidR="00160068" w:rsidRPr="00F65621" w:rsidRDefault="00160068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9A6EB28" w14:textId="77777777" w:rsidR="00160068" w:rsidRPr="00F65621" w:rsidRDefault="00160068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39820E5" w14:textId="77777777" w:rsidR="00160068" w:rsidRPr="00F65621" w:rsidRDefault="00160068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E32AFFA" w14:textId="77777777" w:rsidR="00160068" w:rsidRPr="00F65621" w:rsidRDefault="00160068" w:rsidP="004040DE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160068" w14:paraId="1D8E2A81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78BB4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73982" w14:textId="16AD773A" w:rsidR="00160068" w:rsidRDefault="00160068" w:rsidP="00160068">
            <w:pPr>
              <w:rPr>
                <w:kern w:val="0"/>
              </w:rPr>
            </w:pPr>
            <w:r>
              <w:rPr>
                <w:rFonts w:hint="eastAsia"/>
              </w:rPr>
              <w:t>TDMDZTLX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5DDC8" w14:textId="17C396B5" w:rsidR="00160068" w:rsidRDefault="00160068" w:rsidP="00160068">
            <w:pPr>
              <w:rPr>
                <w:kern w:val="0"/>
              </w:rPr>
            </w:pPr>
            <w:r>
              <w:rPr>
                <w:rFonts w:hint="eastAsia"/>
              </w:rPr>
              <w:t>NVARCHAR(70)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2C47" w14:textId="45795ECB" w:rsidR="00160068" w:rsidRDefault="00160068" w:rsidP="001600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18BD8" w14:textId="5C365EB2" w:rsidR="00160068" w:rsidRPr="00160068" w:rsidRDefault="00160068" w:rsidP="00160068">
            <w:pPr>
              <w:rPr>
                <w:kern w:val="0"/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特定目的载体类型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9238E" w14:textId="77777777" w:rsidR="00160068" w:rsidRPr="005D5916" w:rsidRDefault="00160068" w:rsidP="00160068">
            <w:pPr>
              <w:rPr>
                <w:b/>
                <w:bCs/>
                <w:sz w:val="18"/>
                <w:szCs w:val="20"/>
              </w:rPr>
            </w:pPr>
            <w:r w:rsidRPr="005D5916">
              <w:rPr>
                <w:rFonts w:hint="eastAsia"/>
                <w:b/>
                <w:bCs/>
                <w:sz w:val="18"/>
                <w:szCs w:val="20"/>
              </w:rPr>
              <w:t>客户类型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(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金融产品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)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（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3004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5D5916">
              <w:rPr>
                <w:rFonts w:hint="eastAsia"/>
                <w:b/>
                <w:bCs/>
                <w:sz w:val="18"/>
                <w:szCs w:val="20"/>
              </w:rPr>
              <w:t>:</w:t>
            </w:r>
          </w:p>
          <w:p w14:paraId="0715C001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1-</w:t>
            </w:r>
            <w:r w:rsidRPr="00317456">
              <w:rPr>
                <w:rFonts w:hint="eastAsia"/>
                <w:sz w:val="18"/>
                <w:szCs w:val="20"/>
              </w:rPr>
              <w:t>银行理财</w:t>
            </w:r>
          </w:p>
          <w:p w14:paraId="6873896D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2-</w:t>
            </w:r>
            <w:r w:rsidRPr="00317456">
              <w:rPr>
                <w:rFonts w:hint="eastAsia"/>
                <w:sz w:val="18"/>
                <w:szCs w:val="20"/>
              </w:rPr>
              <w:t>银行理财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子公司资管产品</w:t>
            </w:r>
            <w:proofErr w:type="gramEnd"/>
          </w:p>
          <w:p w14:paraId="336C1B1A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3-</w:t>
            </w:r>
            <w:r w:rsidRPr="00317456">
              <w:rPr>
                <w:rFonts w:hint="eastAsia"/>
                <w:sz w:val="18"/>
                <w:szCs w:val="20"/>
              </w:rPr>
              <w:t>信托产品</w:t>
            </w:r>
          </w:p>
          <w:p w14:paraId="55587BA0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4-</w:t>
            </w:r>
            <w:r w:rsidRPr="00317456">
              <w:rPr>
                <w:rFonts w:hint="eastAsia"/>
                <w:sz w:val="18"/>
                <w:szCs w:val="20"/>
              </w:rPr>
              <w:t>保险产品</w:t>
            </w:r>
          </w:p>
          <w:p w14:paraId="3E8B9865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5-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保险资管产品</w:t>
            </w:r>
            <w:proofErr w:type="gramEnd"/>
          </w:p>
          <w:p w14:paraId="0C622A6B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6-</w:t>
            </w:r>
            <w:r w:rsidRPr="00317456">
              <w:rPr>
                <w:rFonts w:hint="eastAsia"/>
                <w:sz w:val="18"/>
                <w:szCs w:val="20"/>
              </w:rPr>
              <w:t>公募基金</w:t>
            </w:r>
          </w:p>
          <w:p w14:paraId="2D02088A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7-</w:t>
            </w:r>
            <w:r w:rsidRPr="00317456">
              <w:rPr>
                <w:rFonts w:hint="eastAsia"/>
                <w:sz w:val="18"/>
                <w:szCs w:val="20"/>
              </w:rPr>
              <w:t>证券公司及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子公司资管产品</w:t>
            </w:r>
            <w:proofErr w:type="gramEnd"/>
          </w:p>
          <w:p w14:paraId="420E5C6A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8-</w:t>
            </w:r>
            <w:r w:rsidRPr="00317456">
              <w:rPr>
                <w:rFonts w:hint="eastAsia"/>
                <w:sz w:val="18"/>
                <w:szCs w:val="20"/>
              </w:rPr>
              <w:t>基金管理公司及子公司资产管理产品</w:t>
            </w:r>
          </w:p>
          <w:p w14:paraId="3BFC36E2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9-</w:t>
            </w:r>
            <w:r w:rsidRPr="00317456">
              <w:rPr>
                <w:rFonts w:hint="eastAsia"/>
                <w:sz w:val="18"/>
                <w:szCs w:val="20"/>
              </w:rPr>
              <w:t>期货公司及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子公司资管产品</w:t>
            </w:r>
            <w:proofErr w:type="gramEnd"/>
          </w:p>
          <w:p w14:paraId="55D256EA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10-</w:t>
            </w:r>
            <w:r w:rsidRPr="00317456">
              <w:rPr>
                <w:rFonts w:hint="eastAsia"/>
                <w:sz w:val="18"/>
                <w:szCs w:val="20"/>
              </w:rPr>
              <w:t>社保基金</w:t>
            </w:r>
          </w:p>
          <w:p w14:paraId="015D2E8C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11-</w:t>
            </w:r>
            <w:r w:rsidRPr="00317456">
              <w:rPr>
                <w:rFonts w:hint="eastAsia"/>
                <w:sz w:val="18"/>
                <w:szCs w:val="20"/>
              </w:rPr>
              <w:t>养老基金</w:t>
            </w:r>
          </w:p>
          <w:p w14:paraId="6ECF54AC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12-</w:t>
            </w:r>
            <w:r w:rsidRPr="00317456">
              <w:rPr>
                <w:rFonts w:hint="eastAsia"/>
                <w:sz w:val="18"/>
                <w:szCs w:val="20"/>
              </w:rPr>
              <w:t>企业年金</w:t>
            </w:r>
          </w:p>
          <w:p w14:paraId="22F043F2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13-</w:t>
            </w:r>
            <w:r w:rsidRPr="00317456">
              <w:rPr>
                <w:rFonts w:hint="eastAsia"/>
                <w:sz w:val="18"/>
                <w:szCs w:val="20"/>
              </w:rPr>
              <w:t>社会公益基金</w:t>
            </w:r>
          </w:p>
          <w:p w14:paraId="766B6ADC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14-</w:t>
            </w:r>
            <w:r w:rsidRPr="00317456">
              <w:rPr>
                <w:rFonts w:hint="eastAsia"/>
                <w:sz w:val="18"/>
                <w:szCs w:val="20"/>
              </w:rPr>
              <w:t>私募基金份额</w:t>
            </w:r>
          </w:p>
          <w:p w14:paraId="11EF72DC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15-</w:t>
            </w:r>
            <w:r w:rsidRPr="00317456">
              <w:rPr>
                <w:rFonts w:hint="eastAsia"/>
                <w:sz w:val="18"/>
                <w:szCs w:val="20"/>
              </w:rPr>
              <w:t>合格境外机构投资者（</w:t>
            </w:r>
            <w:r w:rsidRPr="00317456">
              <w:rPr>
                <w:rFonts w:hint="eastAsia"/>
                <w:sz w:val="18"/>
                <w:szCs w:val="20"/>
              </w:rPr>
              <w:t>QFII</w:t>
            </w:r>
            <w:r w:rsidRPr="00317456">
              <w:rPr>
                <w:rFonts w:hint="eastAsia"/>
                <w:sz w:val="18"/>
                <w:szCs w:val="20"/>
              </w:rPr>
              <w:t>）设立的金融产品</w:t>
            </w:r>
          </w:p>
          <w:p w14:paraId="2A161BFE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16-</w:t>
            </w:r>
            <w:r w:rsidRPr="00317456">
              <w:rPr>
                <w:rFonts w:hint="eastAsia"/>
                <w:sz w:val="18"/>
                <w:szCs w:val="20"/>
              </w:rPr>
              <w:t>人民币合格境外机构投资者（</w:t>
            </w:r>
            <w:r w:rsidRPr="00317456">
              <w:rPr>
                <w:rFonts w:hint="eastAsia"/>
                <w:sz w:val="18"/>
                <w:szCs w:val="20"/>
              </w:rPr>
              <w:t>RQFII</w:t>
            </w:r>
            <w:r w:rsidRPr="00317456">
              <w:rPr>
                <w:rFonts w:hint="eastAsia"/>
                <w:sz w:val="18"/>
                <w:szCs w:val="20"/>
              </w:rPr>
              <w:t>）设立的金融产品</w:t>
            </w:r>
          </w:p>
          <w:p w14:paraId="2D3CB059" w14:textId="77777777" w:rsidR="00160068" w:rsidRPr="00317456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17-</w:t>
            </w:r>
            <w:r w:rsidRPr="00317456">
              <w:rPr>
                <w:rFonts w:hint="eastAsia"/>
                <w:sz w:val="18"/>
                <w:szCs w:val="20"/>
              </w:rPr>
              <w:t>金融资产投资</w:t>
            </w:r>
            <w:proofErr w:type="gramStart"/>
            <w:r w:rsidRPr="00317456">
              <w:rPr>
                <w:rFonts w:hint="eastAsia"/>
                <w:sz w:val="18"/>
                <w:szCs w:val="20"/>
              </w:rPr>
              <w:t>公司资管产品</w:t>
            </w:r>
            <w:proofErr w:type="gramEnd"/>
          </w:p>
          <w:p w14:paraId="22AE8E19" w14:textId="0C460E57" w:rsidR="00160068" w:rsidRPr="00160068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317456">
              <w:rPr>
                <w:rFonts w:hint="eastAsia"/>
                <w:sz w:val="18"/>
                <w:szCs w:val="20"/>
              </w:rPr>
              <w:t>18-</w:t>
            </w:r>
            <w:r w:rsidRPr="00317456">
              <w:rPr>
                <w:rFonts w:hint="eastAsia"/>
                <w:sz w:val="18"/>
                <w:szCs w:val="20"/>
              </w:rPr>
              <w:t>其他产品</w:t>
            </w:r>
          </w:p>
        </w:tc>
      </w:tr>
      <w:tr w:rsidR="00517C04" w14:paraId="107F172A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D211C" w14:textId="77777777" w:rsidR="00517C04" w:rsidRDefault="00517C04" w:rsidP="00807CF4">
            <w:pPr>
              <w:numPr>
                <w:ilvl w:val="0"/>
                <w:numId w:val="4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C2509" w14:textId="697737B3" w:rsidR="00517C04" w:rsidRDefault="00995885" w:rsidP="00160068">
            <w:r>
              <w:rPr>
                <w:rFonts w:eastAsia="仿宋_GB2312"/>
              </w:rPr>
              <w:t>TDMDZTDM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59978" w14:textId="13C28C83" w:rsidR="00517C04" w:rsidRDefault="00995885" w:rsidP="00160068">
            <w:r>
              <w:rPr>
                <w:rFonts w:hint="eastAsia"/>
              </w:rPr>
              <w:t>N</w:t>
            </w:r>
            <w:r>
              <w:t>VARCHAR(40)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D6A35" w14:textId="29952B73" w:rsidR="00517C04" w:rsidRDefault="00995885" w:rsidP="001600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05663" w14:textId="5968C22B" w:rsidR="00517C04" w:rsidRPr="00160068" w:rsidRDefault="00995885" w:rsidP="00160068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特定目的载体代码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ED35C" w14:textId="77777777" w:rsidR="00517C04" w:rsidRPr="005D5916" w:rsidRDefault="00517C04" w:rsidP="00160068">
            <w:pPr>
              <w:rPr>
                <w:b/>
                <w:bCs/>
                <w:sz w:val="18"/>
                <w:szCs w:val="20"/>
              </w:rPr>
            </w:pPr>
          </w:p>
        </w:tc>
      </w:tr>
      <w:tr w:rsidR="00160068" w14:paraId="094E6CE9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14D09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F5389F" w14:textId="05979E75" w:rsidR="00160068" w:rsidRDefault="00160068" w:rsidP="00160068">
            <w:r>
              <w:rPr>
                <w:rFonts w:hint="eastAsia"/>
              </w:rPr>
              <w:t>SFZGCPBS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A0A65" w14:textId="24A6A2A8" w:rsidR="00160068" w:rsidRDefault="00160068" w:rsidP="00160068">
            <w:r>
              <w:rPr>
                <w:rFonts w:hint="eastAsia"/>
              </w:rPr>
              <w:t>NVARCHAR(3)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DAE57" w14:textId="27BACAB1" w:rsidR="00160068" w:rsidRDefault="00160068" w:rsidP="001600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61DF1" w14:textId="43FEC2F7" w:rsidR="00160068" w:rsidRPr="00160068" w:rsidRDefault="00160068" w:rsidP="00160068">
            <w:pPr>
              <w:rPr>
                <w:sz w:val="18"/>
                <w:szCs w:val="20"/>
              </w:rPr>
            </w:pPr>
            <w:proofErr w:type="gramStart"/>
            <w:r w:rsidRPr="00160068">
              <w:rPr>
                <w:rFonts w:hint="eastAsia"/>
                <w:sz w:val="18"/>
                <w:szCs w:val="20"/>
              </w:rPr>
              <w:t>是否资管产品</w:t>
            </w:r>
            <w:proofErr w:type="gramEnd"/>
            <w:r w:rsidRPr="00160068">
              <w:rPr>
                <w:rFonts w:hint="eastAsia"/>
                <w:sz w:val="18"/>
                <w:szCs w:val="20"/>
              </w:rPr>
              <w:t>标识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6FED" w14:textId="77777777" w:rsidR="00160068" w:rsidRPr="001D75B7" w:rsidRDefault="00160068" w:rsidP="00160068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0A1999DD" w14:textId="77777777" w:rsidR="00160068" w:rsidRPr="001D75B7" w:rsidRDefault="00160068" w:rsidP="00160068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5A1596FE" w14:textId="133060B2" w:rsidR="00160068" w:rsidRPr="00160068" w:rsidRDefault="00160068" w:rsidP="00160068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160068" w14:paraId="46EAE5DD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4E9EF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DA5" w14:textId="18121BF1" w:rsidR="00160068" w:rsidRDefault="00160068" w:rsidP="00160068">
            <w:r>
              <w:rPr>
                <w:rFonts w:hint="eastAsia"/>
              </w:rPr>
              <w:t>ZGCPCPDM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6F925" w14:textId="09C6988A" w:rsidR="00160068" w:rsidRDefault="00160068" w:rsidP="00160068">
            <w:r>
              <w:rPr>
                <w:rFonts w:hint="eastAsia"/>
              </w:rPr>
              <w:t>NVARCHAR(15)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0D0FD" w14:textId="7B26823C" w:rsidR="00160068" w:rsidRDefault="00160068" w:rsidP="00160068">
            <w:pPr>
              <w:jc w:val="center"/>
            </w:pP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E5DDD" w14:textId="1BA5004E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资管</w:t>
            </w:r>
            <w:proofErr w:type="gramStart"/>
            <w:r w:rsidRPr="00160068">
              <w:rPr>
                <w:rFonts w:hint="eastAsia"/>
                <w:sz w:val="18"/>
                <w:szCs w:val="20"/>
              </w:rPr>
              <w:t>产品产品</w:t>
            </w:r>
            <w:proofErr w:type="gramEnd"/>
            <w:r w:rsidRPr="00160068">
              <w:rPr>
                <w:rFonts w:hint="eastAsia"/>
                <w:sz w:val="18"/>
                <w:szCs w:val="20"/>
              </w:rPr>
              <w:t>代码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3CCF7" w14:textId="58D99762" w:rsidR="00160068" w:rsidRPr="00160068" w:rsidRDefault="00160068" w:rsidP="00160068">
            <w:pPr>
              <w:rPr>
                <w:b/>
                <w:bCs/>
                <w:sz w:val="18"/>
                <w:szCs w:val="20"/>
              </w:rPr>
            </w:pPr>
            <w:proofErr w:type="gramStart"/>
            <w:r w:rsidRPr="00160068">
              <w:rPr>
                <w:rFonts w:hint="eastAsia"/>
                <w:sz w:val="18"/>
                <w:szCs w:val="20"/>
              </w:rPr>
              <w:t>资管产品</w:t>
            </w:r>
            <w:proofErr w:type="gramEnd"/>
            <w:r w:rsidRPr="00160068">
              <w:rPr>
                <w:rFonts w:hint="eastAsia"/>
                <w:sz w:val="18"/>
                <w:szCs w:val="20"/>
              </w:rPr>
              <w:t>标识选择是，需填写</w:t>
            </w:r>
          </w:p>
        </w:tc>
      </w:tr>
      <w:tr w:rsidR="00160068" w14:paraId="23610F63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129B9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A8143" w14:textId="1B6BA484" w:rsidR="00160068" w:rsidRDefault="00160068" w:rsidP="00160068">
            <w:r>
              <w:rPr>
                <w:rFonts w:hint="eastAsia"/>
              </w:rPr>
              <w:t>SFXTCPBS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DC61F" w14:textId="0B931CD8" w:rsidR="00160068" w:rsidRDefault="00160068" w:rsidP="00160068">
            <w:r>
              <w:rPr>
                <w:rFonts w:hint="eastAsia"/>
              </w:rPr>
              <w:t>NVARCHAR(3)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68AD8" w14:textId="25C6497C" w:rsidR="00160068" w:rsidRDefault="00160068" w:rsidP="001600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97CC6" w14:textId="42FDEAAB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是否信托产品标识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BDBB5" w14:textId="77777777" w:rsidR="00160068" w:rsidRPr="001D75B7" w:rsidRDefault="00160068" w:rsidP="00160068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1F988081" w14:textId="77777777" w:rsidR="00160068" w:rsidRPr="001D75B7" w:rsidRDefault="00160068" w:rsidP="00160068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54783A4A" w14:textId="38868EDC" w:rsidR="00160068" w:rsidRPr="00160068" w:rsidRDefault="00160068" w:rsidP="00160068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160068" w14:paraId="3B988588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0F05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52CA7" w14:textId="55CFC08D" w:rsidR="00160068" w:rsidRDefault="00160068" w:rsidP="00160068">
            <w:r>
              <w:rPr>
                <w:rFonts w:hint="eastAsia"/>
              </w:rPr>
              <w:t>CPDJBH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EC37B" w14:textId="1E1ACE19" w:rsidR="00160068" w:rsidRDefault="00160068" w:rsidP="00160068">
            <w:r>
              <w:rPr>
                <w:rFonts w:hint="eastAsia"/>
              </w:rPr>
              <w:t>NVARCHAR(40)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2417" w14:textId="0F5F2BF0" w:rsidR="00160068" w:rsidRDefault="00160068" w:rsidP="00160068">
            <w:pPr>
              <w:jc w:val="center"/>
            </w:pP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B8176" w14:textId="7FB94CA9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产品登记编号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2767E" w14:textId="1CD84F6D" w:rsidR="00160068" w:rsidRPr="00160068" w:rsidRDefault="00160068" w:rsidP="00160068">
            <w:pPr>
              <w:rPr>
                <w:b/>
                <w:bCs/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信托产品标识选择是，需填写</w:t>
            </w:r>
          </w:p>
        </w:tc>
      </w:tr>
      <w:tr w:rsidR="00160068" w14:paraId="33F8F2A3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905D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A3773" w14:textId="730026A2" w:rsidR="00160068" w:rsidRDefault="00160068" w:rsidP="00160068">
            <w:r>
              <w:rPr>
                <w:rFonts w:hint="eastAsia"/>
              </w:rPr>
              <w:t>FXJGGLZZ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DED53" w14:textId="67D704CB" w:rsidR="00160068" w:rsidRDefault="00160068" w:rsidP="00160068">
            <w:r>
              <w:rPr>
                <w:rFonts w:hint="eastAsia"/>
              </w:rPr>
              <w:t>NVARCHAR(20)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766BFB" w14:textId="3EDFDEE6" w:rsidR="00160068" w:rsidRDefault="00160068" w:rsidP="001600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96C6E" w14:textId="2D7700C3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发行机构管理职责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9552D" w14:textId="77777777" w:rsidR="00160068" w:rsidRPr="00E4527F" w:rsidRDefault="00160068" w:rsidP="00160068">
            <w:pPr>
              <w:rPr>
                <w:b/>
                <w:bCs/>
                <w:sz w:val="18"/>
                <w:szCs w:val="20"/>
              </w:rPr>
            </w:pPr>
            <w:r w:rsidRPr="00E4527F">
              <w:rPr>
                <w:rFonts w:hint="eastAsia"/>
                <w:b/>
                <w:bCs/>
                <w:sz w:val="18"/>
                <w:szCs w:val="20"/>
              </w:rPr>
              <w:t>管理责任</w:t>
            </w:r>
            <w:r w:rsidRPr="00E4527F">
              <w:rPr>
                <w:rFonts w:hint="eastAsia"/>
                <w:b/>
                <w:bCs/>
                <w:sz w:val="18"/>
                <w:szCs w:val="20"/>
              </w:rPr>
              <w:t>(4007)</w:t>
            </w:r>
          </w:p>
          <w:p w14:paraId="63F55452" w14:textId="77777777" w:rsidR="00160068" w:rsidRPr="00160068" w:rsidRDefault="00160068" w:rsidP="00E4527F">
            <w:pPr>
              <w:ind w:leftChars="100" w:left="210"/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1-</w:t>
            </w:r>
            <w:r w:rsidRPr="00160068">
              <w:rPr>
                <w:rFonts w:hint="eastAsia"/>
                <w:sz w:val="18"/>
                <w:szCs w:val="20"/>
              </w:rPr>
              <w:t>主动管理</w:t>
            </w:r>
          </w:p>
          <w:p w14:paraId="0B616F56" w14:textId="55B0B7BD" w:rsidR="00160068" w:rsidRPr="00160068" w:rsidRDefault="00160068" w:rsidP="00E4527F">
            <w:pPr>
              <w:ind w:leftChars="100" w:left="210"/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lastRenderedPageBreak/>
              <w:t>2-</w:t>
            </w:r>
            <w:r w:rsidRPr="00160068">
              <w:rPr>
                <w:rFonts w:hint="eastAsia"/>
                <w:sz w:val="18"/>
                <w:szCs w:val="20"/>
              </w:rPr>
              <w:t>非主动管理</w:t>
            </w:r>
          </w:p>
        </w:tc>
      </w:tr>
      <w:tr w:rsidR="00160068" w14:paraId="25C4835A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11A20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7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41F55" w14:textId="429F1082" w:rsidR="00160068" w:rsidRDefault="00160068" w:rsidP="00160068">
            <w:r>
              <w:rPr>
                <w:rFonts w:hint="eastAsia"/>
              </w:rPr>
              <w:t>FXJGGLFS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2D453" w14:textId="6B4921EB" w:rsidR="00160068" w:rsidRDefault="00160068" w:rsidP="00160068">
            <w:r>
              <w:rPr>
                <w:rFonts w:hint="eastAsia"/>
              </w:rPr>
              <w:t>NVARCHAR(10)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42D4" w14:textId="6FA71447" w:rsidR="00160068" w:rsidRDefault="00160068" w:rsidP="001600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088E38" w14:textId="77C1D4D0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发行机构管理方式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FD1D8" w14:textId="77777777" w:rsidR="003E72AD" w:rsidRPr="003E72AD" w:rsidRDefault="003E72AD" w:rsidP="003E72AD">
            <w:pPr>
              <w:rPr>
                <w:b/>
                <w:bCs/>
                <w:sz w:val="18"/>
                <w:szCs w:val="20"/>
              </w:rPr>
            </w:pPr>
            <w:r w:rsidRPr="003E72AD">
              <w:rPr>
                <w:rFonts w:hint="eastAsia"/>
                <w:b/>
                <w:bCs/>
                <w:sz w:val="18"/>
                <w:szCs w:val="20"/>
              </w:rPr>
              <w:t>管理方式</w:t>
            </w:r>
            <w:r w:rsidRPr="003E72AD">
              <w:rPr>
                <w:rFonts w:hint="eastAsia"/>
                <w:b/>
                <w:bCs/>
                <w:sz w:val="18"/>
                <w:szCs w:val="20"/>
              </w:rPr>
              <w:t>(4006)</w:t>
            </w:r>
          </w:p>
          <w:p w14:paraId="6BB21FC3" w14:textId="77777777" w:rsidR="003E72AD" w:rsidRPr="003E72AD" w:rsidRDefault="003E72AD" w:rsidP="003E72AD">
            <w:pPr>
              <w:ind w:leftChars="100" w:left="210"/>
              <w:rPr>
                <w:sz w:val="18"/>
                <w:szCs w:val="20"/>
              </w:rPr>
            </w:pPr>
            <w:r w:rsidRPr="003E72AD">
              <w:rPr>
                <w:rFonts w:hint="eastAsia"/>
                <w:sz w:val="18"/>
                <w:szCs w:val="20"/>
              </w:rPr>
              <w:t>1-</w:t>
            </w:r>
            <w:r w:rsidRPr="003E72AD">
              <w:rPr>
                <w:rFonts w:hint="eastAsia"/>
                <w:sz w:val="18"/>
                <w:szCs w:val="20"/>
              </w:rPr>
              <w:t>单一</w:t>
            </w:r>
          </w:p>
          <w:p w14:paraId="4044AD98" w14:textId="2B7962F1" w:rsidR="00160068" w:rsidRPr="00160068" w:rsidRDefault="003E72AD" w:rsidP="003E72AD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3E72AD">
              <w:rPr>
                <w:rFonts w:hint="eastAsia"/>
                <w:sz w:val="18"/>
                <w:szCs w:val="20"/>
              </w:rPr>
              <w:t>2-</w:t>
            </w:r>
            <w:r w:rsidRPr="003E72AD">
              <w:rPr>
                <w:rFonts w:hint="eastAsia"/>
                <w:sz w:val="18"/>
                <w:szCs w:val="20"/>
              </w:rPr>
              <w:t>集合</w:t>
            </w:r>
          </w:p>
        </w:tc>
      </w:tr>
      <w:tr w:rsidR="00160068" w14:paraId="7B791A78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FDE8C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8C4E" w14:textId="5134F306" w:rsidR="00160068" w:rsidRDefault="00160068" w:rsidP="00160068">
            <w:r>
              <w:rPr>
                <w:rFonts w:hint="eastAsia"/>
              </w:rPr>
              <w:t>TDMDZTZJLY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7875" w14:textId="775C116E" w:rsidR="00160068" w:rsidRDefault="00160068" w:rsidP="00160068">
            <w:r>
              <w:rPr>
                <w:rFonts w:hint="eastAsia"/>
              </w:rPr>
              <w:t>NVARCHAR(10)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C1FE76" w14:textId="2215AA84" w:rsidR="00160068" w:rsidRDefault="00160068" w:rsidP="001600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BEC87" w14:textId="343B3FAE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特定目的载体资金来源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D24CF" w14:textId="77777777" w:rsidR="003E72AD" w:rsidRPr="003E72AD" w:rsidRDefault="003E72AD" w:rsidP="003E72AD">
            <w:pPr>
              <w:rPr>
                <w:b/>
                <w:bCs/>
                <w:sz w:val="18"/>
                <w:szCs w:val="20"/>
              </w:rPr>
            </w:pPr>
            <w:r w:rsidRPr="003E72AD">
              <w:rPr>
                <w:rFonts w:hint="eastAsia"/>
                <w:b/>
                <w:bCs/>
                <w:sz w:val="18"/>
                <w:szCs w:val="20"/>
              </w:rPr>
              <w:t>募集方式</w:t>
            </w:r>
            <w:r w:rsidRPr="003E72AD">
              <w:rPr>
                <w:rFonts w:hint="eastAsia"/>
                <w:b/>
                <w:bCs/>
                <w:sz w:val="18"/>
                <w:szCs w:val="20"/>
              </w:rPr>
              <w:t>(4004)</w:t>
            </w:r>
          </w:p>
          <w:p w14:paraId="6A29DEE1" w14:textId="77777777" w:rsidR="003E72AD" w:rsidRPr="003E72AD" w:rsidRDefault="003E72AD" w:rsidP="003E72AD">
            <w:pPr>
              <w:ind w:leftChars="100" w:left="210"/>
              <w:rPr>
                <w:sz w:val="18"/>
                <w:szCs w:val="20"/>
              </w:rPr>
            </w:pPr>
            <w:r w:rsidRPr="003E72AD">
              <w:rPr>
                <w:rFonts w:hint="eastAsia"/>
                <w:sz w:val="18"/>
                <w:szCs w:val="20"/>
              </w:rPr>
              <w:t>1-</w:t>
            </w:r>
            <w:r w:rsidRPr="003E72AD">
              <w:rPr>
                <w:rFonts w:hint="eastAsia"/>
                <w:sz w:val="18"/>
                <w:szCs w:val="20"/>
              </w:rPr>
              <w:t>私募</w:t>
            </w:r>
          </w:p>
          <w:p w14:paraId="46BDD3F4" w14:textId="63585B17" w:rsidR="00160068" w:rsidRPr="00160068" w:rsidRDefault="003E72AD" w:rsidP="003E72AD">
            <w:pPr>
              <w:ind w:leftChars="100" w:left="210"/>
              <w:rPr>
                <w:sz w:val="18"/>
                <w:szCs w:val="20"/>
              </w:rPr>
            </w:pPr>
            <w:r w:rsidRPr="003E72AD">
              <w:rPr>
                <w:rFonts w:hint="eastAsia"/>
                <w:sz w:val="18"/>
                <w:szCs w:val="20"/>
              </w:rPr>
              <w:t>2-</w:t>
            </w:r>
            <w:r w:rsidRPr="003E72AD">
              <w:rPr>
                <w:rFonts w:hint="eastAsia"/>
                <w:sz w:val="18"/>
                <w:szCs w:val="20"/>
              </w:rPr>
              <w:t>公募</w:t>
            </w:r>
          </w:p>
        </w:tc>
      </w:tr>
      <w:tr w:rsidR="00160068" w14:paraId="0E89FD74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95DD5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1B87A" w14:textId="7C0466F5" w:rsidR="00160068" w:rsidRDefault="00160068" w:rsidP="00160068">
            <w:r>
              <w:rPr>
                <w:rFonts w:hint="eastAsia"/>
              </w:rPr>
              <w:t>TDMDZTJCZCLX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F0327" w14:textId="4FEEC4D5" w:rsidR="00160068" w:rsidRDefault="00160068" w:rsidP="00160068">
            <w:r>
              <w:rPr>
                <w:rFonts w:hint="eastAsia"/>
              </w:rPr>
              <w:t>NVARCHAR(20)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B90D" w14:textId="1601F4BA" w:rsidR="00160068" w:rsidRDefault="00160068" w:rsidP="001600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FDEF3" w14:textId="641632C6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特定目的载体基础资产类型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837D1" w14:textId="77777777" w:rsidR="00796AE9" w:rsidRPr="00796AE9" w:rsidRDefault="00796AE9" w:rsidP="00796AE9">
            <w:pPr>
              <w:rPr>
                <w:b/>
                <w:bCs/>
                <w:sz w:val="18"/>
                <w:szCs w:val="20"/>
              </w:rPr>
            </w:pPr>
            <w:r w:rsidRPr="00796AE9">
              <w:rPr>
                <w:rFonts w:hint="eastAsia"/>
                <w:b/>
                <w:bCs/>
                <w:sz w:val="18"/>
                <w:szCs w:val="20"/>
              </w:rPr>
              <w:t>特定目的载体基础资产类型</w:t>
            </w:r>
            <w:r w:rsidRPr="00796AE9">
              <w:rPr>
                <w:rFonts w:hint="eastAsia"/>
                <w:b/>
                <w:bCs/>
                <w:sz w:val="18"/>
                <w:szCs w:val="20"/>
              </w:rPr>
              <w:t>(6042)</w:t>
            </w:r>
          </w:p>
          <w:p w14:paraId="4F22221E" w14:textId="77777777" w:rsidR="00796AE9" w:rsidRPr="00796AE9" w:rsidRDefault="00796AE9" w:rsidP="00796AE9">
            <w:pPr>
              <w:ind w:leftChars="100" w:left="210"/>
              <w:rPr>
                <w:sz w:val="18"/>
                <w:szCs w:val="20"/>
              </w:rPr>
            </w:pPr>
            <w:r w:rsidRPr="00796AE9">
              <w:rPr>
                <w:rFonts w:hint="eastAsia"/>
                <w:sz w:val="18"/>
                <w:szCs w:val="20"/>
              </w:rPr>
              <w:t>1-</w:t>
            </w:r>
            <w:r w:rsidRPr="00796AE9">
              <w:rPr>
                <w:rFonts w:hint="eastAsia"/>
                <w:sz w:val="18"/>
                <w:szCs w:val="20"/>
              </w:rPr>
              <w:t>标准化</w:t>
            </w:r>
          </w:p>
          <w:p w14:paraId="7408BEBB" w14:textId="6B83C6E4" w:rsidR="00160068" w:rsidRPr="00160068" w:rsidRDefault="00796AE9" w:rsidP="00796AE9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796AE9">
              <w:rPr>
                <w:rFonts w:hint="eastAsia"/>
                <w:sz w:val="18"/>
                <w:szCs w:val="20"/>
              </w:rPr>
              <w:t>2-</w:t>
            </w:r>
            <w:r w:rsidRPr="00796AE9">
              <w:rPr>
                <w:rFonts w:hint="eastAsia"/>
                <w:sz w:val="18"/>
                <w:szCs w:val="20"/>
              </w:rPr>
              <w:t>非标准化</w:t>
            </w:r>
          </w:p>
        </w:tc>
      </w:tr>
      <w:tr w:rsidR="00160068" w14:paraId="043FEF0E" w14:textId="77777777" w:rsidTr="00886FB9">
        <w:trPr>
          <w:trHeight w:val="389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D05CF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4B8A7" w14:textId="12300D88" w:rsidR="00160068" w:rsidRDefault="00160068" w:rsidP="00160068">
            <w:pPr>
              <w:rPr>
                <w:color w:val="000000"/>
              </w:rPr>
            </w:pPr>
            <w:r>
              <w:rPr>
                <w:rFonts w:hint="eastAsia"/>
              </w:rPr>
              <w:t>GLRMC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D270" w14:textId="5883D347" w:rsidR="00160068" w:rsidRDefault="00160068" w:rsidP="00160068">
            <w:pPr>
              <w:rPr>
                <w:color w:val="00000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1B83A" w14:textId="544D1F76" w:rsidR="00160068" w:rsidRDefault="00160068" w:rsidP="00160068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562FB" w14:textId="2DBCD573" w:rsidR="00160068" w:rsidRPr="00160068" w:rsidRDefault="00160068" w:rsidP="00160068">
            <w:pPr>
              <w:rPr>
                <w:color w:val="000000"/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管理人名称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8624D" w14:textId="40555F9D" w:rsidR="00160068" w:rsidRPr="00160068" w:rsidRDefault="00160068" w:rsidP="00160068">
            <w:pPr>
              <w:rPr>
                <w:b/>
                <w:bCs/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160068" w14:paraId="6ABF6DD1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29FB7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5E8B9" w14:textId="2641E4C6" w:rsidR="00160068" w:rsidRDefault="00160068" w:rsidP="00160068">
            <w:r>
              <w:rPr>
                <w:rFonts w:hint="eastAsia"/>
              </w:rPr>
              <w:t>GLRTYSHXYDM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DF8B8" w14:textId="48F2587F" w:rsidR="00160068" w:rsidRDefault="00160068" w:rsidP="00160068">
            <w:r>
              <w:rPr>
                <w:rFonts w:hint="eastAsia"/>
              </w:rPr>
              <w:t>NVARCHAR(40)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B79E4" w14:textId="1439CE71" w:rsidR="00160068" w:rsidRDefault="00160068" w:rsidP="001600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011DE" w14:textId="08B17169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管理人统一社会信用代码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A5D05" w14:textId="1A589101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必填</w:t>
            </w:r>
          </w:p>
        </w:tc>
      </w:tr>
      <w:tr w:rsidR="00160068" w14:paraId="1266358F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85E70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BC010" w14:textId="52BF8E42" w:rsidR="00160068" w:rsidRDefault="00160068" w:rsidP="00160068">
            <w:r>
              <w:rPr>
                <w:rFonts w:hint="eastAsia"/>
              </w:rPr>
              <w:t>TDMDZTLB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3E353" w14:textId="19C14AFA" w:rsidR="00160068" w:rsidRDefault="00160068" w:rsidP="00160068">
            <w:r>
              <w:rPr>
                <w:rFonts w:hint="eastAsia"/>
              </w:rPr>
              <w:t>NVARCHAR(30)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4EC3A" w14:textId="276619DC" w:rsidR="00160068" w:rsidRDefault="00160068" w:rsidP="001600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73754" w14:textId="12FAD9E0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特定目的载体类别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B9756" w14:textId="77777777" w:rsidR="000752A9" w:rsidRPr="000752A9" w:rsidRDefault="000752A9" w:rsidP="000752A9">
            <w:pPr>
              <w:rPr>
                <w:b/>
                <w:bCs/>
                <w:sz w:val="18"/>
                <w:szCs w:val="20"/>
              </w:rPr>
            </w:pPr>
            <w:r w:rsidRPr="000752A9">
              <w:rPr>
                <w:rFonts w:hint="eastAsia"/>
                <w:b/>
                <w:bCs/>
                <w:sz w:val="18"/>
                <w:szCs w:val="20"/>
              </w:rPr>
              <w:t>特定目的载体类别</w:t>
            </w:r>
            <w:r w:rsidRPr="000752A9">
              <w:rPr>
                <w:rFonts w:hint="eastAsia"/>
                <w:b/>
                <w:bCs/>
                <w:sz w:val="18"/>
                <w:szCs w:val="20"/>
              </w:rPr>
              <w:t>(4001)</w:t>
            </w:r>
          </w:p>
          <w:p w14:paraId="3AC98F04" w14:textId="77777777" w:rsidR="000752A9" w:rsidRPr="000752A9" w:rsidRDefault="000752A9" w:rsidP="000752A9">
            <w:pPr>
              <w:ind w:leftChars="100" w:left="210"/>
              <w:rPr>
                <w:sz w:val="18"/>
                <w:szCs w:val="20"/>
              </w:rPr>
            </w:pPr>
            <w:r w:rsidRPr="000752A9">
              <w:rPr>
                <w:rFonts w:hint="eastAsia"/>
                <w:sz w:val="18"/>
                <w:szCs w:val="20"/>
              </w:rPr>
              <w:t>1-</w:t>
            </w:r>
            <w:r w:rsidRPr="000752A9">
              <w:rPr>
                <w:rFonts w:hint="eastAsia"/>
                <w:sz w:val="18"/>
                <w:szCs w:val="20"/>
              </w:rPr>
              <w:t>固定收益类产品</w:t>
            </w:r>
          </w:p>
          <w:p w14:paraId="61805EF3" w14:textId="77777777" w:rsidR="000752A9" w:rsidRPr="000752A9" w:rsidRDefault="000752A9" w:rsidP="000752A9">
            <w:pPr>
              <w:ind w:leftChars="100" w:left="210"/>
              <w:rPr>
                <w:sz w:val="18"/>
                <w:szCs w:val="20"/>
              </w:rPr>
            </w:pPr>
            <w:r w:rsidRPr="000752A9">
              <w:rPr>
                <w:rFonts w:hint="eastAsia"/>
                <w:sz w:val="18"/>
                <w:szCs w:val="20"/>
              </w:rPr>
              <w:t>2-</w:t>
            </w:r>
            <w:r w:rsidRPr="000752A9">
              <w:rPr>
                <w:rFonts w:hint="eastAsia"/>
                <w:sz w:val="18"/>
                <w:szCs w:val="20"/>
              </w:rPr>
              <w:t>权益类产品</w:t>
            </w:r>
          </w:p>
          <w:p w14:paraId="14C76998" w14:textId="77777777" w:rsidR="000752A9" w:rsidRPr="000752A9" w:rsidRDefault="000752A9" w:rsidP="000752A9">
            <w:pPr>
              <w:ind w:leftChars="100" w:left="210"/>
              <w:rPr>
                <w:sz w:val="18"/>
                <w:szCs w:val="20"/>
              </w:rPr>
            </w:pPr>
            <w:r w:rsidRPr="000752A9">
              <w:rPr>
                <w:rFonts w:hint="eastAsia"/>
                <w:sz w:val="18"/>
                <w:szCs w:val="20"/>
              </w:rPr>
              <w:t>3-</w:t>
            </w:r>
            <w:r w:rsidRPr="000752A9">
              <w:rPr>
                <w:rFonts w:hint="eastAsia"/>
                <w:sz w:val="18"/>
                <w:szCs w:val="20"/>
              </w:rPr>
              <w:t>商品及金融衍生品类产品</w:t>
            </w:r>
          </w:p>
          <w:p w14:paraId="1D424538" w14:textId="412AB37A" w:rsidR="00160068" w:rsidRPr="00160068" w:rsidRDefault="000752A9" w:rsidP="000752A9">
            <w:pPr>
              <w:ind w:leftChars="100" w:left="210"/>
              <w:rPr>
                <w:sz w:val="18"/>
                <w:szCs w:val="20"/>
              </w:rPr>
            </w:pPr>
            <w:r w:rsidRPr="000752A9">
              <w:rPr>
                <w:rFonts w:hint="eastAsia"/>
                <w:sz w:val="18"/>
                <w:szCs w:val="20"/>
              </w:rPr>
              <w:t>4-</w:t>
            </w:r>
            <w:r w:rsidRPr="000752A9">
              <w:rPr>
                <w:rFonts w:hint="eastAsia"/>
                <w:sz w:val="18"/>
                <w:szCs w:val="20"/>
              </w:rPr>
              <w:t>混合类产品</w:t>
            </w:r>
          </w:p>
        </w:tc>
      </w:tr>
      <w:tr w:rsidR="00160068" w14:paraId="745702EC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05135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83445" w14:textId="5C5F8DC9" w:rsidR="00160068" w:rsidRDefault="00160068" w:rsidP="00160068">
            <w:r>
              <w:rPr>
                <w:rFonts w:hint="eastAsia"/>
              </w:rPr>
              <w:t>TDMDZTZZC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28FC" w14:textId="58CF3288" w:rsidR="00160068" w:rsidRDefault="00160068" w:rsidP="00160068">
            <w:r>
              <w:rPr>
                <w:rFonts w:hint="eastAsia"/>
              </w:rPr>
              <w:t>DECIMAL(20,2)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3374C" w14:textId="51255EA4" w:rsidR="00160068" w:rsidRDefault="00160068" w:rsidP="00160068">
            <w:pPr>
              <w:jc w:val="center"/>
            </w:pP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D19E0" w14:textId="67EFD79F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特定目的载体总资产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69A38" w14:textId="63BFE513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若特定目的载体为本公司产品，需填写</w:t>
            </w:r>
          </w:p>
        </w:tc>
      </w:tr>
      <w:tr w:rsidR="00160068" w14:paraId="3DED5362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62A98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CEC47" w14:textId="03B319A2" w:rsidR="00160068" w:rsidRDefault="00160068" w:rsidP="00160068">
            <w:r>
              <w:rPr>
                <w:rFonts w:hint="eastAsia"/>
              </w:rPr>
              <w:t>TDMDZTJZC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11836" w14:textId="08EB07D7" w:rsidR="00160068" w:rsidRDefault="00160068" w:rsidP="00160068">
            <w:r>
              <w:rPr>
                <w:rFonts w:hint="eastAsia"/>
              </w:rPr>
              <w:t>DECIMAL(20,2)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AC734" w14:textId="21ACAC38" w:rsidR="00160068" w:rsidRDefault="00160068" w:rsidP="00160068">
            <w:pPr>
              <w:jc w:val="center"/>
            </w:pP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8EBD5" w14:textId="60DF3CC2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特定目的载体净资产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C3154" w14:textId="1DF07718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若特定目的载体为本公司产品，需填写</w:t>
            </w:r>
          </w:p>
        </w:tc>
      </w:tr>
      <w:tr w:rsidR="00160068" w14:paraId="5A6D470D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5E244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60B37" w14:textId="59127D60" w:rsidR="00160068" w:rsidRDefault="00160068" w:rsidP="00160068">
            <w:r>
              <w:rPr>
                <w:rFonts w:hint="eastAsia"/>
              </w:rPr>
              <w:t>TDMDZTRZGGBL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25E1" w14:textId="3560B334" w:rsidR="00160068" w:rsidRDefault="00160068" w:rsidP="00160068">
            <w:r>
              <w:rPr>
                <w:rFonts w:hint="eastAsia"/>
              </w:rPr>
              <w:t>DECIMAL(10,4)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0DF7" w14:textId="59C797DF" w:rsidR="00160068" w:rsidRDefault="00160068" w:rsidP="001600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7A5C8" w14:textId="591A38E0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特定目的载体融资杠杆比例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FB69C" w14:textId="595F90CE" w:rsidR="00160068" w:rsidRPr="00AC2534" w:rsidRDefault="001137E3" w:rsidP="00160068">
            <w:pPr>
              <w:rPr>
                <w:b/>
                <w:bCs/>
                <w:sz w:val="18"/>
                <w:szCs w:val="20"/>
              </w:rPr>
            </w:pPr>
            <w:r w:rsidRPr="00AC2534">
              <w:rPr>
                <w:rFonts w:hint="eastAsia"/>
                <w:b/>
                <w:bCs/>
                <w:sz w:val="18"/>
                <w:szCs w:val="20"/>
              </w:rPr>
              <w:t>保留</w:t>
            </w:r>
            <w:r w:rsidRPr="00AC2534">
              <w:rPr>
                <w:rFonts w:hint="eastAsia"/>
                <w:b/>
                <w:bCs/>
                <w:sz w:val="18"/>
                <w:szCs w:val="20"/>
              </w:rPr>
              <w:t>4</w:t>
            </w:r>
            <w:r w:rsidRPr="00AC2534">
              <w:rPr>
                <w:rFonts w:hint="eastAsia"/>
                <w:b/>
                <w:bCs/>
                <w:sz w:val="18"/>
                <w:szCs w:val="20"/>
              </w:rPr>
              <w:t>位小数</w:t>
            </w:r>
            <w:r w:rsidRPr="00AC2534">
              <w:rPr>
                <w:b/>
                <w:bCs/>
                <w:sz w:val="18"/>
                <w:szCs w:val="20"/>
              </w:rPr>
              <w:t>.</w:t>
            </w:r>
          </w:p>
        </w:tc>
      </w:tr>
      <w:tr w:rsidR="00160068" w14:paraId="03FC2289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7A11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BCFEC" w14:textId="7A5FA884" w:rsidR="00160068" w:rsidRDefault="00160068" w:rsidP="00160068">
            <w:r>
              <w:rPr>
                <w:rFonts w:hint="eastAsia"/>
              </w:rPr>
              <w:t>TDMDZTZJTXHY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43A04" w14:textId="42D0CE95" w:rsidR="00160068" w:rsidRDefault="00160068" w:rsidP="00160068">
            <w:r>
              <w:rPr>
                <w:rFonts w:hint="eastAsia"/>
              </w:rPr>
              <w:t>NVARCHAR(20)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2AEE1" w14:textId="5F920311" w:rsidR="00160068" w:rsidRDefault="00160068" w:rsidP="001600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4BB84A" w14:textId="7F8C9450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特定目的载体资金投向行业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2994B" w14:textId="77777777" w:rsidR="001137E3" w:rsidRPr="001D75B7" w:rsidRDefault="001137E3" w:rsidP="001137E3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行业分类（大类）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(2008)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7C5FA9AF" w14:textId="77777777" w:rsidR="001137E3" w:rsidRPr="001D75B7" w:rsidRDefault="001137E3" w:rsidP="001137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基础产业</w:t>
            </w:r>
          </w:p>
          <w:p w14:paraId="7CFD9DCD" w14:textId="77777777" w:rsidR="001137E3" w:rsidRPr="001D75B7" w:rsidRDefault="001137E3" w:rsidP="001137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房地产</w:t>
            </w:r>
          </w:p>
          <w:p w14:paraId="289BABCC" w14:textId="77777777" w:rsidR="001137E3" w:rsidRPr="001D75B7" w:rsidRDefault="001137E3" w:rsidP="001137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证券</w:t>
            </w:r>
          </w:p>
          <w:p w14:paraId="771A815B" w14:textId="77777777" w:rsidR="001137E3" w:rsidRPr="001D75B7" w:rsidRDefault="001137E3" w:rsidP="001137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金融机构</w:t>
            </w:r>
          </w:p>
          <w:p w14:paraId="4EE16E81" w14:textId="77777777" w:rsidR="001137E3" w:rsidRPr="001D75B7" w:rsidRDefault="001137E3" w:rsidP="001137E3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工商企业</w:t>
            </w:r>
          </w:p>
          <w:p w14:paraId="0CE9E4D3" w14:textId="39591AD0" w:rsidR="00160068" w:rsidRPr="00160068" w:rsidRDefault="001137E3" w:rsidP="001137E3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</w:t>
            </w:r>
          </w:p>
        </w:tc>
      </w:tr>
      <w:tr w:rsidR="00160068" w14:paraId="489B6D15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3FF2D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13C16" w14:textId="04F54D17" w:rsidR="00160068" w:rsidRDefault="00160068" w:rsidP="00160068">
            <w:r>
              <w:rPr>
                <w:rFonts w:hint="eastAsia"/>
              </w:rPr>
              <w:t>TDMDZTDQR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AF08E" w14:textId="519B1B9C" w:rsidR="00160068" w:rsidRDefault="00160068" w:rsidP="00160068">
            <w:r>
              <w:rPr>
                <w:rFonts w:hint="eastAsia"/>
              </w:rPr>
              <w:t>NVARCHAR(8)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B6C3F" w14:textId="467F089D" w:rsidR="00160068" w:rsidRDefault="00160068" w:rsidP="001600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4A60C" w14:textId="127A39D1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特定目的载体到期日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2E943" w14:textId="76438FF9" w:rsidR="00160068" w:rsidRPr="0084238A" w:rsidRDefault="0084238A" w:rsidP="00160068">
            <w:pPr>
              <w:rPr>
                <w:b/>
                <w:bCs/>
                <w:sz w:val="18"/>
                <w:szCs w:val="20"/>
              </w:rPr>
            </w:pPr>
            <w:r w:rsidRPr="0084238A">
              <w:rPr>
                <w:rFonts w:hint="eastAsia"/>
                <w:b/>
                <w:bCs/>
                <w:sz w:val="18"/>
                <w:szCs w:val="20"/>
              </w:rPr>
              <w:t>YYYYMMDD</w:t>
            </w:r>
            <w:r w:rsidRPr="0084238A">
              <w:rPr>
                <w:rFonts w:hint="eastAsia"/>
                <w:b/>
                <w:bCs/>
                <w:sz w:val="18"/>
                <w:szCs w:val="20"/>
              </w:rPr>
              <w:t>，默认值</w:t>
            </w:r>
            <w:r w:rsidRPr="0084238A">
              <w:rPr>
                <w:rFonts w:hint="eastAsia"/>
                <w:b/>
                <w:bCs/>
                <w:sz w:val="18"/>
                <w:szCs w:val="20"/>
              </w:rPr>
              <w:t>99991231</w:t>
            </w:r>
          </w:p>
        </w:tc>
      </w:tr>
      <w:tr w:rsidR="00160068" w14:paraId="3554AFC6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5204" w14:textId="77777777" w:rsidR="00160068" w:rsidRDefault="00160068" w:rsidP="00807CF4">
            <w:pPr>
              <w:numPr>
                <w:ilvl w:val="0"/>
                <w:numId w:val="4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43C2B" w14:textId="497C00BA" w:rsidR="00160068" w:rsidRDefault="00160068" w:rsidP="00160068">
            <w:r>
              <w:rPr>
                <w:rFonts w:hint="eastAsia"/>
              </w:rPr>
              <w:t>TDMDZTKFPD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519DB" w14:textId="3534AF38" w:rsidR="00160068" w:rsidRDefault="00160068" w:rsidP="00160068">
            <w:r>
              <w:rPr>
                <w:rFonts w:hint="eastAsia"/>
              </w:rPr>
              <w:t>NVARCHAR(20)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DD767" w14:textId="4132D468" w:rsidR="00160068" w:rsidRDefault="00160068" w:rsidP="00160068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D532B" w14:textId="560B642F" w:rsidR="00160068" w:rsidRPr="00160068" w:rsidRDefault="00160068" w:rsidP="00160068">
            <w:pPr>
              <w:rPr>
                <w:sz w:val="18"/>
                <w:szCs w:val="20"/>
              </w:rPr>
            </w:pPr>
            <w:r w:rsidRPr="00160068">
              <w:rPr>
                <w:rFonts w:hint="eastAsia"/>
                <w:sz w:val="18"/>
                <w:szCs w:val="20"/>
              </w:rPr>
              <w:t>特定目的载体开放频度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97B96" w14:textId="77777777" w:rsidR="0084238A" w:rsidRPr="0084238A" w:rsidRDefault="0084238A" w:rsidP="0084238A">
            <w:pPr>
              <w:rPr>
                <w:b/>
                <w:bCs/>
                <w:sz w:val="18"/>
                <w:szCs w:val="20"/>
              </w:rPr>
            </w:pPr>
            <w:r w:rsidRPr="0084238A">
              <w:rPr>
                <w:rFonts w:hint="eastAsia"/>
                <w:b/>
                <w:bCs/>
                <w:sz w:val="18"/>
                <w:szCs w:val="20"/>
              </w:rPr>
              <w:t>频度</w:t>
            </w:r>
            <w:r w:rsidRPr="0084238A">
              <w:rPr>
                <w:rFonts w:hint="eastAsia"/>
                <w:b/>
                <w:bCs/>
                <w:sz w:val="18"/>
                <w:szCs w:val="20"/>
              </w:rPr>
              <w:t>(4012)</w:t>
            </w:r>
          </w:p>
          <w:p w14:paraId="19B71CA9" w14:textId="77777777" w:rsidR="0084238A" w:rsidRPr="0084238A" w:rsidRDefault="0084238A" w:rsidP="0084238A">
            <w:pPr>
              <w:ind w:leftChars="100" w:left="210"/>
              <w:rPr>
                <w:sz w:val="18"/>
                <w:szCs w:val="20"/>
              </w:rPr>
            </w:pPr>
            <w:r w:rsidRPr="0084238A">
              <w:rPr>
                <w:rFonts w:hint="eastAsia"/>
                <w:sz w:val="18"/>
                <w:szCs w:val="20"/>
              </w:rPr>
              <w:t>0-</w:t>
            </w:r>
            <w:r w:rsidRPr="0084238A">
              <w:rPr>
                <w:rFonts w:hint="eastAsia"/>
                <w:sz w:val="18"/>
                <w:szCs w:val="20"/>
              </w:rPr>
              <w:t>无</w:t>
            </w:r>
          </w:p>
          <w:p w14:paraId="20D339EA" w14:textId="77777777" w:rsidR="0084238A" w:rsidRPr="0084238A" w:rsidRDefault="0084238A" w:rsidP="0084238A">
            <w:pPr>
              <w:ind w:leftChars="100" w:left="210"/>
              <w:rPr>
                <w:sz w:val="18"/>
                <w:szCs w:val="20"/>
              </w:rPr>
            </w:pPr>
            <w:r w:rsidRPr="0084238A">
              <w:rPr>
                <w:rFonts w:hint="eastAsia"/>
                <w:sz w:val="18"/>
                <w:szCs w:val="20"/>
              </w:rPr>
              <w:t>1-</w:t>
            </w:r>
            <w:r w:rsidRPr="0084238A">
              <w:rPr>
                <w:rFonts w:hint="eastAsia"/>
                <w:sz w:val="18"/>
                <w:szCs w:val="20"/>
              </w:rPr>
              <w:t>工作日</w:t>
            </w:r>
          </w:p>
          <w:p w14:paraId="62619A86" w14:textId="77777777" w:rsidR="0084238A" w:rsidRPr="0084238A" w:rsidRDefault="0084238A" w:rsidP="0084238A">
            <w:pPr>
              <w:ind w:leftChars="100" w:left="210"/>
              <w:rPr>
                <w:sz w:val="18"/>
                <w:szCs w:val="20"/>
              </w:rPr>
            </w:pPr>
            <w:r w:rsidRPr="0084238A">
              <w:rPr>
                <w:rFonts w:hint="eastAsia"/>
                <w:sz w:val="18"/>
                <w:szCs w:val="20"/>
              </w:rPr>
              <w:t>2-</w:t>
            </w:r>
            <w:r w:rsidRPr="0084238A">
              <w:rPr>
                <w:rFonts w:hint="eastAsia"/>
                <w:sz w:val="18"/>
                <w:szCs w:val="20"/>
              </w:rPr>
              <w:t>自然日</w:t>
            </w:r>
          </w:p>
          <w:p w14:paraId="557202AF" w14:textId="77777777" w:rsidR="0084238A" w:rsidRPr="0084238A" w:rsidRDefault="0084238A" w:rsidP="0084238A">
            <w:pPr>
              <w:ind w:leftChars="100" w:left="210"/>
              <w:rPr>
                <w:sz w:val="18"/>
                <w:szCs w:val="20"/>
              </w:rPr>
            </w:pPr>
            <w:r w:rsidRPr="0084238A">
              <w:rPr>
                <w:rFonts w:hint="eastAsia"/>
                <w:sz w:val="18"/>
                <w:szCs w:val="20"/>
              </w:rPr>
              <w:t>3-</w:t>
            </w:r>
            <w:r w:rsidRPr="0084238A">
              <w:rPr>
                <w:rFonts w:hint="eastAsia"/>
                <w:sz w:val="18"/>
                <w:szCs w:val="20"/>
              </w:rPr>
              <w:t>周</w:t>
            </w:r>
          </w:p>
          <w:p w14:paraId="11DDE505" w14:textId="77777777" w:rsidR="0084238A" w:rsidRPr="0084238A" w:rsidRDefault="0084238A" w:rsidP="0084238A">
            <w:pPr>
              <w:ind w:leftChars="100" w:left="210"/>
              <w:rPr>
                <w:sz w:val="18"/>
                <w:szCs w:val="20"/>
              </w:rPr>
            </w:pPr>
            <w:r w:rsidRPr="0084238A">
              <w:rPr>
                <w:rFonts w:hint="eastAsia"/>
                <w:sz w:val="18"/>
                <w:szCs w:val="20"/>
              </w:rPr>
              <w:t>4-</w:t>
            </w:r>
            <w:r w:rsidRPr="0084238A">
              <w:rPr>
                <w:rFonts w:hint="eastAsia"/>
                <w:sz w:val="18"/>
                <w:szCs w:val="20"/>
              </w:rPr>
              <w:t>双周</w:t>
            </w:r>
          </w:p>
          <w:p w14:paraId="08A7A472" w14:textId="77777777" w:rsidR="0084238A" w:rsidRPr="0084238A" w:rsidRDefault="0084238A" w:rsidP="0084238A">
            <w:pPr>
              <w:ind w:leftChars="100" w:left="210"/>
              <w:rPr>
                <w:sz w:val="18"/>
                <w:szCs w:val="20"/>
              </w:rPr>
            </w:pPr>
            <w:r w:rsidRPr="0084238A">
              <w:rPr>
                <w:rFonts w:hint="eastAsia"/>
                <w:sz w:val="18"/>
                <w:szCs w:val="20"/>
              </w:rPr>
              <w:t>5-</w:t>
            </w:r>
            <w:r w:rsidRPr="0084238A">
              <w:rPr>
                <w:rFonts w:hint="eastAsia"/>
                <w:sz w:val="18"/>
                <w:szCs w:val="20"/>
              </w:rPr>
              <w:t>旬</w:t>
            </w:r>
          </w:p>
          <w:p w14:paraId="225C62A9" w14:textId="77777777" w:rsidR="0084238A" w:rsidRPr="0084238A" w:rsidRDefault="0084238A" w:rsidP="0084238A">
            <w:pPr>
              <w:ind w:leftChars="100" w:left="210"/>
              <w:rPr>
                <w:sz w:val="18"/>
                <w:szCs w:val="20"/>
              </w:rPr>
            </w:pPr>
            <w:r w:rsidRPr="0084238A">
              <w:rPr>
                <w:rFonts w:hint="eastAsia"/>
                <w:sz w:val="18"/>
                <w:szCs w:val="20"/>
              </w:rPr>
              <w:t>6-</w:t>
            </w:r>
            <w:r w:rsidRPr="0084238A">
              <w:rPr>
                <w:rFonts w:hint="eastAsia"/>
                <w:sz w:val="18"/>
                <w:szCs w:val="20"/>
              </w:rPr>
              <w:t>半月</w:t>
            </w:r>
          </w:p>
          <w:p w14:paraId="4D41BE8B" w14:textId="77777777" w:rsidR="0084238A" w:rsidRPr="0084238A" w:rsidRDefault="0084238A" w:rsidP="0084238A">
            <w:pPr>
              <w:ind w:leftChars="100" w:left="210"/>
              <w:rPr>
                <w:sz w:val="18"/>
                <w:szCs w:val="20"/>
              </w:rPr>
            </w:pPr>
            <w:r w:rsidRPr="0084238A">
              <w:rPr>
                <w:rFonts w:hint="eastAsia"/>
                <w:sz w:val="18"/>
                <w:szCs w:val="20"/>
              </w:rPr>
              <w:t>7-</w:t>
            </w:r>
            <w:r w:rsidRPr="0084238A">
              <w:rPr>
                <w:rFonts w:hint="eastAsia"/>
                <w:sz w:val="18"/>
                <w:szCs w:val="20"/>
              </w:rPr>
              <w:t>月度</w:t>
            </w:r>
          </w:p>
          <w:p w14:paraId="6E37A978" w14:textId="77777777" w:rsidR="0084238A" w:rsidRPr="0084238A" w:rsidRDefault="0084238A" w:rsidP="0084238A">
            <w:pPr>
              <w:ind w:leftChars="100" w:left="210"/>
              <w:rPr>
                <w:sz w:val="18"/>
                <w:szCs w:val="20"/>
              </w:rPr>
            </w:pPr>
            <w:r w:rsidRPr="0084238A">
              <w:rPr>
                <w:rFonts w:hint="eastAsia"/>
                <w:sz w:val="18"/>
                <w:szCs w:val="20"/>
              </w:rPr>
              <w:t>8-</w:t>
            </w:r>
            <w:r w:rsidRPr="0084238A">
              <w:rPr>
                <w:rFonts w:hint="eastAsia"/>
                <w:sz w:val="18"/>
                <w:szCs w:val="20"/>
              </w:rPr>
              <w:t>季度</w:t>
            </w:r>
          </w:p>
          <w:p w14:paraId="686D4BAA" w14:textId="77777777" w:rsidR="0084238A" w:rsidRPr="0084238A" w:rsidRDefault="0084238A" w:rsidP="0084238A">
            <w:pPr>
              <w:ind w:leftChars="100" w:left="210"/>
              <w:rPr>
                <w:sz w:val="18"/>
                <w:szCs w:val="20"/>
              </w:rPr>
            </w:pPr>
            <w:r w:rsidRPr="0084238A">
              <w:rPr>
                <w:rFonts w:hint="eastAsia"/>
                <w:sz w:val="18"/>
                <w:szCs w:val="20"/>
              </w:rPr>
              <w:t>9-</w:t>
            </w:r>
            <w:r w:rsidRPr="0084238A">
              <w:rPr>
                <w:rFonts w:hint="eastAsia"/>
                <w:sz w:val="18"/>
                <w:szCs w:val="20"/>
              </w:rPr>
              <w:t>半年度</w:t>
            </w:r>
          </w:p>
          <w:p w14:paraId="43FCA853" w14:textId="77777777" w:rsidR="0084238A" w:rsidRPr="0084238A" w:rsidRDefault="0084238A" w:rsidP="0084238A">
            <w:pPr>
              <w:ind w:leftChars="100" w:left="210"/>
              <w:rPr>
                <w:sz w:val="18"/>
                <w:szCs w:val="20"/>
              </w:rPr>
            </w:pPr>
            <w:r w:rsidRPr="0084238A">
              <w:rPr>
                <w:rFonts w:hint="eastAsia"/>
                <w:sz w:val="18"/>
                <w:szCs w:val="20"/>
              </w:rPr>
              <w:t>10-</w:t>
            </w:r>
            <w:r w:rsidRPr="0084238A">
              <w:rPr>
                <w:rFonts w:hint="eastAsia"/>
                <w:sz w:val="18"/>
                <w:szCs w:val="20"/>
              </w:rPr>
              <w:t>年度</w:t>
            </w:r>
          </w:p>
          <w:p w14:paraId="4ED263C0" w14:textId="77777777" w:rsidR="0084238A" w:rsidRPr="0084238A" w:rsidRDefault="0084238A" w:rsidP="0084238A">
            <w:pPr>
              <w:ind w:leftChars="100" w:left="210"/>
              <w:rPr>
                <w:sz w:val="18"/>
                <w:szCs w:val="20"/>
              </w:rPr>
            </w:pPr>
            <w:r w:rsidRPr="0084238A">
              <w:rPr>
                <w:rFonts w:hint="eastAsia"/>
                <w:sz w:val="18"/>
                <w:szCs w:val="20"/>
              </w:rPr>
              <w:t>11-</w:t>
            </w:r>
            <w:r w:rsidRPr="0084238A">
              <w:rPr>
                <w:rFonts w:hint="eastAsia"/>
                <w:sz w:val="18"/>
                <w:szCs w:val="20"/>
              </w:rPr>
              <w:t>不定期</w:t>
            </w:r>
          </w:p>
          <w:p w14:paraId="7A6CA722" w14:textId="7849904B" w:rsidR="00160068" w:rsidRPr="00160068" w:rsidRDefault="0084238A" w:rsidP="0084238A">
            <w:pPr>
              <w:ind w:leftChars="100" w:left="210"/>
              <w:rPr>
                <w:sz w:val="18"/>
                <w:szCs w:val="20"/>
              </w:rPr>
            </w:pPr>
            <w:r w:rsidRPr="0084238A">
              <w:rPr>
                <w:rFonts w:hint="eastAsia"/>
                <w:sz w:val="18"/>
                <w:szCs w:val="20"/>
              </w:rPr>
              <w:t>12-</w:t>
            </w:r>
            <w:r w:rsidRPr="0084238A">
              <w:rPr>
                <w:rFonts w:hint="eastAsia"/>
                <w:sz w:val="18"/>
                <w:szCs w:val="20"/>
              </w:rPr>
              <w:t>其他频度</w:t>
            </w:r>
          </w:p>
        </w:tc>
      </w:tr>
      <w:tr w:rsidR="00613232" w14:paraId="07E6B5F0" w14:textId="77777777" w:rsidTr="00886FB9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70AE1" w14:textId="77777777" w:rsidR="00613232" w:rsidRDefault="00613232" w:rsidP="00613232">
            <w:pPr>
              <w:numPr>
                <w:ilvl w:val="0"/>
                <w:numId w:val="45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942DD" w14:textId="38243343" w:rsidR="00613232" w:rsidRDefault="00613232" w:rsidP="00613232">
            <w:r w:rsidRPr="00613232">
              <w:t>TDMDZTYJBJJZ</w:t>
            </w:r>
          </w:p>
        </w:tc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6EC0E" w14:textId="23B510DE" w:rsidR="00613232" w:rsidRDefault="00613232" w:rsidP="00613232">
            <w:r>
              <w:rPr>
                <w:rFonts w:hint="eastAsia"/>
              </w:rPr>
              <w:t>DECIMAL(10,4)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AB1C6" w14:textId="296AD3CB" w:rsidR="00613232" w:rsidRDefault="00613232" w:rsidP="00613232">
            <w:pPr>
              <w:jc w:val="center"/>
            </w:pPr>
            <w:r>
              <w:t>N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C6DC" w14:textId="1F71D077" w:rsidR="00613232" w:rsidRPr="00160068" w:rsidRDefault="00613232" w:rsidP="00613232">
            <w:pPr>
              <w:rPr>
                <w:sz w:val="18"/>
                <w:szCs w:val="20"/>
              </w:rPr>
            </w:pPr>
            <w:r w:rsidRPr="00613232">
              <w:rPr>
                <w:rFonts w:hint="eastAsia"/>
                <w:sz w:val="18"/>
                <w:szCs w:val="20"/>
              </w:rPr>
              <w:t>特定目的载体业绩比较基准</w:t>
            </w:r>
          </w:p>
        </w:tc>
        <w:tc>
          <w:tcPr>
            <w:tcW w:w="3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395CE" w14:textId="34CE9307" w:rsidR="00613232" w:rsidRPr="0084238A" w:rsidRDefault="00613232" w:rsidP="00613232">
            <w:pPr>
              <w:rPr>
                <w:b/>
                <w:bCs/>
                <w:sz w:val="18"/>
                <w:szCs w:val="20"/>
              </w:rPr>
            </w:pPr>
            <w:r w:rsidRPr="00613232">
              <w:rPr>
                <w:rFonts w:hint="eastAsia"/>
                <w:b/>
                <w:bCs/>
                <w:sz w:val="18"/>
                <w:szCs w:val="20"/>
              </w:rPr>
              <w:t>保留</w:t>
            </w:r>
            <w:r w:rsidRPr="00613232">
              <w:rPr>
                <w:rFonts w:hint="eastAsia"/>
                <w:b/>
                <w:bCs/>
                <w:sz w:val="18"/>
                <w:szCs w:val="20"/>
              </w:rPr>
              <w:t>4</w:t>
            </w:r>
            <w:r w:rsidRPr="00613232">
              <w:rPr>
                <w:rFonts w:hint="eastAsia"/>
                <w:b/>
                <w:bCs/>
                <w:sz w:val="18"/>
                <w:szCs w:val="20"/>
              </w:rPr>
              <w:t>位小数</w:t>
            </w:r>
          </w:p>
        </w:tc>
      </w:tr>
    </w:tbl>
    <w:p w14:paraId="5E01EA20" w14:textId="0404E0A4" w:rsidR="00270698" w:rsidRDefault="00270698" w:rsidP="00270698"/>
    <w:p w14:paraId="4A2A95F8" w14:textId="5EC8333E" w:rsidR="00517C04" w:rsidRDefault="00517C04" w:rsidP="00270698"/>
    <w:p w14:paraId="041800A6" w14:textId="63EA5834" w:rsidR="00517C04" w:rsidRDefault="00517C04" w:rsidP="00517C04">
      <w:pPr>
        <w:pStyle w:val="3"/>
        <w:numPr>
          <w:ilvl w:val="2"/>
          <w:numId w:val="1"/>
        </w:numPr>
      </w:pPr>
      <w:r>
        <w:rPr>
          <w:rFonts w:hint="eastAsia"/>
        </w:rPr>
        <w:t>特定目的载体管理</w:t>
      </w:r>
    </w:p>
    <w:p w14:paraId="11C67D5E" w14:textId="73904BDF" w:rsidR="00280492" w:rsidRPr="005A6790" w:rsidRDefault="00280492" w:rsidP="00280492">
      <w:pPr>
        <w:rPr>
          <w:rFonts w:eastAsia="仿宋_GB2312"/>
        </w:rPr>
      </w:pPr>
      <w:r w:rsidRPr="005A6790">
        <w:rPr>
          <w:rFonts w:hint="eastAsia"/>
          <w:b/>
          <w:bCs/>
        </w:rPr>
        <w:t>视图：</w:t>
      </w:r>
      <w:r w:rsidRPr="005A6790">
        <w:t>V_E4_</w:t>
      </w:r>
      <w:r w:rsidRPr="00280492">
        <w:t xml:space="preserve"> </w:t>
      </w:r>
      <w:r>
        <w:t>G05</w:t>
      </w:r>
      <w:bookmarkStart w:id="0" w:name="_GoBack"/>
      <w:bookmarkEnd w:id="0"/>
      <w:r>
        <w:rPr>
          <w:rFonts w:eastAsia="仿宋_GB2312"/>
        </w:rPr>
        <w:t>TDMDZGLTXX</w:t>
      </w:r>
    </w:p>
    <w:p w14:paraId="06C43ED7" w14:textId="610A8FF0" w:rsidR="00280492" w:rsidRPr="005A6790" w:rsidRDefault="00280492" w:rsidP="00280492">
      <w:pPr>
        <w:rPr>
          <w:rFonts w:hint="eastAsia"/>
        </w:rPr>
      </w:pPr>
      <w:r w:rsidRPr="005A6790">
        <w:rPr>
          <w:rFonts w:eastAsia="仿宋_GB2312" w:hint="eastAsia"/>
          <w:b/>
          <w:bCs/>
        </w:rPr>
        <w:t>索引</w:t>
      </w:r>
      <w:r w:rsidRPr="005A6790">
        <w:rPr>
          <w:rFonts w:eastAsia="仿宋_GB2312" w:hint="eastAsia"/>
          <w:b/>
          <w:bCs/>
        </w:rPr>
        <w:t xml:space="preserve"> </w:t>
      </w:r>
      <w:r w:rsidRPr="005A6790">
        <w:rPr>
          <w:rFonts w:eastAsia="仿宋_GB2312"/>
          <w:b/>
          <w:bCs/>
        </w:rPr>
        <w:t>:</w:t>
      </w:r>
      <w:r>
        <w:rPr>
          <w:rFonts w:eastAsia="仿宋_GB2312"/>
          <w:b/>
          <w:bCs/>
        </w:rPr>
        <w:t xml:space="preserve">REPORT_MONTH + </w:t>
      </w:r>
      <w:r w:rsidR="00682783">
        <w:rPr>
          <w:rFonts w:eastAsia="仿宋_GB2312"/>
        </w:rPr>
        <w:t>TDMDZTDM</w:t>
      </w:r>
      <w:r w:rsidR="00682783" w:rsidRPr="005A6790">
        <w:rPr>
          <w:rFonts w:eastAsia="仿宋_GB2312"/>
        </w:rPr>
        <w:t xml:space="preserve"> </w:t>
      </w:r>
      <w:r w:rsidRPr="005A6790">
        <w:rPr>
          <w:rFonts w:eastAsia="仿宋_GB2312"/>
        </w:rPr>
        <w:t xml:space="preserve">+ </w:t>
      </w:r>
      <w:r w:rsidR="00682783">
        <w:rPr>
          <w:rFonts w:hint="eastAsia"/>
        </w:rPr>
        <w:t>GLRTYSHXYDM</w:t>
      </w:r>
      <w:r w:rsidRPr="005A6790">
        <w:rPr>
          <w:rFonts w:eastAsia="仿宋_GB2312" w:hint="eastAsia"/>
        </w:rPr>
        <w:t>唯一</w:t>
      </w:r>
    </w:p>
    <w:p w14:paraId="3046B622" w14:textId="77777777" w:rsidR="00613232" w:rsidRPr="00280492" w:rsidRDefault="00613232" w:rsidP="00613232"/>
    <w:tbl>
      <w:tblPr>
        <w:tblW w:w="10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384"/>
        <w:gridCol w:w="3186"/>
      </w:tblGrid>
      <w:tr w:rsidR="00517C04" w:rsidRPr="00F65621" w14:paraId="10952462" w14:textId="77777777" w:rsidTr="00A021C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7DD8300" w14:textId="77777777" w:rsidR="00517C04" w:rsidRPr="00F65621" w:rsidRDefault="00517C04" w:rsidP="00517C04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7F74E4B" w14:textId="77777777" w:rsidR="00517C04" w:rsidRPr="00F65621" w:rsidRDefault="00517C04" w:rsidP="00517C0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5839565" w14:textId="77777777" w:rsidR="00517C04" w:rsidRPr="00F65621" w:rsidRDefault="00517C04" w:rsidP="00517C0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407312A" w14:textId="77777777" w:rsidR="00517C04" w:rsidRPr="00F65621" w:rsidRDefault="00517C04" w:rsidP="00517C0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2F5DA32" w14:textId="77777777" w:rsidR="00517C04" w:rsidRPr="00F65621" w:rsidRDefault="00517C04" w:rsidP="00517C0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CC08402" w14:textId="77777777" w:rsidR="00517C04" w:rsidRPr="00F65621" w:rsidRDefault="00517C04" w:rsidP="00517C0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517C04" w14:paraId="23E3973B" w14:textId="77777777" w:rsidTr="00A021C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8D68" w14:textId="77777777" w:rsidR="00517C04" w:rsidRDefault="00517C04" w:rsidP="00517C04">
            <w:pPr>
              <w:numPr>
                <w:ilvl w:val="0"/>
                <w:numId w:val="4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AA567" w14:textId="77777777" w:rsidR="00517C04" w:rsidRDefault="00517C04" w:rsidP="00517C04">
            <w:pPr>
              <w:rPr>
                <w:kern w:val="0"/>
              </w:rPr>
            </w:pPr>
            <w:r>
              <w:rPr>
                <w:kern w:val="0"/>
              </w:rP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81300" w14:textId="77777777" w:rsidR="00517C04" w:rsidRDefault="00517C04" w:rsidP="00517C04">
            <w:pPr>
              <w:rPr>
                <w:kern w:val="0"/>
              </w:rPr>
            </w:pPr>
            <w:r>
              <w:rPr>
                <w:kern w:val="0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D8B6A" w14:textId="77777777" w:rsidR="00517C04" w:rsidRDefault="00517C04" w:rsidP="00517C04">
            <w:pPr>
              <w:jc w:val="center"/>
            </w:pPr>
            <w: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A45FD" w14:textId="77777777" w:rsidR="00517C04" w:rsidRPr="00160068" w:rsidRDefault="00517C04" w:rsidP="00517C04">
            <w:pPr>
              <w:rPr>
                <w:kern w:val="0"/>
                <w:sz w:val="18"/>
                <w:szCs w:val="20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月份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BC4A4" w14:textId="77777777" w:rsidR="00517C04" w:rsidRPr="00160068" w:rsidRDefault="00517C04" w:rsidP="00517C04">
            <w:pPr>
              <w:rPr>
                <w:sz w:val="18"/>
                <w:szCs w:val="20"/>
              </w:rPr>
            </w:pPr>
          </w:p>
        </w:tc>
      </w:tr>
      <w:tr w:rsidR="00517C04" w14:paraId="47AA6672" w14:textId="77777777" w:rsidTr="00A021C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6921" w14:textId="77777777" w:rsidR="00517C04" w:rsidRDefault="00517C04" w:rsidP="00517C04">
            <w:pPr>
              <w:numPr>
                <w:ilvl w:val="0"/>
                <w:numId w:val="4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707C2" w14:textId="54F97741" w:rsidR="00517C04" w:rsidRDefault="00876F62" w:rsidP="00517C04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eastAsia="仿宋_GB2312"/>
              </w:rPr>
              <w:t>TDMDZTDM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15F31" w14:textId="6F902F48" w:rsidR="00517C04" w:rsidRDefault="00876F62" w:rsidP="00517C04">
            <w:pPr>
              <w:rPr>
                <w:kern w:val="0"/>
              </w:rPr>
            </w:pPr>
            <w:r>
              <w:rPr>
                <w:kern w:val="0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D99BE" w14:textId="0972D21F" w:rsidR="00517C04" w:rsidRDefault="00876F62" w:rsidP="00517C0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FEEAF" w14:textId="1BF91B3D" w:rsidR="00517C04" w:rsidRDefault="00876F62" w:rsidP="00517C04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特定目的载体代码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46F30" w14:textId="77777777" w:rsidR="00517C04" w:rsidRPr="00160068" w:rsidRDefault="00517C04" w:rsidP="00517C04">
            <w:pPr>
              <w:rPr>
                <w:sz w:val="18"/>
                <w:szCs w:val="20"/>
              </w:rPr>
            </w:pPr>
          </w:p>
        </w:tc>
      </w:tr>
      <w:tr w:rsidR="00517C04" w14:paraId="53702196" w14:textId="77777777" w:rsidTr="00A021C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8ED5E" w14:textId="77777777" w:rsidR="00517C04" w:rsidRDefault="00517C04" w:rsidP="00517C04">
            <w:pPr>
              <w:numPr>
                <w:ilvl w:val="0"/>
                <w:numId w:val="4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713B5" w14:textId="39004EB4" w:rsidR="00517C04" w:rsidRDefault="00876F62" w:rsidP="00517C04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GLRTYSHXYDM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BB13D" w14:textId="7A196722" w:rsidR="00517C04" w:rsidRDefault="0047459F" w:rsidP="00517C04">
            <w:pPr>
              <w:rPr>
                <w:kern w:val="0"/>
              </w:rPr>
            </w:pPr>
            <w:r>
              <w:t>NVARCHAR(</w:t>
            </w:r>
            <w:r>
              <w:rPr>
                <w:rFonts w:hint="eastAsia"/>
              </w:rPr>
              <w:t>40</w:t>
            </w:r>
            <w:r>
              <w:t>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B4AA1" w14:textId="70297E8C" w:rsidR="00517C04" w:rsidRDefault="0047459F" w:rsidP="00517C04">
            <w:pPr>
              <w:jc w:val="center"/>
            </w:pPr>
            <w: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AB152" w14:textId="07FFF8A8" w:rsidR="00517C04" w:rsidRDefault="0047459F" w:rsidP="00517C04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管理人社会统一代码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15E6C" w14:textId="77777777" w:rsidR="00517C04" w:rsidRPr="00160068" w:rsidRDefault="00517C04" w:rsidP="00517C04">
            <w:pPr>
              <w:rPr>
                <w:sz w:val="18"/>
                <w:szCs w:val="20"/>
              </w:rPr>
            </w:pPr>
          </w:p>
        </w:tc>
      </w:tr>
      <w:tr w:rsidR="00517C04" w14:paraId="0C6E9A92" w14:textId="77777777" w:rsidTr="00A021C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554DB" w14:textId="77777777" w:rsidR="00517C04" w:rsidRDefault="00517C04" w:rsidP="00517C04">
            <w:pPr>
              <w:numPr>
                <w:ilvl w:val="0"/>
                <w:numId w:val="4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5157A" w14:textId="1DA3BFCC" w:rsidR="00517C04" w:rsidRDefault="0047459F" w:rsidP="00517C04">
            <w:r w:rsidRPr="0047459F">
              <w:t>TDMDZTTZCB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59A78" w14:textId="0FC78344" w:rsidR="00517C04" w:rsidRDefault="0047459F" w:rsidP="00517C04">
            <w:pPr>
              <w:rPr>
                <w:kern w:val="0"/>
              </w:rPr>
            </w:pPr>
            <w:r>
              <w:rPr>
                <w:kern w:val="0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3F3CA" w14:textId="74038F42" w:rsidR="00517C04" w:rsidRDefault="0047459F" w:rsidP="00517C04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C7282" w14:textId="754E4994" w:rsidR="00517C04" w:rsidRPr="00160068" w:rsidRDefault="0047459F" w:rsidP="00517C04">
            <w:pPr>
              <w:rPr>
                <w:kern w:val="0"/>
                <w:sz w:val="18"/>
                <w:szCs w:val="20"/>
              </w:rPr>
            </w:pPr>
            <w:r w:rsidRPr="0047459F">
              <w:rPr>
                <w:rFonts w:hint="eastAsia"/>
                <w:kern w:val="0"/>
                <w:sz w:val="18"/>
                <w:szCs w:val="20"/>
              </w:rPr>
              <w:t>特定目的载体投资成本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1D540" w14:textId="00C3FA04" w:rsidR="00517C04" w:rsidRPr="00160068" w:rsidRDefault="00137445" w:rsidP="00517C04">
            <w:pPr>
              <w:rPr>
                <w:sz w:val="18"/>
                <w:szCs w:val="20"/>
              </w:rPr>
            </w:pPr>
            <w:r w:rsidRPr="00137445">
              <w:rPr>
                <w:rFonts w:hint="eastAsia"/>
                <w:sz w:val="18"/>
                <w:szCs w:val="20"/>
              </w:rPr>
              <w:t>认购特定目的载体的金额</w:t>
            </w:r>
          </w:p>
        </w:tc>
      </w:tr>
      <w:tr w:rsidR="0047459F" w14:paraId="5E8AA9B8" w14:textId="77777777" w:rsidTr="00A021C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8DDD" w14:textId="77777777" w:rsidR="0047459F" w:rsidRDefault="0047459F" w:rsidP="0047459F">
            <w:pPr>
              <w:numPr>
                <w:ilvl w:val="0"/>
                <w:numId w:val="4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FAF3" w14:textId="23A9834A" w:rsidR="0047459F" w:rsidRDefault="0047459F" w:rsidP="0047459F">
            <w:r w:rsidRPr="00B77AC9">
              <w:t>HGBS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27CC" w14:textId="4191D6B0" w:rsidR="0047459F" w:rsidRDefault="0047459F" w:rsidP="0047459F">
            <w:pPr>
              <w:rPr>
                <w:kern w:val="0"/>
              </w:rPr>
            </w:pPr>
            <w:r w:rsidRPr="006B1EAB"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5B00D" w14:textId="03E24FCF" w:rsidR="0047459F" w:rsidRDefault="0047459F" w:rsidP="0047459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AEA0" w14:textId="72240BA0" w:rsidR="0047459F" w:rsidRPr="0047459F" w:rsidRDefault="0047459F" w:rsidP="0047459F">
            <w:pPr>
              <w:rPr>
                <w:kern w:val="0"/>
                <w:sz w:val="18"/>
                <w:szCs w:val="20"/>
              </w:rPr>
            </w:pPr>
            <w:r w:rsidRPr="0047459F">
              <w:rPr>
                <w:rFonts w:hint="eastAsia"/>
                <w:sz w:val="18"/>
                <w:szCs w:val="20"/>
              </w:rPr>
              <w:t>回购标识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52581" w14:textId="77777777" w:rsidR="0047459F" w:rsidRPr="001D75B7" w:rsidRDefault="0047459F" w:rsidP="0047459F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721CAF0F" w14:textId="77777777" w:rsidR="0047459F" w:rsidRPr="001D75B7" w:rsidRDefault="0047459F" w:rsidP="0047459F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78FEB5A0" w14:textId="5174D38D" w:rsidR="0047459F" w:rsidRPr="00160068" w:rsidRDefault="0047459F" w:rsidP="0047459F">
            <w:pPr>
              <w:ind w:leftChars="100" w:left="210"/>
              <w:rPr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47459F" w14:paraId="21BF9A51" w14:textId="77777777" w:rsidTr="00A021C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DD595" w14:textId="77777777" w:rsidR="0047459F" w:rsidRDefault="0047459F" w:rsidP="0047459F">
            <w:pPr>
              <w:numPr>
                <w:ilvl w:val="0"/>
                <w:numId w:val="4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7186" w14:textId="391E6448" w:rsidR="0047459F" w:rsidRDefault="0047459F" w:rsidP="0047459F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77AC9">
              <w:t>HTHGRQ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AE497" w14:textId="12E5EABE" w:rsidR="0047459F" w:rsidRDefault="0047459F" w:rsidP="0047459F">
            <w:pPr>
              <w:rPr>
                <w:kern w:val="0"/>
              </w:rPr>
            </w:pPr>
            <w:r w:rsidRPr="006B1EAB"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0568F" w14:textId="4EB4E6F1" w:rsidR="0047459F" w:rsidRDefault="0047459F" w:rsidP="0047459F">
            <w:pPr>
              <w:jc w:val="center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A6C1" w14:textId="6BDEDE5A" w:rsidR="0047459F" w:rsidRPr="0047459F" w:rsidRDefault="0047459F" w:rsidP="0047459F">
            <w:pPr>
              <w:rPr>
                <w:rFonts w:ascii="微软雅黑" w:hAnsi="微软雅黑" w:cs="宋体"/>
                <w:kern w:val="0"/>
                <w:sz w:val="18"/>
                <w:szCs w:val="20"/>
              </w:rPr>
            </w:pPr>
            <w:r w:rsidRPr="0047459F">
              <w:rPr>
                <w:rFonts w:hint="eastAsia"/>
                <w:sz w:val="18"/>
                <w:szCs w:val="20"/>
              </w:rPr>
              <w:t>合同回购日期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2F39" w14:textId="78716100" w:rsidR="0047459F" w:rsidRPr="0047459F" w:rsidRDefault="0047459F" w:rsidP="0047459F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47459F">
              <w:rPr>
                <w:rFonts w:hint="eastAsia"/>
                <w:sz w:val="18"/>
                <w:szCs w:val="20"/>
              </w:rPr>
              <w:t>回购标识填报是，需填写</w:t>
            </w:r>
          </w:p>
        </w:tc>
      </w:tr>
      <w:tr w:rsidR="0047459F" w14:paraId="72F29C35" w14:textId="77777777" w:rsidTr="00A021C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FCB86" w14:textId="77777777" w:rsidR="0047459F" w:rsidRDefault="0047459F" w:rsidP="0047459F">
            <w:pPr>
              <w:numPr>
                <w:ilvl w:val="0"/>
                <w:numId w:val="4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B30F" w14:textId="5DF9F30C" w:rsidR="0047459F" w:rsidRDefault="0047459F" w:rsidP="0047459F">
            <w:pPr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B77AC9">
              <w:t>HGSFYDB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54F6C" w14:textId="196B3578" w:rsidR="0047459F" w:rsidRDefault="0047459F" w:rsidP="0047459F">
            <w:pPr>
              <w:rPr>
                <w:kern w:val="0"/>
              </w:rPr>
            </w:pPr>
            <w:r w:rsidRPr="006B1EAB"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49736" w14:textId="34675152" w:rsidR="0047459F" w:rsidRDefault="0047459F" w:rsidP="0047459F">
            <w:pPr>
              <w:jc w:val="center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9B634" w14:textId="60050BD1" w:rsidR="0047459F" w:rsidRPr="0047459F" w:rsidRDefault="0047459F" w:rsidP="0047459F">
            <w:pPr>
              <w:rPr>
                <w:rFonts w:ascii="微软雅黑" w:hAnsi="微软雅黑" w:cs="宋体"/>
                <w:kern w:val="0"/>
                <w:sz w:val="18"/>
                <w:szCs w:val="20"/>
              </w:rPr>
            </w:pPr>
            <w:r w:rsidRPr="0047459F">
              <w:rPr>
                <w:rFonts w:hint="eastAsia"/>
                <w:sz w:val="18"/>
                <w:szCs w:val="20"/>
              </w:rPr>
              <w:t>回购是否有担保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94D9" w14:textId="77777777" w:rsidR="00A021C2" w:rsidRPr="001D75B7" w:rsidRDefault="00A021C2" w:rsidP="00A021C2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是否标识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(2002)</w:t>
            </w:r>
            <w:r w:rsidRPr="001D75B7">
              <w:rPr>
                <w:b/>
                <w:bCs/>
                <w:color w:val="000000" w:themeColor="text1"/>
                <w:sz w:val="18"/>
                <w:szCs w:val="20"/>
              </w:rPr>
              <w:t>:</w:t>
            </w:r>
          </w:p>
          <w:p w14:paraId="5133382D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</w:t>
            </w:r>
            <w:r w:rsidRPr="001D75B7">
              <w:rPr>
                <w:color w:val="000000" w:themeColor="text1"/>
                <w:sz w:val="18"/>
                <w:szCs w:val="20"/>
              </w:rPr>
              <w:t>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是</w:t>
            </w:r>
          </w:p>
          <w:p w14:paraId="49FFBC96" w14:textId="34FEED31" w:rsidR="0047459F" w:rsidRPr="0047459F" w:rsidRDefault="00A021C2" w:rsidP="00A021C2">
            <w:pPr>
              <w:ind w:leftChars="100" w:left="210"/>
              <w:rPr>
                <w:rFonts w:ascii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否</w:t>
            </w:r>
          </w:p>
        </w:tc>
      </w:tr>
      <w:tr w:rsidR="0047459F" w14:paraId="16D9AB98" w14:textId="77777777" w:rsidTr="00A021C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F95A9" w14:textId="77777777" w:rsidR="0047459F" w:rsidRDefault="0047459F" w:rsidP="0047459F">
            <w:pPr>
              <w:numPr>
                <w:ilvl w:val="0"/>
                <w:numId w:val="4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70B3" w14:textId="58EE0BD8" w:rsidR="0047459F" w:rsidRPr="00C00501" w:rsidRDefault="0047459F" w:rsidP="0047459F">
            <w:pPr>
              <w:rPr>
                <w:rFonts w:cs="宋体"/>
                <w:kern w:val="0"/>
                <w:sz w:val="18"/>
                <w:szCs w:val="18"/>
              </w:rPr>
            </w:pPr>
            <w:r w:rsidRPr="00B77AC9">
              <w:t>HGFLX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69FB" w14:textId="40EF0A25" w:rsidR="0047459F" w:rsidRDefault="0047459F" w:rsidP="0047459F">
            <w:pPr>
              <w:rPr>
                <w:kern w:val="0"/>
              </w:rPr>
            </w:pPr>
            <w:r w:rsidRPr="006B1EAB">
              <w:t>NVARCHAR(30)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C38BB0" w14:textId="333BE433" w:rsidR="0047459F" w:rsidRDefault="0047459F" w:rsidP="0047459F">
            <w:pPr>
              <w:jc w:val="center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2C00B" w14:textId="3CA34B22" w:rsidR="0047459F" w:rsidRPr="0047459F" w:rsidRDefault="0047459F" w:rsidP="0047459F">
            <w:pPr>
              <w:rPr>
                <w:rFonts w:ascii="微软雅黑" w:hAnsi="微软雅黑" w:cs="宋体"/>
                <w:kern w:val="0"/>
                <w:sz w:val="18"/>
                <w:szCs w:val="20"/>
              </w:rPr>
            </w:pPr>
            <w:r w:rsidRPr="0047459F">
              <w:rPr>
                <w:rFonts w:hint="eastAsia"/>
                <w:sz w:val="18"/>
                <w:szCs w:val="20"/>
              </w:rPr>
              <w:t>回购方类型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00" w14:textId="77777777" w:rsidR="00680B61" w:rsidRPr="00D7643E" w:rsidRDefault="00680B61" w:rsidP="00680B61">
            <w:pPr>
              <w:rPr>
                <w:b/>
                <w:bCs/>
                <w:sz w:val="18"/>
                <w:szCs w:val="20"/>
              </w:rPr>
            </w:pPr>
            <w:r w:rsidRPr="00D7643E">
              <w:rPr>
                <w:rFonts w:hint="eastAsia"/>
                <w:b/>
                <w:bCs/>
                <w:sz w:val="18"/>
                <w:szCs w:val="20"/>
              </w:rPr>
              <w:t>主体类型（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200</w:t>
            </w:r>
            <w:r w:rsidRPr="00D7643E">
              <w:rPr>
                <w:b/>
                <w:bCs/>
                <w:sz w:val="18"/>
                <w:szCs w:val="20"/>
              </w:rPr>
              <w:t>3</w:t>
            </w:r>
            <w:r w:rsidRPr="00D7643E">
              <w:rPr>
                <w:rFonts w:hint="eastAsia"/>
                <w:b/>
                <w:bCs/>
                <w:sz w:val="18"/>
                <w:szCs w:val="20"/>
              </w:rPr>
              <w:t>）</w:t>
            </w:r>
            <w:r w:rsidRPr="00D7643E">
              <w:rPr>
                <w:b/>
                <w:bCs/>
                <w:sz w:val="18"/>
                <w:szCs w:val="20"/>
              </w:rPr>
              <w:t>:</w:t>
            </w:r>
          </w:p>
          <w:p w14:paraId="2E060A33" w14:textId="77777777" w:rsidR="00680B61" w:rsidRPr="00D7643E" w:rsidRDefault="00680B61" w:rsidP="00680B61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1-</w:t>
            </w:r>
            <w:r w:rsidRPr="00D7643E">
              <w:rPr>
                <w:rFonts w:hint="eastAsia"/>
                <w:sz w:val="18"/>
                <w:szCs w:val="20"/>
              </w:rPr>
              <w:t>自然人</w:t>
            </w:r>
          </w:p>
          <w:p w14:paraId="38C21F05" w14:textId="77777777" w:rsidR="00680B61" w:rsidRPr="00D7643E" w:rsidRDefault="00680B61" w:rsidP="00680B61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2-</w:t>
            </w:r>
            <w:r w:rsidRPr="00D7643E">
              <w:rPr>
                <w:rFonts w:hint="eastAsia"/>
                <w:sz w:val="18"/>
                <w:szCs w:val="20"/>
              </w:rPr>
              <w:t>个体工商户</w:t>
            </w:r>
          </w:p>
          <w:p w14:paraId="0A2CCA27" w14:textId="77777777" w:rsidR="00680B61" w:rsidRPr="00D7643E" w:rsidRDefault="00680B61" w:rsidP="00680B61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3-</w:t>
            </w:r>
            <w:r w:rsidRPr="00D7643E">
              <w:rPr>
                <w:rFonts w:hint="eastAsia"/>
                <w:sz w:val="18"/>
                <w:szCs w:val="20"/>
              </w:rPr>
              <w:t>广义政府</w:t>
            </w:r>
          </w:p>
          <w:p w14:paraId="7353EAA5" w14:textId="77777777" w:rsidR="00680B61" w:rsidRPr="00D7643E" w:rsidRDefault="00680B61" w:rsidP="00680B61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4-</w:t>
            </w:r>
            <w:r w:rsidRPr="00D7643E">
              <w:rPr>
                <w:rFonts w:hint="eastAsia"/>
                <w:sz w:val="18"/>
                <w:szCs w:val="20"/>
              </w:rPr>
              <w:t>非金融企业</w:t>
            </w:r>
          </w:p>
          <w:p w14:paraId="755DA9C9" w14:textId="77777777" w:rsidR="00680B61" w:rsidRPr="00D7643E" w:rsidRDefault="00680B61" w:rsidP="00680B61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5-</w:t>
            </w:r>
            <w:r w:rsidRPr="00D7643E">
              <w:rPr>
                <w:rFonts w:hint="eastAsia"/>
                <w:sz w:val="18"/>
                <w:szCs w:val="20"/>
              </w:rPr>
              <w:t>金融机构（实体）</w:t>
            </w:r>
          </w:p>
          <w:p w14:paraId="254768F3" w14:textId="77777777" w:rsidR="00680B61" w:rsidRPr="00D7643E" w:rsidRDefault="00680B61" w:rsidP="00680B61">
            <w:pPr>
              <w:ind w:leftChars="100" w:left="210"/>
              <w:rPr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6-</w:t>
            </w:r>
            <w:r w:rsidRPr="00D7643E">
              <w:rPr>
                <w:rFonts w:hint="eastAsia"/>
                <w:sz w:val="18"/>
                <w:szCs w:val="20"/>
              </w:rPr>
              <w:t>特定目的载体</w:t>
            </w:r>
          </w:p>
          <w:p w14:paraId="251E4F6C" w14:textId="3F91FF87" w:rsidR="0047459F" w:rsidRPr="0047459F" w:rsidRDefault="00680B61" w:rsidP="00680B61">
            <w:pPr>
              <w:ind w:leftChars="100" w:left="210"/>
              <w:rPr>
                <w:rFonts w:ascii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D7643E">
              <w:rPr>
                <w:rFonts w:hint="eastAsia"/>
                <w:sz w:val="18"/>
                <w:szCs w:val="20"/>
              </w:rPr>
              <w:t>7-</w:t>
            </w:r>
            <w:r w:rsidRPr="00D7643E">
              <w:rPr>
                <w:rFonts w:hint="eastAsia"/>
                <w:sz w:val="18"/>
                <w:szCs w:val="20"/>
              </w:rPr>
              <w:t>境外</w:t>
            </w:r>
          </w:p>
        </w:tc>
      </w:tr>
      <w:tr w:rsidR="0047459F" w14:paraId="6C2446C5" w14:textId="77777777" w:rsidTr="00A021C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89307" w14:textId="77777777" w:rsidR="0047459F" w:rsidRDefault="0047459F" w:rsidP="0047459F">
            <w:pPr>
              <w:numPr>
                <w:ilvl w:val="0"/>
                <w:numId w:val="4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3ED8" w14:textId="3F493A4E" w:rsidR="0047459F" w:rsidRPr="00C00501" w:rsidRDefault="0047459F" w:rsidP="0047459F">
            <w:pPr>
              <w:rPr>
                <w:rFonts w:cs="宋体"/>
                <w:kern w:val="0"/>
                <w:sz w:val="18"/>
                <w:szCs w:val="18"/>
              </w:rPr>
            </w:pPr>
            <w:r w:rsidRPr="00B77AC9">
              <w:t>HGFMC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0D35C" w14:textId="2D650735" w:rsidR="0047459F" w:rsidRDefault="0047459F" w:rsidP="0047459F">
            <w:pPr>
              <w:rPr>
                <w:kern w:val="0"/>
              </w:rPr>
            </w:pPr>
            <w:r w:rsidRPr="006B1EAB"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96A09" w14:textId="126DBA80" w:rsidR="0047459F" w:rsidRDefault="0047459F" w:rsidP="0047459F">
            <w:pPr>
              <w:jc w:val="center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8740" w14:textId="5F863B01" w:rsidR="0047459F" w:rsidRPr="0047459F" w:rsidRDefault="0047459F" w:rsidP="0047459F">
            <w:pPr>
              <w:rPr>
                <w:rFonts w:ascii="微软雅黑" w:hAnsi="微软雅黑" w:cs="宋体"/>
                <w:kern w:val="0"/>
                <w:sz w:val="18"/>
                <w:szCs w:val="20"/>
              </w:rPr>
            </w:pPr>
            <w:r w:rsidRPr="0047459F">
              <w:rPr>
                <w:rFonts w:hint="eastAsia"/>
                <w:sz w:val="18"/>
                <w:szCs w:val="20"/>
              </w:rPr>
              <w:t>回购方名称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93FD" w14:textId="65EC67F7" w:rsidR="0047459F" w:rsidRPr="0047459F" w:rsidRDefault="0047459F" w:rsidP="0047459F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47459F">
              <w:rPr>
                <w:rFonts w:hint="eastAsia"/>
                <w:sz w:val="18"/>
                <w:szCs w:val="20"/>
              </w:rPr>
              <w:t>回购标识填报是，需填写</w:t>
            </w:r>
          </w:p>
        </w:tc>
      </w:tr>
      <w:tr w:rsidR="0047459F" w14:paraId="2AFF9066" w14:textId="77777777" w:rsidTr="00A021C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BE90E" w14:textId="77777777" w:rsidR="0047459F" w:rsidRDefault="0047459F" w:rsidP="0047459F">
            <w:pPr>
              <w:numPr>
                <w:ilvl w:val="0"/>
                <w:numId w:val="4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890BC" w14:textId="774E9E32" w:rsidR="0047459F" w:rsidRDefault="0047459F" w:rsidP="0047459F">
            <w:r w:rsidRPr="00B77AC9">
              <w:t>HGFZJLX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53D2F" w14:textId="17D246F6" w:rsidR="0047459F" w:rsidRDefault="0047459F" w:rsidP="0047459F">
            <w:pPr>
              <w:rPr>
                <w:kern w:val="0"/>
              </w:rPr>
            </w:pPr>
            <w:r w:rsidRPr="006B1EAB"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91973" w14:textId="37696FF7" w:rsidR="0047459F" w:rsidRDefault="0047459F" w:rsidP="0047459F">
            <w:pPr>
              <w:jc w:val="center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247C4" w14:textId="3B928588" w:rsidR="0047459F" w:rsidRPr="0047459F" w:rsidRDefault="0047459F" w:rsidP="0047459F">
            <w:pPr>
              <w:rPr>
                <w:rFonts w:ascii="微软雅黑" w:hAnsi="微软雅黑"/>
                <w:sz w:val="18"/>
                <w:szCs w:val="20"/>
              </w:rPr>
            </w:pPr>
            <w:r w:rsidRPr="0047459F">
              <w:rPr>
                <w:rFonts w:hint="eastAsia"/>
                <w:sz w:val="18"/>
                <w:szCs w:val="20"/>
              </w:rPr>
              <w:t>回购方证件类型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25F4" w14:textId="77777777" w:rsidR="00A021C2" w:rsidRPr="001D75B7" w:rsidRDefault="00A021C2" w:rsidP="00A021C2">
            <w:pPr>
              <w:rPr>
                <w:b/>
                <w:bCs/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证件类型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(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个人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+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机构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+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社团</w:t>
            </w:r>
            <w:r w:rsidRPr="001D75B7">
              <w:rPr>
                <w:rFonts w:hint="eastAsia"/>
                <w:b/>
                <w:bCs/>
                <w:color w:val="000000" w:themeColor="text1"/>
                <w:sz w:val="18"/>
                <w:szCs w:val="20"/>
              </w:rPr>
              <w:t>)(2004)</w:t>
            </w:r>
          </w:p>
          <w:p w14:paraId="37EAFF85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10-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居民身份证</w:t>
            </w:r>
          </w:p>
          <w:p w14:paraId="4D597126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11-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临时居民身份证</w:t>
            </w:r>
          </w:p>
          <w:p w14:paraId="7B56A4DB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12-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户口薄</w:t>
            </w:r>
          </w:p>
          <w:p w14:paraId="45FF4E88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13-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普通护照</w:t>
            </w:r>
          </w:p>
          <w:p w14:paraId="6E74A3AD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14-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外交护照</w:t>
            </w:r>
          </w:p>
          <w:p w14:paraId="0BB80FBF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15-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公务护照</w:t>
            </w:r>
          </w:p>
          <w:p w14:paraId="2F40DB71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16-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公务普通护照</w:t>
            </w:r>
          </w:p>
          <w:p w14:paraId="662F5BB6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17-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中国人民解放军军官证</w:t>
            </w:r>
          </w:p>
          <w:p w14:paraId="41DE30E8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18-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中国人民解放军士兵证</w:t>
            </w:r>
          </w:p>
          <w:p w14:paraId="0406FB51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19-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人民警察证</w:t>
            </w:r>
          </w:p>
          <w:p w14:paraId="1AE40D66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1A-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港澳居民居住证</w:t>
            </w:r>
          </w:p>
          <w:p w14:paraId="39E2B3A8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1B-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台湾居民居住证</w:t>
            </w:r>
          </w:p>
          <w:p w14:paraId="49131750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lastRenderedPageBreak/>
              <w:t>1C-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港澳居民来往内地通行证</w:t>
            </w:r>
          </w:p>
          <w:p w14:paraId="7C722563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1D-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台湾居民来往大陆通行证</w:t>
            </w:r>
          </w:p>
          <w:p w14:paraId="42113230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1E-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外国人永久居留身份证</w:t>
            </w:r>
          </w:p>
          <w:p w14:paraId="28BF3295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1F-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外国人居留或居留许可</w:t>
            </w:r>
          </w:p>
          <w:p w14:paraId="4A043B1F" w14:textId="77777777" w:rsidR="00A021C2" w:rsidRPr="001D75B7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1G-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外国人临时居留证</w:t>
            </w:r>
          </w:p>
          <w:p w14:paraId="1F5CE88F" w14:textId="77777777" w:rsidR="00A021C2" w:rsidRDefault="00A021C2" w:rsidP="00A021C2">
            <w:pPr>
              <w:ind w:leftChars="100" w:left="210"/>
              <w:rPr>
                <w:color w:val="000000" w:themeColor="text1"/>
                <w:sz w:val="18"/>
                <w:szCs w:val="20"/>
              </w:rPr>
            </w:pP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1Z-</w:t>
            </w:r>
            <w:r w:rsidRPr="001D75B7">
              <w:rPr>
                <w:rFonts w:hint="eastAsia"/>
                <w:color w:val="000000" w:themeColor="text1"/>
                <w:sz w:val="18"/>
                <w:szCs w:val="20"/>
              </w:rPr>
              <w:t>其他个人有效身份证件</w:t>
            </w:r>
          </w:p>
          <w:p w14:paraId="4A5276B0" w14:textId="77777777" w:rsidR="00A021C2" w:rsidRPr="009C151B" w:rsidRDefault="00A021C2" w:rsidP="00A021C2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21-</w:t>
            </w:r>
            <w:r w:rsidRPr="009C151B">
              <w:rPr>
                <w:rFonts w:hint="eastAsia"/>
                <w:sz w:val="18"/>
                <w:szCs w:val="20"/>
              </w:rPr>
              <w:t>组织机构代码</w:t>
            </w:r>
          </w:p>
          <w:p w14:paraId="58A01561" w14:textId="77777777" w:rsidR="00A021C2" w:rsidRPr="009C151B" w:rsidRDefault="00A021C2" w:rsidP="00A021C2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22-</w:t>
            </w:r>
            <w:r w:rsidRPr="009C151B">
              <w:rPr>
                <w:rFonts w:hint="eastAsia"/>
                <w:sz w:val="18"/>
                <w:szCs w:val="20"/>
              </w:rPr>
              <w:t>营业执照号</w:t>
            </w:r>
            <w:r w:rsidRPr="009C151B">
              <w:rPr>
                <w:rFonts w:hint="eastAsia"/>
                <w:sz w:val="18"/>
                <w:szCs w:val="20"/>
              </w:rPr>
              <w:t>(</w:t>
            </w:r>
            <w:r w:rsidRPr="009C151B">
              <w:rPr>
                <w:rFonts w:hint="eastAsia"/>
                <w:sz w:val="18"/>
                <w:szCs w:val="20"/>
              </w:rPr>
              <w:t>工商注册号</w:t>
            </w:r>
            <w:r w:rsidRPr="009C151B">
              <w:rPr>
                <w:rFonts w:hint="eastAsia"/>
                <w:sz w:val="18"/>
                <w:szCs w:val="20"/>
              </w:rPr>
              <w:t>)</w:t>
            </w:r>
          </w:p>
          <w:p w14:paraId="1061031B" w14:textId="77777777" w:rsidR="00A021C2" w:rsidRPr="009C151B" w:rsidRDefault="00A021C2" w:rsidP="00A021C2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23-</w:t>
            </w:r>
            <w:r w:rsidRPr="009C151B">
              <w:rPr>
                <w:rFonts w:hint="eastAsia"/>
                <w:sz w:val="18"/>
                <w:szCs w:val="20"/>
              </w:rPr>
              <w:t>社会信用代码</w:t>
            </w:r>
          </w:p>
          <w:p w14:paraId="74C0E69E" w14:textId="77777777" w:rsidR="00A021C2" w:rsidRPr="009C151B" w:rsidRDefault="00A021C2" w:rsidP="00A021C2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24-</w:t>
            </w:r>
            <w:r w:rsidRPr="009C151B">
              <w:rPr>
                <w:rFonts w:hint="eastAsia"/>
                <w:sz w:val="18"/>
                <w:szCs w:val="20"/>
              </w:rPr>
              <w:t>事业单位证书号</w:t>
            </w:r>
          </w:p>
          <w:p w14:paraId="275C2400" w14:textId="77777777" w:rsidR="00A021C2" w:rsidRPr="009C151B" w:rsidRDefault="00A021C2" w:rsidP="00A021C2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25-</w:t>
            </w:r>
            <w:r w:rsidRPr="009C151B">
              <w:rPr>
                <w:rFonts w:hint="eastAsia"/>
                <w:sz w:val="18"/>
                <w:szCs w:val="20"/>
              </w:rPr>
              <w:t>社会团体登记号</w:t>
            </w:r>
          </w:p>
          <w:p w14:paraId="14DDDD5C" w14:textId="77777777" w:rsidR="00A021C2" w:rsidRPr="009C151B" w:rsidRDefault="00A021C2" w:rsidP="00A021C2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26-</w:t>
            </w:r>
            <w:r w:rsidRPr="009C151B">
              <w:rPr>
                <w:rFonts w:hint="eastAsia"/>
                <w:sz w:val="18"/>
                <w:szCs w:val="20"/>
              </w:rPr>
              <w:t>机关法人成立批文</w:t>
            </w:r>
          </w:p>
          <w:p w14:paraId="1E81BF3B" w14:textId="77777777" w:rsidR="00A021C2" w:rsidRPr="009C151B" w:rsidRDefault="00A021C2" w:rsidP="00A021C2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31-</w:t>
            </w:r>
            <w:r w:rsidRPr="009C151B">
              <w:rPr>
                <w:rFonts w:hint="eastAsia"/>
                <w:sz w:val="18"/>
                <w:szCs w:val="20"/>
              </w:rPr>
              <w:t>登记信息</w:t>
            </w:r>
          </w:p>
          <w:p w14:paraId="729205BC" w14:textId="77777777" w:rsidR="00A021C2" w:rsidRPr="009C151B" w:rsidRDefault="00A021C2" w:rsidP="00A021C2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32-</w:t>
            </w:r>
            <w:r w:rsidRPr="009C151B">
              <w:rPr>
                <w:rFonts w:hint="eastAsia"/>
                <w:sz w:val="18"/>
                <w:szCs w:val="20"/>
              </w:rPr>
              <w:t>信托产品登记编码</w:t>
            </w:r>
          </w:p>
          <w:p w14:paraId="66F2EC30" w14:textId="77777777" w:rsidR="00A021C2" w:rsidRPr="009C151B" w:rsidRDefault="00A021C2" w:rsidP="00A021C2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33-</w:t>
            </w:r>
            <w:r w:rsidRPr="009C151B">
              <w:rPr>
                <w:rFonts w:hint="eastAsia"/>
                <w:sz w:val="18"/>
                <w:szCs w:val="20"/>
              </w:rPr>
              <w:t>业务许可证</w:t>
            </w:r>
          </w:p>
          <w:p w14:paraId="105BE70D" w14:textId="77777777" w:rsidR="00A021C2" w:rsidRPr="009C151B" w:rsidRDefault="00A021C2" w:rsidP="00A021C2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34-</w:t>
            </w:r>
            <w:r w:rsidRPr="009C151B">
              <w:rPr>
                <w:rFonts w:hint="eastAsia"/>
                <w:sz w:val="18"/>
                <w:szCs w:val="20"/>
              </w:rPr>
              <w:t>法人登记证</w:t>
            </w:r>
          </w:p>
          <w:p w14:paraId="30BB89A2" w14:textId="77777777" w:rsidR="00A021C2" w:rsidRPr="009C151B" w:rsidRDefault="00A021C2" w:rsidP="00A021C2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35-</w:t>
            </w:r>
            <w:r w:rsidRPr="009C151B">
              <w:rPr>
                <w:rFonts w:hint="eastAsia"/>
                <w:sz w:val="18"/>
                <w:szCs w:val="20"/>
              </w:rPr>
              <w:t>备案证明</w:t>
            </w:r>
          </w:p>
          <w:p w14:paraId="259BD043" w14:textId="77777777" w:rsidR="00A021C2" w:rsidRPr="009C151B" w:rsidRDefault="00A021C2" w:rsidP="00A021C2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36-</w:t>
            </w:r>
            <w:r w:rsidRPr="009C151B">
              <w:rPr>
                <w:rFonts w:hint="eastAsia"/>
                <w:sz w:val="18"/>
                <w:szCs w:val="20"/>
              </w:rPr>
              <w:t>批文</w:t>
            </w:r>
          </w:p>
          <w:p w14:paraId="65916DF5" w14:textId="77777777" w:rsidR="00A021C2" w:rsidRPr="009C151B" w:rsidRDefault="00A021C2" w:rsidP="00A021C2">
            <w:pPr>
              <w:ind w:leftChars="100" w:left="210"/>
              <w:rPr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37-</w:t>
            </w:r>
            <w:r w:rsidRPr="009C151B">
              <w:rPr>
                <w:rFonts w:hint="eastAsia"/>
                <w:sz w:val="18"/>
                <w:szCs w:val="20"/>
              </w:rPr>
              <w:t>确认函</w:t>
            </w:r>
          </w:p>
          <w:p w14:paraId="2427EEC4" w14:textId="1734451F" w:rsidR="0047459F" w:rsidRPr="0047459F" w:rsidRDefault="00A021C2" w:rsidP="00A021C2">
            <w:pPr>
              <w:ind w:leftChars="100" w:left="210"/>
              <w:rPr>
                <w:rFonts w:ascii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9C151B">
              <w:rPr>
                <w:rFonts w:hint="eastAsia"/>
                <w:sz w:val="18"/>
                <w:szCs w:val="20"/>
              </w:rPr>
              <w:t>99-</w:t>
            </w:r>
            <w:r w:rsidRPr="009C151B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47459F" w14:paraId="15F842BA" w14:textId="77777777" w:rsidTr="00A021C2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35F90" w14:textId="77777777" w:rsidR="0047459F" w:rsidRDefault="0047459F" w:rsidP="0047459F">
            <w:pPr>
              <w:numPr>
                <w:ilvl w:val="0"/>
                <w:numId w:val="4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EE3A" w14:textId="1E17D888" w:rsidR="0047459F" w:rsidRDefault="0047459F" w:rsidP="0047459F">
            <w:r w:rsidRPr="00B77AC9">
              <w:t>HGFZJHM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1BE1" w14:textId="78F90283" w:rsidR="0047459F" w:rsidRDefault="0047459F" w:rsidP="0047459F">
            <w:pPr>
              <w:rPr>
                <w:kern w:val="0"/>
              </w:rPr>
            </w:pPr>
            <w:r w:rsidRPr="006B1EAB"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678DD5" w14:textId="63FC0821" w:rsidR="0047459F" w:rsidRDefault="0047459F" w:rsidP="0047459F">
            <w:pPr>
              <w:jc w:val="center"/>
            </w:pPr>
          </w:p>
        </w:tc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1167" w14:textId="7F198905" w:rsidR="0047459F" w:rsidRPr="0047459F" w:rsidRDefault="0047459F" w:rsidP="0047459F">
            <w:pPr>
              <w:rPr>
                <w:rFonts w:ascii="微软雅黑" w:hAnsi="微软雅黑"/>
                <w:sz w:val="18"/>
                <w:szCs w:val="20"/>
              </w:rPr>
            </w:pPr>
            <w:r w:rsidRPr="0047459F">
              <w:rPr>
                <w:rFonts w:hint="eastAsia"/>
                <w:sz w:val="18"/>
                <w:szCs w:val="20"/>
              </w:rPr>
              <w:t>回购方证件号码</w:t>
            </w:r>
          </w:p>
        </w:tc>
        <w:tc>
          <w:tcPr>
            <w:tcW w:w="3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5AFC" w14:textId="4C25CA28" w:rsidR="0047459F" w:rsidRPr="0047459F" w:rsidRDefault="0047459F" w:rsidP="0047459F">
            <w:pPr>
              <w:rPr>
                <w:rFonts w:ascii="微软雅黑" w:hAnsi="微软雅黑" w:cs="宋体"/>
                <w:b/>
                <w:bCs/>
                <w:kern w:val="0"/>
                <w:sz w:val="18"/>
                <w:szCs w:val="20"/>
              </w:rPr>
            </w:pPr>
            <w:r w:rsidRPr="0047459F">
              <w:rPr>
                <w:rFonts w:hint="eastAsia"/>
                <w:sz w:val="18"/>
                <w:szCs w:val="20"/>
              </w:rPr>
              <w:t>回购标识填报是，需填写</w:t>
            </w:r>
          </w:p>
        </w:tc>
      </w:tr>
    </w:tbl>
    <w:p w14:paraId="4162BDCC" w14:textId="5769ABEC" w:rsidR="00517C04" w:rsidRDefault="00517C04" w:rsidP="00270698"/>
    <w:p w14:paraId="0BF57200" w14:textId="622327BD" w:rsidR="0047459F" w:rsidRDefault="0047459F" w:rsidP="00270698"/>
    <w:p w14:paraId="79B87145" w14:textId="7C323461" w:rsidR="0047459F" w:rsidRDefault="0047459F" w:rsidP="00270698"/>
    <w:p w14:paraId="69F89D28" w14:textId="00A79CFB" w:rsidR="00663404" w:rsidRDefault="00663404" w:rsidP="00663404">
      <w:pPr>
        <w:pStyle w:val="1"/>
        <w:numPr>
          <w:ilvl w:val="0"/>
          <w:numId w:val="1"/>
        </w:numPr>
      </w:pPr>
      <w:r>
        <w:rPr>
          <w:rFonts w:hint="eastAsia"/>
        </w:rPr>
        <w:t>信托</w:t>
      </w:r>
      <w:r w:rsidR="006D5E83">
        <w:rPr>
          <w:rFonts w:hint="eastAsia"/>
        </w:rPr>
        <w:t>业务</w:t>
      </w:r>
      <w:r>
        <w:rPr>
          <w:rFonts w:hint="eastAsia"/>
        </w:rPr>
        <w:t>会</w:t>
      </w:r>
      <w:r w:rsidR="004433A8">
        <w:rPr>
          <w:rFonts w:hint="eastAsia"/>
        </w:rPr>
        <w:t>计信息</w:t>
      </w:r>
    </w:p>
    <w:p w14:paraId="2E9FD383" w14:textId="644E5EDB" w:rsidR="006D5E83" w:rsidRDefault="006D5E83" w:rsidP="006D5E83">
      <w:r>
        <w:rPr>
          <w:rFonts w:hint="eastAsia"/>
        </w:rPr>
        <w:t>估值项目会计核算报送按估值系统为准的，还需要报送</w:t>
      </w:r>
      <w:r>
        <w:rPr>
          <w:rFonts w:hint="eastAsia"/>
        </w:rPr>
        <w:t xml:space="preserve"> </w:t>
      </w:r>
      <w:r>
        <w:rPr>
          <w:rFonts w:hint="eastAsia"/>
        </w:rPr>
        <w:t>估值产品的信托业务会计信息</w:t>
      </w:r>
    </w:p>
    <w:p w14:paraId="2D99F0A5" w14:textId="05B1B1CD" w:rsidR="00312B51" w:rsidRDefault="00312B51" w:rsidP="006D5E83"/>
    <w:p w14:paraId="2426A726" w14:textId="68A6325A" w:rsidR="00312B51" w:rsidRDefault="0052570E" w:rsidP="00312B51">
      <w:pPr>
        <w:pStyle w:val="2"/>
        <w:numPr>
          <w:ilvl w:val="1"/>
          <w:numId w:val="1"/>
        </w:numPr>
      </w:pPr>
      <w:r w:rsidRPr="0052570E">
        <w:rPr>
          <w:rFonts w:hint="eastAsia"/>
        </w:rPr>
        <w:t>信托内部科目对照表</w:t>
      </w:r>
    </w:p>
    <w:p w14:paraId="2BDBF0C3" w14:textId="49F24669" w:rsidR="006A4114" w:rsidRDefault="006A4114" w:rsidP="006A4114">
      <w:r w:rsidRPr="00F65621">
        <w:rPr>
          <w:rFonts w:hint="eastAsia"/>
          <w:b/>
          <w:bCs/>
        </w:rPr>
        <w:t>视图名称</w:t>
      </w:r>
      <w:r w:rsidRPr="00F65621">
        <w:rPr>
          <w:b/>
          <w:bCs/>
        </w:rPr>
        <w:t>:</w:t>
      </w:r>
      <w:r>
        <w:t>V_E4_</w:t>
      </w:r>
      <w:r w:rsidR="00312B51">
        <w:rPr>
          <w:rFonts w:eastAsia="仿宋_GB2312"/>
        </w:rPr>
        <w:t>XTNBKMDZB</w:t>
      </w:r>
    </w:p>
    <w:p w14:paraId="2FB03B1D" w14:textId="299AB67C" w:rsidR="006A4114" w:rsidRDefault="006A4114" w:rsidP="006A4114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="00781600">
        <w:rPr>
          <w:b/>
          <w:bCs/>
        </w:rPr>
        <w:t xml:space="preserve">:REPORT_MONTH + </w:t>
      </w:r>
      <w:r w:rsidR="00D45DE2">
        <w:rPr>
          <w:b/>
          <w:bCs/>
        </w:rPr>
        <w:t>XT</w:t>
      </w:r>
      <w:r w:rsidR="00781600">
        <w:rPr>
          <w:b/>
          <w:bCs/>
        </w:rPr>
        <w:t xml:space="preserve">CPDM + </w:t>
      </w:r>
      <w:r w:rsidR="00D45DE2" w:rsidRPr="009C1013">
        <w:t>XTKJKMBH</w:t>
      </w:r>
      <w:r>
        <w:rPr>
          <w:rFonts w:hint="eastAsia"/>
        </w:rPr>
        <w:t>唯一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6A4114" w:rsidRPr="00F65621" w14:paraId="3FCA1E72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6D88BF3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C7D968A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904D485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959C87C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46D128A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76D1BA3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9C1013" w14:paraId="0E2E0CF0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DA46" w14:textId="77777777" w:rsidR="009C1013" w:rsidRDefault="009C1013" w:rsidP="009C1013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887A0" w14:textId="77777777" w:rsidR="009C1013" w:rsidRPr="00990C76" w:rsidRDefault="009C1013" w:rsidP="009C1013">
            <w:pPr>
              <w:rPr>
                <w:sz w:val="18"/>
                <w:szCs w:val="20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7B095" w14:textId="77777777" w:rsidR="009C1013" w:rsidRPr="00990C76" w:rsidRDefault="009C1013" w:rsidP="009C1013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E2B76" w14:textId="77777777" w:rsidR="009C1013" w:rsidRPr="00990C76" w:rsidRDefault="009C1013" w:rsidP="009C1013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5ED7E" w14:textId="684C45DD" w:rsidR="009C1013" w:rsidRPr="009C1013" w:rsidRDefault="00806504" w:rsidP="009C1013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4A0EB" w14:textId="77777777" w:rsidR="009C1013" w:rsidRPr="00FF4333" w:rsidRDefault="009C1013" w:rsidP="009C1013">
            <w:pPr>
              <w:rPr>
                <w:sz w:val="18"/>
                <w:szCs w:val="20"/>
              </w:rPr>
            </w:pPr>
          </w:p>
        </w:tc>
      </w:tr>
      <w:tr w:rsidR="00806504" w14:paraId="2A5CF949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8D8BD" w14:textId="77777777" w:rsidR="00806504" w:rsidRDefault="00806504" w:rsidP="00806504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FAFE4" w14:textId="28E48C91" w:rsidR="00806504" w:rsidRDefault="00806504" w:rsidP="00806504">
            <w:pPr>
              <w:rPr>
                <w:rFonts w:hint="eastAsia"/>
              </w:rPr>
            </w:pPr>
            <w: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B8085" w14:textId="198705E7" w:rsidR="00806504" w:rsidRDefault="00806504" w:rsidP="0080650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E14C2" w14:textId="6BFA264A" w:rsidR="00806504" w:rsidRDefault="00806504" w:rsidP="0080650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F10EB" w14:textId="1870780E" w:rsidR="00806504" w:rsidRPr="009C1013" w:rsidRDefault="00806504" w:rsidP="00806504">
            <w:pPr>
              <w:rPr>
                <w:rFonts w:hint="eastAsia"/>
                <w:sz w:val="18"/>
                <w:szCs w:val="20"/>
              </w:rPr>
            </w:pPr>
            <w:r w:rsidRPr="009C1013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FB49" w14:textId="77777777" w:rsidR="00806504" w:rsidRPr="00FF4333" w:rsidRDefault="00806504" w:rsidP="00806504">
            <w:pPr>
              <w:rPr>
                <w:sz w:val="18"/>
                <w:szCs w:val="20"/>
              </w:rPr>
            </w:pPr>
          </w:p>
        </w:tc>
      </w:tr>
      <w:tr w:rsidR="00806504" w14:paraId="0EF33A8A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A0E1C" w14:textId="77777777" w:rsidR="00806504" w:rsidRDefault="00806504" w:rsidP="00806504">
            <w:pPr>
              <w:numPr>
                <w:ilvl w:val="0"/>
                <w:numId w:val="3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C16FF" w14:textId="2BC4E8A2" w:rsidR="00806504" w:rsidRPr="00990C76" w:rsidRDefault="00806504" w:rsidP="00806504">
            <w:pPr>
              <w:rPr>
                <w:sz w:val="18"/>
                <w:szCs w:val="20"/>
              </w:rPr>
            </w:pPr>
            <w:r w:rsidRPr="009C1013">
              <w:t>XTKJKMBH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11C6" w14:textId="77777777" w:rsidR="00806504" w:rsidRPr="00990C76" w:rsidRDefault="00806504" w:rsidP="0080650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5AA4E" w14:textId="77777777" w:rsidR="00806504" w:rsidRPr="00990C76" w:rsidRDefault="00806504" w:rsidP="0080650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2FDA" w14:textId="233D89E9" w:rsidR="00806504" w:rsidRPr="009C1013" w:rsidRDefault="00806504" w:rsidP="00806504">
            <w:pPr>
              <w:rPr>
                <w:sz w:val="18"/>
                <w:szCs w:val="20"/>
              </w:rPr>
            </w:pPr>
            <w:r w:rsidRPr="009C1013">
              <w:rPr>
                <w:rFonts w:hint="eastAsia"/>
                <w:sz w:val="18"/>
                <w:szCs w:val="20"/>
              </w:rPr>
              <w:t>信托会计科目编号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F9CE7" w14:textId="77777777" w:rsidR="00806504" w:rsidRPr="00FF4333" w:rsidRDefault="00806504" w:rsidP="0080650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806504" w14:paraId="318852F2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973D6" w14:textId="77777777" w:rsidR="00806504" w:rsidRDefault="00806504" w:rsidP="00806504">
            <w:pPr>
              <w:numPr>
                <w:ilvl w:val="0"/>
                <w:numId w:val="38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D98F4" w14:textId="0ED77847" w:rsidR="00806504" w:rsidRPr="00990C76" w:rsidRDefault="00806504" w:rsidP="00806504">
            <w:pPr>
              <w:rPr>
                <w:sz w:val="18"/>
                <w:szCs w:val="20"/>
              </w:rPr>
            </w:pPr>
            <w:r w:rsidRPr="009C1013">
              <w:t>XTKJKMMC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1BC09" w14:textId="77777777" w:rsidR="00806504" w:rsidRPr="00990C76" w:rsidRDefault="00806504" w:rsidP="0080650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74E42" w14:textId="77777777" w:rsidR="00806504" w:rsidRPr="00990C76" w:rsidRDefault="00806504" w:rsidP="0080650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1FB2A" w14:textId="0AE06213" w:rsidR="00806504" w:rsidRPr="009C1013" w:rsidRDefault="00806504" w:rsidP="00806504">
            <w:pPr>
              <w:rPr>
                <w:sz w:val="18"/>
                <w:szCs w:val="20"/>
              </w:rPr>
            </w:pPr>
            <w:r w:rsidRPr="009C1013">
              <w:rPr>
                <w:rFonts w:hint="eastAsia"/>
                <w:sz w:val="18"/>
                <w:szCs w:val="20"/>
              </w:rPr>
              <w:t>信托会计科目名称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D5526" w14:textId="77777777" w:rsidR="00806504" w:rsidRPr="00990C76" w:rsidRDefault="00806504" w:rsidP="0080650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806504" w14:paraId="73BC45F8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C4F2F" w14:textId="77777777" w:rsidR="00806504" w:rsidRDefault="00806504" w:rsidP="00806504">
            <w:pPr>
              <w:numPr>
                <w:ilvl w:val="0"/>
                <w:numId w:val="38"/>
              </w:numPr>
              <w:rPr>
                <w:rFonts w:hint="eastAsia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6B030" w14:textId="2F615249" w:rsidR="00806504" w:rsidRPr="009C1013" w:rsidRDefault="00806504" w:rsidP="00806504">
            <w:r w:rsidRPr="00806504">
              <w:t>XTKJKMJC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213DB" w14:textId="18B3F1EF" w:rsidR="00806504" w:rsidRDefault="00806504" w:rsidP="00806504">
            <w:pPr>
              <w:rPr>
                <w:rFonts w:hint="eastAsia"/>
              </w:rPr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07A1F" w14:textId="4A55175E" w:rsidR="00806504" w:rsidRDefault="00806504" w:rsidP="0080650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9CEA0" w14:textId="5D1F2FBE" w:rsidR="00806504" w:rsidRPr="009C1013" w:rsidRDefault="00806504" w:rsidP="00806504">
            <w:pPr>
              <w:rPr>
                <w:rFonts w:hint="eastAsia"/>
                <w:sz w:val="18"/>
                <w:szCs w:val="20"/>
              </w:rPr>
            </w:pPr>
            <w:r w:rsidRPr="009C1013">
              <w:rPr>
                <w:rFonts w:hint="eastAsia"/>
                <w:sz w:val="18"/>
                <w:szCs w:val="20"/>
              </w:rPr>
              <w:t>信托会计科目级次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C863" w14:textId="77777777" w:rsidR="00806504" w:rsidRPr="00990C76" w:rsidRDefault="00806504" w:rsidP="0080650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806504" w14:paraId="03C98D99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2D3F9" w14:textId="77777777" w:rsidR="00806504" w:rsidRDefault="00806504" w:rsidP="00806504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AE1ED" w14:textId="01E0167F" w:rsidR="00806504" w:rsidRDefault="00806504" w:rsidP="00806504">
            <w:r>
              <w:rPr>
                <w:rFonts w:hint="eastAsia"/>
              </w:rPr>
              <w:t>SJKMBH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EA4592" w14:textId="77777777" w:rsidR="00806504" w:rsidRDefault="00806504" w:rsidP="0080650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BD146" w14:textId="77777777" w:rsidR="00806504" w:rsidRDefault="00806504" w:rsidP="0080650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83F1A" w14:textId="56360B1A" w:rsidR="00806504" w:rsidRPr="009C1013" w:rsidRDefault="00806504" w:rsidP="00806504">
            <w:pPr>
              <w:rPr>
                <w:sz w:val="18"/>
                <w:szCs w:val="20"/>
              </w:rPr>
            </w:pPr>
            <w:r w:rsidRPr="009C1013">
              <w:rPr>
                <w:rFonts w:hint="eastAsia"/>
                <w:sz w:val="18"/>
                <w:szCs w:val="20"/>
              </w:rPr>
              <w:t>上级科目编号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985A9" w14:textId="77777777" w:rsidR="00806504" w:rsidRPr="00990C76" w:rsidRDefault="00806504" w:rsidP="0080650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806504" w14:paraId="2CF98591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9DAF4" w14:textId="77777777" w:rsidR="00806504" w:rsidRDefault="00806504" w:rsidP="00806504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1C192" w14:textId="0017FCA4" w:rsidR="00806504" w:rsidRDefault="00806504" w:rsidP="00806504">
            <w:r>
              <w:rPr>
                <w:rFonts w:hint="eastAsia"/>
              </w:rPr>
              <w:t>SJKMMC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BCC57" w14:textId="77777777" w:rsidR="00806504" w:rsidRDefault="00806504" w:rsidP="0080650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AF854" w14:textId="77777777" w:rsidR="00806504" w:rsidRDefault="00806504" w:rsidP="0080650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5765F" w14:textId="3A6D8D2A" w:rsidR="00806504" w:rsidRPr="009C1013" w:rsidRDefault="00806504" w:rsidP="00806504">
            <w:pPr>
              <w:rPr>
                <w:sz w:val="18"/>
                <w:szCs w:val="20"/>
              </w:rPr>
            </w:pPr>
            <w:r w:rsidRPr="009C1013">
              <w:rPr>
                <w:rFonts w:hint="eastAsia"/>
                <w:sz w:val="18"/>
                <w:szCs w:val="20"/>
              </w:rPr>
              <w:t>上级科目名称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DAFBC5" w14:textId="77777777" w:rsidR="00806504" w:rsidRPr="00990C76" w:rsidRDefault="00806504" w:rsidP="0080650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806504" w14:paraId="56C4F640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5CCB6" w14:textId="77777777" w:rsidR="00806504" w:rsidRDefault="00806504" w:rsidP="00806504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B556E" w14:textId="77777777" w:rsidR="00806504" w:rsidRDefault="00806504" w:rsidP="00806504">
            <w:r>
              <w:rPr>
                <w:rFonts w:hint="eastAsia"/>
              </w:rPr>
              <w:t>SJKMMC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4BC7" w14:textId="77777777" w:rsidR="00806504" w:rsidRDefault="00806504" w:rsidP="0080650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03EE" w14:textId="77777777" w:rsidR="00806504" w:rsidRDefault="00806504" w:rsidP="0080650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CBE38" w14:textId="39F95547" w:rsidR="00806504" w:rsidRPr="009C1013" w:rsidRDefault="00806504" w:rsidP="00806504">
            <w:pPr>
              <w:rPr>
                <w:sz w:val="18"/>
                <w:szCs w:val="20"/>
              </w:rPr>
            </w:pPr>
            <w:r w:rsidRPr="009C1013">
              <w:rPr>
                <w:rFonts w:hint="eastAsia"/>
                <w:sz w:val="18"/>
                <w:szCs w:val="20"/>
              </w:rPr>
              <w:t>归属业务大类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A2E73" w14:textId="77777777" w:rsidR="00806504" w:rsidRPr="00990C76" w:rsidRDefault="00806504" w:rsidP="00806504">
            <w:pPr>
              <w:rPr>
                <w:b/>
                <w:bCs/>
                <w:sz w:val="18"/>
                <w:szCs w:val="20"/>
              </w:rPr>
            </w:pPr>
          </w:p>
        </w:tc>
      </w:tr>
      <w:tr w:rsidR="00806504" w14:paraId="16CDC13F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7D47B" w14:textId="77777777" w:rsidR="00806504" w:rsidRDefault="00806504" w:rsidP="00806504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F6DB7" w14:textId="77777777" w:rsidR="00806504" w:rsidRDefault="00806504" w:rsidP="00806504">
            <w:r>
              <w:rPr>
                <w:rFonts w:hint="eastAsia"/>
              </w:rPr>
              <w:t>GSYWDL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F0E90F" w14:textId="77777777" w:rsidR="00806504" w:rsidRDefault="00806504" w:rsidP="0080650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9CDA5" w14:textId="77777777" w:rsidR="00806504" w:rsidRDefault="00806504" w:rsidP="0080650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3340B" w14:textId="6EF4AA3C" w:rsidR="00806504" w:rsidRPr="009C1013" w:rsidRDefault="00806504" w:rsidP="00806504">
            <w:pPr>
              <w:rPr>
                <w:sz w:val="18"/>
                <w:szCs w:val="20"/>
              </w:rPr>
            </w:pPr>
            <w:r w:rsidRPr="009C1013"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062A3" w14:textId="77777777" w:rsidR="00806504" w:rsidRPr="00C03800" w:rsidRDefault="00806504" w:rsidP="00806504">
            <w:pPr>
              <w:rPr>
                <w:b/>
                <w:bCs/>
                <w:sz w:val="18"/>
                <w:szCs w:val="20"/>
              </w:rPr>
            </w:pPr>
            <w:r w:rsidRPr="00C03800">
              <w:rPr>
                <w:rFonts w:hint="eastAsia"/>
                <w:b/>
                <w:bCs/>
                <w:sz w:val="18"/>
                <w:szCs w:val="20"/>
              </w:rPr>
              <w:t>会计业务类型</w:t>
            </w:r>
            <w:r w:rsidRPr="00C03800">
              <w:rPr>
                <w:rFonts w:hint="eastAsia"/>
                <w:b/>
                <w:bCs/>
                <w:sz w:val="18"/>
                <w:szCs w:val="20"/>
              </w:rPr>
              <w:t>(7001)</w:t>
            </w:r>
          </w:p>
          <w:p w14:paraId="25C4DC7C" w14:textId="77777777" w:rsidR="00806504" w:rsidRPr="00C03800" w:rsidRDefault="00806504" w:rsidP="00806504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1-</w:t>
            </w:r>
            <w:r w:rsidRPr="00C03800">
              <w:rPr>
                <w:rFonts w:hint="eastAsia"/>
                <w:sz w:val="18"/>
                <w:szCs w:val="20"/>
              </w:rPr>
              <w:t>资产</w:t>
            </w:r>
          </w:p>
          <w:p w14:paraId="0C4B4FA6" w14:textId="77777777" w:rsidR="00806504" w:rsidRPr="00C03800" w:rsidRDefault="00806504" w:rsidP="00806504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2-</w:t>
            </w:r>
            <w:r w:rsidRPr="00C03800">
              <w:rPr>
                <w:rFonts w:hint="eastAsia"/>
                <w:sz w:val="18"/>
                <w:szCs w:val="20"/>
              </w:rPr>
              <w:t>负债</w:t>
            </w:r>
          </w:p>
          <w:p w14:paraId="403B5B89" w14:textId="77777777" w:rsidR="00806504" w:rsidRPr="00C03800" w:rsidRDefault="00806504" w:rsidP="00806504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3-</w:t>
            </w:r>
            <w:r w:rsidRPr="00C03800">
              <w:rPr>
                <w:rFonts w:hint="eastAsia"/>
                <w:sz w:val="18"/>
                <w:szCs w:val="20"/>
              </w:rPr>
              <w:t>所有者权益</w:t>
            </w:r>
          </w:p>
          <w:p w14:paraId="40337481" w14:textId="77777777" w:rsidR="00806504" w:rsidRPr="00C03800" w:rsidRDefault="00806504" w:rsidP="00806504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4-</w:t>
            </w:r>
            <w:r w:rsidRPr="00C03800">
              <w:rPr>
                <w:rFonts w:hint="eastAsia"/>
                <w:sz w:val="18"/>
                <w:szCs w:val="20"/>
              </w:rPr>
              <w:t>损益</w:t>
            </w:r>
          </w:p>
          <w:p w14:paraId="11095B9F" w14:textId="77777777" w:rsidR="00806504" w:rsidRPr="00C03800" w:rsidRDefault="00806504" w:rsidP="00806504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5-</w:t>
            </w:r>
            <w:r w:rsidRPr="00C03800">
              <w:rPr>
                <w:rFonts w:hint="eastAsia"/>
                <w:sz w:val="18"/>
                <w:szCs w:val="20"/>
              </w:rPr>
              <w:t>资产负债共同类</w:t>
            </w:r>
          </w:p>
          <w:p w14:paraId="2F0CA5AD" w14:textId="77777777" w:rsidR="00806504" w:rsidRPr="00C03800" w:rsidRDefault="00806504" w:rsidP="00806504">
            <w:pPr>
              <w:ind w:leftChars="100" w:left="210"/>
              <w:rPr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6-</w:t>
            </w:r>
            <w:r w:rsidRPr="00C03800">
              <w:rPr>
                <w:rFonts w:hint="eastAsia"/>
                <w:sz w:val="18"/>
                <w:szCs w:val="20"/>
              </w:rPr>
              <w:t>表外</w:t>
            </w:r>
          </w:p>
          <w:p w14:paraId="133C9932" w14:textId="77777777" w:rsidR="00806504" w:rsidRPr="00990C76" w:rsidRDefault="00806504" w:rsidP="00806504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C03800">
              <w:rPr>
                <w:rFonts w:hint="eastAsia"/>
                <w:sz w:val="18"/>
                <w:szCs w:val="20"/>
              </w:rPr>
              <w:t>7-</w:t>
            </w:r>
            <w:r w:rsidRPr="00C03800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806504" w:rsidRPr="002A10CE" w14:paraId="6BD8F0AD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B5C8F" w14:textId="77777777" w:rsidR="00806504" w:rsidRPr="002A10CE" w:rsidRDefault="00806504" w:rsidP="00806504">
            <w:pPr>
              <w:numPr>
                <w:ilvl w:val="0"/>
                <w:numId w:val="38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ACF84" w14:textId="06CD4076" w:rsidR="00806504" w:rsidRPr="002A10CE" w:rsidRDefault="002A10CE" w:rsidP="00806504">
            <w:r>
              <w:t>XT</w:t>
            </w:r>
            <w:r w:rsidR="00806504" w:rsidRPr="002A10CE">
              <w:rPr>
                <w:rFonts w:hint="eastAsia"/>
              </w:rPr>
              <w:t>KJKMFX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17AE48" w14:textId="77777777" w:rsidR="00806504" w:rsidRPr="002A10CE" w:rsidRDefault="00806504" w:rsidP="00806504">
            <w:pPr>
              <w:rPr>
                <w:sz w:val="18"/>
                <w:szCs w:val="20"/>
              </w:rPr>
            </w:pPr>
            <w:r w:rsidRPr="002A10CE">
              <w:rPr>
                <w:rFonts w:hint="eastAsia"/>
              </w:rPr>
              <w:t>NVARCHAR(10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5C3E4" w14:textId="77777777" w:rsidR="00806504" w:rsidRPr="002A10CE" w:rsidRDefault="00806504" w:rsidP="00806504">
            <w:pPr>
              <w:rPr>
                <w:sz w:val="18"/>
                <w:szCs w:val="20"/>
              </w:rPr>
            </w:pPr>
            <w:r w:rsidRPr="002A10CE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8E376" w14:textId="77777777" w:rsidR="00806504" w:rsidRPr="002A10CE" w:rsidRDefault="00806504" w:rsidP="00806504">
            <w:pPr>
              <w:rPr>
                <w:sz w:val="18"/>
                <w:szCs w:val="20"/>
              </w:rPr>
            </w:pPr>
            <w:r w:rsidRPr="002A10CE">
              <w:rPr>
                <w:rFonts w:hint="eastAsia"/>
                <w:sz w:val="18"/>
                <w:szCs w:val="20"/>
              </w:rPr>
              <w:t>会计科目方向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AF357" w14:textId="77777777" w:rsidR="00806504" w:rsidRPr="002A10CE" w:rsidRDefault="00806504" w:rsidP="00806504">
            <w:pPr>
              <w:rPr>
                <w:b/>
                <w:bCs/>
                <w:sz w:val="18"/>
                <w:szCs w:val="20"/>
              </w:rPr>
            </w:pPr>
            <w:r w:rsidRPr="002A10CE">
              <w:rPr>
                <w:rFonts w:hint="eastAsia"/>
                <w:b/>
                <w:bCs/>
                <w:sz w:val="18"/>
                <w:szCs w:val="20"/>
              </w:rPr>
              <w:t>会计科目方向（</w:t>
            </w:r>
            <w:r w:rsidRPr="002A10CE">
              <w:rPr>
                <w:rFonts w:hint="eastAsia"/>
                <w:b/>
                <w:bCs/>
                <w:sz w:val="18"/>
                <w:szCs w:val="20"/>
              </w:rPr>
              <w:t>7004</w:t>
            </w:r>
            <w:r w:rsidRPr="002A10CE">
              <w:rPr>
                <w:rFonts w:hint="eastAsia"/>
                <w:b/>
                <w:bCs/>
                <w:sz w:val="18"/>
                <w:szCs w:val="20"/>
              </w:rPr>
              <w:t>）</w:t>
            </w:r>
          </w:p>
          <w:p w14:paraId="395649C4" w14:textId="77777777" w:rsidR="00806504" w:rsidRPr="002A10CE" w:rsidRDefault="00806504" w:rsidP="00806504">
            <w:pPr>
              <w:ind w:leftChars="100" w:left="210"/>
              <w:rPr>
                <w:sz w:val="18"/>
                <w:szCs w:val="20"/>
              </w:rPr>
            </w:pPr>
            <w:r w:rsidRPr="002A10CE">
              <w:rPr>
                <w:rFonts w:hint="eastAsia"/>
                <w:sz w:val="18"/>
                <w:szCs w:val="20"/>
              </w:rPr>
              <w:t>1-</w:t>
            </w:r>
            <w:r w:rsidRPr="002A10CE">
              <w:rPr>
                <w:rFonts w:hint="eastAsia"/>
                <w:sz w:val="18"/>
                <w:szCs w:val="20"/>
              </w:rPr>
              <w:t>借</w:t>
            </w:r>
          </w:p>
          <w:p w14:paraId="3E58B307" w14:textId="77777777" w:rsidR="00806504" w:rsidRPr="002A10CE" w:rsidRDefault="00806504" w:rsidP="00806504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2A10CE">
              <w:rPr>
                <w:rFonts w:hint="eastAsia"/>
                <w:sz w:val="18"/>
                <w:szCs w:val="20"/>
              </w:rPr>
              <w:t>2-</w:t>
            </w:r>
            <w:r w:rsidRPr="002A10CE">
              <w:rPr>
                <w:rFonts w:hint="eastAsia"/>
                <w:sz w:val="18"/>
                <w:szCs w:val="20"/>
              </w:rPr>
              <w:t>贷</w:t>
            </w:r>
          </w:p>
        </w:tc>
      </w:tr>
    </w:tbl>
    <w:p w14:paraId="7C961494" w14:textId="77777777" w:rsidR="006A4114" w:rsidRDefault="006A4114" w:rsidP="006A4114"/>
    <w:p w14:paraId="24A07C29" w14:textId="77777777" w:rsidR="006A4114" w:rsidRDefault="006A4114" w:rsidP="006A4114"/>
    <w:p w14:paraId="27633E16" w14:textId="77777777" w:rsidR="0066663D" w:rsidRDefault="0066663D" w:rsidP="0066663D">
      <w:pPr>
        <w:pStyle w:val="2"/>
        <w:numPr>
          <w:ilvl w:val="1"/>
          <w:numId w:val="1"/>
        </w:numPr>
      </w:pPr>
      <w:r w:rsidRPr="00C457A7">
        <w:rPr>
          <w:rFonts w:hint="eastAsia"/>
        </w:rPr>
        <w:t>信托产品总账会计全科目表</w:t>
      </w:r>
    </w:p>
    <w:p w14:paraId="01654199" w14:textId="5CD6BB8B" w:rsidR="006A4114" w:rsidRPr="00291C01" w:rsidRDefault="006A4114" w:rsidP="006A4114">
      <w:r>
        <w:rPr>
          <w:rFonts w:hint="eastAsia"/>
          <w:b/>
          <w:bCs/>
        </w:rPr>
        <w:t>视图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t>V_E4_</w:t>
      </w:r>
      <w:r w:rsidR="00987574">
        <w:t>H02</w:t>
      </w:r>
      <w:r w:rsidR="00987574" w:rsidRPr="00987574">
        <w:rPr>
          <w:rFonts w:eastAsia="仿宋_GB2312"/>
        </w:rPr>
        <w:t xml:space="preserve"> </w:t>
      </w:r>
      <w:r w:rsidR="00987574">
        <w:rPr>
          <w:rFonts w:eastAsia="仿宋_GB2312"/>
        </w:rPr>
        <w:t>XTCPZZKJQKMB</w:t>
      </w:r>
    </w:p>
    <w:p w14:paraId="24923AEA" w14:textId="51F59CB6" w:rsidR="006A4114" w:rsidRDefault="006A4114" w:rsidP="006A4114">
      <w:r w:rsidRPr="00D02F6A">
        <w:rPr>
          <w:rFonts w:hint="eastAsia"/>
          <w:b/>
          <w:bCs/>
        </w:rPr>
        <w:t>索引</w:t>
      </w:r>
      <w:r w:rsidRPr="00D02F6A">
        <w:rPr>
          <w:rFonts w:hint="eastAsia"/>
          <w:b/>
          <w:bCs/>
        </w:rPr>
        <w:t xml:space="preserve"> </w:t>
      </w:r>
      <w:r w:rsidRPr="00D02F6A">
        <w:rPr>
          <w:rFonts w:hint="eastAsia"/>
          <w:b/>
          <w:bCs/>
        </w:rPr>
        <w:t>：</w:t>
      </w:r>
      <w:r>
        <w:rPr>
          <w:b/>
          <w:bCs/>
        </w:rPr>
        <w:t>REPORT_MONTH</w:t>
      </w:r>
      <w:r w:rsidR="00CB0B94">
        <w:rPr>
          <w:b/>
          <w:bCs/>
        </w:rPr>
        <w:t xml:space="preserve"> </w:t>
      </w:r>
      <w:r>
        <w:rPr>
          <w:b/>
          <w:bCs/>
        </w:rPr>
        <w:t>+</w:t>
      </w:r>
      <w:r w:rsidR="00CB0B94">
        <w:rPr>
          <w:b/>
          <w:bCs/>
        </w:rPr>
        <w:t xml:space="preserve"> XTCPDM</w:t>
      </w:r>
      <w:r w:rsidR="00F76A45">
        <w:rPr>
          <w:b/>
          <w:bCs/>
        </w:rPr>
        <w:t xml:space="preserve"> + </w:t>
      </w:r>
      <w:r w:rsidR="00F76A45" w:rsidRPr="00F50245">
        <w:rPr>
          <w:rFonts w:hint="eastAsia"/>
        </w:rPr>
        <w:t>HSBZ</w:t>
      </w:r>
      <w:r>
        <w:rPr>
          <w:b/>
          <w:bCs/>
        </w:rPr>
        <w:t xml:space="preserve"> </w:t>
      </w:r>
      <w:r w:rsidR="00CB0B94">
        <w:rPr>
          <w:b/>
          <w:bCs/>
        </w:rPr>
        <w:t xml:space="preserve">+ </w:t>
      </w:r>
      <w:r>
        <w:rPr>
          <w:rFonts w:hint="eastAsia"/>
        </w:rPr>
        <w:t>KSZQ</w:t>
      </w:r>
      <w:r>
        <w:t xml:space="preserve"> + </w:t>
      </w:r>
      <w:r w:rsidR="000109E7">
        <w:rPr>
          <w:rFonts w:hint="eastAsia"/>
        </w:rPr>
        <w:t>XTZZKJKMBH</w:t>
      </w:r>
      <w:r>
        <w:rPr>
          <w:rFonts w:hint="eastAsia"/>
        </w:rPr>
        <w:t>唯一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6A4114" w:rsidRPr="00F65621" w14:paraId="0254A51F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8EADC8E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51C05C0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F153D87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CE62AAB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74FF89F1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A5BE45E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6A4114" w14:paraId="0DC2E555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47DE" w14:textId="77777777" w:rsidR="006A4114" w:rsidRDefault="006A4114" w:rsidP="006A4114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4CC91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8BAFF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A9B95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F7FE3" w14:textId="77777777" w:rsidR="006A4114" w:rsidRPr="00C03800" w:rsidRDefault="006A4114" w:rsidP="006A4114">
            <w:pPr>
              <w:rPr>
                <w:sz w:val="18"/>
                <w:szCs w:val="20"/>
              </w:rPr>
            </w:pPr>
            <w:proofErr w:type="gramStart"/>
            <w:r w:rsidRPr="00C03800">
              <w:rPr>
                <w:rFonts w:hint="eastAsia"/>
                <w:sz w:val="18"/>
                <w:szCs w:val="20"/>
              </w:rPr>
              <w:t>账套代码</w:t>
            </w:r>
            <w:proofErr w:type="gramEnd"/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22BA" w14:textId="77777777" w:rsidR="006A4114" w:rsidRPr="00FF4333" w:rsidRDefault="006A4114" w:rsidP="006A4114">
            <w:pPr>
              <w:rPr>
                <w:sz w:val="18"/>
                <w:szCs w:val="20"/>
              </w:rPr>
            </w:pPr>
          </w:p>
        </w:tc>
      </w:tr>
      <w:tr w:rsidR="00F2798B" w14:paraId="627D8C86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4A45B" w14:textId="77777777" w:rsidR="00F2798B" w:rsidRDefault="00F2798B" w:rsidP="00F2798B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1EC8F" w14:textId="6A490B9A" w:rsidR="00F2798B" w:rsidRDefault="00F2798B" w:rsidP="00F2798B">
            <w: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CF7F4" w14:textId="67DDA7A1" w:rsidR="00F2798B" w:rsidRDefault="00F2798B" w:rsidP="00F2798B">
            <w:r>
              <w:rPr>
                <w:rFonts w:hint="eastAsia"/>
              </w:rPr>
              <w:t>N</w:t>
            </w:r>
            <w:r>
              <w:t>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1027C" w14:textId="428F2FCE" w:rsidR="00F2798B" w:rsidRDefault="00F2798B" w:rsidP="00F2798B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94DC0" w14:textId="7E3E571F" w:rsidR="00F2798B" w:rsidRPr="00291C01" w:rsidRDefault="00F2798B" w:rsidP="00F2798B">
            <w:pPr>
              <w:rPr>
                <w:sz w:val="18"/>
                <w:szCs w:val="20"/>
              </w:rPr>
            </w:pPr>
            <w:r w:rsidRPr="009C1013">
              <w:rPr>
                <w:rFonts w:hint="eastAsia"/>
                <w:sz w:val="18"/>
                <w:szCs w:val="20"/>
              </w:rPr>
              <w:t>信托会计科目编号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9FA" w14:textId="38A14A5B" w:rsidR="00F2798B" w:rsidRPr="00291C01" w:rsidRDefault="00F2798B" w:rsidP="00F2798B">
            <w:pPr>
              <w:rPr>
                <w:sz w:val="18"/>
                <w:szCs w:val="20"/>
              </w:rPr>
            </w:pPr>
          </w:p>
        </w:tc>
      </w:tr>
      <w:tr w:rsidR="006A4114" w14:paraId="2631647D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4CD12" w14:textId="77777777" w:rsidR="006A4114" w:rsidRDefault="006A4114" w:rsidP="006A4114">
            <w:pPr>
              <w:numPr>
                <w:ilvl w:val="0"/>
                <w:numId w:val="3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BBDD97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KJRQ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0D096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EBF17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5C2D3" w14:textId="77777777" w:rsidR="006A4114" w:rsidRPr="00291C01" w:rsidRDefault="006A4114" w:rsidP="006A4114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会计日期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000F5" w14:textId="77777777" w:rsidR="006A4114" w:rsidRPr="00291C01" w:rsidRDefault="006A4114" w:rsidP="006A4114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会计记账日期，</w:t>
            </w:r>
            <w:r w:rsidRPr="00291C01">
              <w:rPr>
                <w:rFonts w:hint="eastAsia"/>
                <w:sz w:val="18"/>
                <w:szCs w:val="20"/>
              </w:rPr>
              <w:t>YYYYMMDD</w:t>
            </w:r>
            <w:r w:rsidRPr="00291C01">
              <w:rPr>
                <w:rFonts w:hint="eastAsia"/>
                <w:sz w:val="18"/>
                <w:szCs w:val="20"/>
              </w:rPr>
              <w:t>，默认值</w:t>
            </w:r>
            <w:r w:rsidRPr="00291C01">
              <w:rPr>
                <w:rFonts w:hint="eastAsia"/>
                <w:sz w:val="18"/>
                <w:szCs w:val="20"/>
              </w:rPr>
              <w:t>99991231</w:t>
            </w:r>
          </w:p>
        </w:tc>
      </w:tr>
      <w:tr w:rsidR="006A4114" w14:paraId="29146652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8CCB3" w14:textId="77777777" w:rsidR="006A4114" w:rsidRDefault="006A4114" w:rsidP="006A4114">
            <w:pPr>
              <w:numPr>
                <w:ilvl w:val="0"/>
                <w:numId w:val="39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1DF32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KSZQ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C57C8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06C99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2F45B" w14:textId="77777777" w:rsidR="006A4114" w:rsidRPr="00291C01" w:rsidRDefault="006A4114" w:rsidP="006A4114">
            <w:pPr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报送周期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551E6" w14:textId="77777777" w:rsidR="006A4114" w:rsidRPr="00291C01" w:rsidRDefault="006A4114" w:rsidP="006A4114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b/>
                <w:bCs/>
                <w:sz w:val="18"/>
                <w:szCs w:val="20"/>
              </w:rPr>
              <w:t>报送周期</w:t>
            </w:r>
            <w:r w:rsidRPr="00291C01">
              <w:rPr>
                <w:rFonts w:hint="eastAsia"/>
                <w:b/>
                <w:bCs/>
                <w:sz w:val="18"/>
                <w:szCs w:val="20"/>
              </w:rPr>
              <w:t>(7002)</w:t>
            </w:r>
          </w:p>
          <w:p w14:paraId="3773D4B9" w14:textId="77777777" w:rsidR="006A4114" w:rsidRPr="00291C01" w:rsidRDefault="006A4114" w:rsidP="006A4114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1-</w:t>
            </w:r>
            <w:r w:rsidRPr="00291C01">
              <w:rPr>
                <w:rFonts w:hint="eastAsia"/>
                <w:sz w:val="18"/>
                <w:szCs w:val="20"/>
              </w:rPr>
              <w:t>月报</w:t>
            </w:r>
          </w:p>
          <w:p w14:paraId="71B493E5" w14:textId="77777777" w:rsidR="006A4114" w:rsidRPr="00291C01" w:rsidRDefault="006A4114" w:rsidP="006A4114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2-</w:t>
            </w:r>
            <w:r w:rsidRPr="00291C01">
              <w:rPr>
                <w:rFonts w:hint="eastAsia"/>
                <w:sz w:val="18"/>
                <w:szCs w:val="20"/>
              </w:rPr>
              <w:t>季报</w:t>
            </w:r>
          </w:p>
          <w:p w14:paraId="379ABE77" w14:textId="77777777" w:rsidR="006A4114" w:rsidRPr="00291C01" w:rsidRDefault="006A4114" w:rsidP="006A4114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3-</w:t>
            </w:r>
            <w:r w:rsidRPr="00291C01">
              <w:rPr>
                <w:rFonts w:hint="eastAsia"/>
                <w:sz w:val="18"/>
                <w:szCs w:val="20"/>
              </w:rPr>
              <w:t>半年报</w:t>
            </w:r>
          </w:p>
          <w:p w14:paraId="4689A1E3" w14:textId="77777777" w:rsidR="006A4114" w:rsidRPr="00291C01" w:rsidRDefault="006A4114" w:rsidP="006A4114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4-</w:t>
            </w:r>
            <w:r w:rsidRPr="00291C01">
              <w:rPr>
                <w:rFonts w:hint="eastAsia"/>
                <w:sz w:val="18"/>
                <w:szCs w:val="20"/>
              </w:rPr>
              <w:t>年报</w:t>
            </w:r>
          </w:p>
        </w:tc>
      </w:tr>
      <w:tr w:rsidR="00C2664C" w14:paraId="3FC90880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61E00" w14:textId="77777777" w:rsidR="00C2664C" w:rsidRDefault="00C2664C" w:rsidP="00C2664C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9A10C" w14:textId="0E0A98DB" w:rsidR="00C2664C" w:rsidRDefault="00C2664C" w:rsidP="00C2664C">
            <w:r>
              <w:rPr>
                <w:rFonts w:hint="eastAsia"/>
              </w:rPr>
              <w:t>XTZZKJKMBH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401EE" w14:textId="77777777" w:rsidR="00C2664C" w:rsidRDefault="00C2664C" w:rsidP="00C2664C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AE6A0" w14:textId="77777777" w:rsidR="00C2664C" w:rsidRDefault="00C2664C" w:rsidP="00C2664C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E2F76" w14:textId="4CFBDD14" w:rsidR="00C2664C" w:rsidRPr="00C2664C" w:rsidRDefault="00C2664C" w:rsidP="00C2664C">
            <w:pPr>
              <w:rPr>
                <w:sz w:val="18"/>
                <w:szCs w:val="20"/>
              </w:rPr>
            </w:pPr>
            <w:r w:rsidRPr="00C2664C">
              <w:rPr>
                <w:rFonts w:hint="eastAsia"/>
                <w:sz w:val="18"/>
                <w:szCs w:val="20"/>
              </w:rPr>
              <w:t>信托总账会计科目编号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A991" w14:textId="7A6DBE69" w:rsidR="00C2664C" w:rsidRPr="00C2664C" w:rsidRDefault="00C2664C" w:rsidP="00C2664C">
            <w:pPr>
              <w:rPr>
                <w:b/>
                <w:bCs/>
                <w:sz w:val="18"/>
                <w:szCs w:val="20"/>
              </w:rPr>
            </w:pPr>
            <w:r w:rsidRPr="00C2664C">
              <w:rPr>
                <w:rFonts w:hint="eastAsia"/>
                <w:sz w:val="18"/>
                <w:szCs w:val="20"/>
              </w:rPr>
              <w:t>填写实际使用的会计科目代码</w:t>
            </w:r>
          </w:p>
        </w:tc>
      </w:tr>
      <w:tr w:rsidR="00C2664C" w14:paraId="1FC03A03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7F4D6" w14:textId="77777777" w:rsidR="00C2664C" w:rsidRDefault="00C2664C" w:rsidP="00C2664C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88385" w14:textId="7D464F48" w:rsidR="00C2664C" w:rsidRDefault="00C2664C" w:rsidP="00C2664C">
            <w:r>
              <w:rPr>
                <w:rFonts w:hint="eastAsia"/>
              </w:rPr>
              <w:t>XTZZKJKMMC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A4D9F" w14:textId="77777777" w:rsidR="00C2664C" w:rsidRDefault="00C2664C" w:rsidP="00C2664C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0B178" w14:textId="77777777" w:rsidR="00C2664C" w:rsidRDefault="00C2664C" w:rsidP="00C2664C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500DE" w14:textId="0F8527E8" w:rsidR="00C2664C" w:rsidRPr="00C2664C" w:rsidRDefault="00C2664C" w:rsidP="00C2664C">
            <w:pPr>
              <w:rPr>
                <w:sz w:val="18"/>
                <w:szCs w:val="20"/>
              </w:rPr>
            </w:pPr>
            <w:r w:rsidRPr="00C2664C">
              <w:rPr>
                <w:rFonts w:hint="eastAsia"/>
                <w:sz w:val="18"/>
                <w:szCs w:val="20"/>
              </w:rPr>
              <w:t>信托总账会计科目名称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F07EE" w14:textId="1F97E572" w:rsidR="00C2664C" w:rsidRPr="00C2664C" w:rsidRDefault="00C2664C" w:rsidP="00C2664C">
            <w:pPr>
              <w:rPr>
                <w:b/>
                <w:bCs/>
                <w:sz w:val="18"/>
                <w:szCs w:val="20"/>
              </w:rPr>
            </w:pPr>
            <w:r w:rsidRPr="00C2664C">
              <w:rPr>
                <w:rFonts w:hint="eastAsia"/>
                <w:sz w:val="18"/>
                <w:szCs w:val="20"/>
              </w:rPr>
              <w:t>填写实际使用的会计科目代码对应的名称</w:t>
            </w:r>
          </w:p>
        </w:tc>
      </w:tr>
      <w:tr w:rsidR="00C2664C" w14:paraId="7D9D5E5E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E4501" w14:textId="77777777" w:rsidR="00C2664C" w:rsidRDefault="00C2664C" w:rsidP="00C2664C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A0EE2" w14:textId="30F43C27" w:rsidR="00C2664C" w:rsidRDefault="00C2664C" w:rsidP="00C2664C">
            <w:r>
              <w:rPr>
                <w:rFonts w:hint="eastAsia"/>
              </w:rPr>
              <w:t>XTZZKJKMJC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9AD91" w14:textId="77777777" w:rsidR="00C2664C" w:rsidRDefault="00C2664C" w:rsidP="00C2664C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4A018" w14:textId="77777777" w:rsidR="00C2664C" w:rsidRDefault="00C2664C" w:rsidP="00C2664C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E9268" w14:textId="210C1440" w:rsidR="00C2664C" w:rsidRPr="00C2664C" w:rsidRDefault="00C2664C" w:rsidP="00C2664C">
            <w:pPr>
              <w:rPr>
                <w:sz w:val="18"/>
                <w:szCs w:val="20"/>
              </w:rPr>
            </w:pPr>
            <w:r w:rsidRPr="00C2664C">
              <w:rPr>
                <w:rFonts w:hint="eastAsia"/>
                <w:sz w:val="18"/>
                <w:szCs w:val="20"/>
              </w:rPr>
              <w:t>信托总账会计科目级次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389E0" w14:textId="2DCDD3F5" w:rsidR="00C2664C" w:rsidRPr="00C2664C" w:rsidRDefault="00C2664C" w:rsidP="00C2664C">
            <w:pPr>
              <w:rPr>
                <w:b/>
                <w:bCs/>
                <w:sz w:val="18"/>
                <w:szCs w:val="20"/>
              </w:rPr>
            </w:pPr>
            <w:r w:rsidRPr="00C2664C">
              <w:rPr>
                <w:rFonts w:hint="eastAsia"/>
                <w:sz w:val="18"/>
                <w:szCs w:val="20"/>
              </w:rPr>
              <w:t>填写会计科目编号在科目结构中所对应的级次</w:t>
            </w:r>
          </w:p>
        </w:tc>
      </w:tr>
      <w:tr w:rsidR="00C2664C" w14:paraId="33690E34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3011" w14:textId="77777777" w:rsidR="00C2664C" w:rsidRDefault="00C2664C" w:rsidP="00C2664C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2AFA6" w14:textId="388164DC" w:rsidR="00C2664C" w:rsidRDefault="00C2664C" w:rsidP="00C2664C">
            <w:r>
              <w:rPr>
                <w:rFonts w:hint="eastAsia"/>
              </w:rPr>
              <w:t>XTZZKJKMLX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96B57" w14:textId="77777777" w:rsidR="00C2664C" w:rsidRDefault="00C2664C" w:rsidP="00C2664C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7C1FF" w14:textId="77777777" w:rsidR="00C2664C" w:rsidRDefault="00C2664C" w:rsidP="00C2664C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A21DD" w14:textId="0B8B9218" w:rsidR="00C2664C" w:rsidRPr="00C2664C" w:rsidRDefault="00C2664C" w:rsidP="00C2664C">
            <w:pPr>
              <w:rPr>
                <w:sz w:val="18"/>
                <w:szCs w:val="20"/>
              </w:rPr>
            </w:pPr>
            <w:r w:rsidRPr="00C2664C">
              <w:rPr>
                <w:rFonts w:hint="eastAsia"/>
                <w:sz w:val="18"/>
                <w:szCs w:val="20"/>
              </w:rPr>
              <w:t>信托总账会计科目类型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E70B" w14:textId="77777777" w:rsidR="00C2664C" w:rsidRPr="00291C01" w:rsidRDefault="00C2664C" w:rsidP="00C2664C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b/>
                <w:bCs/>
                <w:sz w:val="18"/>
                <w:szCs w:val="20"/>
              </w:rPr>
              <w:t>会计业务类型</w:t>
            </w:r>
            <w:r w:rsidRPr="00291C01">
              <w:rPr>
                <w:rFonts w:hint="eastAsia"/>
                <w:b/>
                <w:bCs/>
                <w:sz w:val="18"/>
                <w:szCs w:val="20"/>
              </w:rPr>
              <w:t>(7001)</w:t>
            </w:r>
          </w:p>
          <w:p w14:paraId="7569369B" w14:textId="77777777" w:rsidR="00C2664C" w:rsidRPr="00291C01" w:rsidRDefault="00C2664C" w:rsidP="00C2664C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1-</w:t>
            </w:r>
            <w:r w:rsidRPr="00291C01">
              <w:rPr>
                <w:rFonts w:hint="eastAsia"/>
                <w:sz w:val="18"/>
                <w:szCs w:val="20"/>
              </w:rPr>
              <w:t>资产</w:t>
            </w:r>
          </w:p>
          <w:p w14:paraId="6060DF8E" w14:textId="77777777" w:rsidR="00C2664C" w:rsidRPr="00291C01" w:rsidRDefault="00C2664C" w:rsidP="00C2664C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2-</w:t>
            </w:r>
            <w:r w:rsidRPr="00291C01">
              <w:rPr>
                <w:rFonts w:hint="eastAsia"/>
                <w:sz w:val="18"/>
                <w:szCs w:val="20"/>
              </w:rPr>
              <w:t>负债</w:t>
            </w:r>
          </w:p>
          <w:p w14:paraId="7F6D2AB7" w14:textId="77777777" w:rsidR="00C2664C" w:rsidRPr="00291C01" w:rsidRDefault="00C2664C" w:rsidP="00C2664C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3-</w:t>
            </w:r>
            <w:r w:rsidRPr="00291C01">
              <w:rPr>
                <w:rFonts w:hint="eastAsia"/>
                <w:sz w:val="18"/>
                <w:szCs w:val="20"/>
              </w:rPr>
              <w:t>所有者权益</w:t>
            </w:r>
          </w:p>
          <w:p w14:paraId="1A0CB069" w14:textId="77777777" w:rsidR="00C2664C" w:rsidRPr="00291C01" w:rsidRDefault="00C2664C" w:rsidP="00C2664C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4-</w:t>
            </w:r>
            <w:r w:rsidRPr="00291C01">
              <w:rPr>
                <w:rFonts w:hint="eastAsia"/>
                <w:sz w:val="18"/>
                <w:szCs w:val="20"/>
              </w:rPr>
              <w:t>损益</w:t>
            </w:r>
          </w:p>
          <w:p w14:paraId="73D85E6B" w14:textId="77777777" w:rsidR="00C2664C" w:rsidRPr="00291C01" w:rsidRDefault="00C2664C" w:rsidP="00C2664C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5-</w:t>
            </w:r>
            <w:r w:rsidRPr="00291C01">
              <w:rPr>
                <w:rFonts w:hint="eastAsia"/>
                <w:sz w:val="18"/>
                <w:szCs w:val="20"/>
              </w:rPr>
              <w:t>资产负债共同类</w:t>
            </w:r>
          </w:p>
          <w:p w14:paraId="4EAB2A81" w14:textId="77777777" w:rsidR="00C2664C" w:rsidRPr="00291C01" w:rsidRDefault="00C2664C" w:rsidP="00C2664C">
            <w:pPr>
              <w:ind w:leftChars="100" w:left="210"/>
              <w:rPr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6-</w:t>
            </w:r>
            <w:r w:rsidRPr="00291C01">
              <w:rPr>
                <w:rFonts w:hint="eastAsia"/>
                <w:sz w:val="18"/>
                <w:szCs w:val="20"/>
              </w:rPr>
              <w:t>表外</w:t>
            </w:r>
          </w:p>
          <w:p w14:paraId="178A659E" w14:textId="77777777" w:rsidR="00C2664C" w:rsidRPr="00291C01" w:rsidRDefault="00C2664C" w:rsidP="00C2664C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lastRenderedPageBreak/>
              <w:t>7-</w:t>
            </w:r>
            <w:r w:rsidRPr="00291C01">
              <w:rPr>
                <w:rFonts w:hint="eastAsia"/>
                <w:sz w:val="18"/>
                <w:szCs w:val="20"/>
              </w:rPr>
              <w:t>其他</w:t>
            </w:r>
          </w:p>
        </w:tc>
      </w:tr>
      <w:tr w:rsidR="00F50245" w14:paraId="7012AB8C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2B662" w14:textId="77777777" w:rsidR="00F50245" w:rsidRDefault="00F50245" w:rsidP="00F50245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BB11B" w14:textId="0EAC8289" w:rsidR="00F50245" w:rsidRPr="00F50245" w:rsidRDefault="00F50245" w:rsidP="00F50245">
            <w:r w:rsidRPr="00F50245">
              <w:rPr>
                <w:rFonts w:hint="eastAsia"/>
              </w:rPr>
              <w:t>QCJFYE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63B0B" w14:textId="77777777" w:rsidR="00F50245" w:rsidRDefault="00F50245" w:rsidP="00F50245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3CD7E" w14:textId="77777777" w:rsidR="00F50245" w:rsidRDefault="00F50245" w:rsidP="00F50245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F32F7" w14:textId="47D15544" w:rsidR="00F50245" w:rsidRPr="00F50245" w:rsidRDefault="00F50245" w:rsidP="00F50245">
            <w:pPr>
              <w:rPr>
                <w:sz w:val="18"/>
                <w:szCs w:val="20"/>
              </w:rPr>
            </w:pPr>
            <w:r w:rsidRPr="00F50245">
              <w:rPr>
                <w:rFonts w:hint="eastAsia"/>
                <w:sz w:val="18"/>
                <w:szCs w:val="20"/>
              </w:rPr>
              <w:t>期初借方余额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2FF8D" w14:textId="77777777" w:rsidR="00F50245" w:rsidRPr="00291C01" w:rsidRDefault="00F50245" w:rsidP="00F50245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填写期初借方余额</w:t>
            </w:r>
          </w:p>
        </w:tc>
      </w:tr>
      <w:tr w:rsidR="00F50245" w14:paraId="28597A74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C0635" w14:textId="77777777" w:rsidR="00F50245" w:rsidRDefault="00F50245" w:rsidP="00F50245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6EBE7" w14:textId="46846A78" w:rsidR="00F50245" w:rsidRPr="00F50245" w:rsidRDefault="00F50245" w:rsidP="00F50245">
            <w:r w:rsidRPr="00F50245">
              <w:rPr>
                <w:rFonts w:hint="eastAsia"/>
              </w:rPr>
              <w:t>QCDFYE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4F626" w14:textId="77777777" w:rsidR="00F50245" w:rsidRDefault="00F50245" w:rsidP="00F50245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40BF5" w14:textId="77777777" w:rsidR="00F50245" w:rsidRDefault="00F50245" w:rsidP="00F50245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BB575" w14:textId="3860E1F0" w:rsidR="00F50245" w:rsidRPr="00F50245" w:rsidRDefault="00F50245" w:rsidP="00F50245">
            <w:pPr>
              <w:rPr>
                <w:sz w:val="18"/>
                <w:szCs w:val="20"/>
              </w:rPr>
            </w:pPr>
            <w:r w:rsidRPr="00F50245">
              <w:rPr>
                <w:rFonts w:hint="eastAsia"/>
                <w:sz w:val="18"/>
                <w:szCs w:val="20"/>
              </w:rPr>
              <w:t>期初贷方余额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D224C" w14:textId="77777777" w:rsidR="00F50245" w:rsidRPr="00291C01" w:rsidRDefault="00F50245" w:rsidP="00F50245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填写期初贷方余额</w:t>
            </w:r>
          </w:p>
        </w:tc>
      </w:tr>
      <w:tr w:rsidR="00F50245" w14:paraId="7AD3AD98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B7A80" w14:textId="77777777" w:rsidR="00F50245" w:rsidRDefault="00F50245" w:rsidP="00F50245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7497B" w14:textId="4002852B" w:rsidR="00F50245" w:rsidRPr="00F50245" w:rsidRDefault="00F50245" w:rsidP="00F50245">
            <w:r w:rsidRPr="00F50245">
              <w:rPr>
                <w:rFonts w:hint="eastAsia"/>
              </w:rPr>
              <w:t>BQJFFSE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ACA60" w14:textId="77777777" w:rsidR="00F50245" w:rsidRDefault="00F50245" w:rsidP="00F50245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A4C9" w14:textId="77777777" w:rsidR="00F50245" w:rsidRDefault="00F50245" w:rsidP="00F50245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879AE" w14:textId="5FFB4262" w:rsidR="00F50245" w:rsidRPr="00F50245" w:rsidRDefault="00F50245" w:rsidP="00F50245">
            <w:pPr>
              <w:rPr>
                <w:sz w:val="18"/>
                <w:szCs w:val="20"/>
              </w:rPr>
            </w:pPr>
            <w:r w:rsidRPr="00F50245">
              <w:rPr>
                <w:rFonts w:hint="eastAsia"/>
                <w:sz w:val="18"/>
                <w:szCs w:val="20"/>
              </w:rPr>
              <w:t>本期借方发生额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0C6B4" w14:textId="77777777" w:rsidR="00F50245" w:rsidRPr="00291C01" w:rsidRDefault="00F50245" w:rsidP="00F50245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填写本期借方发生额</w:t>
            </w:r>
          </w:p>
        </w:tc>
      </w:tr>
      <w:tr w:rsidR="00F50245" w14:paraId="04654266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7A7FE" w14:textId="77777777" w:rsidR="00F50245" w:rsidRDefault="00F50245" w:rsidP="00F50245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473D9" w14:textId="266B782E" w:rsidR="00F50245" w:rsidRPr="00F50245" w:rsidRDefault="00F50245" w:rsidP="00F50245">
            <w:r w:rsidRPr="00F50245">
              <w:rPr>
                <w:rFonts w:hint="eastAsia"/>
              </w:rPr>
              <w:t>BQDFFSE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D04A0" w14:textId="77777777" w:rsidR="00F50245" w:rsidRDefault="00F50245" w:rsidP="00F50245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76231" w14:textId="77777777" w:rsidR="00F50245" w:rsidRDefault="00F50245" w:rsidP="00F50245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B323" w14:textId="26698139" w:rsidR="00F50245" w:rsidRPr="00F50245" w:rsidRDefault="00F50245" w:rsidP="00F50245">
            <w:pPr>
              <w:rPr>
                <w:sz w:val="18"/>
                <w:szCs w:val="20"/>
              </w:rPr>
            </w:pPr>
            <w:r w:rsidRPr="00F50245">
              <w:rPr>
                <w:rFonts w:hint="eastAsia"/>
                <w:sz w:val="18"/>
                <w:szCs w:val="20"/>
              </w:rPr>
              <w:t>本期贷方发生额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B2E8B" w14:textId="77777777" w:rsidR="00F50245" w:rsidRPr="00291C01" w:rsidRDefault="00F50245" w:rsidP="00F50245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填写本期贷方发生额</w:t>
            </w:r>
          </w:p>
        </w:tc>
      </w:tr>
      <w:tr w:rsidR="00F50245" w14:paraId="1E7AF44C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0E380" w14:textId="77777777" w:rsidR="00F50245" w:rsidRDefault="00F50245" w:rsidP="00F50245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471EE" w14:textId="678147A7" w:rsidR="00F50245" w:rsidRPr="00F50245" w:rsidRDefault="00F50245" w:rsidP="00F50245">
            <w:r w:rsidRPr="00F50245">
              <w:rPr>
                <w:rFonts w:hint="eastAsia"/>
              </w:rPr>
              <w:t>QMJFYE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3756E" w14:textId="77777777" w:rsidR="00F50245" w:rsidRDefault="00F50245" w:rsidP="00F50245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CB8C2" w14:textId="77777777" w:rsidR="00F50245" w:rsidRDefault="00F50245" w:rsidP="00F50245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89C01" w14:textId="66C79816" w:rsidR="00F50245" w:rsidRPr="00F50245" w:rsidRDefault="00F50245" w:rsidP="00F50245">
            <w:pPr>
              <w:rPr>
                <w:sz w:val="18"/>
                <w:szCs w:val="20"/>
              </w:rPr>
            </w:pPr>
            <w:r w:rsidRPr="00F50245">
              <w:rPr>
                <w:rFonts w:hint="eastAsia"/>
                <w:sz w:val="18"/>
                <w:szCs w:val="20"/>
              </w:rPr>
              <w:t>期末借方余额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5AEAC" w14:textId="77777777" w:rsidR="00F50245" w:rsidRPr="00291C01" w:rsidRDefault="00F50245" w:rsidP="00F50245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填写期末借方余额</w:t>
            </w:r>
          </w:p>
        </w:tc>
      </w:tr>
      <w:tr w:rsidR="00F50245" w14:paraId="05C667D4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ACC17" w14:textId="77777777" w:rsidR="00F50245" w:rsidRDefault="00F50245" w:rsidP="00F50245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48F4F" w14:textId="4B32F0AB" w:rsidR="00F50245" w:rsidRPr="00F50245" w:rsidRDefault="00F50245" w:rsidP="00F50245">
            <w:r w:rsidRPr="00F50245">
              <w:rPr>
                <w:rFonts w:hint="eastAsia"/>
              </w:rPr>
              <w:t>QMDFYE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A9468" w14:textId="77777777" w:rsidR="00F50245" w:rsidRDefault="00F50245" w:rsidP="00F50245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C10EF" w14:textId="77777777" w:rsidR="00F50245" w:rsidRDefault="00F50245" w:rsidP="00F50245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24850" w14:textId="4F421A57" w:rsidR="00F50245" w:rsidRPr="00F50245" w:rsidRDefault="00F50245" w:rsidP="00F50245">
            <w:pPr>
              <w:rPr>
                <w:sz w:val="18"/>
                <w:szCs w:val="20"/>
              </w:rPr>
            </w:pPr>
            <w:r w:rsidRPr="00F50245">
              <w:rPr>
                <w:rFonts w:hint="eastAsia"/>
                <w:sz w:val="18"/>
                <w:szCs w:val="20"/>
              </w:rPr>
              <w:t>期末贷方余额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CF456" w14:textId="77777777" w:rsidR="00F50245" w:rsidRPr="00291C01" w:rsidRDefault="00F50245" w:rsidP="00F50245">
            <w:pPr>
              <w:rPr>
                <w:b/>
                <w:bCs/>
                <w:sz w:val="18"/>
                <w:szCs w:val="20"/>
              </w:rPr>
            </w:pPr>
            <w:r w:rsidRPr="00291C01">
              <w:rPr>
                <w:rFonts w:hint="eastAsia"/>
                <w:sz w:val="18"/>
                <w:szCs w:val="20"/>
              </w:rPr>
              <w:t>填写期末贷方余额</w:t>
            </w:r>
          </w:p>
        </w:tc>
      </w:tr>
      <w:tr w:rsidR="00F50245" w14:paraId="5CC70A9D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9E8AA" w14:textId="77777777" w:rsidR="00F50245" w:rsidRDefault="00F50245" w:rsidP="00F50245">
            <w:pPr>
              <w:numPr>
                <w:ilvl w:val="0"/>
                <w:numId w:val="39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F8185" w14:textId="6319A201" w:rsidR="00F50245" w:rsidRPr="00F50245" w:rsidRDefault="00F50245" w:rsidP="00F50245">
            <w:r w:rsidRPr="00F50245">
              <w:rPr>
                <w:rFonts w:hint="eastAsia"/>
              </w:rPr>
              <w:t>HSBZ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8BB43" w14:textId="77777777" w:rsidR="00F50245" w:rsidRDefault="00F50245" w:rsidP="00F50245"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4BB34" w14:textId="77777777" w:rsidR="00F50245" w:rsidRDefault="00F50245" w:rsidP="00F50245"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E86C5" w14:textId="37785D4C" w:rsidR="00F50245" w:rsidRPr="00F50245" w:rsidRDefault="00F50245" w:rsidP="00F50245">
            <w:pPr>
              <w:rPr>
                <w:sz w:val="18"/>
                <w:szCs w:val="20"/>
              </w:rPr>
            </w:pPr>
            <w:r w:rsidRPr="00F50245">
              <w:rPr>
                <w:rFonts w:hint="eastAsia"/>
                <w:sz w:val="18"/>
                <w:szCs w:val="20"/>
              </w:rPr>
              <w:t>核算币种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4F4FB" w14:textId="77777777" w:rsidR="00F50245" w:rsidRPr="004D6416" w:rsidRDefault="00F50245" w:rsidP="00F50245">
            <w:pPr>
              <w:rPr>
                <w:b/>
                <w:bCs/>
                <w:sz w:val="18"/>
                <w:szCs w:val="20"/>
              </w:rPr>
            </w:pPr>
            <w:r w:rsidRPr="004D6416">
              <w:rPr>
                <w:rFonts w:hint="eastAsia"/>
                <w:b/>
                <w:bCs/>
                <w:sz w:val="18"/>
                <w:szCs w:val="20"/>
              </w:rPr>
              <w:t>币种（币种代码标准（</w:t>
            </w:r>
            <w:r w:rsidRPr="004D6416">
              <w:rPr>
                <w:rFonts w:hint="eastAsia"/>
                <w:b/>
                <w:bCs/>
                <w:sz w:val="18"/>
                <w:szCs w:val="20"/>
              </w:rPr>
              <w:t>GB/T 12406</w:t>
            </w:r>
            <w:r w:rsidRPr="004D6416">
              <w:rPr>
                <w:rFonts w:hint="eastAsia"/>
                <w:b/>
                <w:bCs/>
                <w:sz w:val="18"/>
                <w:szCs w:val="20"/>
              </w:rPr>
              <w:t>））</w:t>
            </w:r>
          </w:p>
        </w:tc>
      </w:tr>
    </w:tbl>
    <w:p w14:paraId="5AEF032C" w14:textId="77777777" w:rsidR="006A4114" w:rsidRDefault="006A4114" w:rsidP="006A4114"/>
    <w:p w14:paraId="1E599C88" w14:textId="190F0F1A" w:rsidR="006A4114" w:rsidRDefault="00DC0876" w:rsidP="006A4114">
      <w:pPr>
        <w:pStyle w:val="2"/>
        <w:numPr>
          <w:ilvl w:val="1"/>
          <w:numId w:val="1"/>
        </w:numPr>
      </w:pPr>
      <w:r w:rsidRPr="00DC0876">
        <w:rPr>
          <w:rFonts w:hint="eastAsia"/>
        </w:rPr>
        <w:t>信托凭证分录明细表</w:t>
      </w:r>
    </w:p>
    <w:p w14:paraId="6ED6D64F" w14:textId="2ABD9B66" w:rsidR="006A4114" w:rsidRDefault="006A4114" w:rsidP="006A4114">
      <w:r w:rsidRPr="00537D28">
        <w:rPr>
          <w:rFonts w:hint="eastAsia"/>
          <w:b/>
          <w:bCs/>
        </w:rPr>
        <w:t>视图：</w:t>
      </w:r>
      <w:r>
        <w:t>V_E4_</w:t>
      </w:r>
      <w:r w:rsidR="00154BD0">
        <w:t>H</w:t>
      </w:r>
      <w:r>
        <w:t>03</w:t>
      </w:r>
      <w:r w:rsidR="00154BD0">
        <w:rPr>
          <w:rFonts w:eastAsia="仿宋_GB2312"/>
        </w:rPr>
        <w:t>XTPZFLMXB</w:t>
      </w:r>
    </w:p>
    <w:p w14:paraId="42E88AC9" w14:textId="51CE8E3B" w:rsidR="006A4114" w:rsidRPr="00537D28" w:rsidRDefault="006A4114" w:rsidP="006A4114">
      <w:pPr>
        <w:rPr>
          <w:b/>
          <w:bCs/>
        </w:rPr>
      </w:pPr>
      <w:r w:rsidRPr="00537D28">
        <w:rPr>
          <w:rFonts w:hint="eastAsia"/>
          <w:b/>
          <w:bCs/>
        </w:rPr>
        <w:t>索引：</w:t>
      </w:r>
      <w:r>
        <w:rPr>
          <w:b/>
          <w:bCs/>
        </w:rPr>
        <w:t xml:space="preserve">REPORT_MONTH + </w:t>
      </w:r>
      <w:r w:rsidR="00455D97">
        <w:rPr>
          <w:b/>
          <w:bCs/>
        </w:rPr>
        <w:t>XT</w:t>
      </w:r>
      <w:r w:rsidR="00455D97">
        <w:t>CPDM</w:t>
      </w:r>
      <w:r>
        <w:t xml:space="preserve"> + </w:t>
      </w:r>
      <w:r>
        <w:rPr>
          <w:rFonts w:hint="eastAsia"/>
        </w:rPr>
        <w:t>ZTBZ</w:t>
      </w:r>
      <w:r>
        <w:t xml:space="preserve"> + </w:t>
      </w:r>
      <w:r>
        <w:rPr>
          <w:rFonts w:hint="eastAsia"/>
        </w:rPr>
        <w:t>JZRQ</w:t>
      </w:r>
      <w:r>
        <w:t xml:space="preserve"> + </w:t>
      </w:r>
      <w:r>
        <w:rPr>
          <w:rFonts w:hint="eastAsia"/>
        </w:rPr>
        <w:t>PZBH</w:t>
      </w:r>
      <w:r>
        <w:t xml:space="preserve"> </w:t>
      </w:r>
      <w:r>
        <w:rPr>
          <w:rFonts w:hint="eastAsia"/>
        </w:rPr>
        <w:t>唯一索引</w:t>
      </w:r>
      <w:r>
        <w:rPr>
          <w:rFonts w:hint="eastAsia"/>
        </w:rPr>
        <w:t xml:space="preserve"> 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6A4114" w:rsidRPr="00F65621" w14:paraId="07752B7A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6E21250C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8972A02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A3350E4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DB2FD38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26A8FE46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C2F8E5C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6A4114" w14:paraId="2BADC14F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A8CF" w14:textId="77777777" w:rsidR="006A4114" w:rsidRDefault="006A4114" w:rsidP="006A4114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5DD9A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30C9A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73781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920C0" w14:textId="77777777" w:rsidR="006A4114" w:rsidRPr="00C03800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A2F84" w14:textId="77777777" w:rsidR="006A4114" w:rsidRPr="00FF4333" w:rsidRDefault="006A4114" w:rsidP="006A4114">
            <w:pPr>
              <w:rPr>
                <w:sz w:val="18"/>
                <w:szCs w:val="20"/>
              </w:rPr>
            </w:pPr>
          </w:p>
        </w:tc>
      </w:tr>
      <w:tr w:rsidR="006A4114" w14:paraId="69B47537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DABD2" w14:textId="77777777" w:rsidR="006A4114" w:rsidRDefault="006A4114" w:rsidP="006A4114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57301" w14:textId="55E1540A" w:rsidR="006A4114" w:rsidRDefault="00455D97" w:rsidP="006A4114">
            <w: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9AD6E" w14:textId="77777777" w:rsidR="006A4114" w:rsidRDefault="006A4114" w:rsidP="006A4114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F140E" w14:textId="77777777" w:rsidR="006A4114" w:rsidRPr="007D709A" w:rsidRDefault="006A4114" w:rsidP="006A4114">
            <w:pPr>
              <w:rPr>
                <w:sz w:val="18"/>
                <w:szCs w:val="20"/>
              </w:rPr>
            </w:pPr>
            <w:r w:rsidRPr="00483949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10E51" w14:textId="1B63362C" w:rsidR="006A4114" w:rsidRPr="007D709A" w:rsidRDefault="00455D97" w:rsidP="006A4114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EF9DE" w14:textId="482208A1" w:rsidR="006A4114" w:rsidRPr="007D709A" w:rsidRDefault="006A4114" w:rsidP="006A4114">
            <w:pPr>
              <w:rPr>
                <w:sz w:val="18"/>
                <w:szCs w:val="20"/>
              </w:rPr>
            </w:pPr>
          </w:p>
        </w:tc>
      </w:tr>
      <w:tr w:rsidR="008E5410" w14:paraId="0E06F4BB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1A854" w14:textId="77777777" w:rsidR="008E5410" w:rsidRDefault="008E5410" w:rsidP="008E5410">
            <w:pPr>
              <w:numPr>
                <w:ilvl w:val="0"/>
                <w:numId w:val="4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38731" w14:textId="6B33BD2E" w:rsidR="008E5410" w:rsidRPr="00990C76" w:rsidRDefault="008E5410" w:rsidP="008E5410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ZTBZ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3320" w14:textId="77777777" w:rsidR="008E5410" w:rsidRPr="00990C76" w:rsidRDefault="008E5410" w:rsidP="008E5410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421AE" w14:textId="77777777" w:rsidR="008E5410" w:rsidRPr="007D709A" w:rsidRDefault="008E5410" w:rsidP="008E5410">
            <w:pPr>
              <w:rPr>
                <w:sz w:val="18"/>
                <w:szCs w:val="20"/>
              </w:rPr>
            </w:pPr>
            <w:r w:rsidRPr="00483949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CB587" w14:textId="2B71260D" w:rsidR="008E5410" w:rsidRPr="008E5410" w:rsidRDefault="008E5410" w:rsidP="008E5410">
            <w:pPr>
              <w:rPr>
                <w:sz w:val="18"/>
                <w:szCs w:val="20"/>
              </w:rPr>
            </w:pPr>
            <w:proofErr w:type="gramStart"/>
            <w:r w:rsidRPr="008E5410">
              <w:rPr>
                <w:rFonts w:hint="eastAsia"/>
                <w:sz w:val="18"/>
                <w:szCs w:val="20"/>
              </w:rPr>
              <w:t>账</w:t>
            </w:r>
            <w:proofErr w:type="gramEnd"/>
            <w:r w:rsidRPr="008E5410">
              <w:rPr>
                <w:rFonts w:hint="eastAsia"/>
                <w:sz w:val="18"/>
                <w:szCs w:val="20"/>
              </w:rPr>
              <w:t>套币种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CC10E" w14:textId="77777777" w:rsidR="008E5410" w:rsidRPr="007D709A" w:rsidRDefault="008E5410" w:rsidP="008E5410">
            <w:pPr>
              <w:rPr>
                <w:b/>
                <w:bCs/>
                <w:sz w:val="18"/>
                <w:szCs w:val="20"/>
              </w:rPr>
            </w:pPr>
            <w:r w:rsidRPr="00C14229">
              <w:rPr>
                <w:rFonts w:hint="eastAsia"/>
                <w:sz w:val="18"/>
                <w:szCs w:val="20"/>
              </w:rPr>
              <w:t>币种（币种代码标准（</w:t>
            </w:r>
            <w:r w:rsidRPr="00C14229">
              <w:rPr>
                <w:rFonts w:hint="eastAsia"/>
                <w:sz w:val="18"/>
                <w:szCs w:val="20"/>
              </w:rPr>
              <w:t>GB/T 12406</w:t>
            </w:r>
            <w:r w:rsidRPr="00C14229">
              <w:rPr>
                <w:rFonts w:hint="eastAsia"/>
                <w:sz w:val="18"/>
                <w:szCs w:val="20"/>
              </w:rPr>
              <w:t>））</w:t>
            </w:r>
          </w:p>
        </w:tc>
      </w:tr>
      <w:tr w:rsidR="008E5410" w14:paraId="2AB46BC3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757B7" w14:textId="77777777" w:rsidR="008E5410" w:rsidRDefault="008E5410" w:rsidP="008E5410">
            <w:pPr>
              <w:numPr>
                <w:ilvl w:val="0"/>
                <w:numId w:val="40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CE0A5" w14:textId="458CC5CA" w:rsidR="008E5410" w:rsidRPr="00990C76" w:rsidRDefault="008E5410" w:rsidP="008E5410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KJRQ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2F9A0" w14:textId="77777777" w:rsidR="008E5410" w:rsidRPr="00990C76" w:rsidRDefault="008E5410" w:rsidP="008E5410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F473E" w14:textId="77777777" w:rsidR="008E5410" w:rsidRPr="007D709A" w:rsidRDefault="008E5410" w:rsidP="008E5410">
            <w:pPr>
              <w:rPr>
                <w:sz w:val="18"/>
                <w:szCs w:val="20"/>
              </w:rPr>
            </w:pPr>
            <w:r w:rsidRPr="00483949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CE060" w14:textId="1C626985" w:rsidR="008E5410" w:rsidRPr="008E5410" w:rsidRDefault="008E5410" w:rsidP="008E5410">
            <w:pPr>
              <w:rPr>
                <w:sz w:val="18"/>
                <w:szCs w:val="20"/>
              </w:rPr>
            </w:pPr>
            <w:r w:rsidRPr="008E5410">
              <w:rPr>
                <w:rFonts w:hint="eastAsia"/>
                <w:sz w:val="18"/>
                <w:szCs w:val="20"/>
              </w:rPr>
              <w:t>会计日期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AE52" w14:textId="77777777" w:rsidR="008E5410" w:rsidRPr="007D709A" w:rsidRDefault="008E5410" w:rsidP="008E5410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会计记账日期，</w:t>
            </w:r>
            <w:r w:rsidRPr="007D709A">
              <w:rPr>
                <w:rFonts w:hint="eastAsia"/>
                <w:sz w:val="18"/>
                <w:szCs w:val="20"/>
              </w:rPr>
              <w:t>YYYYMMDD</w:t>
            </w:r>
            <w:r w:rsidRPr="007D709A">
              <w:rPr>
                <w:rFonts w:hint="eastAsia"/>
                <w:sz w:val="18"/>
                <w:szCs w:val="20"/>
              </w:rPr>
              <w:t>，默认值</w:t>
            </w:r>
            <w:r w:rsidRPr="007D709A">
              <w:rPr>
                <w:rFonts w:hint="eastAsia"/>
                <w:sz w:val="18"/>
                <w:szCs w:val="20"/>
              </w:rPr>
              <w:t>29991231</w:t>
            </w:r>
          </w:p>
        </w:tc>
      </w:tr>
      <w:tr w:rsidR="008E5410" w14:paraId="78967397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9253B" w14:textId="77777777" w:rsidR="008E5410" w:rsidRDefault="008E5410" w:rsidP="008E5410">
            <w:pPr>
              <w:numPr>
                <w:ilvl w:val="0"/>
                <w:numId w:val="40"/>
              </w:numPr>
              <w:rPr>
                <w:rFonts w:hint="eastAsia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6123D" w14:textId="448CA1C3" w:rsidR="008E5410" w:rsidRDefault="008E5410" w:rsidP="008E5410">
            <w:pPr>
              <w:rPr>
                <w:rFonts w:hint="eastAsia"/>
              </w:rPr>
            </w:pPr>
            <w:r>
              <w:rPr>
                <w:rFonts w:hint="eastAsia"/>
              </w:rPr>
              <w:t>CLSJ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684C6" w14:textId="56D250FF" w:rsidR="008E5410" w:rsidRDefault="008E5410" w:rsidP="008E5410">
            <w:pPr>
              <w:rPr>
                <w:rFonts w:hint="eastAsia"/>
              </w:rPr>
            </w:pPr>
            <w:r>
              <w:rPr>
                <w:rFonts w:hint="eastAsia"/>
              </w:rPr>
              <w:t>NVARCHAR(8)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09F3B" w14:textId="59554A46" w:rsidR="008E5410" w:rsidRPr="00483949" w:rsidRDefault="008E5410" w:rsidP="008E5410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8BA7" w14:textId="0676CBD1" w:rsidR="008E5410" w:rsidRPr="008E5410" w:rsidRDefault="008E5410" w:rsidP="008E5410">
            <w:pPr>
              <w:rPr>
                <w:rFonts w:hint="eastAsia"/>
                <w:sz w:val="18"/>
                <w:szCs w:val="20"/>
              </w:rPr>
            </w:pPr>
            <w:r w:rsidRPr="008E5410">
              <w:rPr>
                <w:rFonts w:hint="eastAsia"/>
                <w:sz w:val="18"/>
                <w:szCs w:val="20"/>
              </w:rPr>
              <w:t>处理时间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F4AD3" w14:textId="77777777" w:rsidR="008E5410" w:rsidRPr="007D709A" w:rsidRDefault="008E5410" w:rsidP="008E5410">
            <w:pPr>
              <w:rPr>
                <w:rFonts w:hint="eastAsia"/>
                <w:sz w:val="18"/>
                <w:szCs w:val="20"/>
              </w:rPr>
            </w:pPr>
          </w:p>
        </w:tc>
      </w:tr>
      <w:tr w:rsidR="008E5410" w14:paraId="10B5AE02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E7DC" w14:textId="77777777" w:rsidR="008E5410" w:rsidRDefault="008E5410" w:rsidP="008E5410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9E2D3" w14:textId="7AD629BA" w:rsidR="008E5410" w:rsidRDefault="008E5410" w:rsidP="008E5410">
            <w:r>
              <w:rPr>
                <w:rFonts w:hint="eastAsia"/>
              </w:rPr>
              <w:t>PZBH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F94D1" w14:textId="77777777" w:rsidR="008E5410" w:rsidRDefault="008E5410" w:rsidP="008E5410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CD96F" w14:textId="77777777" w:rsidR="008E5410" w:rsidRPr="007D709A" w:rsidRDefault="008E5410" w:rsidP="008E5410">
            <w:pPr>
              <w:rPr>
                <w:sz w:val="18"/>
                <w:szCs w:val="20"/>
              </w:rPr>
            </w:pPr>
            <w:r w:rsidRPr="00483949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E6A6B" w14:textId="3EBD37EF" w:rsidR="008E5410" w:rsidRPr="008E5410" w:rsidRDefault="008E5410" w:rsidP="008E5410">
            <w:pPr>
              <w:rPr>
                <w:sz w:val="18"/>
                <w:szCs w:val="20"/>
              </w:rPr>
            </w:pPr>
            <w:r w:rsidRPr="008E5410">
              <w:rPr>
                <w:rFonts w:hint="eastAsia"/>
                <w:sz w:val="18"/>
                <w:szCs w:val="20"/>
              </w:rPr>
              <w:t>凭证编号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53E5A" w14:textId="77777777" w:rsidR="008E5410" w:rsidRPr="007D709A" w:rsidRDefault="008E5410" w:rsidP="008E5410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  <w:tr w:rsidR="008E5410" w14:paraId="69F5CCA3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35C1" w14:textId="77777777" w:rsidR="008E5410" w:rsidRDefault="008E5410" w:rsidP="008E5410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7FB56" w14:textId="2E74BE18" w:rsidR="008E5410" w:rsidRDefault="008E5410" w:rsidP="008E5410">
            <w:r>
              <w:rPr>
                <w:rFonts w:hint="eastAsia"/>
              </w:rPr>
              <w:t>PZZY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2045B" w14:textId="77777777" w:rsidR="008E5410" w:rsidRDefault="008E5410" w:rsidP="008E5410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E097A" w14:textId="77777777" w:rsidR="008E5410" w:rsidRPr="007D709A" w:rsidRDefault="008E5410" w:rsidP="008E5410">
            <w:pPr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E4EE1" w14:textId="3440A527" w:rsidR="008E5410" w:rsidRPr="008E5410" w:rsidRDefault="008E5410" w:rsidP="008E5410">
            <w:pPr>
              <w:rPr>
                <w:sz w:val="18"/>
                <w:szCs w:val="20"/>
              </w:rPr>
            </w:pPr>
            <w:r w:rsidRPr="008E5410">
              <w:rPr>
                <w:rFonts w:hint="eastAsia"/>
                <w:sz w:val="18"/>
                <w:szCs w:val="20"/>
              </w:rPr>
              <w:t>凭证摘要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50B78" w14:textId="77777777" w:rsidR="008E5410" w:rsidRPr="007D709A" w:rsidRDefault="008E5410" w:rsidP="008E5410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  <w:tr w:rsidR="008E5410" w14:paraId="67CA9B82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88573" w14:textId="77777777" w:rsidR="008E5410" w:rsidRDefault="008E5410" w:rsidP="008E5410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44665" w14:textId="49FD19E4" w:rsidR="008E5410" w:rsidRDefault="008E5410" w:rsidP="008E5410">
            <w:r>
              <w:rPr>
                <w:rFonts w:hint="eastAsia"/>
              </w:rPr>
              <w:t>FLBH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D84AE" w14:textId="77777777" w:rsidR="008E5410" w:rsidRDefault="008E5410" w:rsidP="008E5410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7E7F2" w14:textId="77777777" w:rsidR="008E5410" w:rsidRPr="007D709A" w:rsidRDefault="008E5410" w:rsidP="008E5410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9F580" w14:textId="10DC6C2A" w:rsidR="008E5410" w:rsidRPr="008E5410" w:rsidRDefault="008E5410" w:rsidP="008E5410">
            <w:pPr>
              <w:rPr>
                <w:sz w:val="18"/>
                <w:szCs w:val="20"/>
              </w:rPr>
            </w:pPr>
            <w:r w:rsidRPr="008E5410">
              <w:rPr>
                <w:rFonts w:hint="eastAsia"/>
                <w:sz w:val="18"/>
                <w:szCs w:val="20"/>
              </w:rPr>
              <w:t>分录编号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E706" w14:textId="77777777" w:rsidR="008E5410" w:rsidRPr="007D709A" w:rsidRDefault="008E5410" w:rsidP="008E5410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分录唯一编号</w:t>
            </w:r>
          </w:p>
        </w:tc>
      </w:tr>
      <w:tr w:rsidR="008E5410" w14:paraId="09763CF1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BCAB42" w14:textId="77777777" w:rsidR="008E5410" w:rsidRDefault="008E5410" w:rsidP="008E5410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2E56E" w14:textId="129E48AA" w:rsidR="008E5410" w:rsidRDefault="008E5410" w:rsidP="008E5410">
            <w:r>
              <w:rPr>
                <w:rFonts w:hint="eastAsia"/>
              </w:rPr>
              <w:t>KMDM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8A0BA" w14:textId="77777777" w:rsidR="008E5410" w:rsidRDefault="008E5410" w:rsidP="008E5410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CB78" w14:textId="77777777" w:rsidR="008E5410" w:rsidRPr="007D709A" w:rsidRDefault="008E5410" w:rsidP="008E5410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CBADF" w14:textId="4EF4D6F4" w:rsidR="008E5410" w:rsidRPr="008E5410" w:rsidRDefault="008E5410" w:rsidP="008E5410">
            <w:pPr>
              <w:rPr>
                <w:sz w:val="18"/>
                <w:szCs w:val="20"/>
              </w:rPr>
            </w:pPr>
            <w:r w:rsidRPr="008E5410">
              <w:rPr>
                <w:rFonts w:hint="eastAsia"/>
                <w:sz w:val="18"/>
                <w:szCs w:val="20"/>
              </w:rPr>
              <w:t>科目代码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9D5A7" w14:textId="77777777" w:rsidR="008E5410" w:rsidRPr="007D709A" w:rsidRDefault="008E5410" w:rsidP="008E5410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机构实际使用的会计科目代码</w:t>
            </w:r>
          </w:p>
        </w:tc>
      </w:tr>
      <w:tr w:rsidR="008E5410" w14:paraId="4F2156A1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C91CA" w14:textId="77777777" w:rsidR="008E5410" w:rsidRDefault="008E5410" w:rsidP="008E5410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1BA9D" w14:textId="53D4532F" w:rsidR="008E5410" w:rsidRDefault="008E5410" w:rsidP="008E5410">
            <w:r>
              <w:rPr>
                <w:rFonts w:hint="eastAsia"/>
              </w:rPr>
              <w:t>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0F6C5" w14:textId="77777777" w:rsidR="008E5410" w:rsidRDefault="008E5410" w:rsidP="008E5410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7C652" w14:textId="77777777" w:rsidR="008E5410" w:rsidRPr="007D709A" w:rsidRDefault="008E5410" w:rsidP="008E5410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02110" w14:textId="3AD25653" w:rsidR="008E5410" w:rsidRPr="008E5410" w:rsidRDefault="008E5410" w:rsidP="008E5410">
            <w:pPr>
              <w:rPr>
                <w:sz w:val="18"/>
                <w:szCs w:val="20"/>
              </w:rPr>
            </w:pPr>
            <w:r w:rsidRPr="008E5410">
              <w:rPr>
                <w:rFonts w:hint="eastAsia"/>
                <w:sz w:val="18"/>
                <w:szCs w:val="20"/>
              </w:rPr>
              <w:t>科目名称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14497" w14:textId="77777777" w:rsidR="008E5410" w:rsidRPr="007D709A" w:rsidRDefault="008E5410" w:rsidP="008E5410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机构实际使用的会计科目代码对应的名称</w:t>
            </w:r>
          </w:p>
        </w:tc>
      </w:tr>
      <w:tr w:rsidR="008E5410" w14:paraId="396CC43C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54F68" w14:textId="77777777" w:rsidR="008E5410" w:rsidRDefault="008E5410" w:rsidP="008E5410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4185A" w14:textId="66A53183" w:rsidR="008E5410" w:rsidRDefault="008E5410" w:rsidP="008E5410">
            <w:r>
              <w:rPr>
                <w:rFonts w:hint="eastAsia"/>
              </w:rPr>
              <w:t>JFJE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73128" w14:textId="77777777" w:rsidR="008E5410" w:rsidRDefault="008E5410" w:rsidP="008E5410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573B1" w14:textId="77777777" w:rsidR="008E5410" w:rsidRPr="007D709A" w:rsidRDefault="008E5410" w:rsidP="008E5410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434EE" w14:textId="5480481A" w:rsidR="008E5410" w:rsidRPr="008E5410" w:rsidRDefault="008E5410" w:rsidP="008E5410">
            <w:pPr>
              <w:rPr>
                <w:sz w:val="18"/>
                <w:szCs w:val="20"/>
              </w:rPr>
            </w:pPr>
            <w:r w:rsidRPr="008E5410">
              <w:rPr>
                <w:rFonts w:hint="eastAsia"/>
                <w:sz w:val="18"/>
                <w:szCs w:val="20"/>
              </w:rPr>
              <w:t>借方金额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F556B" w14:textId="77777777" w:rsidR="008E5410" w:rsidRPr="007D709A" w:rsidRDefault="008E5410" w:rsidP="008E5410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8E5410" w14:paraId="2EAF1FCC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10DE3" w14:textId="77777777" w:rsidR="008E5410" w:rsidRDefault="008E5410" w:rsidP="008E5410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E7A02" w14:textId="67457084" w:rsidR="008E5410" w:rsidRDefault="008E5410" w:rsidP="008E5410">
            <w:r>
              <w:rPr>
                <w:rFonts w:hint="eastAsia"/>
              </w:rPr>
              <w:t>DFJE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B6F93" w14:textId="77777777" w:rsidR="008E5410" w:rsidRDefault="008E5410" w:rsidP="008E5410">
            <w:r>
              <w:rPr>
                <w:rFonts w:hint="eastAsia"/>
              </w:rPr>
              <w:t>DECIMAL(20,2)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433DE" w14:textId="77777777" w:rsidR="008E5410" w:rsidRPr="007D709A" w:rsidRDefault="008E5410" w:rsidP="008E5410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A0D8" w14:textId="358C88FB" w:rsidR="008E5410" w:rsidRPr="008E5410" w:rsidRDefault="008E5410" w:rsidP="008E5410">
            <w:pPr>
              <w:rPr>
                <w:sz w:val="18"/>
                <w:szCs w:val="20"/>
              </w:rPr>
            </w:pPr>
            <w:r w:rsidRPr="008E5410">
              <w:rPr>
                <w:rFonts w:hint="eastAsia"/>
                <w:sz w:val="18"/>
                <w:szCs w:val="20"/>
              </w:rPr>
              <w:t>贷方金额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5461A" w14:textId="77777777" w:rsidR="008E5410" w:rsidRPr="007D709A" w:rsidRDefault="008E5410" w:rsidP="008E5410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按实际金额填写</w:t>
            </w:r>
          </w:p>
        </w:tc>
      </w:tr>
      <w:tr w:rsidR="008E5410" w14:paraId="67968341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3B279" w14:textId="77777777" w:rsidR="008E5410" w:rsidRDefault="008E5410" w:rsidP="008E5410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28BDE" w14:textId="38097FF1" w:rsidR="008E5410" w:rsidRDefault="008E5410" w:rsidP="008E5410">
            <w:r>
              <w:rPr>
                <w:rFonts w:hint="eastAsia"/>
              </w:rPr>
              <w:t>PZZT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CC188" w14:textId="77777777" w:rsidR="008E5410" w:rsidRDefault="008E5410" w:rsidP="008E5410">
            <w:r>
              <w:rPr>
                <w:rFonts w:hint="eastAsia"/>
              </w:rPr>
              <w:t>NVARCHAR(10)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37E1" w14:textId="77777777" w:rsidR="008E5410" w:rsidRPr="007D709A" w:rsidRDefault="008E5410" w:rsidP="008E5410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1726E" w14:textId="3D4780CD" w:rsidR="008E5410" w:rsidRPr="008E5410" w:rsidRDefault="008E5410" w:rsidP="008E5410">
            <w:pPr>
              <w:rPr>
                <w:sz w:val="18"/>
                <w:szCs w:val="20"/>
              </w:rPr>
            </w:pPr>
            <w:r w:rsidRPr="008E5410">
              <w:rPr>
                <w:rFonts w:hint="eastAsia"/>
                <w:sz w:val="18"/>
                <w:szCs w:val="20"/>
              </w:rPr>
              <w:t>凭证状态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FA893" w14:textId="77777777" w:rsidR="008E5410" w:rsidRPr="007D709A" w:rsidRDefault="008E5410" w:rsidP="008E5410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b/>
                <w:bCs/>
                <w:sz w:val="18"/>
                <w:szCs w:val="20"/>
              </w:rPr>
              <w:t>凭证状态</w:t>
            </w:r>
            <w:r w:rsidRPr="007D709A">
              <w:rPr>
                <w:rFonts w:hint="eastAsia"/>
                <w:b/>
                <w:bCs/>
                <w:sz w:val="18"/>
                <w:szCs w:val="20"/>
              </w:rPr>
              <w:t>(7003)</w:t>
            </w:r>
          </w:p>
          <w:p w14:paraId="4BC2D53C" w14:textId="77777777" w:rsidR="008E5410" w:rsidRPr="007D709A" w:rsidRDefault="008E5410" w:rsidP="008E5410">
            <w:pPr>
              <w:ind w:leftChars="100" w:left="210"/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1-</w:t>
            </w:r>
            <w:r w:rsidRPr="007D709A">
              <w:rPr>
                <w:rFonts w:hint="eastAsia"/>
                <w:sz w:val="18"/>
                <w:szCs w:val="20"/>
              </w:rPr>
              <w:t>制单</w:t>
            </w:r>
          </w:p>
          <w:p w14:paraId="0C7B43BB" w14:textId="77777777" w:rsidR="008E5410" w:rsidRPr="007D709A" w:rsidRDefault="008E5410" w:rsidP="008E5410">
            <w:pPr>
              <w:ind w:leftChars="100" w:left="210"/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2-</w:t>
            </w:r>
            <w:r w:rsidRPr="007D709A">
              <w:rPr>
                <w:rFonts w:hint="eastAsia"/>
                <w:sz w:val="18"/>
                <w:szCs w:val="20"/>
              </w:rPr>
              <w:t>审核</w:t>
            </w:r>
          </w:p>
          <w:p w14:paraId="6FE203BE" w14:textId="77777777" w:rsidR="008E5410" w:rsidRPr="007D709A" w:rsidRDefault="008E5410" w:rsidP="008E5410">
            <w:pPr>
              <w:ind w:leftChars="100" w:left="210"/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3-</w:t>
            </w:r>
            <w:r w:rsidRPr="007D709A">
              <w:rPr>
                <w:rFonts w:hint="eastAsia"/>
                <w:sz w:val="18"/>
                <w:szCs w:val="20"/>
              </w:rPr>
              <w:t>记账</w:t>
            </w:r>
          </w:p>
          <w:p w14:paraId="4CB693AC" w14:textId="77777777" w:rsidR="008E5410" w:rsidRPr="007D709A" w:rsidRDefault="008E5410" w:rsidP="008E5410">
            <w:pPr>
              <w:ind w:leftChars="100" w:left="210"/>
              <w:rPr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4-</w:t>
            </w:r>
            <w:r w:rsidRPr="007D709A">
              <w:rPr>
                <w:rFonts w:hint="eastAsia"/>
                <w:sz w:val="18"/>
                <w:szCs w:val="20"/>
              </w:rPr>
              <w:t>年结</w:t>
            </w:r>
          </w:p>
          <w:p w14:paraId="134C0CDF" w14:textId="77777777" w:rsidR="008E5410" w:rsidRPr="007D709A" w:rsidRDefault="008E5410" w:rsidP="008E5410">
            <w:pPr>
              <w:ind w:leftChars="100" w:left="210"/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5-</w:t>
            </w:r>
            <w:r w:rsidRPr="007D709A">
              <w:rPr>
                <w:rFonts w:hint="eastAsia"/>
                <w:sz w:val="18"/>
                <w:szCs w:val="20"/>
              </w:rPr>
              <w:t>作废</w:t>
            </w:r>
          </w:p>
        </w:tc>
      </w:tr>
      <w:tr w:rsidR="008E5410" w14:paraId="5E0B24DD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62FF4" w14:textId="77777777" w:rsidR="008E5410" w:rsidRDefault="008E5410" w:rsidP="008E5410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6739" w14:textId="0570ACDD" w:rsidR="008E5410" w:rsidRDefault="008E5410" w:rsidP="008E5410">
            <w:r>
              <w:rPr>
                <w:rFonts w:hint="eastAsia"/>
              </w:rPr>
              <w:t>KJND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6EFC4" w14:textId="77777777" w:rsidR="008E5410" w:rsidRDefault="008E5410" w:rsidP="008E5410">
            <w:r>
              <w:rPr>
                <w:rFonts w:hint="eastAsia"/>
              </w:rPr>
              <w:t>NVARCHAR(4)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90800" w14:textId="77777777" w:rsidR="008E5410" w:rsidRPr="007D709A" w:rsidRDefault="008E5410" w:rsidP="008E5410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49AA6" w14:textId="57D4DD64" w:rsidR="008E5410" w:rsidRPr="008E5410" w:rsidRDefault="008E5410" w:rsidP="008E5410">
            <w:pPr>
              <w:rPr>
                <w:sz w:val="18"/>
                <w:szCs w:val="20"/>
              </w:rPr>
            </w:pPr>
            <w:r w:rsidRPr="008E5410">
              <w:rPr>
                <w:rFonts w:hint="eastAsia"/>
                <w:sz w:val="18"/>
                <w:szCs w:val="20"/>
              </w:rPr>
              <w:t>会计年度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DCA69" w14:textId="77777777" w:rsidR="008E5410" w:rsidRPr="007D709A" w:rsidRDefault="008E5410" w:rsidP="008E5410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格式</w:t>
            </w:r>
            <w:r w:rsidRPr="007D709A">
              <w:rPr>
                <w:rFonts w:hint="eastAsia"/>
                <w:sz w:val="18"/>
                <w:szCs w:val="20"/>
              </w:rPr>
              <w:t>YYYY</w:t>
            </w:r>
            <w:r w:rsidRPr="007D709A">
              <w:rPr>
                <w:rFonts w:hint="eastAsia"/>
                <w:sz w:val="18"/>
                <w:szCs w:val="20"/>
              </w:rPr>
              <w:t>【一般为</w:t>
            </w:r>
            <w:r w:rsidRPr="007D709A">
              <w:rPr>
                <w:rFonts w:hint="eastAsia"/>
                <w:sz w:val="18"/>
                <w:szCs w:val="20"/>
              </w:rPr>
              <w:t>1990-2099</w:t>
            </w:r>
            <w:r w:rsidRPr="007D709A">
              <w:rPr>
                <w:rFonts w:hint="eastAsia"/>
                <w:sz w:val="18"/>
                <w:szCs w:val="20"/>
              </w:rPr>
              <w:t>】</w:t>
            </w:r>
          </w:p>
        </w:tc>
      </w:tr>
      <w:tr w:rsidR="008E5410" w14:paraId="7278F4EE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22E6" w14:textId="77777777" w:rsidR="008E5410" w:rsidRDefault="008E5410" w:rsidP="008E5410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1D1FB" w14:textId="10CC3D91" w:rsidR="008E5410" w:rsidRDefault="008E5410" w:rsidP="008E5410">
            <w:r>
              <w:rPr>
                <w:rFonts w:hint="eastAsia"/>
              </w:rPr>
              <w:t>KJYF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170EA" w14:textId="77777777" w:rsidR="008E5410" w:rsidRDefault="008E5410" w:rsidP="008E5410">
            <w:r>
              <w:rPr>
                <w:rFonts w:hint="eastAsia"/>
              </w:rPr>
              <w:t>NVARCHAR(2)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5759B" w14:textId="77777777" w:rsidR="008E5410" w:rsidRPr="007D709A" w:rsidRDefault="008E5410" w:rsidP="008E5410">
            <w:pPr>
              <w:rPr>
                <w:sz w:val="18"/>
                <w:szCs w:val="20"/>
              </w:rPr>
            </w:pPr>
            <w:r w:rsidRPr="00125E75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DA8C7" w14:textId="156F8F9B" w:rsidR="008E5410" w:rsidRPr="008E5410" w:rsidRDefault="008E5410" w:rsidP="008E5410">
            <w:pPr>
              <w:rPr>
                <w:sz w:val="18"/>
                <w:szCs w:val="20"/>
              </w:rPr>
            </w:pPr>
            <w:r w:rsidRPr="008E5410">
              <w:rPr>
                <w:rFonts w:hint="eastAsia"/>
                <w:sz w:val="18"/>
                <w:szCs w:val="20"/>
              </w:rPr>
              <w:t>会计月份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0C2AA" w14:textId="77777777" w:rsidR="008E5410" w:rsidRPr="007D709A" w:rsidRDefault="008E5410" w:rsidP="008E5410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>格式</w:t>
            </w:r>
            <w:r w:rsidRPr="007D709A">
              <w:rPr>
                <w:rFonts w:hint="eastAsia"/>
                <w:sz w:val="18"/>
                <w:szCs w:val="20"/>
              </w:rPr>
              <w:t>MM</w:t>
            </w:r>
            <w:r w:rsidRPr="007D709A">
              <w:rPr>
                <w:rFonts w:hint="eastAsia"/>
                <w:sz w:val="18"/>
                <w:szCs w:val="20"/>
              </w:rPr>
              <w:t>【一般为</w:t>
            </w:r>
            <w:r w:rsidRPr="007D709A">
              <w:rPr>
                <w:rFonts w:hint="eastAsia"/>
                <w:sz w:val="18"/>
                <w:szCs w:val="20"/>
              </w:rPr>
              <w:t>00-12</w:t>
            </w:r>
            <w:r w:rsidRPr="007D709A">
              <w:rPr>
                <w:rFonts w:hint="eastAsia"/>
                <w:sz w:val="18"/>
                <w:szCs w:val="20"/>
              </w:rPr>
              <w:t>，</w:t>
            </w:r>
            <w:r w:rsidRPr="007D709A">
              <w:rPr>
                <w:rFonts w:hint="eastAsia"/>
                <w:sz w:val="18"/>
                <w:szCs w:val="20"/>
              </w:rPr>
              <w:t>00</w:t>
            </w:r>
            <w:r w:rsidRPr="007D709A">
              <w:rPr>
                <w:rFonts w:hint="eastAsia"/>
                <w:sz w:val="18"/>
                <w:szCs w:val="20"/>
              </w:rPr>
              <w:t>表示期初】</w:t>
            </w:r>
          </w:p>
        </w:tc>
      </w:tr>
      <w:tr w:rsidR="00362A7B" w14:paraId="10EFC5E7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9545C" w14:textId="77777777" w:rsidR="00362A7B" w:rsidRDefault="00362A7B" w:rsidP="00362A7B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617AC" w14:textId="0F9281BD" w:rsidR="00362A7B" w:rsidRDefault="00362A7B" w:rsidP="00362A7B">
            <w:r>
              <w:rPr>
                <w:rFonts w:hint="eastAsia"/>
              </w:rPr>
              <w:t>FBHTBH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721E9" w14:textId="77777777" w:rsidR="00362A7B" w:rsidRDefault="00362A7B" w:rsidP="00362A7B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CCE60" w14:textId="77777777" w:rsidR="00362A7B" w:rsidRPr="007D709A" w:rsidRDefault="00362A7B" w:rsidP="00362A7B">
            <w:pPr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ED7A" w14:textId="1CE5A97A" w:rsidR="00362A7B" w:rsidRPr="00362A7B" w:rsidRDefault="00362A7B" w:rsidP="00362A7B">
            <w:pPr>
              <w:rPr>
                <w:sz w:val="18"/>
                <w:szCs w:val="20"/>
              </w:rPr>
            </w:pPr>
            <w:r w:rsidRPr="00362A7B">
              <w:rPr>
                <w:rFonts w:hint="eastAsia"/>
                <w:sz w:val="18"/>
                <w:szCs w:val="20"/>
              </w:rPr>
              <w:t>非标投资的合同编号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4286E" w14:textId="77777777" w:rsidR="00362A7B" w:rsidRPr="007D709A" w:rsidRDefault="00362A7B" w:rsidP="00362A7B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  <w:tr w:rsidR="00362A7B" w14:paraId="760727C0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7DC66" w14:textId="77777777" w:rsidR="00362A7B" w:rsidRDefault="00362A7B" w:rsidP="00362A7B">
            <w:pPr>
              <w:numPr>
                <w:ilvl w:val="0"/>
                <w:numId w:val="40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F18B5" w14:textId="347D2C3B" w:rsidR="00362A7B" w:rsidRDefault="00362A7B" w:rsidP="00362A7B">
            <w:r>
              <w:rPr>
                <w:rFonts w:hint="eastAsia"/>
              </w:rPr>
              <w:t>TZBDBH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3C7EC" w14:textId="77777777" w:rsidR="00362A7B" w:rsidRDefault="00362A7B" w:rsidP="00362A7B"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97F5B" w14:textId="77777777" w:rsidR="00362A7B" w:rsidRPr="007D709A" w:rsidRDefault="00362A7B" w:rsidP="00362A7B">
            <w:pPr>
              <w:rPr>
                <w:sz w:val="18"/>
                <w:szCs w:val="20"/>
              </w:rPr>
            </w:pP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778A3" w14:textId="68658E7F" w:rsidR="00362A7B" w:rsidRPr="00362A7B" w:rsidRDefault="00362A7B" w:rsidP="00362A7B">
            <w:pPr>
              <w:rPr>
                <w:sz w:val="18"/>
                <w:szCs w:val="20"/>
              </w:rPr>
            </w:pPr>
            <w:r w:rsidRPr="00362A7B">
              <w:rPr>
                <w:rFonts w:hint="eastAsia"/>
                <w:sz w:val="18"/>
                <w:szCs w:val="20"/>
              </w:rPr>
              <w:t>标准</w:t>
            </w:r>
            <w:proofErr w:type="gramStart"/>
            <w:r w:rsidRPr="00362A7B">
              <w:rPr>
                <w:rFonts w:hint="eastAsia"/>
                <w:sz w:val="18"/>
                <w:szCs w:val="20"/>
              </w:rPr>
              <w:t>场外投资</w:t>
            </w:r>
            <w:proofErr w:type="gramEnd"/>
            <w:r w:rsidRPr="00362A7B">
              <w:rPr>
                <w:rFonts w:hint="eastAsia"/>
                <w:sz w:val="18"/>
                <w:szCs w:val="20"/>
              </w:rPr>
              <w:t>的标的物编号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BCFFE" w14:textId="77777777" w:rsidR="00362A7B" w:rsidRPr="007D709A" w:rsidRDefault="00362A7B" w:rsidP="00362A7B">
            <w:pPr>
              <w:rPr>
                <w:b/>
                <w:bCs/>
                <w:sz w:val="18"/>
                <w:szCs w:val="20"/>
              </w:rPr>
            </w:pPr>
            <w:r w:rsidRPr="007D709A">
              <w:rPr>
                <w:rFonts w:hint="eastAsia"/>
                <w:sz w:val="18"/>
                <w:szCs w:val="20"/>
              </w:rPr>
              <w:t xml:space="preserve">　</w:t>
            </w:r>
          </w:p>
        </w:tc>
      </w:tr>
    </w:tbl>
    <w:p w14:paraId="0B8CE0EC" w14:textId="77777777" w:rsidR="006A4114" w:rsidRPr="00A215B3" w:rsidRDefault="006A4114" w:rsidP="006A4114"/>
    <w:p w14:paraId="369D6E10" w14:textId="77777777" w:rsidR="006A4114" w:rsidRDefault="006A4114" w:rsidP="006A4114">
      <w:pPr>
        <w:pStyle w:val="2"/>
        <w:numPr>
          <w:ilvl w:val="1"/>
          <w:numId w:val="1"/>
        </w:numPr>
      </w:pPr>
      <w:r w:rsidRPr="0026042E">
        <w:rPr>
          <w:rFonts w:hint="eastAsia"/>
        </w:rPr>
        <w:lastRenderedPageBreak/>
        <w:t>固有资产负债统计表</w:t>
      </w:r>
    </w:p>
    <w:p w14:paraId="50943BB8" w14:textId="11B9A067" w:rsidR="006A4114" w:rsidRDefault="006A4114" w:rsidP="006A4114">
      <w:r w:rsidRPr="00537D28">
        <w:rPr>
          <w:rFonts w:hint="eastAsia"/>
          <w:b/>
          <w:bCs/>
        </w:rPr>
        <w:t>视图：</w:t>
      </w:r>
      <w:r>
        <w:t>V_E4_</w:t>
      </w:r>
      <w:r w:rsidR="00BD5DAF">
        <w:rPr>
          <w:rFonts w:eastAsia="仿宋_GB2312"/>
        </w:rPr>
        <w:t>H04</w:t>
      </w:r>
      <w:r w:rsidR="00BD5DAF">
        <w:rPr>
          <w:rFonts w:eastAsia="仿宋_GB2312"/>
        </w:rPr>
        <w:t>XTZCFZTJB</w:t>
      </w:r>
    </w:p>
    <w:p w14:paraId="61C3EEDD" w14:textId="2A2ED827" w:rsidR="006A4114" w:rsidRPr="00537D28" w:rsidRDefault="006A4114" w:rsidP="006A4114">
      <w:pPr>
        <w:rPr>
          <w:b/>
          <w:bCs/>
        </w:rPr>
      </w:pPr>
      <w:r w:rsidRPr="00537D28">
        <w:rPr>
          <w:rFonts w:hint="eastAsia"/>
          <w:b/>
          <w:bCs/>
        </w:rPr>
        <w:t>索引：</w:t>
      </w:r>
      <w:r>
        <w:rPr>
          <w:b/>
          <w:bCs/>
        </w:rPr>
        <w:t xml:space="preserve">REPORT_MONTH + </w:t>
      </w:r>
      <w:r w:rsidR="00E37A4A">
        <w:t xml:space="preserve">XTCPDM + </w:t>
      </w:r>
      <w:r w:rsidR="00E37A4A">
        <w:rPr>
          <w:rFonts w:hint="eastAsia"/>
        </w:rPr>
        <w:t>TJKMHBH</w:t>
      </w:r>
      <w:r>
        <w:t xml:space="preserve"> </w:t>
      </w:r>
      <w:r>
        <w:rPr>
          <w:rFonts w:hint="eastAsia"/>
        </w:rPr>
        <w:t>唯一索引</w:t>
      </w:r>
      <w:r>
        <w:rPr>
          <w:rFonts w:hint="eastAsia"/>
        </w:rPr>
        <w:t xml:space="preserve"> </w:t>
      </w:r>
    </w:p>
    <w:tbl>
      <w:tblPr>
        <w:tblW w:w="10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5"/>
        <w:gridCol w:w="1782"/>
        <w:gridCol w:w="1897"/>
        <w:gridCol w:w="709"/>
        <w:gridCol w:w="2072"/>
        <w:gridCol w:w="3968"/>
      </w:tblGrid>
      <w:tr w:rsidR="006A4114" w:rsidRPr="00F65621" w14:paraId="3DF92014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34AF7924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4AC72049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字段名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42E71ED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14D57009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可否为空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5B37C210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ascii="微软雅黑" w:hAnsi="微软雅黑" w:hint="eastAsia"/>
                <w:b/>
                <w:bCs/>
                <w:sz w:val="18"/>
                <w:szCs w:val="18"/>
              </w:rPr>
              <w:t>中文名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FF"/>
            <w:vAlign w:val="center"/>
          </w:tcPr>
          <w:p w14:paraId="051CD3E1" w14:textId="77777777" w:rsidR="006A4114" w:rsidRPr="00F65621" w:rsidRDefault="006A4114" w:rsidP="006A4114">
            <w:pPr>
              <w:jc w:val="center"/>
              <w:rPr>
                <w:rFonts w:eastAsia="Times New Roman"/>
                <w:b/>
                <w:bCs/>
                <w:sz w:val="18"/>
              </w:rPr>
            </w:pPr>
            <w:r w:rsidRPr="00F65621">
              <w:rPr>
                <w:rFonts w:hint="eastAsia"/>
                <w:b/>
                <w:bCs/>
                <w:sz w:val="18"/>
              </w:rPr>
              <w:t>字段说明</w:t>
            </w:r>
          </w:p>
        </w:tc>
      </w:tr>
      <w:tr w:rsidR="006A4114" w14:paraId="74D19BB0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061BB" w14:textId="77777777" w:rsidR="006A4114" w:rsidRDefault="006A4114" w:rsidP="006A4114">
            <w:pPr>
              <w:numPr>
                <w:ilvl w:val="0"/>
                <w:numId w:val="4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1FAD5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t>REPORT_MONTH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8430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BF1DD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A8F9D" w14:textId="77777777" w:rsidR="006A4114" w:rsidRPr="00C03800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月份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45C31" w14:textId="77777777" w:rsidR="006A4114" w:rsidRPr="00FF4333" w:rsidRDefault="006A4114" w:rsidP="006A4114">
            <w:pPr>
              <w:rPr>
                <w:sz w:val="18"/>
                <w:szCs w:val="20"/>
              </w:rPr>
            </w:pPr>
          </w:p>
        </w:tc>
      </w:tr>
      <w:tr w:rsidR="00290282" w14:paraId="073B5C93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50F4F" w14:textId="77777777" w:rsidR="00290282" w:rsidRDefault="00290282" w:rsidP="006A4114">
            <w:pPr>
              <w:numPr>
                <w:ilvl w:val="0"/>
                <w:numId w:val="4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9214A" w14:textId="0F021255" w:rsidR="00290282" w:rsidRDefault="00290282" w:rsidP="006A4114">
            <w:pPr>
              <w:rPr>
                <w:rFonts w:hint="eastAsia"/>
              </w:rPr>
            </w:pPr>
            <w:r>
              <w:t>XTCPDM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EFAAF" w14:textId="73CC204B" w:rsidR="00290282" w:rsidRDefault="00290282" w:rsidP="006A411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VARCHAR(400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ED82" w14:textId="511D094A" w:rsidR="00290282" w:rsidRDefault="00290282" w:rsidP="006A4114">
            <w:pPr>
              <w:rPr>
                <w:rFonts w:hint="eastAsia"/>
              </w:rPr>
            </w:pPr>
            <w: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B5737" w14:textId="4C0218AE" w:rsidR="00290282" w:rsidRDefault="00290282" w:rsidP="006A4114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信托产品代码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9B4A" w14:textId="77777777" w:rsidR="00290282" w:rsidRPr="00FF4333" w:rsidRDefault="00290282" w:rsidP="006A4114">
            <w:pPr>
              <w:rPr>
                <w:sz w:val="18"/>
                <w:szCs w:val="20"/>
              </w:rPr>
            </w:pPr>
          </w:p>
        </w:tc>
      </w:tr>
      <w:tr w:rsidR="006A4114" w14:paraId="1BC8C844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EB19D" w14:textId="77777777" w:rsidR="006A4114" w:rsidRDefault="006A4114" w:rsidP="006A4114">
            <w:pPr>
              <w:numPr>
                <w:ilvl w:val="0"/>
                <w:numId w:val="41"/>
              </w:numPr>
              <w:rPr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0A57B" w14:textId="77777777" w:rsidR="006A4114" w:rsidRDefault="006A4114" w:rsidP="006A4114">
            <w:r>
              <w:rPr>
                <w:rFonts w:hint="eastAsia"/>
              </w:rPr>
              <w:t>TJKMHBH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94A88" w14:textId="77777777" w:rsidR="006A4114" w:rsidRDefault="006A4114" w:rsidP="006A4114">
            <w:r>
              <w:rPr>
                <w:rFonts w:hint="eastAsia"/>
              </w:rPr>
              <w:t>N</w:t>
            </w:r>
            <w:r>
              <w:t>VARCHAR(40)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D1E26" w14:textId="77777777" w:rsidR="006A4114" w:rsidRPr="007D709A" w:rsidRDefault="006A4114" w:rsidP="006A4114">
            <w:pPr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A4A01" w14:textId="77777777" w:rsidR="006A4114" w:rsidRPr="00BD06E8" w:rsidRDefault="006A4114" w:rsidP="006A4114">
            <w:pPr>
              <w:rPr>
                <w:sz w:val="18"/>
                <w:szCs w:val="20"/>
              </w:rPr>
            </w:pPr>
            <w:r w:rsidRPr="00BD06E8">
              <w:rPr>
                <w:rFonts w:hint="eastAsia"/>
                <w:sz w:val="18"/>
                <w:szCs w:val="20"/>
              </w:rPr>
              <w:t>统计科目行编号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5FD07" w14:textId="77777777" w:rsidR="006A4114" w:rsidRPr="00786C66" w:rsidRDefault="006A4114" w:rsidP="006A4114">
            <w:pPr>
              <w:rPr>
                <w:sz w:val="18"/>
                <w:szCs w:val="18"/>
              </w:rPr>
            </w:pPr>
            <w:r w:rsidRPr="00786C66">
              <w:rPr>
                <w:rFonts w:ascii="微软雅黑" w:hAnsi="微软雅黑" w:hint="eastAsia"/>
                <w:sz w:val="18"/>
                <w:szCs w:val="18"/>
              </w:rPr>
              <w:t>机构实际使用的统计科目行编号</w:t>
            </w:r>
          </w:p>
        </w:tc>
      </w:tr>
      <w:tr w:rsidR="006A4114" w14:paraId="5BDDA9AE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7A090" w14:textId="77777777" w:rsidR="006A4114" w:rsidRDefault="006A4114" w:rsidP="006A4114">
            <w:pPr>
              <w:numPr>
                <w:ilvl w:val="0"/>
                <w:numId w:val="4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76F35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TJKMMC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21541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VARCHAR(200)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2B26" w14:textId="77777777" w:rsidR="006A4114" w:rsidRPr="007D709A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252C6" w14:textId="77777777" w:rsidR="006A4114" w:rsidRPr="00BD06E8" w:rsidRDefault="006A4114" w:rsidP="006A4114">
            <w:pPr>
              <w:rPr>
                <w:sz w:val="18"/>
                <w:szCs w:val="20"/>
              </w:rPr>
            </w:pPr>
            <w:r w:rsidRPr="00BD06E8">
              <w:rPr>
                <w:rFonts w:hint="eastAsia"/>
                <w:sz w:val="18"/>
                <w:szCs w:val="20"/>
              </w:rPr>
              <w:t>统计科目名称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E1879" w14:textId="77777777" w:rsidR="006A4114" w:rsidRPr="00786C66" w:rsidRDefault="006A4114" w:rsidP="006A4114">
            <w:pPr>
              <w:rPr>
                <w:b/>
                <w:bCs/>
                <w:sz w:val="18"/>
                <w:szCs w:val="18"/>
              </w:rPr>
            </w:pPr>
            <w:r w:rsidRPr="00786C66">
              <w:rPr>
                <w:rFonts w:ascii="微软雅黑" w:hAnsi="微软雅黑" w:hint="eastAsia"/>
                <w:sz w:val="18"/>
                <w:szCs w:val="18"/>
              </w:rPr>
              <w:t>机构实际使用的统计科目编号对应的名称</w:t>
            </w:r>
          </w:p>
        </w:tc>
      </w:tr>
      <w:tr w:rsidR="006A4114" w14:paraId="4A57B085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35C3D" w14:textId="77777777" w:rsidR="006A4114" w:rsidRDefault="006A4114" w:rsidP="006A4114">
            <w:pPr>
              <w:numPr>
                <w:ilvl w:val="0"/>
                <w:numId w:val="41"/>
              </w:num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67CCF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</w:rPr>
              <w:t>QMYE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ED336" w14:textId="77777777" w:rsidR="006A4114" w:rsidRPr="00990C76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D</w:t>
            </w:r>
            <w:r>
              <w:rPr>
                <w:sz w:val="18"/>
                <w:szCs w:val="20"/>
              </w:rPr>
              <w:t>ECIMAL(20,2)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9996E" w14:textId="77777777" w:rsidR="006A4114" w:rsidRPr="007D709A" w:rsidRDefault="006A4114" w:rsidP="006A4114">
            <w:pPr>
              <w:rPr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FF07F" w14:textId="77777777" w:rsidR="006A4114" w:rsidRPr="00BD06E8" w:rsidRDefault="006A4114" w:rsidP="006A4114">
            <w:pPr>
              <w:rPr>
                <w:sz w:val="18"/>
                <w:szCs w:val="20"/>
              </w:rPr>
            </w:pPr>
            <w:r w:rsidRPr="00BD06E8">
              <w:rPr>
                <w:rFonts w:hint="eastAsia"/>
                <w:sz w:val="18"/>
                <w:szCs w:val="20"/>
              </w:rPr>
              <w:t>期末余额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9A0251" w14:textId="77777777" w:rsidR="006A4114" w:rsidRPr="00786C66" w:rsidRDefault="006A4114" w:rsidP="006A4114">
            <w:pPr>
              <w:rPr>
                <w:b/>
                <w:bCs/>
                <w:sz w:val="18"/>
                <w:szCs w:val="18"/>
              </w:rPr>
            </w:pPr>
            <w:r w:rsidRPr="00786C66">
              <w:rPr>
                <w:rFonts w:ascii="微软雅黑" w:hAnsi="微软雅黑" w:hint="eastAsia"/>
                <w:sz w:val="18"/>
                <w:szCs w:val="18"/>
              </w:rPr>
              <w:t>按实际金额填写</w:t>
            </w:r>
          </w:p>
        </w:tc>
      </w:tr>
      <w:tr w:rsidR="00BD5DAF" w14:paraId="0066A7A2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2669E" w14:textId="77777777" w:rsidR="00BD5DAF" w:rsidRDefault="00BD5DAF" w:rsidP="006A4114">
            <w:pPr>
              <w:numPr>
                <w:ilvl w:val="0"/>
                <w:numId w:val="41"/>
              </w:numPr>
              <w:rPr>
                <w:rFonts w:hint="eastAsia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797A2" w14:textId="054813A6" w:rsidR="00BD5DAF" w:rsidRDefault="00BD5DAF" w:rsidP="006A4114">
            <w:pPr>
              <w:rPr>
                <w:rFonts w:hint="eastAsia"/>
              </w:rPr>
            </w:pPr>
            <w:r>
              <w:t>TJRQ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112B1" w14:textId="612FE99E" w:rsidR="00BD5DAF" w:rsidRDefault="00BD5DAF" w:rsidP="006A4114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  <w:r>
              <w:rPr>
                <w:sz w:val="18"/>
                <w:szCs w:val="20"/>
              </w:rPr>
              <w:t>VARCHAR(8)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6FF6B" w14:textId="06222AF8" w:rsidR="00BD5DAF" w:rsidRDefault="00BD5DAF" w:rsidP="006A4114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  <w:sz w:val="18"/>
                <w:szCs w:val="20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19405" w14:textId="51219CD4" w:rsidR="00BD5DAF" w:rsidRPr="00BD06E8" w:rsidRDefault="00BD5DAF" w:rsidP="006A4114">
            <w:pPr>
              <w:rPr>
                <w:rFonts w:hint="eastAsia"/>
                <w:sz w:val="18"/>
                <w:szCs w:val="20"/>
              </w:rPr>
            </w:pPr>
            <w:r w:rsidRPr="00BD5DAF">
              <w:rPr>
                <w:rFonts w:hint="eastAsia"/>
                <w:sz w:val="18"/>
                <w:szCs w:val="20"/>
              </w:rPr>
              <w:t>统计日期</w:t>
            </w:r>
            <w:r w:rsidR="00F0469E">
              <w:rPr>
                <w:rFonts w:hint="eastAsia"/>
                <w:sz w:val="18"/>
                <w:szCs w:val="20"/>
              </w:rPr>
              <w:t>,</w:t>
            </w:r>
            <w:r w:rsidR="00F0469E">
              <w:rPr>
                <w:rFonts w:hint="eastAsia"/>
              </w:rPr>
              <w:t xml:space="preserve"> </w:t>
            </w:r>
            <w:r w:rsidR="00F0469E" w:rsidRPr="00F0469E">
              <w:rPr>
                <w:rFonts w:hint="eastAsia"/>
                <w:sz w:val="18"/>
                <w:szCs w:val="20"/>
              </w:rPr>
              <w:t>对此表内信息最新一次更新（变更）时间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703D" w14:textId="5F6EB7D3" w:rsidR="00BD5DAF" w:rsidRPr="00290282" w:rsidRDefault="00996FCE" w:rsidP="006A4114">
            <w:pPr>
              <w:rPr>
                <w:rFonts w:ascii="微软雅黑" w:hAnsi="微软雅黑" w:hint="eastAsia"/>
                <w:b/>
                <w:bCs/>
                <w:sz w:val="18"/>
                <w:szCs w:val="18"/>
              </w:rPr>
            </w:pPr>
            <w:r w:rsidRPr="00290282">
              <w:rPr>
                <w:rFonts w:ascii="微软雅黑" w:hAnsi="微软雅黑" w:hint="eastAsia"/>
                <w:b/>
                <w:bCs/>
                <w:sz w:val="18"/>
                <w:szCs w:val="18"/>
              </w:rPr>
              <w:t>YYYYMMDD，默认值99991231</w:t>
            </w:r>
          </w:p>
        </w:tc>
      </w:tr>
      <w:tr w:rsidR="00BD5DAF" w14:paraId="70FDA24D" w14:textId="77777777" w:rsidTr="006A4114"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78C42" w14:textId="77777777" w:rsidR="00BD5DAF" w:rsidRDefault="00BD5DAF" w:rsidP="00BD5DAF">
            <w:pPr>
              <w:numPr>
                <w:ilvl w:val="0"/>
                <w:numId w:val="41"/>
              </w:numPr>
              <w:rPr>
                <w:rFonts w:hint="eastAsia"/>
                <w:sz w:val="18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CB3E4" w14:textId="6C93767C" w:rsidR="00BD5DAF" w:rsidRDefault="00BD5DAF" w:rsidP="00BD5DAF">
            <w:r>
              <w:rPr>
                <w:rFonts w:hint="eastAsia"/>
              </w:rPr>
              <w:t>ZTBZ</w:t>
            </w:r>
          </w:p>
        </w:tc>
        <w:tc>
          <w:tcPr>
            <w:tcW w:w="1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E0BAB" w14:textId="70355307" w:rsidR="00BD5DAF" w:rsidRDefault="00BD5DAF" w:rsidP="00BD5DAF">
            <w:pPr>
              <w:rPr>
                <w:rFonts w:hint="eastAsia"/>
                <w:sz w:val="18"/>
                <w:szCs w:val="20"/>
              </w:rPr>
            </w:pPr>
            <w:r>
              <w:rPr>
                <w:rFonts w:hint="eastAsia"/>
              </w:rPr>
              <w:t>NVARCHAR(3)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270CB" w14:textId="48BF279B" w:rsidR="00BD5DAF" w:rsidRDefault="00BD5DAF" w:rsidP="00BD5DAF">
            <w:pPr>
              <w:rPr>
                <w:rFonts w:hint="eastAsia"/>
                <w:sz w:val="18"/>
                <w:szCs w:val="20"/>
              </w:rPr>
            </w:pPr>
            <w:r w:rsidRPr="00483949">
              <w:rPr>
                <w:rFonts w:hint="eastAsia"/>
              </w:rPr>
              <w:t>N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DF524" w14:textId="685F4D15" w:rsidR="00BD5DAF" w:rsidRPr="00BD5DAF" w:rsidRDefault="00BD5DAF" w:rsidP="00BD5DAF">
            <w:pPr>
              <w:rPr>
                <w:rFonts w:hint="eastAsia"/>
                <w:sz w:val="18"/>
                <w:szCs w:val="20"/>
              </w:rPr>
            </w:pPr>
            <w:proofErr w:type="gramStart"/>
            <w:r w:rsidRPr="008E5410">
              <w:rPr>
                <w:rFonts w:hint="eastAsia"/>
                <w:sz w:val="18"/>
                <w:szCs w:val="20"/>
              </w:rPr>
              <w:t>账</w:t>
            </w:r>
            <w:proofErr w:type="gramEnd"/>
            <w:r w:rsidRPr="008E5410">
              <w:rPr>
                <w:rFonts w:hint="eastAsia"/>
                <w:sz w:val="18"/>
                <w:szCs w:val="20"/>
              </w:rPr>
              <w:t>套币种</w:t>
            </w:r>
          </w:p>
        </w:tc>
        <w:tc>
          <w:tcPr>
            <w:tcW w:w="3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A20DF0" w14:textId="2B1D0E6C" w:rsidR="00BD5DAF" w:rsidRPr="00290282" w:rsidRDefault="00BD5DAF" w:rsidP="00BD5DAF">
            <w:pPr>
              <w:rPr>
                <w:rFonts w:ascii="微软雅黑" w:hAnsi="微软雅黑" w:hint="eastAsia"/>
                <w:b/>
                <w:bCs/>
                <w:sz w:val="18"/>
                <w:szCs w:val="18"/>
              </w:rPr>
            </w:pPr>
            <w:r w:rsidRPr="00290282">
              <w:rPr>
                <w:rFonts w:hint="eastAsia"/>
                <w:b/>
                <w:bCs/>
                <w:sz w:val="18"/>
                <w:szCs w:val="20"/>
              </w:rPr>
              <w:t>币种（币种代码标准（</w:t>
            </w:r>
            <w:r w:rsidRPr="00290282">
              <w:rPr>
                <w:rFonts w:hint="eastAsia"/>
                <w:b/>
                <w:bCs/>
                <w:sz w:val="18"/>
                <w:szCs w:val="20"/>
              </w:rPr>
              <w:t>GB/T 12406</w:t>
            </w:r>
            <w:r w:rsidRPr="00290282">
              <w:rPr>
                <w:rFonts w:hint="eastAsia"/>
                <w:b/>
                <w:bCs/>
                <w:sz w:val="18"/>
                <w:szCs w:val="20"/>
              </w:rPr>
              <w:t>））</w:t>
            </w:r>
          </w:p>
        </w:tc>
      </w:tr>
    </w:tbl>
    <w:p w14:paraId="211BC904" w14:textId="77777777" w:rsidR="006A4114" w:rsidRDefault="006A4114" w:rsidP="006A4114"/>
    <w:sectPr w:rsidR="006A4114" w:rsidSect="001725E2">
      <w:headerReference w:type="default" r:id="rId8"/>
      <w:footerReference w:type="defaul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E48FE7" w14:textId="77777777" w:rsidR="00626A31" w:rsidRDefault="00626A31" w:rsidP="007F42A9">
      <w:r>
        <w:separator/>
      </w:r>
    </w:p>
  </w:endnote>
  <w:endnote w:type="continuationSeparator" w:id="0">
    <w:p w14:paraId="466807B7" w14:textId="77777777" w:rsidR="00626A31" w:rsidRDefault="00626A31" w:rsidP="007F4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AB1A7" w14:textId="77777777" w:rsidR="006A4114" w:rsidRDefault="006A4114" w:rsidP="002D3ECC">
    <w:pPr>
      <w:pStyle w:val="a5"/>
    </w:pP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>/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fldSimple w:instr=" NUMPAGES  ">
      <w:r>
        <w:rPr>
          <w:noProof/>
        </w:rPr>
        <w:t>3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6D8E4" w14:textId="77777777" w:rsidR="00626A31" w:rsidRDefault="00626A31" w:rsidP="007F42A9">
      <w:r>
        <w:separator/>
      </w:r>
    </w:p>
  </w:footnote>
  <w:footnote w:type="continuationSeparator" w:id="0">
    <w:p w14:paraId="072F5FBD" w14:textId="77777777" w:rsidR="00626A31" w:rsidRDefault="00626A31" w:rsidP="007F42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F9F015" w14:textId="77777777" w:rsidR="006A4114" w:rsidRPr="002D3ECC" w:rsidRDefault="006A4114" w:rsidP="002D3ECC">
    <w:pPr>
      <w:pStyle w:val="a3"/>
    </w:pPr>
    <w:r w:rsidRPr="002D3ECC">
      <w:rPr>
        <w:noProof/>
      </w:rPr>
      <w:drawing>
        <wp:inline distT="0" distB="0" distL="0" distR="0" wp14:anchorId="3BCF685D" wp14:editId="1EE38F87">
          <wp:extent cx="323850" cy="225425"/>
          <wp:effectExtent l="0" t="0" r="0" b="0"/>
          <wp:docPr id="1" name="图片 0" descr="e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enf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850" cy="225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D3ECC">
      <w:rPr>
        <w:rFonts w:hint="eastAsia"/>
      </w:rPr>
      <w:t>杭州</w:t>
    </w:r>
    <w:proofErr w:type="gramStart"/>
    <w:r w:rsidRPr="002D3ECC">
      <w:rPr>
        <w:rFonts w:hint="eastAsia"/>
      </w:rPr>
      <w:t>盈丰软件</w:t>
    </w:r>
    <w:proofErr w:type="gramEnd"/>
    <w:r>
      <w:rPr>
        <w:rFonts w:hint="eastAsia"/>
      </w:rPr>
      <w:t>股份</w:t>
    </w:r>
    <w:r w:rsidRPr="002D3ECC">
      <w:rPr>
        <w:rFonts w:hint="eastAsia"/>
      </w:rPr>
      <w:t>有限公司</w:t>
    </w:r>
    <w:r w:rsidRPr="002D3ECC">
      <w:rPr>
        <w:rFonts w:hint="eastAsia"/>
      </w:rPr>
      <w:t xml:space="preserve">                    </w:t>
    </w:r>
    <w:r>
      <w:rPr>
        <w:rFonts w:hint="eastAsia"/>
      </w:rPr>
      <w:t xml:space="preserve">                               </w:t>
    </w:r>
    <w:r>
      <w:rPr>
        <w:rFonts w:hint="eastAsia"/>
      </w:rPr>
      <w:t>信托行业部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E1A9A6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15C226E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EAA88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6744FE0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E65AB8E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7C468D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906405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468DC2A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D6C6EB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CB8A1E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F43C8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4B36B96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5B34C78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CA37EF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883675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3887992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7345E1E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A124EC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B681F7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FE837C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27229C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45E6EBB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9E31533"/>
    <w:multiLevelType w:val="hybridMultilevel"/>
    <w:tmpl w:val="71B830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2A761DCD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9413510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9B469C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F67200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14C31AD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4CF0EE6"/>
    <w:multiLevelType w:val="multilevel"/>
    <w:tmpl w:val="9C96CA8A"/>
    <w:lvl w:ilvl="0">
      <w:start w:val="1"/>
      <w:numFmt w:val="decimal"/>
      <w:pStyle w:val="1"/>
      <w:suff w:val="nothing"/>
      <w:lvlText w:val="%1.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nothing"/>
      <w:lvlText w:val="%1.%2.%3. 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nothing"/>
      <w:lvlText w:val="%1.%2.%3.%4. 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. 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. 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suff w:val="nothing"/>
      <w:lvlText w:val="%1.%2.%3.%4.%5.%6.%7. 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suff w:val="nothing"/>
      <w:lvlText w:val="%1.%2.%3.%4.%5.%6.%7.%8. 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suff w:val="nothing"/>
      <w:lvlText w:val="%1.%2.%3.%4.%5.%6.%7.%8.%9. "/>
      <w:lvlJc w:val="left"/>
      <w:pPr>
        <w:ind w:left="1584" w:hanging="1584"/>
      </w:pPr>
      <w:rPr>
        <w:rFonts w:hint="eastAsia"/>
      </w:rPr>
    </w:lvl>
  </w:abstractNum>
  <w:abstractNum w:abstractNumId="29" w15:restartNumberingAfterBreak="0">
    <w:nsid w:val="458F3FF8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9CC6E10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F53729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30A6CB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3482C44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B5A4BEA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315BB5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1C803E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66A310D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6884F1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7DB0ECF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821168C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B224D67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B5D1EC3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FCD4931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9D835E9"/>
    <w:multiLevelType w:val="multilevel"/>
    <w:tmpl w:val="1A124EC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28"/>
  </w:num>
  <w:num w:numId="3">
    <w:abstractNumId w:val="28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space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1.%2.%3.%4.%5.%6. "/>
        <w:lvlJc w:val="left"/>
        <w:pPr>
          <w:tabs>
            <w:tab w:val="num" w:pos="1152"/>
          </w:tabs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. 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. 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. 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4">
    <w:abstractNumId w:val="28"/>
    <w:lvlOverride w:ilvl="0">
      <w:lvl w:ilvl="0">
        <w:start w:val="1"/>
        <w:numFmt w:val="decimal"/>
        <w:pStyle w:val="1"/>
        <w:suff w:val="nothing"/>
        <w:lvlText w:val="%1. "/>
        <w:lvlJc w:val="left"/>
        <w:pPr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1.%2. "/>
        <w:lvlJc w:val="left"/>
        <w:pPr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1.%2.%3. "/>
        <w:lvlJc w:val="left"/>
        <w:pPr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"/>
        <w:suff w:val="nothing"/>
        <w:lvlText w:val="%1.%2.%3.%4. "/>
        <w:lvlJc w:val="left"/>
        <w:pPr>
          <w:ind w:left="864" w:hanging="864"/>
        </w:pPr>
        <w:rPr>
          <w:rFonts w:hint="eastAsia"/>
        </w:rPr>
      </w:lvl>
    </w:lvlOverride>
    <w:lvlOverride w:ilvl="4">
      <w:lvl w:ilvl="4">
        <w:start w:val="1"/>
        <w:numFmt w:val="decimal"/>
        <w:pStyle w:val="5"/>
        <w:suff w:val="nothing"/>
        <w:lvlText w:val="%1.%2.%3.%4.%5. "/>
        <w:lvlJc w:val="left"/>
        <w:pPr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suff w:val="nothing"/>
        <w:lvlText w:val="%1.%2.%3.%4.%5.%6. "/>
        <w:lvlJc w:val="left"/>
        <w:pPr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suff w:val="nothing"/>
        <w:lvlText w:val="%1.%2.%3.%4.%5.%6.%7. "/>
        <w:lvlJc w:val="left"/>
        <w:pPr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suff w:val="nothing"/>
        <w:lvlText w:val="%1.%2.%3.%4.%5.%6.%7.%8. "/>
        <w:lvlJc w:val="left"/>
        <w:pPr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suff w:val="nothing"/>
        <w:lvlText w:val="%1.%2.%3.%4.%5.%6.%7.%8.%9. "/>
        <w:lvlJc w:val="left"/>
        <w:pPr>
          <w:ind w:left="1584" w:hanging="1584"/>
        </w:pPr>
        <w:rPr>
          <w:rFonts w:hint="eastAsia"/>
        </w:rPr>
      </w:lvl>
    </w:lvlOverride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7"/>
  </w:num>
  <w:num w:numId="16">
    <w:abstractNumId w:val="13"/>
  </w:num>
  <w:num w:numId="17">
    <w:abstractNumId w:val="44"/>
  </w:num>
  <w:num w:numId="18">
    <w:abstractNumId w:val="22"/>
  </w:num>
  <w:num w:numId="19">
    <w:abstractNumId w:val="34"/>
  </w:num>
  <w:num w:numId="20">
    <w:abstractNumId w:val="14"/>
  </w:num>
  <w:num w:numId="21">
    <w:abstractNumId w:val="26"/>
  </w:num>
  <w:num w:numId="22">
    <w:abstractNumId w:val="27"/>
  </w:num>
  <w:num w:numId="23">
    <w:abstractNumId w:val="36"/>
  </w:num>
  <w:num w:numId="24">
    <w:abstractNumId w:val="39"/>
  </w:num>
  <w:num w:numId="25">
    <w:abstractNumId w:val="38"/>
  </w:num>
  <w:num w:numId="26">
    <w:abstractNumId w:val="10"/>
  </w:num>
  <w:num w:numId="27">
    <w:abstractNumId w:val="29"/>
  </w:num>
  <w:num w:numId="28">
    <w:abstractNumId w:val="25"/>
  </w:num>
  <w:num w:numId="29">
    <w:abstractNumId w:val="42"/>
  </w:num>
  <w:num w:numId="30">
    <w:abstractNumId w:val="20"/>
  </w:num>
  <w:num w:numId="31">
    <w:abstractNumId w:val="43"/>
  </w:num>
  <w:num w:numId="32">
    <w:abstractNumId w:val="41"/>
  </w:num>
  <w:num w:numId="33">
    <w:abstractNumId w:val="33"/>
  </w:num>
  <w:num w:numId="34">
    <w:abstractNumId w:val="40"/>
  </w:num>
  <w:num w:numId="35">
    <w:abstractNumId w:val="12"/>
  </w:num>
  <w:num w:numId="36">
    <w:abstractNumId w:val="37"/>
  </w:num>
  <w:num w:numId="37">
    <w:abstractNumId w:val="32"/>
  </w:num>
  <w:num w:numId="38">
    <w:abstractNumId w:val="31"/>
  </w:num>
  <w:num w:numId="39">
    <w:abstractNumId w:val="11"/>
  </w:num>
  <w:num w:numId="40">
    <w:abstractNumId w:val="19"/>
  </w:num>
  <w:num w:numId="41">
    <w:abstractNumId w:val="35"/>
  </w:num>
  <w:num w:numId="42">
    <w:abstractNumId w:val="16"/>
  </w:num>
  <w:num w:numId="43">
    <w:abstractNumId w:val="21"/>
  </w:num>
  <w:num w:numId="44">
    <w:abstractNumId w:val="18"/>
  </w:num>
  <w:num w:numId="45">
    <w:abstractNumId w:val="15"/>
  </w:num>
  <w:num w:numId="46">
    <w:abstractNumId w:val="23"/>
  </w:num>
  <w:num w:numId="47">
    <w:abstractNumId w:val="24"/>
  </w:num>
  <w:num w:numId="4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DC"/>
    <w:rsid w:val="000018BF"/>
    <w:rsid w:val="00002BC6"/>
    <w:rsid w:val="000109E7"/>
    <w:rsid w:val="00022A4A"/>
    <w:rsid w:val="000275F1"/>
    <w:rsid w:val="000308E3"/>
    <w:rsid w:val="00042292"/>
    <w:rsid w:val="000717CE"/>
    <w:rsid w:val="00072367"/>
    <w:rsid w:val="000752A9"/>
    <w:rsid w:val="00094495"/>
    <w:rsid w:val="000B0D97"/>
    <w:rsid w:val="000B3A47"/>
    <w:rsid w:val="000C572E"/>
    <w:rsid w:val="000D1FD3"/>
    <w:rsid w:val="000D5D4C"/>
    <w:rsid w:val="000E20B5"/>
    <w:rsid w:val="000E7A93"/>
    <w:rsid w:val="00107DB3"/>
    <w:rsid w:val="001100A5"/>
    <w:rsid w:val="001110E3"/>
    <w:rsid w:val="001137E3"/>
    <w:rsid w:val="001176E9"/>
    <w:rsid w:val="001223AE"/>
    <w:rsid w:val="00132818"/>
    <w:rsid w:val="00137445"/>
    <w:rsid w:val="001547CE"/>
    <w:rsid w:val="00154BD0"/>
    <w:rsid w:val="00160068"/>
    <w:rsid w:val="001665BD"/>
    <w:rsid w:val="00166B5A"/>
    <w:rsid w:val="0017213C"/>
    <w:rsid w:val="001725E2"/>
    <w:rsid w:val="001740FE"/>
    <w:rsid w:val="00182169"/>
    <w:rsid w:val="00182272"/>
    <w:rsid w:val="00184D29"/>
    <w:rsid w:val="001A67CF"/>
    <w:rsid w:val="001A6D57"/>
    <w:rsid w:val="001B18EB"/>
    <w:rsid w:val="001B4E9A"/>
    <w:rsid w:val="001C1F74"/>
    <w:rsid w:val="001D1791"/>
    <w:rsid w:val="001D440B"/>
    <w:rsid w:val="001D49BA"/>
    <w:rsid w:val="001D75B7"/>
    <w:rsid w:val="001F66EB"/>
    <w:rsid w:val="001F77C2"/>
    <w:rsid w:val="00204B37"/>
    <w:rsid w:val="0020527C"/>
    <w:rsid w:val="00205A32"/>
    <w:rsid w:val="002065E4"/>
    <w:rsid w:val="002116E7"/>
    <w:rsid w:val="00212FEB"/>
    <w:rsid w:val="00215FA7"/>
    <w:rsid w:val="00216E5F"/>
    <w:rsid w:val="0022124E"/>
    <w:rsid w:val="00230398"/>
    <w:rsid w:val="002349AC"/>
    <w:rsid w:val="00242EE2"/>
    <w:rsid w:val="00250E46"/>
    <w:rsid w:val="002533D9"/>
    <w:rsid w:val="002556D8"/>
    <w:rsid w:val="0026042E"/>
    <w:rsid w:val="00260BEF"/>
    <w:rsid w:val="00270698"/>
    <w:rsid w:val="002724AA"/>
    <w:rsid w:val="00272FCA"/>
    <w:rsid w:val="00273CC3"/>
    <w:rsid w:val="00274B8B"/>
    <w:rsid w:val="00275D14"/>
    <w:rsid w:val="00277D24"/>
    <w:rsid w:val="00280492"/>
    <w:rsid w:val="00290282"/>
    <w:rsid w:val="00291C01"/>
    <w:rsid w:val="00293673"/>
    <w:rsid w:val="0029519C"/>
    <w:rsid w:val="002A10CE"/>
    <w:rsid w:val="002A20B2"/>
    <w:rsid w:val="002B0D3D"/>
    <w:rsid w:val="002D207C"/>
    <w:rsid w:val="002D2DCE"/>
    <w:rsid w:val="002D3AE3"/>
    <w:rsid w:val="002D3ECC"/>
    <w:rsid w:val="002D5D3D"/>
    <w:rsid w:val="002E0FB3"/>
    <w:rsid w:val="002E1B91"/>
    <w:rsid w:val="002E5FD2"/>
    <w:rsid w:val="002E702D"/>
    <w:rsid w:val="002F3719"/>
    <w:rsid w:val="002F7D8A"/>
    <w:rsid w:val="00301D74"/>
    <w:rsid w:val="003042D9"/>
    <w:rsid w:val="00312B51"/>
    <w:rsid w:val="00314455"/>
    <w:rsid w:val="00317456"/>
    <w:rsid w:val="00335967"/>
    <w:rsid w:val="0034557C"/>
    <w:rsid w:val="0034583D"/>
    <w:rsid w:val="00350DE9"/>
    <w:rsid w:val="00362594"/>
    <w:rsid w:val="00362A7B"/>
    <w:rsid w:val="0038064E"/>
    <w:rsid w:val="00381243"/>
    <w:rsid w:val="003A0B1B"/>
    <w:rsid w:val="003A1EB2"/>
    <w:rsid w:val="003A4BAC"/>
    <w:rsid w:val="003B2F1A"/>
    <w:rsid w:val="003B5C86"/>
    <w:rsid w:val="003B7987"/>
    <w:rsid w:val="003C0996"/>
    <w:rsid w:val="003C5586"/>
    <w:rsid w:val="003E72AD"/>
    <w:rsid w:val="003F70BD"/>
    <w:rsid w:val="00402EEF"/>
    <w:rsid w:val="004040DE"/>
    <w:rsid w:val="00437075"/>
    <w:rsid w:val="004417AF"/>
    <w:rsid w:val="004433A8"/>
    <w:rsid w:val="00455D97"/>
    <w:rsid w:val="004675B1"/>
    <w:rsid w:val="0047459F"/>
    <w:rsid w:val="004774F1"/>
    <w:rsid w:val="0047791C"/>
    <w:rsid w:val="004A197E"/>
    <w:rsid w:val="004A2E52"/>
    <w:rsid w:val="004C1557"/>
    <w:rsid w:val="004C21DF"/>
    <w:rsid w:val="004C2488"/>
    <w:rsid w:val="004C25E6"/>
    <w:rsid w:val="004C58F0"/>
    <w:rsid w:val="004D19D6"/>
    <w:rsid w:val="004D2989"/>
    <w:rsid w:val="004D63E6"/>
    <w:rsid w:val="004D6416"/>
    <w:rsid w:val="004E41C0"/>
    <w:rsid w:val="004E67DA"/>
    <w:rsid w:val="0050482D"/>
    <w:rsid w:val="0051113B"/>
    <w:rsid w:val="00517C04"/>
    <w:rsid w:val="005232FA"/>
    <w:rsid w:val="0052570E"/>
    <w:rsid w:val="00532469"/>
    <w:rsid w:val="00537D28"/>
    <w:rsid w:val="005573FE"/>
    <w:rsid w:val="00561C3E"/>
    <w:rsid w:val="00586E09"/>
    <w:rsid w:val="005912AC"/>
    <w:rsid w:val="005A1BF6"/>
    <w:rsid w:val="005A6790"/>
    <w:rsid w:val="005A7514"/>
    <w:rsid w:val="005B53A1"/>
    <w:rsid w:val="005B7972"/>
    <w:rsid w:val="005C2E2F"/>
    <w:rsid w:val="005D4D29"/>
    <w:rsid w:val="005D5916"/>
    <w:rsid w:val="005E1060"/>
    <w:rsid w:val="005E52BE"/>
    <w:rsid w:val="00613232"/>
    <w:rsid w:val="00621CFA"/>
    <w:rsid w:val="006227B8"/>
    <w:rsid w:val="0062304F"/>
    <w:rsid w:val="00626A31"/>
    <w:rsid w:val="00626D45"/>
    <w:rsid w:val="00632183"/>
    <w:rsid w:val="0063587D"/>
    <w:rsid w:val="0064035D"/>
    <w:rsid w:val="00642416"/>
    <w:rsid w:val="00643C71"/>
    <w:rsid w:val="006440F3"/>
    <w:rsid w:val="00651422"/>
    <w:rsid w:val="00663404"/>
    <w:rsid w:val="0066663D"/>
    <w:rsid w:val="0066779D"/>
    <w:rsid w:val="0067523C"/>
    <w:rsid w:val="00680B61"/>
    <w:rsid w:val="00682783"/>
    <w:rsid w:val="00686552"/>
    <w:rsid w:val="00691AA8"/>
    <w:rsid w:val="00697BE3"/>
    <w:rsid w:val="00697CF3"/>
    <w:rsid w:val="006A4114"/>
    <w:rsid w:val="006A67E9"/>
    <w:rsid w:val="006B4D18"/>
    <w:rsid w:val="006B4E20"/>
    <w:rsid w:val="006C7D8E"/>
    <w:rsid w:val="006D5E83"/>
    <w:rsid w:val="006E3DF8"/>
    <w:rsid w:val="006F561A"/>
    <w:rsid w:val="00705F52"/>
    <w:rsid w:val="00706067"/>
    <w:rsid w:val="0072548A"/>
    <w:rsid w:val="00737C78"/>
    <w:rsid w:val="0074213A"/>
    <w:rsid w:val="00742DE8"/>
    <w:rsid w:val="007534BE"/>
    <w:rsid w:val="00755E31"/>
    <w:rsid w:val="00767353"/>
    <w:rsid w:val="007779B3"/>
    <w:rsid w:val="00781600"/>
    <w:rsid w:val="00786C66"/>
    <w:rsid w:val="00790193"/>
    <w:rsid w:val="007945F6"/>
    <w:rsid w:val="00796AE9"/>
    <w:rsid w:val="007A2C99"/>
    <w:rsid w:val="007B04F2"/>
    <w:rsid w:val="007C2214"/>
    <w:rsid w:val="007D080A"/>
    <w:rsid w:val="007D213E"/>
    <w:rsid w:val="007D709A"/>
    <w:rsid w:val="007E39D2"/>
    <w:rsid w:val="007F0132"/>
    <w:rsid w:val="007F42A9"/>
    <w:rsid w:val="00806504"/>
    <w:rsid w:val="00807CF4"/>
    <w:rsid w:val="00815D18"/>
    <w:rsid w:val="0081666F"/>
    <w:rsid w:val="00821E78"/>
    <w:rsid w:val="00825DC3"/>
    <w:rsid w:val="0082668A"/>
    <w:rsid w:val="00826C8A"/>
    <w:rsid w:val="00833A98"/>
    <w:rsid w:val="0084238A"/>
    <w:rsid w:val="00862BE0"/>
    <w:rsid w:val="008637DB"/>
    <w:rsid w:val="00863B90"/>
    <w:rsid w:val="00863B9F"/>
    <w:rsid w:val="008674DD"/>
    <w:rsid w:val="00876F62"/>
    <w:rsid w:val="0087789B"/>
    <w:rsid w:val="0088566B"/>
    <w:rsid w:val="008856E4"/>
    <w:rsid w:val="00886FB9"/>
    <w:rsid w:val="008950A3"/>
    <w:rsid w:val="008A52A8"/>
    <w:rsid w:val="008B1516"/>
    <w:rsid w:val="008B26A1"/>
    <w:rsid w:val="008B717B"/>
    <w:rsid w:val="008C465D"/>
    <w:rsid w:val="008D0276"/>
    <w:rsid w:val="008D41C9"/>
    <w:rsid w:val="008D5DC1"/>
    <w:rsid w:val="008D7F7B"/>
    <w:rsid w:val="008E5410"/>
    <w:rsid w:val="008F2A84"/>
    <w:rsid w:val="008F7DB0"/>
    <w:rsid w:val="00925228"/>
    <w:rsid w:val="009351FF"/>
    <w:rsid w:val="00936F7D"/>
    <w:rsid w:val="009432AD"/>
    <w:rsid w:val="00946835"/>
    <w:rsid w:val="009555DD"/>
    <w:rsid w:val="00963260"/>
    <w:rsid w:val="0097102B"/>
    <w:rsid w:val="00980113"/>
    <w:rsid w:val="00982575"/>
    <w:rsid w:val="00987574"/>
    <w:rsid w:val="00990C76"/>
    <w:rsid w:val="00995885"/>
    <w:rsid w:val="00996FCE"/>
    <w:rsid w:val="00997E1E"/>
    <w:rsid w:val="009A0B90"/>
    <w:rsid w:val="009A2B93"/>
    <w:rsid w:val="009B010E"/>
    <w:rsid w:val="009B1F7B"/>
    <w:rsid w:val="009B2AD2"/>
    <w:rsid w:val="009B7CE0"/>
    <w:rsid w:val="009C1013"/>
    <w:rsid w:val="009C151B"/>
    <w:rsid w:val="009C3B11"/>
    <w:rsid w:val="009C4300"/>
    <w:rsid w:val="009C56B0"/>
    <w:rsid w:val="009C72F6"/>
    <w:rsid w:val="009E3672"/>
    <w:rsid w:val="009E76BE"/>
    <w:rsid w:val="00A021C2"/>
    <w:rsid w:val="00A05093"/>
    <w:rsid w:val="00A06A84"/>
    <w:rsid w:val="00A07CFE"/>
    <w:rsid w:val="00A1331F"/>
    <w:rsid w:val="00A160EE"/>
    <w:rsid w:val="00A215B3"/>
    <w:rsid w:val="00A25EAD"/>
    <w:rsid w:val="00A301ED"/>
    <w:rsid w:val="00A577AB"/>
    <w:rsid w:val="00A7295E"/>
    <w:rsid w:val="00A75210"/>
    <w:rsid w:val="00A77839"/>
    <w:rsid w:val="00A829C6"/>
    <w:rsid w:val="00A94F83"/>
    <w:rsid w:val="00A95565"/>
    <w:rsid w:val="00A96D6C"/>
    <w:rsid w:val="00AA1E41"/>
    <w:rsid w:val="00AA3E54"/>
    <w:rsid w:val="00AB0A44"/>
    <w:rsid w:val="00AB0D31"/>
    <w:rsid w:val="00AB3DD3"/>
    <w:rsid w:val="00AC2534"/>
    <w:rsid w:val="00AD1451"/>
    <w:rsid w:val="00AD5864"/>
    <w:rsid w:val="00AD7A9B"/>
    <w:rsid w:val="00AE2517"/>
    <w:rsid w:val="00AF502E"/>
    <w:rsid w:val="00AF7663"/>
    <w:rsid w:val="00AF7730"/>
    <w:rsid w:val="00B003E0"/>
    <w:rsid w:val="00B035E6"/>
    <w:rsid w:val="00B060A7"/>
    <w:rsid w:val="00B0693E"/>
    <w:rsid w:val="00B22C80"/>
    <w:rsid w:val="00B25689"/>
    <w:rsid w:val="00B310A0"/>
    <w:rsid w:val="00B33AC9"/>
    <w:rsid w:val="00B42B90"/>
    <w:rsid w:val="00B4311F"/>
    <w:rsid w:val="00B64240"/>
    <w:rsid w:val="00B64426"/>
    <w:rsid w:val="00B64FAF"/>
    <w:rsid w:val="00B71DB7"/>
    <w:rsid w:val="00B806A6"/>
    <w:rsid w:val="00B86CA4"/>
    <w:rsid w:val="00B9139D"/>
    <w:rsid w:val="00B92C9B"/>
    <w:rsid w:val="00BA438D"/>
    <w:rsid w:val="00BB3462"/>
    <w:rsid w:val="00BC46D5"/>
    <w:rsid w:val="00BD06E8"/>
    <w:rsid w:val="00BD325F"/>
    <w:rsid w:val="00BD3F9F"/>
    <w:rsid w:val="00BD5DAF"/>
    <w:rsid w:val="00BD7DF5"/>
    <w:rsid w:val="00BE5CF9"/>
    <w:rsid w:val="00C00501"/>
    <w:rsid w:val="00C03800"/>
    <w:rsid w:val="00C10BC1"/>
    <w:rsid w:val="00C1374D"/>
    <w:rsid w:val="00C14229"/>
    <w:rsid w:val="00C23F9A"/>
    <w:rsid w:val="00C2664C"/>
    <w:rsid w:val="00C32BDD"/>
    <w:rsid w:val="00C356DC"/>
    <w:rsid w:val="00C36A55"/>
    <w:rsid w:val="00C457A7"/>
    <w:rsid w:val="00C535FE"/>
    <w:rsid w:val="00C53971"/>
    <w:rsid w:val="00C56F4E"/>
    <w:rsid w:val="00C57711"/>
    <w:rsid w:val="00C65768"/>
    <w:rsid w:val="00C6761B"/>
    <w:rsid w:val="00C910D5"/>
    <w:rsid w:val="00C93078"/>
    <w:rsid w:val="00C95F49"/>
    <w:rsid w:val="00CA6444"/>
    <w:rsid w:val="00CB0B94"/>
    <w:rsid w:val="00CB7500"/>
    <w:rsid w:val="00CC0727"/>
    <w:rsid w:val="00CC3A72"/>
    <w:rsid w:val="00CD3AAE"/>
    <w:rsid w:val="00CD46BD"/>
    <w:rsid w:val="00CD6022"/>
    <w:rsid w:val="00CD6A3F"/>
    <w:rsid w:val="00CE0D0D"/>
    <w:rsid w:val="00D02363"/>
    <w:rsid w:val="00D02B63"/>
    <w:rsid w:val="00D02F6A"/>
    <w:rsid w:val="00D077FD"/>
    <w:rsid w:val="00D42E46"/>
    <w:rsid w:val="00D44491"/>
    <w:rsid w:val="00D45DE2"/>
    <w:rsid w:val="00D56FF5"/>
    <w:rsid w:val="00D660A8"/>
    <w:rsid w:val="00D7643E"/>
    <w:rsid w:val="00D764B1"/>
    <w:rsid w:val="00D80533"/>
    <w:rsid w:val="00D956D6"/>
    <w:rsid w:val="00D96DAA"/>
    <w:rsid w:val="00D97F98"/>
    <w:rsid w:val="00DA00D1"/>
    <w:rsid w:val="00DA3EE8"/>
    <w:rsid w:val="00DA7B2C"/>
    <w:rsid w:val="00DB37DC"/>
    <w:rsid w:val="00DC0876"/>
    <w:rsid w:val="00DC6616"/>
    <w:rsid w:val="00DC7F30"/>
    <w:rsid w:val="00DD5EDA"/>
    <w:rsid w:val="00DD68B9"/>
    <w:rsid w:val="00E00F02"/>
    <w:rsid w:val="00E03A38"/>
    <w:rsid w:val="00E07946"/>
    <w:rsid w:val="00E12D75"/>
    <w:rsid w:val="00E16BD3"/>
    <w:rsid w:val="00E251D1"/>
    <w:rsid w:val="00E33B3E"/>
    <w:rsid w:val="00E37A4A"/>
    <w:rsid w:val="00E4527F"/>
    <w:rsid w:val="00E4615C"/>
    <w:rsid w:val="00E47D9C"/>
    <w:rsid w:val="00E51EF6"/>
    <w:rsid w:val="00E53B4F"/>
    <w:rsid w:val="00E6373A"/>
    <w:rsid w:val="00E67C0A"/>
    <w:rsid w:val="00E745F9"/>
    <w:rsid w:val="00E80F68"/>
    <w:rsid w:val="00EA6E2B"/>
    <w:rsid w:val="00EB2957"/>
    <w:rsid w:val="00EC0FBE"/>
    <w:rsid w:val="00EC3F09"/>
    <w:rsid w:val="00EE1AD1"/>
    <w:rsid w:val="00EE289A"/>
    <w:rsid w:val="00F0469E"/>
    <w:rsid w:val="00F07ABE"/>
    <w:rsid w:val="00F07FB2"/>
    <w:rsid w:val="00F14916"/>
    <w:rsid w:val="00F14FF3"/>
    <w:rsid w:val="00F17661"/>
    <w:rsid w:val="00F20FA7"/>
    <w:rsid w:val="00F2798B"/>
    <w:rsid w:val="00F31792"/>
    <w:rsid w:val="00F32140"/>
    <w:rsid w:val="00F449F1"/>
    <w:rsid w:val="00F50245"/>
    <w:rsid w:val="00F62A73"/>
    <w:rsid w:val="00F65621"/>
    <w:rsid w:val="00F76A45"/>
    <w:rsid w:val="00F803A4"/>
    <w:rsid w:val="00F8422A"/>
    <w:rsid w:val="00F946D0"/>
    <w:rsid w:val="00F952B5"/>
    <w:rsid w:val="00FA269E"/>
    <w:rsid w:val="00FA3E28"/>
    <w:rsid w:val="00FD541E"/>
    <w:rsid w:val="00FE0032"/>
    <w:rsid w:val="00FE6F04"/>
    <w:rsid w:val="00FF4333"/>
    <w:rsid w:val="00FF5F23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16E8F"/>
  <w15:chartTrackingRefBased/>
  <w15:docId w15:val="{4B488660-C9E8-4F0E-B9EE-6931743C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492"/>
    <w:pPr>
      <w:widowControl w:val="0"/>
      <w:jc w:val="both"/>
    </w:pPr>
    <w:rPr>
      <w:rFonts w:ascii="Consolas" w:eastAsia="微软雅黑" w:hAnsi="Consola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D0236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236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236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2A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42A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5F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eastAsia="宋体" w:hAnsi="Cambria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5FE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5F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eastAsia="宋体" w:hAnsi="Cambria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5FE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eastAsia="宋体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qFormat/>
    <w:rsid w:val="002D3E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link w:val="a3"/>
    <w:rsid w:val="002D3ECC"/>
    <w:rPr>
      <w:rFonts w:ascii="Consolas" w:eastAsia="微软雅黑" w:hAnsi="Consolas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2D3E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2D3ECC"/>
    <w:rPr>
      <w:rFonts w:ascii="Consolas" w:eastAsia="微软雅黑" w:hAnsi="Consolas"/>
      <w:kern w:val="2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F42A9"/>
    <w:rPr>
      <w:szCs w:val="18"/>
    </w:rPr>
  </w:style>
  <w:style w:type="character" w:customStyle="1" w:styleId="a8">
    <w:name w:val="批注框文本 字符"/>
    <w:link w:val="a7"/>
    <w:uiPriority w:val="99"/>
    <w:semiHidden/>
    <w:rsid w:val="007F42A9"/>
    <w:rPr>
      <w:sz w:val="18"/>
      <w:szCs w:val="18"/>
    </w:rPr>
  </w:style>
  <w:style w:type="character" w:customStyle="1" w:styleId="10">
    <w:name w:val="标题 1 字符"/>
    <w:link w:val="1"/>
    <w:uiPriority w:val="9"/>
    <w:rsid w:val="00D02363"/>
    <w:rPr>
      <w:rFonts w:ascii="Consolas" w:eastAsia="微软雅黑" w:hAnsi="Consolas"/>
      <w:b/>
      <w:bCs/>
      <w:kern w:val="44"/>
      <w:sz w:val="30"/>
      <w:szCs w:val="44"/>
    </w:rPr>
  </w:style>
  <w:style w:type="character" w:customStyle="1" w:styleId="20">
    <w:name w:val="标题 2 字符"/>
    <w:link w:val="2"/>
    <w:uiPriority w:val="9"/>
    <w:rsid w:val="00D02363"/>
    <w:rPr>
      <w:rFonts w:ascii="Consolas" w:eastAsia="微软雅黑" w:hAnsi="Consolas"/>
      <w:b/>
      <w:bCs/>
      <w:kern w:val="2"/>
      <w:sz w:val="30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7F42A9"/>
    <w:rPr>
      <w:rFonts w:ascii="宋体" w:eastAsia="宋体"/>
      <w:szCs w:val="18"/>
    </w:rPr>
  </w:style>
  <w:style w:type="character" w:customStyle="1" w:styleId="aa">
    <w:name w:val="文档结构图 字符"/>
    <w:link w:val="a9"/>
    <w:uiPriority w:val="99"/>
    <w:semiHidden/>
    <w:rsid w:val="007F42A9"/>
    <w:rPr>
      <w:rFonts w:ascii="宋体" w:eastAsia="宋体" w:hAnsi="Consolas"/>
      <w:sz w:val="18"/>
      <w:szCs w:val="18"/>
    </w:rPr>
  </w:style>
  <w:style w:type="character" w:customStyle="1" w:styleId="30">
    <w:name w:val="标题 3 字符"/>
    <w:link w:val="3"/>
    <w:uiPriority w:val="9"/>
    <w:rsid w:val="00D02363"/>
    <w:rPr>
      <w:rFonts w:ascii="Consolas" w:eastAsia="微软雅黑" w:hAnsi="Consolas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rsid w:val="007F42A9"/>
    <w:rPr>
      <w:rFonts w:ascii="Consolas" w:eastAsia="微软雅黑" w:hAnsi="Consolas"/>
      <w:b/>
      <w:bCs/>
      <w:kern w:val="2"/>
      <w:sz w:val="28"/>
      <w:szCs w:val="28"/>
    </w:rPr>
  </w:style>
  <w:style w:type="character" w:customStyle="1" w:styleId="50">
    <w:name w:val="标题 5 字符"/>
    <w:link w:val="5"/>
    <w:uiPriority w:val="9"/>
    <w:semiHidden/>
    <w:rsid w:val="007F42A9"/>
    <w:rPr>
      <w:rFonts w:ascii="Consolas" w:eastAsia="微软雅黑" w:hAnsi="Consolas"/>
      <w:b/>
      <w:bCs/>
      <w:kern w:val="2"/>
      <w:sz w:val="24"/>
      <w:szCs w:val="28"/>
    </w:rPr>
  </w:style>
  <w:style w:type="paragraph" w:styleId="ab">
    <w:name w:val="Title"/>
    <w:basedOn w:val="a"/>
    <w:next w:val="a"/>
    <w:link w:val="ac"/>
    <w:uiPriority w:val="10"/>
    <w:qFormat/>
    <w:rsid w:val="002F3719"/>
    <w:pPr>
      <w:spacing w:before="240" w:after="60"/>
      <w:jc w:val="center"/>
      <w:outlineLvl w:val="0"/>
    </w:pPr>
    <w:rPr>
      <w:b/>
      <w:bCs/>
      <w:sz w:val="44"/>
      <w:szCs w:val="32"/>
    </w:rPr>
  </w:style>
  <w:style w:type="character" w:customStyle="1" w:styleId="ac">
    <w:name w:val="标题 字符"/>
    <w:link w:val="ab"/>
    <w:uiPriority w:val="10"/>
    <w:rsid w:val="002F3719"/>
    <w:rPr>
      <w:rFonts w:ascii="Consolas" w:eastAsia="微软雅黑" w:hAnsi="Consolas" w:cs="Times New Roman"/>
      <w:b/>
      <w:bCs/>
      <w:sz w:val="44"/>
      <w:szCs w:val="32"/>
    </w:rPr>
  </w:style>
  <w:style w:type="character" w:customStyle="1" w:styleId="60">
    <w:name w:val="标题 6 字符"/>
    <w:link w:val="6"/>
    <w:uiPriority w:val="9"/>
    <w:semiHidden/>
    <w:rsid w:val="00C535FE"/>
    <w:rPr>
      <w:rFonts w:ascii="Cambria" w:eastAsia="宋体" w:hAnsi="Cambria" w:cs="Times New Roman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9"/>
    <w:semiHidden/>
    <w:rsid w:val="00C535FE"/>
    <w:rPr>
      <w:rFonts w:ascii="Consolas" w:eastAsia="微软雅黑" w:hAnsi="Consolas"/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9"/>
    <w:semiHidden/>
    <w:rsid w:val="00C535FE"/>
    <w:rPr>
      <w:rFonts w:ascii="Cambria" w:eastAsia="宋体" w:hAnsi="Cambria" w:cs="Times New Roman"/>
      <w:kern w:val="2"/>
      <w:sz w:val="24"/>
      <w:szCs w:val="24"/>
    </w:rPr>
  </w:style>
  <w:style w:type="character" w:customStyle="1" w:styleId="90">
    <w:name w:val="标题 9 字符"/>
    <w:link w:val="9"/>
    <w:uiPriority w:val="9"/>
    <w:semiHidden/>
    <w:rsid w:val="00C535FE"/>
    <w:rPr>
      <w:rFonts w:ascii="Cambria" w:eastAsia="宋体" w:hAnsi="Cambria" w:cs="Times New Roman"/>
      <w:kern w:val="2"/>
      <w:sz w:val="21"/>
      <w:szCs w:val="21"/>
    </w:rPr>
  </w:style>
  <w:style w:type="paragraph" w:styleId="ad">
    <w:name w:val="annotation text"/>
    <w:basedOn w:val="a"/>
    <w:link w:val="ae"/>
    <w:uiPriority w:val="99"/>
    <w:unhideWhenUsed/>
    <w:rsid w:val="00B003E0"/>
    <w:pPr>
      <w:jc w:val="left"/>
    </w:pPr>
  </w:style>
  <w:style w:type="character" w:customStyle="1" w:styleId="ae">
    <w:name w:val="批注文字 字符"/>
    <w:basedOn w:val="a0"/>
    <w:link w:val="ad"/>
    <w:uiPriority w:val="99"/>
    <w:rsid w:val="00B003E0"/>
    <w:rPr>
      <w:rFonts w:ascii="Consolas" w:eastAsia="微软雅黑" w:hAnsi="Consolas"/>
      <w:kern w:val="2"/>
      <w:sz w:val="21"/>
      <w:szCs w:val="22"/>
    </w:rPr>
  </w:style>
  <w:style w:type="character" w:styleId="af">
    <w:name w:val="annotation reference"/>
    <w:uiPriority w:val="99"/>
    <w:unhideWhenUsed/>
    <w:rsid w:val="00B003E0"/>
    <w:rPr>
      <w:sz w:val="21"/>
      <w:szCs w:val="21"/>
    </w:rPr>
  </w:style>
  <w:style w:type="paragraph" w:styleId="af0">
    <w:name w:val="List Paragraph"/>
    <w:basedOn w:val="a"/>
    <w:uiPriority w:val="34"/>
    <w:qFormat/>
    <w:rsid w:val="001725E2"/>
    <w:pPr>
      <w:ind w:firstLineChars="200" w:firstLine="420"/>
    </w:pPr>
  </w:style>
  <w:style w:type="paragraph" w:customStyle="1" w:styleId="af1">
    <w:name w:val="表格"/>
    <w:basedOn w:val="a"/>
    <w:qFormat/>
    <w:rsid w:val="008856E4"/>
    <w:pPr>
      <w:widowControl/>
      <w:spacing w:line="288" w:lineRule="auto"/>
    </w:pPr>
    <w:rPr>
      <w:rFonts w:ascii="Times New Roman" w:eastAsia="宋体" w:hAnsi="Times New Roman"/>
      <w:kern w:val="0"/>
      <w:szCs w:val="20"/>
    </w:rPr>
  </w:style>
  <w:style w:type="paragraph" w:styleId="af2">
    <w:name w:val="annotation subject"/>
    <w:basedOn w:val="ad"/>
    <w:next w:val="ad"/>
    <w:link w:val="af3"/>
    <w:uiPriority w:val="99"/>
    <w:semiHidden/>
    <w:unhideWhenUsed/>
    <w:rsid w:val="004A197E"/>
    <w:rPr>
      <w:b/>
      <w:bCs/>
    </w:rPr>
  </w:style>
  <w:style w:type="character" w:customStyle="1" w:styleId="af3">
    <w:name w:val="批注主题 字符"/>
    <w:basedOn w:val="ae"/>
    <w:link w:val="af2"/>
    <w:uiPriority w:val="99"/>
    <w:semiHidden/>
    <w:rsid w:val="004A197E"/>
    <w:rPr>
      <w:rFonts w:ascii="Consolas" w:eastAsia="微软雅黑" w:hAnsi="Consolas"/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Share\Dropbox\Documents\Template\enfo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70723-F0A9-41E8-9AB5-DB4BF300F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enfo8.dot</Template>
  <TotalTime>187</TotalTime>
  <Pages>13</Pages>
  <Words>1160</Words>
  <Characters>6617</Characters>
  <Application>Microsoft Office Word</Application>
  <DocSecurity>0</DocSecurity>
  <Lines>55</Lines>
  <Paragraphs>15</Paragraphs>
  <ScaleCrop>false</ScaleCrop>
  <Company>enfo</Company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 shen</dc:creator>
  <cp:keywords/>
  <cp:lastModifiedBy>shen kl</cp:lastModifiedBy>
  <cp:revision>100</cp:revision>
  <dcterms:created xsi:type="dcterms:W3CDTF">2020-03-24T11:32:00Z</dcterms:created>
  <dcterms:modified xsi:type="dcterms:W3CDTF">2020-03-25T03:29:00Z</dcterms:modified>
</cp:coreProperties>
</file>