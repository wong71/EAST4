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4B309EB2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E51EF6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资金端业务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2014-10-</w:t>
            </w:r>
            <w:r>
              <w:rPr>
                <w:sz w:val="18"/>
              </w:rPr>
              <w:t>28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50852D6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1B5EBA01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1C127F2C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46DAE817" w14:textId="77777777" w:rsidR="00AE2517" w:rsidRDefault="00C356DC" w:rsidP="00C356DC">
      <w:pPr>
        <w:pStyle w:val="1"/>
      </w:pPr>
      <w:r>
        <w:rPr>
          <w:rFonts w:hint="eastAsia"/>
        </w:rPr>
        <w:lastRenderedPageBreak/>
        <w:t>信托产品公共信息</w:t>
      </w:r>
    </w:p>
    <w:p w14:paraId="5706A534" w14:textId="77777777" w:rsidR="00C356DC" w:rsidRDefault="00C356DC" w:rsidP="00C356DC">
      <w:pPr>
        <w:pStyle w:val="2"/>
      </w:pPr>
      <w:r>
        <w:rPr>
          <w:rFonts w:hint="eastAsia"/>
        </w:rPr>
        <w:t>信托客户（住户）</w:t>
      </w:r>
    </w:p>
    <w:p w14:paraId="34FC967B" w14:textId="4949E9C5" w:rsidR="00B003E0" w:rsidRDefault="00B003E0" w:rsidP="00B003E0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V_E4_B01XTKHZH</w:t>
      </w:r>
    </w:p>
    <w:p w14:paraId="339A042F" w14:textId="2C81FA6F" w:rsidR="00D02F6A" w:rsidRPr="00B003E0" w:rsidRDefault="00D02F6A" w:rsidP="00B003E0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B003E0" w:rsidRPr="00F65621" w14:paraId="676C646C" w14:textId="77777777" w:rsidTr="001725E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25B75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F64E9C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2326249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1F133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D40843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F1C30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1725E2" w14:paraId="13832B47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D2F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77C6" w14:textId="77777777" w:rsidR="001725E2" w:rsidRDefault="001725E2" w:rsidP="001725E2">
            <w:pPr>
              <w:rPr>
                <w:kern w:val="0"/>
              </w:rPr>
            </w:pPr>
            <w:r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9648" w14:textId="77777777" w:rsidR="001725E2" w:rsidRDefault="001725E2" w:rsidP="001725E2">
            <w:pPr>
              <w:rPr>
                <w:kern w:val="0"/>
              </w:rPr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4091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D09E" w14:textId="77777777" w:rsidR="001725E2" w:rsidRPr="001725E2" w:rsidRDefault="001725E2" w:rsidP="001725E2">
            <w:pPr>
              <w:rPr>
                <w:kern w:val="0"/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245A" w14:textId="77777777" w:rsidR="001725E2" w:rsidRPr="001725E2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住户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(3001)</w:t>
            </w:r>
            <w:r w:rsidRPr="001725E2">
              <w:rPr>
                <w:b/>
                <w:bCs/>
                <w:sz w:val="18"/>
                <w:szCs w:val="20"/>
              </w:rPr>
              <w:t>:</w:t>
            </w:r>
          </w:p>
          <w:p w14:paraId="7F5B5A32" w14:textId="77777777" w:rsid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1-</w:t>
            </w:r>
            <w:r w:rsidRPr="001725E2">
              <w:rPr>
                <w:rFonts w:hint="eastAsia"/>
                <w:sz w:val="18"/>
                <w:szCs w:val="20"/>
              </w:rPr>
              <w:t>自然人</w:t>
            </w:r>
          </w:p>
          <w:p w14:paraId="6EA037A2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2-</w:t>
            </w:r>
            <w:r w:rsidRPr="001725E2">
              <w:rPr>
                <w:rFonts w:hint="eastAsia"/>
                <w:sz w:val="18"/>
                <w:szCs w:val="20"/>
              </w:rPr>
              <w:t>个体工商户</w:t>
            </w:r>
          </w:p>
        </w:tc>
      </w:tr>
      <w:tr w:rsidR="001725E2" w14:paraId="128E5217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0C2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E0FA" w14:textId="77777777" w:rsidR="001725E2" w:rsidRDefault="001725E2" w:rsidP="001725E2">
            <w:r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A21F" w14:textId="77777777" w:rsidR="001725E2" w:rsidRDefault="001725E2" w:rsidP="001725E2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6E28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C7C7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EF90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填写客户姓名</w:t>
            </w:r>
          </w:p>
        </w:tc>
      </w:tr>
      <w:tr w:rsidR="001725E2" w14:paraId="62AE0E98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99C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FAC9" w14:textId="77777777" w:rsidR="001725E2" w:rsidRDefault="001725E2" w:rsidP="001725E2">
            <w:r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C743" w14:textId="77777777" w:rsidR="001725E2" w:rsidRDefault="001725E2" w:rsidP="001725E2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31C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64DC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082A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填写客户编号</w:t>
            </w:r>
          </w:p>
        </w:tc>
      </w:tr>
      <w:tr w:rsidR="001725E2" w14:paraId="0F56EED3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C72B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9051" w14:textId="77777777" w:rsidR="001725E2" w:rsidRDefault="001725E2" w:rsidP="001725E2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4924" w14:textId="77777777" w:rsidR="001725E2" w:rsidRDefault="001725E2" w:rsidP="001725E2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E27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AB5A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82A6" w14:textId="77777777" w:rsidR="001725E2" w:rsidRPr="001725E2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0141E3F7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01-</w:t>
            </w:r>
            <w:r w:rsidRPr="001725E2">
              <w:rPr>
                <w:rFonts w:hint="eastAsia"/>
                <w:sz w:val="18"/>
                <w:szCs w:val="20"/>
              </w:rPr>
              <w:t>居民身份证</w:t>
            </w:r>
          </w:p>
          <w:p w14:paraId="57D31D0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02-</w:t>
            </w:r>
            <w:r w:rsidRPr="001725E2">
              <w:rPr>
                <w:rFonts w:hint="eastAsia"/>
                <w:sz w:val="18"/>
                <w:szCs w:val="20"/>
              </w:rPr>
              <w:t>临时居民身份证</w:t>
            </w:r>
          </w:p>
          <w:p w14:paraId="590E368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03-</w:t>
            </w:r>
            <w:r w:rsidRPr="001725E2">
              <w:rPr>
                <w:rFonts w:hint="eastAsia"/>
                <w:sz w:val="18"/>
                <w:szCs w:val="20"/>
              </w:rPr>
              <w:t>户口薄</w:t>
            </w:r>
          </w:p>
          <w:p w14:paraId="114F47FE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04-</w:t>
            </w:r>
            <w:r w:rsidRPr="001725E2">
              <w:rPr>
                <w:rFonts w:hint="eastAsia"/>
                <w:sz w:val="18"/>
                <w:szCs w:val="20"/>
              </w:rPr>
              <w:t>普通护照</w:t>
            </w:r>
          </w:p>
          <w:p w14:paraId="2989986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05-</w:t>
            </w:r>
            <w:r w:rsidRPr="001725E2">
              <w:rPr>
                <w:rFonts w:hint="eastAsia"/>
                <w:sz w:val="18"/>
                <w:szCs w:val="20"/>
              </w:rPr>
              <w:t>外交护照</w:t>
            </w:r>
          </w:p>
          <w:p w14:paraId="1EA8FCBE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06-</w:t>
            </w:r>
            <w:r w:rsidRPr="001725E2">
              <w:rPr>
                <w:rFonts w:hint="eastAsia"/>
                <w:sz w:val="18"/>
                <w:szCs w:val="20"/>
              </w:rPr>
              <w:t>公务护照</w:t>
            </w:r>
          </w:p>
          <w:p w14:paraId="53F4BD85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07-</w:t>
            </w:r>
            <w:r w:rsidRPr="001725E2">
              <w:rPr>
                <w:rFonts w:hint="eastAsia"/>
                <w:sz w:val="18"/>
                <w:szCs w:val="20"/>
              </w:rPr>
              <w:t>公务普通护照</w:t>
            </w:r>
          </w:p>
          <w:p w14:paraId="6F176F81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08-</w:t>
            </w:r>
            <w:r w:rsidRPr="001725E2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711DA00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09-</w:t>
            </w:r>
            <w:r w:rsidRPr="001725E2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1891D3B0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10-</w:t>
            </w:r>
            <w:r w:rsidRPr="001725E2">
              <w:rPr>
                <w:rFonts w:hint="eastAsia"/>
                <w:sz w:val="18"/>
                <w:szCs w:val="20"/>
              </w:rPr>
              <w:t>人民警察证</w:t>
            </w:r>
          </w:p>
          <w:p w14:paraId="2D72CCF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11-</w:t>
            </w:r>
            <w:r w:rsidRPr="001725E2">
              <w:rPr>
                <w:rFonts w:hint="eastAsia"/>
                <w:sz w:val="18"/>
                <w:szCs w:val="20"/>
              </w:rPr>
              <w:t>港澳居民居住证</w:t>
            </w:r>
          </w:p>
          <w:p w14:paraId="282F261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12-</w:t>
            </w:r>
            <w:r w:rsidRPr="001725E2">
              <w:rPr>
                <w:rFonts w:hint="eastAsia"/>
                <w:sz w:val="18"/>
                <w:szCs w:val="20"/>
              </w:rPr>
              <w:t>台湾居民居住证</w:t>
            </w:r>
          </w:p>
          <w:p w14:paraId="33D5C0FC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13-</w:t>
            </w:r>
            <w:r w:rsidRPr="001725E2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2A5961F5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14-</w:t>
            </w:r>
            <w:r w:rsidRPr="001725E2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420FC8B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15-</w:t>
            </w:r>
            <w:r w:rsidRPr="001725E2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729531EF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16-</w:t>
            </w:r>
            <w:r w:rsidRPr="001725E2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60A982E7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17-</w:t>
            </w:r>
            <w:r w:rsidRPr="001725E2">
              <w:rPr>
                <w:rFonts w:hint="eastAsia"/>
                <w:sz w:val="18"/>
                <w:szCs w:val="20"/>
              </w:rPr>
              <w:t>外国人临时居留证</w:t>
            </w:r>
          </w:p>
          <w:p w14:paraId="620FB31B" w14:textId="77777777" w:rsidR="001725E2" w:rsidRPr="001725E2" w:rsidRDefault="001725E2" w:rsidP="001725E2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18-</w:t>
            </w:r>
            <w:r w:rsidRPr="001725E2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1725E2" w14:paraId="58DF67C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CA3B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E80A" w14:textId="77777777" w:rsidR="001725E2" w:rsidRDefault="001725E2" w:rsidP="001725E2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A0B9" w14:textId="77777777" w:rsidR="001725E2" w:rsidRDefault="001725E2" w:rsidP="001725E2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B1EC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86F9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C8EF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填写信托客户证件号码。</w:t>
            </w:r>
          </w:p>
        </w:tc>
      </w:tr>
      <w:tr w:rsidR="001725E2" w14:paraId="7A87BFDC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10A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7B63" w14:textId="77777777" w:rsidR="001725E2" w:rsidRDefault="001725E2" w:rsidP="001725E2">
            <w:r>
              <w:rPr>
                <w:rFonts w:hint="eastAsia"/>
              </w:rPr>
              <w:t>XB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6BFE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FD2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BF3E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性别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935B" w14:textId="77777777" w:rsidR="00F65621" w:rsidRPr="00184D29" w:rsidRDefault="00F65621" w:rsidP="001725E2">
            <w:pPr>
              <w:rPr>
                <w:b/>
                <w:bCs/>
                <w:sz w:val="18"/>
                <w:szCs w:val="20"/>
              </w:rPr>
            </w:pPr>
            <w:r w:rsidRPr="00184D29">
              <w:rPr>
                <w:rFonts w:hint="eastAsia"/>
                <w:b/>
                <w:bCs/>
                <w:sz w:val="18"/>
                <w:szCs w:val="20"/>
              </w:rPr>
              <w:t>性别</w:t>
            </w:r>
            <w:r w:rsidR="001725E2" w:rsidRPr="00184D29">
              <w:rPr>
                <w:rFonts w:hint="eastAsia"/>
                <w:b/>
                <w:bCs/>
                <w:sz w:val="18"/>
                <w:szCs w:val="20"/>
              </w:rPr>
              <w:t>(3002)</w:t>
            </w:r>
            <w:r w:rsidRPr="00184D29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B6FB7C4" w14:textId="77777777" w:rsidR="00F65621" w:rsidRDefault="00F65621" w:rsidP="00F65621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1-</w:t>
            </w:r>
            <w:r w:rsidR="001725E2" w:rsidRPr="001725E2">
              <w:rPr>
                <w:rFonts w:hint="eastAsia"/>
                <w:sz w:val="18"/>
                <w:szCs w:val="20"/>
              </w:rPr>
              <w:t>男</w:t>
            </w:r>
          </w:p>
          <w:p w14:paraId="17E9AC68" w14:textId="77777777" w:rsidR="001725E2" w:rsidRPr="001725E2" w:rsidRDefault="00F65621" w:rsidP="00F65621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 w:rsidR="001725E2" w:rsidRPr="001725E2">
              <w:rPr>
                <w:rFonts w:hint="eastAsia"/>
                <w:sz w:val="18"/>
                <w:szCs w:val="20"/>
              </w:rPr>
              <w:t>女</w:t>
            </w:r>
          </w:p>
        </w:tc>
      </w:tr>
      <w:tr w:rsidR="001725E2" w14:paraId="74569D2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4FF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5FB8" w14:textId="77777777" w:rsidR="001725E2" w:rsidRDefault="001725E2" w:rsidP="001725E2">
            <w:r>
              <w:rPr>
                <w:rFonts w:hint="eastAsia"/>
              </w:rPr>
              <w:t>CSNF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709" w14:textId="77777777" w:rsidR="001725E2" w:rsidRDefault="001725E2" w:rsidP="001725E2">
            <w:r>
              <w:rPr>
                <w:rFonts w:hint="eastAsia"/>
              </w:rPr>
              <w:t>NVARCHAR(4)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28CB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DA41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出生年份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8F4E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填写客户出生年份</w:t>
            </w:r>
          </w:p>
        </w:tc>
      </w:tr>
      <w:tr w:rsidR="001725E2" w14:paraId="60EB2470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6D5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59AE" w14:textId="77777777" w:rsidR="001725E2" w:rsidRDefault="001725E2" w:rsidP="001725E2">
            <w:r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2F18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7F1D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BBE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6A8F" w14:textId="77777777" w:rsidR="001725E2" w:rsidRPr="001223AE" w:rsidRDefault="001223AE" w:rsidP="001725E2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7309DF4" w14:textId="77777777" w:rsidR="001223AE" w:rsidRDefault="001223AE" w:rsidP="001223AE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4F2887B6" w14:textId="77777777" w:rsidR="001223AE" w:rsidRPr="001725E2" w:rsidRDefault="001223AE" w:rsidP="001223AE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725E2" w14:paraId="14AB6A11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B5EE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2BBF" w14:textId="77777777" w:rsidR="001725E2" w:rsidRDefault="001725E2" w:rsidP="001725E2">
            <w:r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38BF" w14:textId="77777777" w:rsidR="001725E2" w:rsidRDefault="001725E2" w:rsidP="001725E2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C29D" w14:textId="77777777" w:rsidR="001725E2" w:rsidRDefault="001725E2" w:rsidP="001725E2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E8F7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FCCE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填写客户的信托受益权账户编码</w:t>
            </w:r>
          </w:p>
        </w:tc>
      </w:tr>
      <w:tr w:rsidR="001725E2" w14:paraId="3768A368" w14:textId="77777777" w:rsidTr="00F347B5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D224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58E4" w14:textId="77777777" w:rsidR="001725E2" w:rsidRDefault="001725E2" w:rsidP="001725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E3F2" w14:textId="77777777" w:rsidR="001725E2" w:rsidRDefault="001725E2" w:rsidP="001725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6878" w14:textId="77777777" w:rsidR="001725E2" w:rsidRDefault="001725E2" w:rsidP="001725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5AE38" w14:textId="77777777" w:rsidR="001725E2" w:rsidRPr="001725E2" w:rsidRDefault="001725E2" w:rsidP="001725E2">
            <w:pPr>
              <w:rPr>
                <w:color w:val="000000"/>
                <w:sz w:val="18"/>
                <w:szCs w:val="20"/>
              </w:rPr>
            </w:pPr>
            <w:r w:rsidRPr="001725E2">
              <w:rPr>
                <w:rFonts w:hint="eastAsia"/>
                <w:color w:val="000000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601A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填写信托客户所属国籍</w:t>
            </w:r>
            <w:r w:rsidR="00273CC3"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  <w:tr w:rsidR="00F07ABE" w14:paraId="248AEC2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19E14" w14:textId="77777777" w:rsidR="00F07ABE" w:rsidRDefault="00F07ABE" w:rsidP="00F07ABE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422E" w14:textId="77777777" w:rsidR="00F07ABE" w:rsidRDefault="00F07ABE" w:rsidP="00F07ABE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9B2E" w14:textId="77777777" w:rsidR="00F07ABE" w:rsidRDefault="00F07ABE" w:rsidP="00F07AB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FD97" w14:textId="77777777" w:rsidR="00F07AB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6771" w14:textId="77777777" w:rsidR="00F07ABE" w:rsidRPr="001725E2" w:rsidRDefault="00F07ABE" w:rsidP="00F07ABE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2EDE" w14:textId="77777777" w:rsidR="00F07ABE" w:rsidRDefault="00F07ABE" w:rsidP="00F07ABE"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F07ABE" w14:paraId="548895F6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E84B" w14:textId="77777777" w:rsidR="00F07ABE" w:rsidRDefault="00F07ABE" w:rsidP="00F07ABE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4157" w14:textId="77777777" w:rsidR="00F07ABE" w:rsidRDefault="00F07ABE" w:rsidP="00F07ABE">
            <w:r>
              <w:rPr>
                <w:rFonts w:hint="eastAsia"/>
              </w:rPr>
              <w:t>JZDQ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7403" w14:textId="77777777" w:rsidR="00F07ABE" w:rsidRDefault="00F07ABE" w:rsidP="00F07AB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480F" w14:textId="77777777" w:rsidR="00F07ABE" w:rsidRDefault="00F07ABE" w:rsidP="00F07AB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22AF" w14:textId="77777777" w:rsidR="00F07ABE" w:rsidRPr="001725E2" w:rsidRDefault="00F07ABE" w:rsidP="00F07ABE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居住地区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6160" w14:textId="77777777" w:rsidR="00F07ABE" w:rsidRDefault="00F07ABE" w:rsidP="00F07ABE">
            <w:r w:rsidRPr="00A57B5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A57B58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725E2" w14:paraId="1B474A6E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266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2956" w14:textId="77777777" w:rsidR="001725E2" w:rsidRDefault="001725E2" w:rsidP="001725E2">
            <w:r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B09E" w14:textId="77777777" w:rsidR="001725E2" w:rsidRDefault="001725E2" w:rsidP="001725E2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7837" w14:textId="77777777" w:rsidR="001725E2" w:rsidRDefault="001725E2" w:rsidP="001725E2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8F27" w14:textId="77777777" w:rsidR="001725E2" w:rsidRPr="001725E2" w:rsidRDefault="001725E2" w:rsidP="001725E2">
            <w:pPr>
              <w:rPr>
                <w:color w:val="000000"/>
                <w:sz w:val="18"/>
                <w:szCs w:val="20"/>
              </w:rPr>
            </w:pPr>
            <w:r w:rsidRPr="001725E2">
              <w:rPr>
                <w:rFonts w:hint="eastAsia"/>
                <w:color w:val="000000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9559" w14:textId="77777777" w:rsidR="001725E2" w:rsidRPr="00273CC3" w:rsidRDefault="001725E2" w:rsidP="001725E2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填写信托客户通讯方式</w:t>
            </w:r>
          </w:p>
        </w:tc>
      </w:tr>
      <w:tr w:rsidR="001725E2" w14:paraId="66C1345F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224C" w14:textId="77777777" w:rsidR="001725E2" w:rsidRDefault="001725E2" w:rsidP="001725E2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38A44" w14:textId="77777777" w:rsidR="001725E2" w:rsidRDefault="001725E2" w:rsidP="001725E2">
            <w:r>
              <w:rPr>
                <w:rFonts w:hint="eastAsia"/>
              </w:rPr>
              <w:t>BGSYGBS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FF35" w14:textId="77777777" w:rsidR="001725E2" w:rsidRDefault="001725E2" w:rsidP="001725E2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A906A" w14:textId="77777777" w:rsidR="001725E2" w:rsidRDefault="001725E2" w:rsidP="001725E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E528" w14:textId="77777777" w:rsidR="001725E2" w:rsidRPr="001725E2" w:rsidRDefault="001725E2" w:rsidP="001725E2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本公司员工标识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27A4" w14:textId="77777777" w:rsidR="00273CC3" w:rsidRPr="001223AE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7539EEF" w14:textId="77777777" w:rsidR="00273CC3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E05274B" w14:textId="77777777" w:rsidR="001725E2" w:rsidRPr="001725E2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273CC3" w14:paraId="450B7E6B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0F55" w14:textId="77777777" w:rsidR="00273CC3" w:rsidRDefault="00273CC3" w:rsidP="00273CC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FC29" w14:textId="77777777" w:rsidR="00273CC3" w:rsidRDefault="00273CC3" w:rsidP="00273CC3">
            <w:r>
              <w:rPr>
                <w:rFonts w:hint="eastAsia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60EC" w14:textId="77777777" w:rsidR="00273CC3" w:rsidRDefault="00273CC3" w:rsidP="00273CC3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2821" w14:textId="77777777" w:rsidR="00273CC3" w:rsidRDefault="00273CC3" w:rsidP="00273CC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777F" w14:textId="77777777" w:rsidR="00273CC3" w:rsidRPr="001725E2" w:rsidRDefault="00273CC3" w:rsidP="00273CC3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022" w14:textId="77777777" w:rsidR="00273CC3" w:rsidRPr="001223AE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3FAC648" w14:textId="77777777" w:rsidR="00273CC3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56959F42" w14:textId="77777777" w:rsidR="00273CC3" w:rsidRPr="001725E2" w:rsidRDefault="00273CC3" w:rsidP="00273CC3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273CC3" w14:paraId="102CA004" w14:textId="77777777" w:rsidTr="00F347B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DA7BC" w14:textId="77777777" w:rsidR="00273CC3" w:rsidRDefault="00273CC3" w:rsidP="00273CC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C178" w14:textId="77777777" w:rsidR="00273CC3" w:rsidRDefault="00273CC3" w:rsidP="00273CC3">
            <w:r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0132" w14:textId="77777777" w:rsidR="00273CC3" w:rsidRDefault="00273CC3" w:rsidP="00273CC3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A484" w14:textId="77777777" w:rsidR="00273CC3" w:rsidRDefault="00273CC3" w:rsidP="00273CC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557C" w14:textId="77777777" w:rsidR="00273CC3" w:rsidRPr="001725E2" w:rsidRDefault="00273CC3" w:rsidP="00273CC3">
            <w:pPr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67B6" w14:textId="77777777" w:rsidR="00273CC3" w:rsidRPr="00273CC3" w:rsidRDefault="00273CC3" w:rsidP="00273CC3">
            <w:pPr>
              <w:rPr>
                <w:b/>
                <w:bCs/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填写关联方编号</w:t>
            </w:r>
          </w:p>
        </w:tc>
      </w:tr>
    </w:tbl>
    <w:p w14:paraId="1B036656" w14:textId="77777777" w:rsidR="00C356DC" w:rsidRPr="00B003E0" w:rsidRDefault="00C356DC" w:rsidP="00C356DC"/>
    <w:p w14:paraId="6C79C383" w14:textId="77777777" w:rsidR="00697BE3" w:rsidRDefault="00697BE3" w:rsidP="00697BE3">
      <w:r>
        <w:rPr>
          <w:rFonts w:hint="eastAsia"/>
        </w:rPr>
        <w:t>注：</w:t>
      </w:r>
    </w:p>
    <w:p w14:paraId="164E635E" w14:textId="77777777" w:rsidR="00697BE3" w:rsidRPr="00697BE3" w:rsidRDefault="00697BE3" w:rsidP="00697BE3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当“所属国别”选择中华人民共和国、中国香港特别行政区、中国澳门特别行政区、中国台湾的，</w:t>
      </w:r>
      <w:r w:rsidR="00CD46BD">
        <w:rPr>
          <w:rFonts w:hint="eastAsia"/>
        </w:rPr>
        <w:t>“所属地区”</w:t>
      </w:r>
      <w:r>
        <w:rPr>
          <w:rFonts w:hint="eastAsia"/>
        </w:rPr>
        <w:t>需要填写</w:t>
      </w:r>
    </w:p>
    <w:p w14:paraId="5846BA7B" w14:textId="77777777" w:rsidR="00C356DC" w:rsidRDefault="00C356DC" w:rsidP="00C356DC">
      <w:pPr>
        <w:pStyle w:val="2"/>
        <w:numPr>
          <w:ilvl w:val="1"/>
          <w:numId w:val="1"/>
        </w:numPr>
      </w:pPr>
      <w:r>
        <w:rPr>
          <w:rFonts w:hint="eastAsia"/>
        </w:rPr>
        <w:t>信托客户（机构）</w:t>
      </w:r>
    </w:p>
    <w:p w14:paraId="2C6CD667" w14:textId="50F27433" w:rsidR="00E12D75" w:rsidRDefault="00E12D75" w:rsidP="00E12D75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</w:t>
      </w:r>
      <w:r>
        <w:rPr>
          <w:b/>
          <w:bCs/>
          <w:color w:val="000099"/>
        </w:rPr>
        <w:t>2</w:t>
      </w:r>
      <w:r w:rsidRPr="00E12D75">
        <w:rPr>
          <w:b/>
          <w:bCs/>
          <w:color w:val="000099"/>
        </w:rPr>
        <w:t>XTKHJG</w:t>
      </w:r>
    </w:p>
    <w:p w14:paraId="0060AC56" w14:textId="61C7C552" w:rsidR="00982575" w:rsidRPr="00982575" w:rsidRDefault="00982575" w:rsidP="00E12D75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260"/>
      </w:tblGrid>
      <w:tr w:rsidR="00E12D75" w:rsidRPr="00F65621" w14:paraId="2EEF4DC7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669FF7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B7A4E1A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E12F510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8505ACD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DB84B34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229F6D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C151B" w14:paraId="0B8B635C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A3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DBD" w14:textId="77777777" w:rsidR="009C151B" w:rsidRPr="002E702D" w:rsidRDefault="009C151B" w:rsidP="009C151B">
            <w:r w:rsidRPr="002E702D"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9EDE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7102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22B5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5073" w14:textId="77777777" w:rsidR="009C151B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)(3003):</w:t>
            </w:r>
          </w:p>
          <w:p w14:paraId="1E340553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1-</w:t>
            </w:r>
            <w:r w:rsidRPr="009C151B">
              <w:rPr>
                <w:rFonts w:hint="eastAsia"/>
                <w:sz w:val="18"/>
                <w:szCs w:val="20"/>
              </w:rPr>
              <w:t>银行</w:t>
            </w:r>
          </w:p>
          <w:p w14:paraId="4CBD07CF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2-</w:t>
            </w:r>
            <w:r w:rsidRPr="009C151B">
              <w:rPr>
                <w:rFonts w:hint="eastAsia"/>
                <w:sz w:val="18"/>
                <w:szCs w:val="20"/>
              </w:rPr>
              <w:t>证券公司或下属资管子公司</w:t>
            </w:r>
          </w:p>
          <w:p w14:paraId="0AE1750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3-</w:t>
            </w:r>
            <w:r w:rsidRPr="009C151B">
              <w:rPr>
                <w:rFonts w:hint="eastAsia"/>
                <w:sz w:val="18"/>
                <w:szCs w:val="20"/>
              </w:rPr>
              <w:t>基金公司或基金子公司</w:t>
            </w:r>
          </w:p>
          <w:p w14:paraId="0654604C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4-</w:t>
            </w:r>
            <w:r w:rsidRPr="009C151B">
              <w:rPr>
                <w:rFonts w:hint="eastAsia"/>
                <w:sz w:val="18"/>
                <w:szCs w:val="20"/>
              </w:rPr>
              <w:t>保险公司</w:t>
            </w:r>
          </w:p>
          <w:p w14:paraId="6DFEFEA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5-</w:t>
            </w:r>
            <w:r w:rsidRPr="009C151B">
              <w:rPr>
                <w:rFonts w:hint="eastAsia"/>
                <w:sz w:val="18"/>
                <w:szCs w:val="20"/>
              </w:rPr>
              <w:t>信托公司</w:t>
            </w:r>
          </w:p>
          <w:p w14:paraId="6A7C2B9A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6-</w:t>
            </w:r>
            <w:r w:rsidRPr="009C151B">
              <w:rPr>
                <w:rFonts w:hint="eastAsia"/>
                <w:sz w:val="18"/>
                <w:szCs w:val="20"/>
              </w:rPr>
              <w:t>银行理财子公司</w:t>
            </w:r>
            <w:r w:rsidRPr="009C151B">
              <w:rPr>
                <w:rFonts w:hint="eastAsia"/>
                <w:sz w:val="18"/>
                <w:szCs w:val="20"/>
              </w:rPr>
              <w:t xml:space="preserve"> </w:t>
            </w:r>
          </w:p>
          <w:p w14:paraId="38A1922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7-</w:t>
            </w:r>
            <w:r w:rsidRPr="009C151B">
              <w:rPr>
                <w:rFonts w:hint="eastAsia"/>
                <w:sz w:val="18"/>
                <w:szCs w:val="20"/>
              </w:rPr>
              <w:t>私募基金管理人</w:t>
            </w:r>
          </w:p>
          <w:p w14:paraId="2971C362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8-</w:t>
            </w:r>
            <w:r w:rsidRPr="009C151B">
              <w:rPr>
                <w:rFonts w:hint="eastAsia"/>
                <w:sz w:val="18"/>
                <w:szCs w:val="20"/>
              </w:rPr>
              <w:t>其他金融机构</w:t>
            </w:r>
          </w:p>
          <w:p w14:paraId="0C6143D2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9-</w:t>
            </w:r>
            <w:r w:rsidRPr="009C151B">
              <w:rPr>
                <w:rFonts w:hint="eastAsia"/>
                <w:sz w:val="18"/>
                <w:szCs w:val="20"/>
              </w:rPr>
              <w:t>普通法人机构（非金融）</w:t>
            </w:r>
          </w:p>
          <w:p w14:paraId="0A739221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10-</w:t>
            </w:r>
            <w:r w:rsidRPr="009C151B">
              <w:rPr>
                <w:rFonts w:hint="eastAsia"/>
                <w:sz w:val="18"/>
                <w:szCs w:val="20"/>
              </w:rPr>
              <w:t>普通非法人机构（非金融）</w:t>
            </w:r>
          </w:p>
          <w:p w14:paraId="0EB9B05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11-</w:t>
            </w:r>
            <w:r w:rsidRPr="009C151B">
              <w:rPr>
                <w:rFonts w:hint="eastAsia"/>
                <w:sz w:val="18"/>
                <w:szCs w:val="20"/>
              </w:rPr>
              <w:t>政府类</w:t>
            </w:r>
          </w:p>
          <w:p w14:paraId="04AFB85B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12-</w:t>
            </w:r>
            <w:r w:rsidRPr="009C151B">
              <w:rPr>
                <w:rFonts w:hint="eastAsia"/>
                <w:sz w:val="18"/>
                <w:szCs w:val="20"/>
              </w:rPr>
              <w:t>合伙企业</w:t>
            </w:r>
          </w:p>
          <w:p w14:paraId="644022FE" w14:textId="77777777" w:rsidR="009C151B" w:rsidRPr="00273CC3" w:rsidRDefault="009C151B" w:rsidP="009C151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lastRenderedPageBreak/>
              <w:t>13-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9C151B" w14:paraId="4BAC1275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8846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ED0D" w14:textId="77777777" w:rsidR="009C151B" w:rsidRPr="002E702D" w:rsidRDefault="009C151B" w:rsidP="009C151B">
            <w:r w:rsidRPr="002E702D"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DCDF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25FD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1F9F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DFE4" w14:textId="77777777" w:rsidR="009C151B" w:rsidRPr="00273CC3" w:rsidRDefault="0074213A" w:rsidP="009C151B">
            <w:pPr>
              <w:rPr>
                <w:b/>
                <w:bCs/>
                <w:sz w:val="18"/>
                <w:szCs w:val="20"/>
              </w:rPr>
            </w:pPr>
            <w:r w:rsidRPr="0074213A">
              <w:rPr>
                <w:rFonts w:hint="eastAsia"/>
                <w:b/>
                <w:bCs/>
                <w:sz w:val="18"/>
                <w:szCs w:val="20"/>
              </w:rPr>
              <w:t>金融机构以银保监会金融机构许可证登记名称为准</w:t>
            </w:r>
          </w:p>
        </w:tc>
      </w:tr>
      <w:tr w:rsidR="009C151B" w14:paraId="11D09885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A3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4143" w14:textId="77777777" w:rsidR="009C151B" w:rsidRPr="002E702D" w:rsidRDefault="009C151B" w:rsidP="009C151B">
            <w:r w:rsidRPr="002E702D"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8107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3A5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C36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1118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5008E65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CEC8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856E" w14:textId="77777777" w:rsidR="009C151B" w:rsidRPr="002E702D" w:rsidRDefault="009C151B" w:rsidP="009C151B">
            <w:r w:rsidRPr="002E702D">
              <w:rPr>
                <w:rFonts w:hint="eastAsia"/>
              </w:rPr>
              <w:t>JGKHSHXYDM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9E56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06C2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1F30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机构客户统一社会信用代码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3EB2" w14:textId="77777777" w:rsidR="009C151B" w:rsidRPr="00273CC3" w:rsidRDefault="0074213A" w:rsidP="009C151B">
            <w:pPr>
              <w:rPr>
                <w:b/>
                <w:bCs/>
                <w:sz w:val="18"/>
                <w:szCs w:val="20"/>
              </w:rPr>
            </w:pPr>
            <w:r w:rsidRPr="0074213A">
              <w:rPr>
                <w:rFonts w:hint="eastAsia"/>
                <w:b/>
                <w:bCs/>
                <w:sz w:val="18"/>
                <w:szCs w:val="20"/>
              </w:rPr>
              <w:t>机构客户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位统一社会信用代码，境外机构填报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个</w:t>
            </w:r>
            <w:r w:rsidRPr="0074213A">
              <w:rPr>
                <w:rFonts w:hint="eastAsia"/>
                <w:b/>
                <w:bCs/>
                <w:sz w:val="18"/>
                <w:szCs w:val="20"/>
              </w:rPr>
              <w:t>0</w:t>
            </w:r>
          </w:p>
        </w:tc>
      </w:tr>
      <w:tr w:rsidR="009C151B" w14:paraId="4F25FC2E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645E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10CF" w14:textId="77777777" w:rsidR="009C151B" w:rsidRPr="002E702D" w:rsidRDefault="009C151B" w:rsidP="009C151B">
            <w:r w:rsidRPr="002E702D"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CAEA" w14:textId="77777777" w:rsidR="009C151B" w:rsidRPr="002E702D" w:rsidRDefault="009C151B" w:rsidP="009C151B">
            <w:r w:rsidRPr="002E702D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3FCF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C901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1F47" w14:textId="77777777" w:rsidR="009C151B" w:rsidRPr="001223AE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013C08E" w14:textId="77777777" w:rsid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70CEF8A6" w14:textId="77777777" w:rsidR="009C151B" w:rsidRPr="001725E2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C151B" w14:paraId="0DFF760B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3E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E997" w14:textId="77777777" w:rsidR="009C151B" w:rsidRPr="002E702D" w:rsidRDefault="009C151B" w:rsidP="009C151B">
            <w:r w:rsidRPr="002E702D"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003A" w14:textId="77777777" w:rsidR="009C151B" w:rsidRPr="002E702D" w:rsidRDefault="009C151B" w:rsidP="009C151B">
            <w:r w:rsidRPr="002E702D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77A7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1F8E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54EB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  <w:tr w:rsidR="009C151B" w14:paraId="14C35EAA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4017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7FC2" w14:textId="77777777" w:rsidR="009C151B" w:rsidRPr="002E702D" w:rsidRDefault="009C151B" w:rsidP="009C151B">
            <w:r w:rsidRPr="002E702D">
              <w:rPr>
                <w:rFonts w:hint="eastAsia"/>
              </w:rPr>
              <w:t>FDDBR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14D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E047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06FD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法定代表人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1A36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08294EC1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5974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8BBC" w14:textId="77777777" w:rsidR="009C151B" w:rsidRPr="002E702D" w:rsidRDefault="009C151B" w:rsidP="009C151B">
            <w:r w:rsidRPr="002E702D">
              <w:rPr>
                <w:rFonts w:hint="eastAsia"/>
              </w:rPr>
              <w:t>FDDBRZJLX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87E9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BC9A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3A4F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法定代表人证件类型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C4CA" w14:textId="77777777" w:rsidR="009C151B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)2004</w:t>
            </w:r>
            <w:r>
              <w:rPr>
                <w:b/>
                <w:bCs/>
                <w:sz w:val="18"/>
                <w:szCs w:val="20"/>
              </w:rPr>
              <w:t>:</w:t>
            </w:r>
          </w:p>
          <w:p w14:paraId="0D3D35E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21-</w:t>
            </w:r>
            <w:r w:rsidRPr="009C151B">
              <w:rPr>
                <w:rFonts w:hint="eastAsia"/>
                <w:sz w:val="18"/>
                <w:szCs w:val="20"/>
              </w:rPr>
              <w:t>组织机构代码</w:t>
            </w:r>
          </w:p>
          <w:p w14:paraId="004A95F3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22-</w:t>
            </w:r>
            <w:r w:rsidRPr="009C151B">
              <w:rPr>
                <w:rFonts w:hint="eastAsia"/>
                <w:sz w:val="18"/>
                <w:szCs w:val="20"/>
              </w:rPr>
              <w:t>营业执照号</w:t>
            </w:r>
            <w:r w:rsidRPr="009C151B">
              <w:rPr>
                <w:rFonts w:hint="eastAsia"/>
                <w:sz w:val="18"/>
                <w:szCs w:val="20"/>
              </w:rPr>
              <w:t>(</w:t>
            </w:r>
            <w:r w:rsidRPr="009C151B">
              <w:rPr>
                <w:rFonts w:hint="eastAsia"/>
                <w:sz w:val="18"/>
                <w:szCs w:val="20"/>
              </w:rPr>
              <w:t>工商注册号</w:t>
            </w:r>
            <w:r w:rsidRPr="009C151B">
              <w:rPr>
                <w:rFonts w:hint="eastAsia"/>
                <w:sz w:val="18"/>
                <w:szCs w:val="20"/>
              </w:rPr>
              <w:t>)</w:t>
            </w:r>
          </w:p>
          <w:p w14:paraId="48673E61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23-</w:t>
            </w:r>
            <w:r w:rsidRPr="009C151B">
              <w:rPr>
                <w:rFonts w:hint="eastAsia"/>
                <w:sz w:val="18"/>
                <w:szCs w:val="20"/>
              </w:rPr>
              <w:t>社会信用代码</w:t>
            </w:r>
          </w:p>
          <w:p w14:paraId="3BD0E46F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24-</w:t>
            </w:r>
            <w:r w:rsidRPr="009C151B">
              <w:rPr>
                <w:rFonts w:hint="eastAsia"/>
                <w:sz w:val="18"/>
                <w:szCs w:val="20"/>
              </w:rPr>
              <w:t>事业单位证书号</w:t>
            </w:r>
          </w:p>
          <w:p w14:paraId="57D84C5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25-</w:t>
            </w:r>
            <w:r w:rsidRPr="009C151B">
              <w:rPr>
                <w:rFonts w:hint="eastAsia"/>
                <w:sz w:val="18"/>
                <w:szCs w:val="20"/>
              </w:rPr>
              <w:t>社会团体登记号</w:t>
            </w:r>
          </w:p>
          <w:p w14:paraId="1FF59387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26-</w:t>
            </w:r>
            <w:r w:rsidRPr="009C151B">
              <w:rPr>
                <w:rFonts w:hint="eastAsia"/>
                <w:sz w:val="18"/>
                <w:szCs w:val="20"/>
              </w:rPr>
              <w:t>机关法人成立批文</w:t>
            </w:r>
          </w:p>
          <w:p w14:paraId="2B29676E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31-</w:t>
            </w:r>
            <w:r w:rsidRPr="009C151B">
              <w:rPr>
                <w:rFonts w:hint="eastAsia"/>
                <w:sz w:val="18"/>
                <w:szCs w:val="20"/>
              </w:rPr>
              <w:t>登记信息</w:t>
            </w:r>
          </w:p>
          <w:p w14:paraId="6E71A214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32-</w:t>
            </w:r>
            <w:r w:rsidRPr="009C151B">
              <w:rPr>
                <w:rFonts w:hint="eastAsia"/>
                <w:sz w:val="18"/>
                <w:szCs w:val="20"/>
              </w:rPr>
              <w:t>信托产品登记编码</w:t>
            </w:r>
          </w:p>
          <w:p w14:paraId="1863BF2C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33-</w:t>
            </w:r>
            <w:r w:rsidRPr="009C151B">
              <w:rPr>
                <w:rFonts w:hint="eastAsia"/>
                <w:sz w:val="18"/>
                <w:szCs w:val="20"/>
              </w:rPr>
              <w:t>业务许可证</w:t>
            </w:r>
          </w:p>
          <w:p w14:paraId="45A9AFA9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34-</w:t>
            </w:r>
            <w:r w:rsidRPr="009C151B">
              <w:rPr>
                <w:rFonts w:hint="eastAsia"/>
                <w:sz w:val="18"/>
                <w:szCs w:val="20"/>
              </w:rPr>
              <w:t>法人登记证</w:t>
            </w:r>
          </w:p>
          <w:p w14:paraId="19C4B479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35-</w:t>
            </w:r>
            <w:r w:rsidRPr="009C151B">
              <w:rPr>
                <w:rFonts w:hint="eastAsia"/>
                <w:sz w:val="18"/>
                <w:szCs w:val="20"/>
              </w:rPr>
              <w:t>备案证明</w:t>
            </w:r>
          </w:p>
          <w:p w14:paraId="2A4C43C6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36-</w:t>
            </w:r>
            <w:r w:rsidRPr="009C151B">
              <w:rPr>
                <w:rFonts w:hint="eastAsia"/>
                <w:sz w:val="18"/>
                <w:szCs w:val="20"/>
              </w:rPr>
              <w:t>批文</w:t>
            </w:r>
          </w:p>
          <w:p w14:paraId="4AD0D726" w14:textId="77777777" w:rsidR="009C151B" w:rsidRP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37-</w:t>
            </w:r>
            <w:r w:rsidRPr="009C151B">
              <w:rPr>
                <w:rFonts w:hint="eastAsia"/>
                <w:sz w:val="18"/>
                <w:szCs w:val="20"/>
              </w:rPr>
              <w:t>确认函</w:t>
            </w:r>
          </w:p>
          <w:p w14:paraId="48DAACF0" w14:textId="77777777" w:rsidR="009C151B" w:rsidRPr="00273CC3" w:rsidRDefault="009C151B" w:rsidP="009C151B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99-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74213A" w14:paraId="25013137" w14:textId="77777777" w:rsidTr="00E37578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F43E" w14:textId="77777777" w:rsidR="0074213A" w:rsidRDefault="0074213A" w:rsidP="0074213A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5DB" w14:textId="77777777" w:rsidR="0074213A" w:rsidRDefault="0074213A" w:rsidP="007421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FDDBRZJHM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966" w14:textId="77777777" w:rsidR="0074213A" w:rsidRDefault="0074213A" w:rsidP="007421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5BE6" w14:textId="77777777" w:rsidR="0074213A" w:rsidRDefault="0074213A" w:rsidP="0074213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6B55" w14:textId="77777777" w:rsidR="0074213A" w:rsidRPr="009C151B" w:rsidRDefault="0074213A" w:rsidP="0074213A">
            <w:pPr>
              <w:rPr>
                <w:color w:val="000000"/>
                <w:sz w:val="18"/>
                <w:szCs w:val="20"/>
              </w:rPr>
            </w:pPr>
            <w:r w:rsidRPr="009C151B">
              <w:rPr>
                <w:rFonts w:hint="eastAsia"/>
                <w:color w:val="000000"/>
                <w:sz w:val="18"/>
                <w:szCs w:val="20"/>
              </w:rPr>
              <w:t>法定代表人证件号码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817C" w14:textId="77777777" w:rsidR="0074213A" w:rsidRPr="00273CC3" w:rsidRDefault="0074213A" w:rsidP="0074213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0C572E" w14:paraId="3429FB67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C32D" w14:textId="77777777" w:rsidR="000C572E" w:rsidRDefault="000C572E" w:rsidP="000C572E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7808" w14:textId="77777777" w:rsidR="000C572E" w:rsidRDefault="000C572E" w:rsidP="000C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86DA" w14:textId="77777777" w:rsidR="000C572E" w:rsidRDefault="000C572E" w:rsidP="000C57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18A9" w14:textId="77777777" w:rsidR="000C572E" w:rsidRDefault="000C572E" w:rsidP="000C572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DF77" w14:textId="77777777" w:rsidR="000C572E" w:rsidRPr="009C151B" w:rsidRDefault="000C572E" w:rsidP="000C572E">
            <w:pPr>
              <w:rPr>
                <w:color w:val="000000"/>
                <w:sz w:val="18"/>
                <w:szCs w:val="20"/>
              </w:rPr>
            </w:pPr>
            <w:r w:rsidRPr="009C151B">
              <w:rPr>
                <w:rFonts w:hint="eastAsia"/>
                <w:color w:val="000000"/>
                <w:sz w:val="18"/>
                <w:szCs w:val="20"/>
              </w:rPr>
              <w:t>所属国别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AA6C" w14:textId="77777777" w:rsidR="000C572E" w:rsidRPr="000C572E" w:rsidRDefault="000C572E" w:rsidP="000C572E">
            <w:pPr>
              <w:rPr>
                <w:b/>
                <w:bCs/>
                <w:sz w:val="18"/>
                <w:szCs w:val="20"/>
              </w:rPr>
            </w:pPr>
            <w:r w:rsidRPr="000C572E">
              <w:rPr>
                <w:rFonts w:hint="eastAsia"/>
                <w:b/>
                <w:bCs/>
                <w:sz w:val="18"/>
                <w:szCs w:val="20"/>
              </w:rPr>
              <w:t>填写信托客户所在国（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1003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0C572E" w14:paraId="3A0A423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7629" w14:textId="77777777" w:rsidR="000C572E" w:rsidRDefault="000C572E" w:rsidP="000C572E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D145" w14:textId="77777777" w:rsidR="000C572E" w:rsidRDefault="000C572E" w:rsidP="000C572E">
            <w:r>
              <w:rPr>
                <w:rFonts w:hint="eastAsia"/>
              </w:rPr>
              <w:t>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1DC2" w14:textId="77777777" w:rsidR="000C572E" w:rsidRDefault="000C572E" w:rsidP="000C572E">
            <w:r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5F36" w14:textId="77777777" w:rsidR="000C572E" w:rsidRDefault="000C572E" w:rsidP="000C572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7C40" w14:textId="77777777" w:rsidR="000C572E" w:rsidRPr="009C151B" w:rsidRDefault="000C572E" w:rsidP="000C572E">
            <w:pPr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所属地区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0CC" w14:textId="77777777" w:rsidR="000C572E" w:rsidRPr="000C572E" w:rsidRDefault="00F07ABE" w:rsidP="000C572E">
            <w:pPr>
              <w:rPr>
                <w:b/>
                <w:bCs/>
                <w:sz w:val="18"/>
                <w:szCs w:val="20"/>
              </w:rPr>
            </w:pPr>
            <w:r w:rsidRPr="006E3DF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位代码填报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9C151B" w14:paraId="6A58215A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E904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038A" w14:textId="77777777" w:rsidR="009C151B" w:rsidRPr="002E702D" w:rsidRDefault="009C151B" w:rsidP="009C151B">
            <w:r w:rsidRPr="002E702D">
              <w:rPr>
                <w:rFonts w:hint="eastAsia"/>
              </w:rPr>
              <w:t>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8ABE" w14:textId="77777777" w:rsidR="009C151B" w:rsidRPr="002E702D" w:rsidRDefault="009C151B" w:rsidP="009C151B">
            <w:r w:rsidRPr="002E702D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6B0D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84E6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通讯地址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47B7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  <w:tr w:rsidR="009C151B" w14:paraId="45B414B4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6CDC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14BC" w14:textId="77777777" w:rsidR="009C151B" w:rsidRPr="002E702D" w:rsidRDefault="009C151B" w:rsidP="009C151B">
            <w:r w:rsidRPr="002E702D">
              <w:rPr>
                <w:rFonts w:hint="eastAsia"/>
              </w:rPr>
              <w:t>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177D" w14:textId="77777777" w:rsidR="009C151B" w:rsidRPr="002E702D" w:rsidRDefault="009C151B" w:rsidP="009C151B">
            <w:r w:rsidRPr="002E702D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9CF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FB45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联系电话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3D4A" w14:textId="77777777" w:rsidR="009C151B" w:rsidRPr="001725E2" w:rsidRDefault="009C151B" w:rsidP="009C151B">
            <w:pPr>
              <w:rPr>
                <w:sz w:val="18"/>
                <w:szCs w:val="20"/>
              </w:rPr>
            </w:pPr>
          </w:p>
        </w:tc>
      </w:tr>
      <w:tr w:rsidR="009C151B" w14:paraId="22E77B11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088C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9D73" w14:textId="77777777" w:rsidR="009C151B" w:rsidRPr="002E702D" w:rsidRDefault="009C151B" w:rsidP="009C151B">
            <w:r w:rsidRPr="002E702D">
              <w:rPr>
                <w:rFonts w:hint="eastAsia"/>
              </w:rPr>
              <w:t>GLFBS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46A0" w14:textId="77777777" w:rsidR="009C151B" w:rsidRPr="002E702D" w:rsidRDefault="009C151B" w:rsidP="009C151B">
            <w:r w:rsidRPr="002E702D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6016" w14:textId="77777777" w:rsidR="009C151B" w:rsidRPr="002E702D" w:rsidRDefault="009C151B" w:rsidP="009C151B">
            <w:pPr>
              <w:jc w:val="center"/>
            </w:pPr>
            <w:r w:rsidRPr="002E702D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FE6A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关联方标识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FADA" w14:textId="77777777" w:rsidR="009C151B" w:rsidRPr="001223AE" w:rsidRDefault="009C151B" w:rsidP="009C151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01586EF1" w14:textId="77777777" w:rsidR="009C151B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8A4BCB0" w14:textId="77777777" w:rsidR="009C151B" w:rsidRPr="001725E2" w:rsidRDefault="009C151B" w:rsidP="009C151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9C151B" w14:paraId="0D5BCF5D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F2ED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C26F8" w14:textId="77777777" w:rsidR="009C151B" w:rsidRPr="002E702D" w:rsidRDefault="009C151B" w:rsidP="009C151B">
            <w:r w:rsidRPr="002E702D"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FCCC4" w14:textId="77777777" w:rsidR="009C151B" w:rsidRPr="002E702D" w:rsidRDefault="009C151B" w:rsidP="009C151B">
            <w:r w:rsidRPr="002E702D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386B" w14:textId="77777777" w:rsidR="009C151B" w:rsidRPr="002E702D" w:rsidRDefault="009C151B" w:rsidP="009C151B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44A12" w14:textId="77777777" w:rsidR="009C151B" w:rsidRPr="002E702D" w:rsidRDefault="009C151B" w:rsidP="009C151B">
            <w:pPr>
              <w:rPr>
                <w:sz w:val="18"/>
                <w:szCs w:val="20"/>
              </w:rPr>
            </w:pPr>
            <w:r w:rsidRPr="002E702D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6F47" w14:textId="77777777" w:rsidR="009C151B" w:rsidRPr="00273CC3" w:rsidRDefault="009C151B" w:rsidP="009C151B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162ECABA" w14:textId="77777777" w:rsidR="00E12D75" w:rsidRPr="00B003E0" w:rsidRDefault="00E12D75" w:rsidP="00E12D75"/>
    <w:p w14:paraId="1C23EDEE" w14:textId="77777777" w:rsidR="00E12D75" w:rsidRDefault="00E12D75" w:rsidP="00E12D75"/>
    <w:p w14:paraId="296B8B52" w14:textId="77777777" w:rsidR="00C356DC" w:rsidRDefault="00C356DC" w:rsidP="00C356DC"/>
    <w:p w14:paraId="1DCC83AF" w14:textId="77777777" w:rsidR="00CD46BD" w:rsidRPr="00CD46BD" w:rsidRDefault="000C572E" w:rsidP="00C356DC">
      <w:pPr>
        <w:rPr>
          <w:b/>
          <w:bCs/>
        </w:rPr>
      </w:pPr>
      <w:r w:rsidRPr="00CD46BD">
        <w:rPr>
          <w:rFonts w:hint="eastAsia"/>
          <w:b/>
          <w:bCs/>
        </w:rPr>
        <w:t>注：</w:t>
      </w:r>
    </w:p>
    <w:p w14:paraId="49E4A192" w14:textId="77777777" w:rsidR="00C356DC" w:rsidRPr="00CD46BD" w:rsidRDefault="000C572E" w:rsidP="00CD46BD">
      <w:pPr>
        <w:pStyle w:val="af0"/>
        <w:numPr>
          <w:ilvl w:val="0"/>
          <w:numId w:val="18"/>
        </w:numPr>
        <w:ind w:firstLineChars="0"/>
        <w:rPr>
          <w:b/>
          <w:bCs/>
        </w:rPr>
      </w:pPr>
      <w:r w:rsidRPr="00CD46BD">
        <w:rPr>
          <w:rFonts w:hint="eastAsia"/>
          <w:b/>
          <w:bCs/>
        </w:rPr>
        <w:t>若客户类型选择</w:t>
      </w:r>
      <w:r w:rsidRPr="00CD46BD">
        <w:rPr>
          <w:rFonts w:hint="eastAsia"/>
          <w:b/>
          <w:bCs/>
        </w:rPr>
        <w:t>11-</w:t>
      </w:r>
      <w:r w:rsidRPr="00CD46BD">
        <w:rPr>
          <w:rFonts w:hint="eastAsia"/>
          <w:b/>
          <w:bCs/>
        </w:rPr>
        <w:t>政府类</w:t>
      </w:r>
      <w:r>
        <w:rPr>
          <w:rFonts w:hint="eastAsia"/>
        </w:rPr>
        <w:t>，以下字段不必填：</w:t>
      </w:r>
      <w:r w:rsidRPr="00CD46BD">
        <w:rPr>
          <w:rFonts w:hint="eastAsia"/>
          <w:b/>
          <w:bCs/>
        </w:rPr>
        <w:t>机构客户统一社会信用代码、是否开立信托受益权账户、信托受益权账户编码、法定代表人、法定代表人证件类型、法定代表人证件号码、所属国别</w:t>
      </w:r>
    </w:p>
    <w:p w14:paraId="63174570" w14:textId="77777777" w:rsidR="00CD46BD" w:rsidRPr="00697BE3" w:rsidRDefault="00CD46BD" w:rsidP="00CD46BD">
      <w:pPr>
        <w:pStyle w:val="af0"/>
        <w:numPr>
          <w:ilvl w:val="0"/>
          <w:numId w:val="18"/>
        </w:numPr>
        <w:ind w:firstLineChars="0"/>
      </w:pPr>
      <w:r w:rsidRPr="00CD46BD">
        <w:rPr>
          <w:rFonts w:hint="eastAsia"/>
          <w:b/>
          <w:bCs/>
        </w:rPr>
        <w:lastRenderedPageBreak/>
        <w:t>当“所属国别”</w:t>
      </w:r>
      <w:r>
        <w:rPr>
          <w:rFonts w:hint="eastAsia"/>
        </w:rPr>
        <w:t>选择中华人民共和国、中国香港特别行政区、中国澳门特别行政区、中国台湾的，</w:t>
      </w:r>
      <w:r w:rsidRPr="00CD46BD">
        <w:rPr>
          <w:rFonts w:hint="eastAsia"/>
          <w:b/>
          <w:bCs/>
        </w:rPr>
        <w:t>“所属地区”</w:t>
      </w:r>
      <w:r>
        <w:rPr>
          <w:rFonts w:hint="eastAsia"/>
        </w:rPr>
        <w:t>需要填写</w:t>
      </w:r>
    </w:p>
    <w:p w14:paraId="0ECFCD01" w14:textId="77777777" w:rsidR="00CD46BD" w:rsidRPr="00CD46BD" w:rsidRDefault="00CD46BD" w:rsidP="00C356DC">
      <w:pPr>
        <w:rPr>
          <w:b/>
          <w:bCs/>
        </w:rPr>
      </w:pPr>
    </w:p>
    <w:p w14:paraId="54F867BE" w14:textId="77777777" w:rsidR="00C356DC" w:rsidRDefault="00C356DC" w:rsidP="00C356DC"/>
    <w:p w14:paraId="58B0CFB2" w14:textId="77777777" w:rsidR="00C356DC" w:rsidRDefault="00C356DC" w:rsidP="00C356DC"/>
    <w:p w14:paraId="121CBA2E" w14:textId="77777777" w:rsidR="00C356DC" w:rsidRDefault="00C356DC" w:rsidP="00C356DC">
      <w:pPr>
        <w:pStyle w:val="2"/>
        <w:numPr>
          <w:ilvl w:val="1"/>
          <w:numId w:val="1"/>
        </w:numPr>
      </w:pPr>
      <w:r>
        <w:rPr>
          <w:rFonts w:hint="eastAsia"/>
        </w:rPr>
        <w:t>信托客</w:t>
      </w:r>
      <w:r w:rsidR="002E702D">
        <w:rPr>
          <w:rFonts w:hint="eastAsia"/>
        </w:rPr>
        <w:t>户</w:t>
      </w:r>
      <w:r>
        <w:rPr>
          <w:rFonts w:hint="eastAsia"/>
        </w:rPr>
        <w:t>（金融产品）</w:t>
      </w:r>
    </w:p>
    <w:p w14:paraId="731F3A5E" w14:textId="47E9BCF2" w:rsidR="002D5D3D" w:rsidRDefault="002D5D3D" w:rsidP="002D5D3D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V_E4_B0</w:t>
      </w:r>
      <w:r>
        <w:rPr>
          <w:rFonts w:hint="eastAsia"/>
          <w:b/>
          <w:bCs/>
          <w:color w:val="000099"/>
        </w:rPr>
        <w:t>3</w:t>
      </w:r>
      <w:r w:rsidRPr="002D5D3D">
        <w:rPr>
          <w:b/>
          <w:bCs/>
          <w:color w:val="000099"/>
        </w:rPr>
        <w:t>XTKHJRCP</w:t>
      </w:r>
    </w:p>
    <w:p w14:paraId="6D0267CD" w14:textId="0425A815" w:rsidR="00982575" w:rsidRPr="00982575" w:rsidRDefault="00982575" w:rsidP="002D5D3D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KHBH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732"/>
      </w:tblGrid>
      <w:tr w:rsidR="002D5D3D" w:rsidRPr="00F65621" w14:paraId="1789E0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00F292E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0AB7518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CB7FA14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019B5E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B257A3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D8F709" w14:textId="77777777" w:rsidR="002D5D3D" w:rsidRPr="00F65621" w:rsidRDefault="002D5D3D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D5916" w14:paraId="50A6169F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3141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4EA5" w14:textId="77777777" w:rsidR="005D5916" w:rsidRPr="00317456" w:rsidRDefault="005D5916" w:rsidP="005D5916">
            <w:pPr>
              <w:rPr>
                <w:kern w:val="0"/>
              </w:rPr>
            </w:pPr>
            <w:r w:rsidRPr="00317456">
              <w:rPr>
                <w:rFonts w:hint="eastAsia"/>
              </w:rPr>
              <w:t>KHQC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0D72" w14:textId="77777777" w:rsidR="005D5916" w:rsidRPr="00317456" w:rsidRDefault="005D5916" w:rsidP="005D5916">
            <w:r w:rsidRPr="00317456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4B1C6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A6DD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客户全称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2D07" w14:textId="77777777" w:rsidR="005D5916" w:rsidRPr="00273CC3" w:rsidRDefault="005D5916" w:rsidP="0031745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26D32847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AAA1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A64C" w14:textId="77777777" w:rsidR="005D5916" w:rsidRPr="00317456" w:rsidRDefault="005D5916" w:rsidP="005D5916">
            <w:r w:rsidRPr="00317456">
              <w:rPr>
                <w:rFonts w:hint="eastAsia"/>
              </w:rPr>
              <w:t>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C9A36" w14:textId="77777777" w:rsidR="005D5916" w:rsidRPr="00317456" w:rsidRDefault="005D5916" w:rsidP="005D5916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D2FA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E6DA1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84CB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7BA268BB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CFF0B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F4E8" w14:textId="77777777" w:rsidR="005D5916" w:rsidRPr="00317456" w:rsidRDefault="005D5916" w:rsidP="005D5916">
            <w:r w:rsidRPr="00317456">
              <w:rPr>
                <w:rFonts w:hint="eastAsia"/>
              </w:rPr>
              <w:t>KHLX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2CB1" w14:textId="77777777" w:rsidR="005D5916" w:rsidRPr="00317456" w:rsidRDefault="005D5916" w:rsidP="005D5916">
            <w:r w:rsidRPr="00317456">
              <w:rPr>
                <w:rFonts w:hint="eastAsia"/>
              </w:rPr>
              <w:t>NVARCHAR(70)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5EB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0D7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客户类型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2436" w14:textId="77777777" w:rsidR="005D5916" w:rsidRPr="005D5916" w:rsidRDefault="005D5916" w:rsidP="005D5916">
            <w:pPr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金融产品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3004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4DE42779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</w:p>
          <w:p w14:paraId="44CB3089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2-</w:t>
            </w:r>
            <w:r w:rsidRPr="00317456">
              <w:rPr>
                <w:rFonts w:hint="eastAsia"/>
                <w:sz w:val="18"/>
                <w:szCs w:val="20"/>
              </w:rPr>
              <w:t>银行理财子公司资管产品</w:t>
            </w:r>
          </w:p>
          <w:p w14:paraId="4211E0F8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3-</w:t>
            </w:r>
            <w:r w:rsidRPr="00317456">
              <w:rPr>
                <w:rFonts w:hint="eastAsia"/>
                <w:sz w:val="18"/>
                <w:szCs w:val="20"/>
              </w:rPr>
              <w:t>信托产品</w:t>
            </w:r>
          </w:p>
          <w:p w14:paraId="42F064D5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4-</w:t>
            </w:r>
            <w:r w:rsidRPr="00317456">
              <w:rPr>
                <w:rFonts w:hint="eastAsia"/>
                <w:sz w:val="18"/>
                <w:szCs w:val="20"/>
              </w:rPr>
              <w:t>保险产品</w:t>
            </w:r>
          </w:p>
          <w:p w14:paraId="1B5917F2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5-</w:t>
            </w:r>
            <w:r w:rsidRPr="00317456">
              <w:rPr>
                <w:rFonts w:hint="eastAsia"/>
                <w:sz w:val="18"/>
                <w:szCs w:val="20"/>
              </w:rPr>
              <w:t>保险资管产品</w:t>
            </w:r>
          </w:p>
          <w:p w14:paraId="43F86D37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6-</w:t>
            </w:r>
            <w:r w:rsidRPr="00317456">
              <w:rPr>
                <w:rFonts w:hint="eastAsia"/>
                <w:sz w:val="18"/>
                <w:szCs w:val="20"/>
              </w:rPr>
              <w:t>公募基金</w:t>
            </w:r>
          </w:p>
          <w:p w14:paraId="2C82A9B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7-</w:t>
            </w:r>
            <w:r w:rsidRPr="00317456">
              <w:rPr>
                <w:rFonts w:hint="eastAsia"/>
                <w:sz w:val="18"/>
                <w:szCs w:val="20"/>
              </w:rPr>
              <w:t>证券公司及子公司资管产品</w:t>
            </w:r>
          </w:p>
          <w:p w14:paraId="2BB52640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8-</w:t>
            </w:r>
            <w:r w:rsidRPr="00317456">
              <w:rPr>
                <w:rFonts w:hint="eastAsia"/>
                <w:sz w:val="18"/>
                <w:szCs w:val="20"/>
              </w:rPr>
              <w:t>基金管理公司及子公司资产管理产品</w:t>
            </w:r>
          </w:p>
          <w:p w14:paraId="5F89202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9-</w:t>
            </w:r>
            <w:r w:rsidRPr="00317456">
              <w:rPr>
                <w:rFonts w:hint="eastAsia"/>
                <w:sz w:val="18"/>
                <w:szCs w:val="20"/>
              </w:rPr>
              <w:t>期货公司及子公司资管产品</w:t>
            </w:r>
          </w:p>
          <w:p w14:paraId="2AA2FC71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10-</w:t>
            </w:r>
            <w:r w:rsidRPr="00317456">
              <w:rPr>
                <w:rFonts w:hint="eastAsia"/>
                <w:sz w:val="18"/>
                <w:szCs w:val="20"/>
              </w:rPr>
              <w:t>社保基金</w:t>
            </w:r>
          </w:p>
          <w:p w14:paraId="49BB3C17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11-</w:t>
            </w:r>
            <w:r w:rsidRPr="00317456">
              <w:rPr>
                <w:rFonts w:hint="eastAsia"/>
                <w:sz w:val="18"/>
                <w:szCs w:val="20"/>
              </w:rPr>
              <w:t>养老基金</w:t>
            </w:r>
          </w:p>
          <w:p w14:paraId="2EFD0B4F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12-</w:t>
            </w:r>
            <w:r w:rsidRPr="00317456">
              <w:rPr>
                <w:rFonts w:hint="eastAsia"/>
                <w:sz w:val="18"/>
                <w:szCs w:val="20"/>
              </w:rPr>
              <w:t>企业年金</w:t>
            </w:r>
          </w:p>
          <w:p w14:paraId="3CA79E15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13-</w:t>
            </w:r>
            <w:r w:rsidRPr="00317456">
              <w:rPr>
                <w:rFonts w:hint="eastAsia"/>
                <w:sz w:val="18"/>
                <w:szCs w:val="20"/>
              </w:rPr>
              <w:t>社会公益基金</w:t>
            </w:r>
          </w:p>
          <w:p w14:paraId="056850F1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14-</w:t>
            </w:r>
            <w:r w:rsidRPr="00317456">
              <w:rPr>
                <w:rFonts w:hint="eastAsia"/>
                <w:sz w:val="18"/>
                <w:szCs w:val="20"/>
              </w:rPr>
              <w:t>私募基金份额</w:t>
            </w:r>
          </w:p>
          <w:p w14:paraId="0DF5E1B4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15-</w:t>
            </w:r>
            <w:r w:rsidRPr="00317456">
              <w:rPr>
                <w:rFonts w:hint="eastAsia"/>
                <w:sz w:val="18"/>
                <w:szCs w:val="20"/>
              </w:rPr>
              <w:t>合格境外机构投资者（</w:t>
            </w:r>
            <w:r w:rsidRPr="00317456">
              <w:rPr>
                <w:rFonts w:hint="eastAsia"/>
                <w:sz w:val="18"/>
                <w:szCs w:val="20"/>
              </w:rPr>
              <w:t>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2CE07A0D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16-</w:t>
            </w:r>
            <w:r w:rsidRPr="00317456">
              <w:rPr>
                <w:rFonts w:hint="eastAsia"/>
                <w:sz w:val="18"/>
                <w:szCs w:val="20"/>
              </w:rPr>
              <w:t>人民币合格境外机构投资者（</w:t>
            </w:r>
            <w:r w:rsidRPr="00317456">
              <w:rPr>
                <w:rFonts w:hint="eastAsia"/>
                <w:sz w:val="18"/>
                <w:szCs w:val="20"/>
              </w:rPr>
              <w:t>RQFII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3AB71F63" w14:textId="77777777" w:rsidR="005D5916" w:rsidRPr="0031745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17-</w:t>
            </w:r>
            <w:r w:rsidRPr="00317456">
              <w:rPr>
                <w:rFonts w:hint="eastAsia"/>
                <w:sz w:val="18"/>
                <w:szCs w:val="20"/>
              </w:rPr>
              <w:t>金融资产投资公司资管产品</w:t>
            </w:r>
          </w:p>
          <w:p w14:paraId="1E3BEA90" w14:textId="77777777" w:rsidR="005D5916" w:rsidRPr="001725E2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18-</w:t>
            </w:r>
            <w:r w:rsidRPr="00317456">
              <w:rPr>
                <w:rFonts w:hint="eastAsia"/>
                <w:sz w:val="18"/>
                <w:szCs w:val="20"/>
              </w:rPr>
              <w:t>其他产品</w:t>
            </w:r>
          </w:p>
        </w:tc>
      </w:tr>
      <w:tr w:rsidR="005D5916" w14:paraId="375F8D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C6A5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7365" w14:textId="77777777" w:rsidR="005D5916" w:rsidRPr="00317456" w:rsidRDefault="005D5916" w:rsidP="005D5916">
            <w:r w:rsidRPr="00317456">
              <w:rPr>
                <w:rFonts w:hint="eastAsia"/>
              </w:rPr>
              <w:t>JRCPZJLX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C029" w14:textId="77777777" w:rsidR="005D5916" w:rsidRPr="00317456" w:rsidRDefault="005D5916" w:rsidP="005D5916">
            <w:r w:rsidRPr="00317456"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AFE7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D93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金融产品证件类型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3421" w14:textId="77777777" w:rsidR="005D5916" w:rsidRDefault="005D5916" w:rsidP="005D5916">
            <w:pPr>
              <w:rPr>
                <w:b/>
                <w:bCs/>
                <w:sz w:val="18"/>
                <w:szCs w:val="20"/>
              </w:rPr>
            </w:pPr>
            <w:r w:rsidRPr="009C151B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机构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+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社团</w:t>
            </w:r>
            <w:r w:rsidRPr="009C151B">
              <w:rPr>
                <w:rFonts w:hint="eastAsia"/>
                <w:b/>
                <w:bCs/>
                <w:sz w:val="18"/>
                <w:szCs w:val="20"/>
              </w:rPr>
              <w:t>)2004</w:t>
            </w:r>
            <w:r>
              <w:rPr>
                <w:b/>
                <w:bCs/>
                <w:sz w:val="18"/>
                <w:szCs w:val="20"/>
              </w:rPr>
              <w:t>:</w:t>
            </w:r>
          </w:p>
          <w:p w14:paraId="32B5CD20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31-</w:t>
            </w:r>
            <w:r w:rsidRPr="005D5916">
              <w:rPr>
                <w:rFonts w:hint="eastAsia"/>
                <w:sz w:val="18"/>
                <w:szCs w:val="20"/>
              </w:rPr>
              <w:t>登记信息</w:t>
            </w:r>
          </w:p>
          <w:p w14:paraId="038B1746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32-</w:t>
            </w:r>
            <w:r w:rsidRPr="005D5916">
              <w:rPr>
                <w:rFonts w:hint="eastAsia"/>
                <w:sz w:val="18"/>
                <w:szCs w:val="20"/>
              </w:rPr>
              <w:t>信托产品登记编码</w:t>
            </w:r>
          </w:p>
          <w:p w14:paraId="0A089952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33-</w:t>
            </w:r>
            <w:r w:rsidRPr="005D5916">
              <w:rPr>
                <w:rFonts w:hint="eastAsia"/>
                <w:sz w:val="18"/>
                <w:szCs w:val="20"/>
              </w:rPr>
              <w:t>业务许可证</w:t>
            </w:r>
          </w:p>
          <w:p w14:paraId="06EE9DCF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34-</w:t>
            </w:r>
            <w:r w:rsidRPr="005D5916">
              <w:rPr>
                <w:rFonts w:hint="eastAsia"/>
                <w:sz w:val="18"/>
                <w:szCs w:val="20"/>
              </w:rPr>
              <w:t>法人登记证</w:t>
            </w:r>
          </w:p>
          <w:p w14:paraId="0B28B876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lastRenderedPageBreak/>
              <w:t>35-</w:t>
            </w:r>
            <w:r w:rsidRPr="005D5916">
              <w:rPr>
                <w:rFonts w:hint="eastAsia"/>
                <w:sz w:val="18"/>
                <w:szCs w:val="20"/>
              </w:rPr>
              <w:t>备案证明</w:t>
            </w:r>
          </w:p>
          <w:p w14:paraId="34394B6D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36-</w:t>
            </w:r>
            <w:r w:rsidRPr="005D5916">
              <w:rPr>
                <w:rFonts w:hint="eastAsia"/>
                <w:sz w:val="18"/>
                <w:szCs w:val="20"/>
              </w:rPr>
              <w:t>批文</w:t>
            </w:r>
          </w:p>
          <w:p w14:paraId="150F7628" w14:textId="77777777" w:rsidR="005D5916" w:rsidRPr="005D5916" w:rsidRDefault="005D5916" w:rsidP="005D5916">
            <w:pPr>
              <w:ind w:leftChars="100" w:left="210"/>
              <w:rPr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37-</w:t>
            </w:r>
            <w:r w:rsidRPr="005D5916">
              <w:rPr>
                <w:rFonts w:hint="eastAsia"/>
                <w:sz w:val="18"/>
                <w:szCs w:val="20"/>
              </w:rPr>
              <w:t>确认函</w:t>
            </w:r>
          </w:p>
          <w:p w14:paraId="0D34A30B" w14:textId="77777777" w:rsidR="005D5916" w:rsidRPr="00273CC3" w:rsidRDefault="005D5916" w:rsidP="005D591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sz w:val="18"/>
                <w:szCs w:val="20"/>
              </w:rPr>
              <w:t>99-</w:t>
            </w:r>
            <w:r w:rsidRPr="005D5916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D5916" w14:paraId="1079065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628AC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2F25" w14:textId="77777777" w:rsidR="005D5916" w:rsidRPr="00317456" w:rsidRDefault="005D5916" w:rsidP="005D5916">
            <w:r w:rsidRPr="00317456">
              <w:rPr>
                <w:rFonts w:hint="eastAsia"/>
              </w:rPr>
              <w:t>JRCPZJHM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5E0E" w14:textId="77777777" w:rsidR="005D5916" w:rsidRPr="00317456" w:rsidRDefault="005D5916" w:rsidP="005D5916">
            <w:r w:rsidRPr="00317456">
              <w:rPr>
                <w:rFonts w:hint="eastAsia"/>
              </w:rPr>
              <w:t>NVARCHAR(40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2117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5FAD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金融产品证件号码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2E09" w14:textId="77777777" w:rsidR="005D5916" w:rsidRPr="001725E2" w:rsidRDefault="005D5916" w:rsidP="001D49BA">
            <w:pPr>
              <w:rPr>
                <w:sz w:val="18"/>
                <w:szCs w:val="20"/>
              </w:rPr>
            </w:pPr>
          </w:p>
        </w:tc>
      </w:tr>
      <w:tr w:rsidR="005D5916" w14:paraId="64614B79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4B67C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7117" w14:textId="77777777" w:rsidR="005D5916" w:rsidRPr="00317456" w:rsidRDefault="005D5916" w:rsidP="005D5916">
            <w:r w:rsidRPr="00317456">
              <w:rPr>
                <w:rFonts w:hint="eastAsia"/>
              </w:rPr>
              <w:t>ZGCPCPDM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421F" w14:textId="77777777" w:rsidR="005D5916" w:rsidRPr="00317456" w:rsidRDefault="005D5916" w:rsidP="005D5916">
            <w:r w:rsidRPr="00317456">
              <w:rPr>
                <w:rFonts w:hint="eastAsia"/>
              </w:rPr>
              <w:t>NVARCHAR(15)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4CAC" w14:textId="77777777" w:rsidR="005D5916" w:rsidRPr="00317456" w:rsidRDefault="005D5916" w:rsidP="00317456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2677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资管产品产品代码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6B89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3A76A1FC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3F98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6D82" w14:textId="77777777" w:rsidR="005D5916" w:rsidRPr="00317456" w:rsidRDefault="005D5916" w:rsidP="005D5916">
            <w:r w:rsidRPr="00317456">
              <w:rPr>
                <w:rFonts w:hint="eastAsia"/>
              </w:rPr>
              <w:t>SFKLXTSYQZH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CC0D" w14:textId="77777777" w:rsidR="005D5916" w:rsidRPr="00317456" w:rsidRDefault="005D5916" w:rsidP="005D5916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CE8F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3AD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是否开立信托受益权账户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EDF4" w14:textId="77777777" w:rsidR="001F66EB" w:rsidRPr="001223AE" w:rsidRDefault="001F66EB" w:rsidP="001F66EB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66BE6FEC" w14:textId="77777777" w:rsidR="001F66EB" w:rsidRDefault="001F66EB" w:rsidP="001F66E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2D8991C" w14:textId="77777777" w:rsidR="005D5916" w:rsidRPr="001725E2" w:rsidRDefault="001F66EB" w:rsidP="001F66EB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5D5916" w14:paraId="1AE8C66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2014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8FCF" w14:textId="77777777" w:rsidR="005D5916" w:rsidRPr="00317456" w:rsidRDefault="005D5916" w:rsidP="005D5916">
            <w:r w:rsidRPr="00317456">
              <w:rPr>
                <w:rFonts w:hint="eastAsia"/>
              </w:rPr>
              <w:t>XTSYQZHBM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CB72" w14:textId="77777777" w:rsidR="005D5916" w:rsidRPr="00317456" w:rsidRDefault="005D5916" w:rsidP="005D5916">
            <w:r w:rsidRPr="00317456">
              <w:rPr>
                <w:rFonts w:hint="eastAsia"/>
              </w:rPr>
              <w:t>NVARCHAR(60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A6AF" w14:textId="77777777" w:rsidR="005D5916" w:rsidRPr="00317456" w:rsidRDefault="005D5916" w:rsidP="00317456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57259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信托受益权账户编码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F4" w14:textId="77777777" w:rsidR="005D5916" w:rsidRPr="00273CC3" w:rsidRDefault="005D5916" w:rsidP="001D49B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79BF3064" w14:textId="77777777" w:rsidTr="005D5916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C07E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89DA1" w14:textId="77777777" w:rsidR="005D5916" w:rsidRPr="00317456" w:rsidRDefault="005D5916" w:rsidP="005D5916">
            <w:r w:rsidRPr="00317456">
              <w:rPr>
                <w:rFonts w:hint="eastAsia"/>
              </w:rPr>
              <w:t>GLRMC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0D11" w14:textId="77777777" w:rsidR="005D5916" w:rsidRPr="00317456" w:rsidRDefault="005D5916" w:rsidP="005D5916">
            <w:r w:rsidRPr="00317456"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2E60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F39C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管理人名称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7A69A" w14:textId="77777777" w:rsidR="005D5916" w:rsidRPr="00273CC3" w:rsidRDefault="005D5916" w:rsidP="005D5916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D5916" w14:paraId="6F10F565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735A" w14:textId="77777777" w:rsidR="005D5916" w:rsidRDefault="005D5916" w:rsidP="005D5916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0376" w14:textId="77777777" w:rsidR="005D5916" w:rsidRPr="00317456" w:rsidRDefault="005D5916" w:rsidP="005D5916">
            <w:r w:rsidRPr="00317456">
              <w:rPr>
                <w:rFonts w:hint="eastAsia"/>
              </w:rPr>
              <w:t>GLRSHXYDM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8F72" w14:textId="77777777" w:rsidR="005D5916" w:rsidRPr="00317456" w:rsidRDefault="005D5916" w:rsidP="005D5916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F07E" w14:textId="77777777" w:rsidR="005D5916" w:rsidRPr="00317456" w:rsidRDefault="005D5916" w:rsidP="00317456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CD0B7" w14:textId="77777777" w:rsidR="005D5916" w:rsidRPr="00317456" w:rsidRDefault="005D5916" w:rsidP="005D5916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管理人统一社会信用代码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C623" w14:textId="77777777" w:rsidR="005D5916" w:rsidRPr="000C572E" w:rsidRDefault="009C72F6" w:rsidP="005D5916">
            <w:pPr>
              <w:rPr>
                <w:b/>
                <w:bCs/>
                <w:sz w:val="18"/>
                <w:szCs w:val="20"/>
              </w:rPr>
            </w:pPr>
            <w:r w:rsidRPr="009C72F6">
              <w:rPr>
                <w:rFonts w:hint="eastAsia"/>
                <w:b/>
                <w:bCs/>
                <w:sz w:val="18"/>
                <w:szCs w:val="20"/>
              </w:rPr>
              <w:t>填写金融产品管理人</w:t>
            </w:r>
            <w:r w:rsidRPr="009C72F6">
              <w:rPr>
                <w:rFonts w:hint="eastAsia"/>
                <w:b/>
                <w:bCs/>
                <w:sz w:val="18"/>
                <w:szCs w:val="20"/>
              </w:rPr>
              <w:t>18</w:t>
            </w:r>
            <w:r w:rsidRPr="009C72F6">
              <w:rPr>
                <w:rFonts w:hint="eastAsia"/>
                <w:b/>
                <w:bCs/>
                <w:sz w:val="18"/>
                <w:szCs w:val="20"/>
              </w:rPr>
              <w:t>位统一社会信用代码</w:t>
            </w:r>
          </w:p>
        </w:tc>
      </w:tr>
      <w:tr w:rsidR="001D49BA" w14:paraId="665CF3F0" w14:textId="77777777" w:rsidTr="00E3757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04DF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CF7B" w14:textId="77777777" w:rsidR="001D49BA" w:rsidRPr="00317456" w:rsidRDefault="001D49BA" w:rsidP="001D49BA">
            <w:r w:rsidRPr="00317456">
              <w:rPr>
                <w:rFonts w:hint="eastAsia"/>
              </w:rPr>
              <w:t>GLRS</w:t>
            </w:r>
            <w:r>
              <w:t>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6DE2" w14:textId="77777777" w:rsidR="001D49BA" w:rsidRPr="00317456" w:rsidRDefault="001D49BA" w:rsidP="001D49BA">
            <w:r w:rsidRPr="00317456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6CE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2EFB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管理人所属</w:t>
            </w:r>
            <w:r>
              <w:rPr>
                <w:rFonts w:hint="eastAsia"/>
                <w:sz w:val="18"/>
                <w:szCs w:val="20"/>
              </w:rPr>
              <w:t>国别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5050" w14:textId="77777777" w:rsidR="001D49BA" w:rsidRPr="000C572E" w:rsidRDefault="001D49BA" w:rsidP="001D49BA">
            <w:pPr>
              <w:rPr>
                <w:b/>
                <w:bCs/>
                <w:sz w:val="18"/>
                <w:szCs w:val="20"/>
              </w:rPr>
            </w:pPr>
            <w:r w:rsidRPr="000C572E">
              <w:rPr>
                <w:rFonts w:hint="eastAsia"/>
                <w:b/>
                <w:bCs/>
                <w:sz w:val="18"/>
                <w:szCs w:val="20"/>
              </w:rPr>
              <w:t>填写信托客户工商注册</w:t>
            </w:r>
            <w:r>
              <w:rPr>
                <w:rFonts w:hint="eastAsia"/>
                <w:b/>
                <w:bCs/>
                <w:sz w:val="18"/>
                <w:szCs w:val="20"/>
              </w:rPr>
              <w:t>国别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</w:t>
            </w:r>
            <w:r w:rsidR="00CE0D0D">
              <w:rPr>
                <w:rFonts w:hint="eastAsia"/>
                <w:b/>
                <w:bCs/>
                <w:sz w:val="18"/>
                <w:szCs w:val="20"/>
              </w:rPr>
              <w:t>3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D49BA" w14:paraId="61F7EFF9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2717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5C39" w14:textId="77777777" w:rsidR="001D49BA" w:rsidRPr="00317456" w:rsidRDefault="001D49BA" w:rsidP="001D49BA">
            <w:r w:rsidRPr="00317456">
              <w:rPr>
                <w:rFonts w:hint="eastAsia"/>
              </w:rPr>
              <w:t>GLRSSDQ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B965" w14:textId="77777777" w:rsidR="001D49BA" w:rsidRPr="00317456" w:rsidRDefault="001D49BA" w:rsidP="001D49BA">
            <w:r w:rsidRPr="00317456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247F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D695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管理人所属地区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DFAE" w14:textId="77777777" w:rsidR="001D49BA" w:rsidRPr="000C572E" w:rsidRDefault="00F07ABE" w:rsidP="001D49BA">
            <w:pPr>
              <w:rPr>
                <w:b/>
                <w:bCs/>
                <w:sz w:val="18"/>
                <w:szCs w:val="20"/>
              </w:rPr>
            </w:pPr>
            <w:r w:rsidRPr="006E3DF8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6E3DF8">
              <w:rPr>
                <w:rFonts w:hint="eastAsia"/>
                <w:b/>
                <w:bCs/>
                <w:sz w:val="18"/>
                <w:szCs w:val="20"/>
              </w:rPr>
              <w:t>位代码填报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0C572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1D49BA" w14:paraId="36CB348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1485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3631" w14:textId="77777777" w:rsidR="001D49BA" w:rsidRPr="00317456" w:rsidRDefault="001D49BA" w:rsidP="001D49BA">
            <w:r w:rsidRPr="00317456">
              <w:rPr>
                <w:rFonts w:hint="eastAsia"/>
              </w:rPr>
              <w:t>GLRTXDZ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C3A6" w14:textId="77777777" w:rsidR="001D49BA" w:rsidRPr="00317456" w:rsidRDefault="001D49BA" w:rsidP="001D49BA">
            <w:r w:rsidRPr="00317456">
              <w:rPr>
                <w:rFonts w:hint="eastAsia"/>
              </w:rPr>
              <w:t>NVARCHAR(200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ACF2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7A22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管理人通讯地址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495C" w14:textId="77777777" w:rsidR="001D49BA" w:rsidRPr="00273CC3" w:rsidRDefault="001D49BA" w:rsidP="001D49BA">
            <w:pPr>
              <w:rPr>
                <w:b/>
                <w:bCs/>
                <w:sz w:val="18"/>
                <w:szCs w:val="20"/>
              </w:rPr>
            </w:pPr>
          </w:p>
        </w:tc>
      </w:tr>
      <w:tr w:rsidR="001D49BA" w14:paraId="7C91EF4A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CECE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768C" w14:textId="77777777" w:rsidR="001D49BA" w:rsidRPr="00317456" w:rsidRDefault="001D49BA" w:rsidP="001D49BA">
            <w:r w:rsidRPr="00317456">
              <w:rPr>
                <w:rFonts w:hint="eastAsia"/>
              </w:rPr>
              <w:t>GLRLXDH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E2A" w14:textId="77777777" w:rsidR="001D49BA" w:rsidRPr="00317456" w:rsidRDefault="001D49BA" w:rsidP="001D49BA">
            <w:r w:rsidRPr="00317456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1AE9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4BB1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管理人联系电话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01F" w14:textId="77777777" w:rsidR="001D49BA" w:rsidRPr="001725E2" w:rsidRDefault="001D49BA" w:rsidP="001D49BA">
            <w:pPr>
              <w:rPr>
                <w:sz w:val="18"/>
                <w:szCs w:val="20"/>
              </w:rPr>
            </w:pPr>
          </w:p>
        </w:tc>
      </w:tr>
      <w:tr w:rsidR="001D49BA" w14:paraId="016378F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D569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C36E" w14:textId="77777777" w:rsidR="001D49BA" w:rsidRPr="00317456" w:rsidRDefault="001D49BA" w:rsidP="001D49BA">
            <w:r w:rsidRPr="00317456">
              <w:rPr>
                <w:rFonts w:hint="eastAsia"/>
              </w:rPr>
              <w:t>SFBGSFXCP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4C33" w14:textId="77777777" w:rsidR="001D49BA" w:rsidRPr="00317456" w:rsidRDefault="001D49BA" w:rsidP="001D49BA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EFF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6305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是否本公司发行产品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8890" w14:textId="77777777" w:rsidR="009C72F6" w:rsidRPr="001223AE" w:rsidRDefault="009C72F6" w:rsidP="009C72F6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411DDCAC" w14:textId="77777777" w:rsidR="009C72F6" w:rsidRDefault="009C72F6" w:rsidP="009C72F6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31A77C97" w14:textId="77777777" w:rsidR="001D49BA" w:rsidRPr="001725E2" w:rsidRDefault="009C72F6" w:rsidP="009C72F6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D49BA" w14:paraId="522435F6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2400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06A5" w14:textId="77777777" w:rsidR="001D49BA" w:rsidRPr="00317456" w:rsidRDefault="001D49BA" w:rsidP="001D49BA">
            <w:r w:rsidRPr="00317456">
              <w:rPr>
                <w:rFonts w:hint="eastAsia"/>
              </w:rPr>
              <w:t>SFGLFFXCP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A370" w14:textId="77777777" w:rsidR="001D49BA" w:rsidRPr="00317456" w:rsidRDefault="001D49BA" w:rsidP="001D49BA">
            <w:r w:rsidRPr="00317456"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BBB4" w14:textId="77777777" w:rsidR="001D49BA" w:rsidRPr="00317456" w:rsidRDefault="001D49BA" w:rsidP="001D49BA">
            <w:pPr>
              <w:jc w:val="center"/>
            </w:pPr>
            <w:r w:rsidRPr="00317456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1D530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是否关联方发行产品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6262" w14:textId="77777777" w:rsidR="001D49BA" w:rsidRPr="001223AE" w:rsidRDefault="001D49BA" w:rsidP="001D49BA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56974289" w14:textId="77777777" w:rsidR="001D49BA" w:rsidRDefault="001D49BA" w:rsidP="001D49BA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03E06235" w14:textId="77777777" w:rsidR="001D49BA" w:rsidRPr="00273CC3" w:rsidRDefault="001D49BA" w:rsidP="001D49BA">
            <w:pPr>
              <w:ind w:leftChars="100" w:left="210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1D49BA" w14:paraId="489DDF9D" w14:textId="77777777" w:rsidTr="005D591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70CBC" w14:textId="77777777" w:rsidR="001D49BA" w:rsidRDefault="001D49BA" w:rsidP="001D49BA">
            <w:pPr>
              <w:numPr>
                <w:ilvl w:val="0"/>
                <w:numId w:val="17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777E" w14:textId="77777777" w:rsidR="001D49BA" w:rsidRPr="00317456" w:rsidRDefault="001D49BA" w:rsidP="001D49BA">
            <w:r w:rsidRPr="00317456">
              <w:rPr>
                <w:rFonts w:hint="eastAsia"/>
              </w:rPr>
              <w:t>GLFBH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E588" w14:textId="77777777" w:rsidR="001D49BA" w:rsidRPr="00317456" w:rsidRDefault="001D49BA" w:rsidP="001D49BA">
            <w:r w:rsidRPr="00317456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5431" w14:textId="77777777" w:rsidR="001D49BA" w:rsidRPr="00317456" w:rsidRDefault="001D49BA" w:rsidP="001D49BA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C813" w14:textId="77777777" w:rsidR="001D49BA" w:rsidRPr="00317456" w:rsidRDefault="001D49BA" w:rsidP="001D49BA">
            <w:pPr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关联方编号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4682" w14:textId="77777777" w:rsidR="001D49BA" w:rsidRPr="00273CC3" w:rsidRDefault="001D49BA" w:rsidP="001D49BA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6B986392" w14:textId="77777777" w:rsidR="00C356DC" w:rsidRDefault="00C356DC" w:rsidP="00C356DC"/>
    <w:p w14:paraId="5030DA90" w14:textId="77777777" w:rsidR="007945F6" w:rsidRDefault="007945F6" w:rsidP="00C356DC"/>
    <w:p w14:paraId="7D3DB055" w14:textId="77777777" w:rsidR="007945F6" w:rsidRDefault="007945F6" w:rsidP="00C356DC"/>
    <w:p w14:paraId="42A2ADE8" w14:textId="77777777" w:rsidR="007945F6" w:rsidRDefault="007945F6" w:rsidP="007945F6">
      <w:pPr>
        <w:pStyle w:val="1"/>
        <w:numPr>
          <w:ilvl w:val="0"/>
          <w:numId w:val="1"/>
        </w:numPr>
      </w:pPr>
      <w:r>
        <w:rPr>
          <w:rFonts w:hint="eastAsia"/>
        </w:rPr>
        <w:t>信托募集信息</w:t>
      </w:r>
    </w:p>
    <w:p w14:paraId="75F66F06" w14:textId="77777777" w:rsidR="007945F6" w:rsidRDefault="008856E4" w:rsidP="008856E4">
      <w:pPr>
        <w:pStyle w:val="2"/>
      </w:pPr>
      <w:r>
        <w:rPr>
          <w:rFonts w:hint="eastAsia"/>
        </w:rPr>
        <w:t>信托产品受益权信息</w:t>
      </w:r>
    </w:p>
    <w:p w14:paraId="0A0E3FE8" w14:textId="33ADD93D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01</w:t>
      </w:r>
      <w:r w:rsidRPr="008856E4">
        <w:rPr>
          <w:b/>
          <w:bCs/>
          <w:color w:val="000099"/>
        </w:rPr>
        <w:t>XTCPSYQXX</w:t>
      </w:r>
    </w:p>
    <w:p w14:paraId="2F73C810" w14:textId="1CADF312" w:rsidR="00982575" w:rsidRPr="00982575" w:rsidRDefault="00982575" w:rsidP="008856E4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rFonts w:hint="eastAsia"/>
          <w:color w:val="000099"/>
        </w:rPr>
        <w:t>X</w:t>
      </w:r>
      <w:r>
        <w:rPr>
          <w:color w:val="000099"/>
        </w:rPr>
        <w:t xml:space="preserve">TCPDM + SYQDM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2376"/>
        <w:gridCol w:w="3684"/>
      </w:tblGrid>
      <w:tr w:rsidR="008856E4" w:rsidRPr="00F65621" w14:paraId="6F99B544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FB64B2C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6EB10C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48AFFF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89674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94C583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E07FF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07ABE" w14:paraId="4B66064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D4D5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D536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2667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F039" w14:textId="77777777" w:rsidR="00F07ABE" w:rsidRPr="00D7643E" w:rsidRDefault="00F07ABE" w:rsidP="00F07ABE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7408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8A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</w:p>
        </w:tc>
      </w:tr>
      <w:tr w:rsidR="00F07ABE" w14:paraId="0114115D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AA157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4326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SYQLX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8D9A8" w14:textId="77777777" w:rsidR="00F07ABE" w:rsidRPr="00D7643E" w:rsidRDefault="00F07ABE" w:rsidP="00F07ABE">
            <w:r w:rsidRPr="00D7643E">
              <w:rPr>
                <w:rFonts w:hint="eastAsia"/>
              </w:rPr>
              <w:t>NVARCHAR(100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B521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AE8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受益权类型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F89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受益权类型（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5001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3983A5FF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优先</w:t>
            </w:r>
          </w:p>
          <w:p w14:paraId="0A8400E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中间</w:t>
            </w:r>
          </w:p>
          <w:p w14:paraId="0522780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lastRenderedPageBreak/>
              <w:t>3-</w:t>
            </w:r>
            <w:r w:rsidRPr="00D7643E">
              <w:rPr>
                <w:rFonts w:hint="eastAsia"/>
                <w:sz w:val="18"/>
                <w:szCs w:val="20"/>
              </w:rPr>
              <w:t>劣后</w:t>
            </w:r>
          </w:p>
          <w:p w14:paraId="1663788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普通</w:t>
            </w:r>
          </w:p>
        </w:tc>
      </w:tr>
      <w:tr w:rsidR="00F07ABE" w14:paraId="53C57AA7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DE58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D3B3" w14:textId="77777777" w:rsidR="00F07ABE" w:rsidRPr="00D7643E" w:rsidRDefault="00F07ABE" w:rsidP="00F07ABE">
            <w:r w:rsidRPr="00D7643E">
              <w:rPr>
                <w:rFonts w:hint="eastAsia"/>
              </w:rPr>
              <w:t>SYQDM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5777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371C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26EE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受益权代码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58AB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0B67CBAB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2D09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A057" w14:textId="77777777" w:rsidR="00F07ABE" w:rsidRPr="00D7643E" w:rsidRDefault="00F07ABE" w:rsidP="00F07ABE">
            <w:r w:rsidRPr="00D7643E">
              <w:rPr>
                <w:rFonts w:hint="eastAsia"/>
              </w:rPr>
              <w:t>SYQQSRQ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6FCED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E956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6EE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受益权起始日期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1B3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Y</w:t>
            </w:r>
            <w:r w:rsidRPr="00D7643E">
              <w:rPr>
                <w:b/>
                <w:bCs/>
                <w:sz w:val="18"/>
                <w:szCs w:val="20"/>
              </w:rPr>
              <w:t>YYYMMDD</w:t>
            </w:r>
          </w:p>
        </w:tc>
      </w:tr>
      <w:tr w:rsidR="00F07ABE" w14:paraId="2778A83E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D20AF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B0F1" w14:textId="77777777" w:rsidR="00F07ABE" w:rsidRPr="00D7643E" w:rsidRDefault="00F07ABE" w:rsidP="00F07ABE">
            <w:r w:rsidRPr="00D7643E">
              <w:rPr>
                <w:rFonts w:hint="eastAsia"/>
              </w:rPr>
              <w:t>SYQJHDQRQ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DF72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06B5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A35FA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受益权计划到期日期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AB0F" w14:textId="77777777" w:rsidR="00F07ABE" w:rsidRPr="00D7643E" w:rsidRDefault="00F07ABE" w:rsidP="00F07ABE">
            <w:r w:rsidRPr="00D7643E">
              <w:rPr>
                <w:rFonts w:hint="eastAsia"/>
                <w:b/>
                <w:bCs/>
                <w:sz w:val="18"/>
                <w:szCs w:val="20"/>
              </w:rPr>
              <w:t>Y</w:t>
            </w:r>
            <w:r w:rsidRPr="00D7643E">
              <w:rPr>
                <w:b/>
                <w:bCs/>
                <w:sz w:val="18"/>
                <w:szCs w:val="20"/>
              </w:rPr>
              <w:t>YYYMMDD,</w:t>
            </w:r>
          </w:p>
          <w:p w14:paraId="2B604660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如无固定期限，则填报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F07ABE" w14:paraId="3B5A2A4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246B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0B2B" w14:textId="77777777" w:rsidR="00F07ABE" w:rsidRPr="00D7643E" w:rsidRDefault="00F07ABE" w:rsidP="00F07ABE">
            <w:r w:rsidRPr="00D7643E">
              <w:rPr>
                <w:rFonts w:hint="eastAsia"/>
              </w:rPr>
              <w:t>FPPD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327C" w14:textId="77777777" w:rsidR="00F07ABE" w:rsidRPr="00D7643E" w:rsidRDefault="00F07ABE" w:rsidP="00F07ABE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8BEC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C48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分配频度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9F0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收益分配频度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5002):</w:t>
            </w:r>
          </w:p>
          <w:p w14:paraId="50FF5CF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到期一次分配</w:t>
            </w:r>
          </w:p>
          <w:p w14:paraId="6F9DEA2F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周</w:t>
            </w:r>
          </w:p>
          <w:p w14:paraId="182DFC5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旬</w:t>
            </w:r>
          </w:p>
          <w:p w14:paraId="37368BC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月度</w:t>
            </w:r>
          </w:p>
          <w:p w14:paraId="429CC93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季度</w:t>
            </w:r>
          </w:p>
          <w:p w14:paraId="13DF920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年度</w:t>
            </w:r>
          </w:p>
          <w:p w14:paraId="02F2E57A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3375E943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A42F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5BC4" w14:textId="77777777" w:rsidR="00F07ABE" w:rsidRPr="00D7643E" w:rsidRDefault="00F07ABE" w:rsidP="00F07ABE">
            <w:r w:rsidRPr="00D7643E">
              <w:rPr>
                <w:rFonts w:hint="eastAsia"/>
              </w:rPr>
              <w:t>FPFS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4CFE" w14:textId="77777777" w:rsidR="00F07ABE" w:rsidRPr="00D7643E" w:rsidRDefault="00F07ABE" w:rsidP="00F07ABE">
            <w:r w:rsidRPr="00D7643E"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5722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894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分配方式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F4AA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利益分配方式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5003):</w:t>
            </w:r>
          </w:p>
          <w:p w14:paraId="7A6DDF3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到期分配信托财产和信托利益</w:t>
            </w:r>
          </w:p>
          <w:p w14:paraId="641A444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分期分配信托利益到期分配信托财产</w:t>
            </w:r>
          </w:p>
          <w:p w14:paraId="5EBA7A9C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分期分配信托财产和信托利益</w:t>
            </w:r>
          </w:p>
          <w:p w14:paraId="32FEA79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分期分配信托财产到期分配信托利益</w:t>
            </w:r>
          </w:p>
          <w:p w14:paraId="6E6F0093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09ACCD2F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6B82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2E99" w14:textId="77777777" w:rsidR="00F07ABE" w:rsidRPr="00D7643E" w:rsidRDefault="00F07ABE" w:rsidP="00F07ABE">
            <w:r w:rsidRPr="00D7643E">
              <w:rPr>
                <w:rFonts w:hint="eastAsia"/>
              </w:rPr>
              <w:t>FHFS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B4A" w14:textId="77777777" w:rsidR="00F07ABE" w:rsidRPr="00D7643E" w:rsidRDefault="00F07ABE" w:rsidP="00F07ABE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C933" w14:textId="77777777" w:rsidR="00F07ABE" w:rsidRPr="00D7643E" w:rsidRDefault="00F07ABE" w:rsidP="00F07ABE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AA922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分红方式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3DB6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分红方式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5004):</w:t>
            </w:r>
          </w:p>
          <w:p w14:paraId="55D7707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0-</w:t>
            </w:r>
            <w:r w:rsidRPr="00D7643E">
              <w:rPr>
                <w:rFonts w:hint="eastAsia"/>
                <w:sz w:val="18"/>
                <w:szCs w:val="20"/>
              </w:rPr>
              <w:t>无分红</w:t>
            </w:r>
          </w:p>
          <w:p w14:paraId="45018C8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现金</w:t>
            </w:r>
          </w:p>
          <w:p w14:paraId="6778B29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非现金</w:t>
            </w:r>
          </w:p>
          <w:p w14:paraId="1C692B3F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07ABE" w14:paraId="7537B429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82784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C991" w14:textId="77777777" w:rsidR="00F07ABE" w:rsidRPr="00D7643E" w:rsidRDefault="00F07ABE" w:rsidP="00F07ABE">
            <w:r w:rsidRPr="00D7643E">
              <w:rPr>
                <w:rFonts w:hint="eastAsia"/>
              </w:rPr>
              <w:t>YJBJJZXX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BEFB" w14:textId="77777777" w:rsidR="00F07ABE" w:rsidRPr="00D7643E" w:rsidRDefault="00F07ABE" w:rsidP="00F07ABE">
            <w:r w:rsidRPr="00D7643E"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6E0A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23AB8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业绩比较基准（下限）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6A7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若涉及到百分比，例如</w:t>
            </w:r>
            <w:r w:rsidRPr="00D7643E">
              <w:rPr>
                <w:rFonts w:hint="eastAsia"/>
                <w:sz w:val="18"/>
                <w:szCs w:val="20"/>
              </w:rPr>
              <w:t>12.34%</w:t>
            </w:r>
            <w:r w:rsidRPr="00D7643E">
              <w:rPr>
                <w:rFonts w:hint="eastAsia"/>
                <w:sz w:val="18"/>
                <w:szCs w:val="20"/>
              </w:rPr>
              <w:t>填写为</w:t>
            </w:r>
            <w:r w:rsidRPr="00D7643E">
              <w:rPr>
                <w:rFonts w:hint="eastAsia"/>
                <w:sz w:val="18"/>
                <w:szCs w:val="20"/>
              </w:rPr>
              <w:t>0.1234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F07ABE" w14:paraId="4F2914F0" w14:textId="77777777" w:rsidTr="00826C8A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788CC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E1E3" w14:textId="77777777" w:rsidR="00F07ABE" w:rsidRPr="00D7643E" w:rsidRDefault="00F07ABE" w:rsidP="00F07ABE">
            <w:r w:rsidRPr="00D7643E">
              <w:rPr>
                <w:rFonts w:hint="eastAsia"/>
              </w:rPr>
              <w:t>YJBJJZSX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8AF8" w14:textId="77777777" w:rsidR="00F07ABE" w:rsidRPr="00D7643E" w:rsidRDefault="00F07ABE" w:rsidP="00F07ABE">
            <w:r w:rsidRPr="00D7643E"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D2D33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E6F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业绩比较基准（上限）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E7E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若涉及到百分比，例如</w:t>
            </w:r>
            <w:r w:rsidRPr="00D7643E">
              <w:rPr>
                <w:rFonts w:hint="eastAsia"/>
                <w:sz w:val="18"/>
                <w:szCs w:val="20"/>
              </w:rPr>
              <w:t>12.34%</w:t>
            </w:r>
            <w:r w:rsidRPr="00D7643E">
              <w:rPr>
                <w:rFonts w:hint="eastAsia"/>
                <w:sz w:val="18"/>
                <w:szCs w:val="20"/>
              </w:rPr>
              <w:t>填写为</w:t>
            </w:r>
            <w:r w:rsidRPr="00D7643E">
              <w:rPr>
                <w:rFonts w:hint="eastAsia"/>
                <w:sz w:val="18"/>
                <w:szCs w:val="20"/>
              </w:rPr>
              <w:t>0.1234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F07ABE" w14:paraId="07FA27B4" w14:textId="77777777" w:rsidTr="00826C8A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0A9C" w14:textId="77777777" w:rsidR="00F07ABE" w:rsidRDefault="00F07ABE" w:rsidP="00F07ABE">
            <w:pPr>
              <w:numPr>
                <w:ilvl w:val="0"/>
                <w:numId w:val="19"/>
              </w:numPr>
              <w:rPr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F132" w14:textId="77777777" w:rsidR="00F07ABE" w:rsidRPr="00D7643E" w:rsidRDefault="00F07ABE" w:rsidP="00F07ABE">
            <w:r w:rsidRPr="00D7643E">
              <w:rPr>
                <w:rFonts w:hint="eastAsia"/>
              </w:rPr>
              <w:t>YQYJBJJZSM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BBA5" w14:textId="77777777" w:rsidR="00F07ABE" w:rsidRPr="00D7643E" w:rsidRDefault="00F07ABE" w:rsidP="00F07ABE">
            <w:r w:rsidRPr="00D7643E">
              <w:rPr>
                <w:rFonts w:hint="eastAsia"/>
              </w:rPr>
              <w:t>NVARCHAR(2000)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706B" w14:textId="77777777" w:rsidR="00F07ABE" w:rsidRPr="00D7643E" w:rsidRDefault="00F07ABE" w:rsidP="00F07ABE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C40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预期业绩比较基准说明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8CC4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22D1D878" w14:textId="77777777" w:rsidR="008856E4" w:rsidRDefault="008856E4" w:rsidP="008856E4"/>
    <w:p w14:paraId="676A3049" w14:textId="77777777" w:rsidR="008856E4" w:rsidRDefault="008856E4" w:rsidP="008856E4">
      <w:pPr>
        <w:pStyle w:val="2"/>
      </w:pPr>
      <w:r>
        <w:rPr>
          <w:rFonts w:hint="eastAsia"/>
        </w:rPr>
        <w:t>信托合同信息</w:t>
      </w:r>
    </w:p>
    <w:p w14:paraId="6FCB3F4D" w14:textId="7BD44F25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2</w:t>
      </w:r>
      <w:r w:rsidRPr="008856E4">
        <w:rPr>
          <w:b/>
          <w:bCs/>
          <w:color w:val="000099"/>
        </w:rPr>
        <w:t>XTHTXX</w:t>
      </w:r>
    </w:p>
    <w:p w14:paraId="1AED398D" w14:textId="14FE9ACB" w:rsidR="00D02F6A" w:rsidRPr="00B003E0" w:rsidRDefault="00D02F6A" w:rsidP="008856E4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CC0727" w:rsidRPr="00CC0727">
        <w:rPr>
          <w:color w:val="000099"/>
        </w:rPr>
        <w:t xml:space="preserve">REPORT_MONTH </w:t>
      </w:r>
      <w:r w:rsidR="00CC0727">
        <w:rPr>
          <w:b/>
          <w:bCs/>
        </w:rPr>
        <w:t xml:space="preserve">+ </w:t>
      </w:r>
      <w:r w:rsidRPr="00D02F6A">
        <w:rPr>
          <w:rFonts w:hint="eastAsia"/>
          <w:color w:val="000099"/>
        </w:rPr>
        <w:t>XTCPDM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+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XTHTBH</w:t>
      </w:r>
      <w:r w:rsidRPr="00D02F6A">
        <w:rPr>
          <w:color w:val="000099"/>
        </w:rPr>
        <w:t xml:space="preserve">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968"/>
      </w:tblGrid>
      <w:tr w:rsidR="008856E4" w:rsidRPr="00F65621" w14:paraId="07475007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48648E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B4697E4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E3DECC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8B17E4F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C478BBE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C8D95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C0727" w14:paraId="7F90DE74" w14:textId="77777777" w:rsidTr="00457A2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024C" w14:textId="77777777" w:rsidR="00CC0727" w:rsidRDefault="00CC0727" w:rsidP="00CC0727">
            <w:pPr>
              <w:numPr>
                <w:ilvl w:val="0"/>
                <w:numId w:val="20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FE0A" w14:textId="77777777" w:rsidR="00CC0727" w:rsidRPr="00D7643E" w:rsidRDefault="00CC0727" w:rsidP="00457A2D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BD12" w14:textId="77777777" w:rsidR="00CC0727" w:rsidRPr="00D7643E" w:rsidRDefault="00CC0727" w:rsidP="00457A2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23B1" w14:textId="77777777" w:rsidR="00CC0727" w:rsidRPr="00D7643E" w:rsidRDefault="00CC0727" w:rsidP="00457A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3A6E" w14:textId="51236B6D" w:rsidR="00CC0727" w:rsidRPr="00D7643E" w:rsidRDefault="00651422" w:rsidP="00457A2D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74FC" w14:textId="77777777" w:rsidR="00CC0727" w:rsidRPr="00D7643E" w:rsidRDefault="00CC0727" w:rsidP="00457A2D">
            <w:pPr>
              <w:rPr>
                <w:sz w:val="18"/>
                <w:szCs w:val="20"/>
              </w:rPr>
            </w:pPr>
          </w:p>
        </w:tc>
      </w:tr>
      <w:tr w:rsidR="00F07ABE" w14:paraId="5FB17C8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D99C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10F0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83CF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54DA6" w14:textId="77777777" w:rsidR="00F07ABE" w:rsidRPr="00D7643E" w:rsidRDefault="00F07ABE" w:rsidP="00F07ABE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D504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A9A9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38786D1C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3EF9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B5B0" w14:textId="77777777" w:rsidR="00F07ABE" w:rsidRPr="00D7643E" w:rsidRDefault="00F07ABE" w:rsidP="00F07ABE">
            <w:pPr>
              <w:rPr>
                <w:kern w:val="0"/>
              </w:rPr>
            </w:pPr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51BF9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DCD3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5B6C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719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4E32FC8B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E9965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C0D0" w14:textId="77777777" w:rsidR="00F07ABE" w:rsidRPr="00D7643E" w:rsidRDefault="00F07ABE" w:rsidP="00F07ABE">
            <w:r w:rsidRPr="00D7643E">
              <w:rPr>
                <w:rFonts w:hint="eastAsia"/>
              </w:rPr>
              <w:t>XTHTMC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AE9F" w14:textId="77777777" w:rsidR="00F07ABE" w:rsidRPr="00D7643E" w:rsidRDefault="00F07ABE" w:rsidP="00F07ABE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F968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D721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0B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3848D148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4607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32BE" w14:textId="77777777" w:rsidR="00F07ABE" w:rsidRPr="00D7643E" w:rsidRDefault="00F07ABE" w:rsidP="00F07ABE">
            <w:r w:rsidRPr="00D7643E">
              <w:rPr>
                <w:rFonts w:hint="eastAsia"/>
              </w:rPr>
              <w:t>WTRLX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5F58" w14:textId="77777777" w:rsidR="00F07ABE" w:rsidRPr="00D7643E" w:rsidRDefault="00F07ABE" w:rsidP="00F07ABE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6EE9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C67A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委托人类型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E407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7108B2B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75BDF77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3CB855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01C7573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57698F1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07A2D1A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0C51C6EB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F07ABE" w14:paraId="5FB288C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7B90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3D4B" w14:textId="77777777" w:rsidR="00F07ABE" w:rsidRPr="00D7643E" w:rsidRDefault="00F07ABE" w:rsidP="00F07ABE">
            <w:r w:rsidRPr="00D7643E">
              <w:rPr>
                <w:rFonts w:hint="eastAsia"/>
              </w:rPr>
              <w:t>WTRBH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5B5B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7AE97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AC7F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委托人编号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7594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4BF73C6D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33B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115B" w14:textId="77777777" w:rsidR="00F07ABE" w:rsidRPr="00D7643E" w:rsidRDefault="00F07ABE" w:rsidP="00F07ABE">
            <w:r w:rsidRPr="00D7643E">
              <w:rPr>
                <w:rFonts w:hint="eastAsia"/>
              </w:rPr>
              <w:t>XTCCXZ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C9F09" w14:textId="77777777" w:rsidR="00F07ABE" w:rsidRPr="00D7643E" w:rsidRDefault="00F07ABE" w:rsidP="00F07ABE">
            <w:r w:rsidRPr="00D7643E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E0FB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C650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信托财产性质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CFB2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信托财产性质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7643E">
              <w:rPr>
                <w:b/>
                <w:bCs/>
                <w:sz w:val="18"/>
                <w:szCs w:val="20"/>
              </w:rPr>
              <w:t>4002):</w:t>
            </w:r>
          </w:p>
          <w:p w14:paraId="025C90F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资金</w:t>
            </w:r>
          </w:p>
          <w:p w14:paraId="3432418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财产权</w:t>
            </w:r>
          </w:p>
          <w:p w14:paraId="0707A951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混合</w:t>
            </w:r>
          </w:p>
        </w:tc>
      </w:tr>
      <w:tr w:rsidR="00F07ABE" w14:paraId="60A21AD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FDA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057B" w14:textId="77777777" w:rsidR="00F07ABE" w:rsidRPr="00D7643E" w:rsidRDefault="00F07ABE" w:rsidP="00F07ABE">
            <w:r w:rsidRPr="00D7643E">
              <w:rPr>
                <w:rFonts w:hint="eastAsia"/>
              </w:rPr>
              <w:t>NBXTHTBH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1088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0ADE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E23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内部信托合同编号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D2E4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1DEE618A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A149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53CB" w14:textId="77777777" w:rsidR="00F07ABE" w:rsidRPr="00D7643E" w:rsidRDefault="00F07ABE" w:rsidP="00F07ABE">
            <w:r w:rsidRPr="00D7643E">
              <w:rPr>
                <w:rFonts w:hint="eastAsia"/>
              </w:rPr>
              <w:t>WTZJJE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909F" w14:textId="77777777" w:rsidR="00F07ABE" w:rsidRPr="00D7643E" w:rsidRDefault="00F07ABE" w:rsidP="00F07ABE">
            <w:r w:rsidRPr="00D7643E">
              <w:rPr>
                <w:rFonts w:hint="eastAsia"/>
              </w:rPr>
              <w:t>DECIMAL(10,2)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29F6" w14:textId="11AFE9DA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18222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委托资金金额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1BEE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0B541D31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AA12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648E" w14:textId="77777777" w:rsidR="00F07ABE" w:rsidRPr="00D7643E" w:rsidRDefault="00F07ABE" w:rsidP="00F07ABE">
            <w:r w:rsidRPr="00D7643E">
              <w:rPr>
                <w:rFonts w:hint="eastAsia"/>
              </w:rPr>
              <w:t>WTCCQDYJE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8AA1" w14:textId="77777777" w:rsidR="00F07ABE" w:rsidRPr="00D7643E" w:rsidRDefault="00F07ABE" w:rsidP="00F07ABE">
            <w:r w:rsidRPr="00D7643E">
              <w:rPr>
                <w:rFonts w:hint="eastAsia"/>
              </w:rPr>
              <w:t>DECIMAL(10,2)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23AC" w14:textId="24AB01F3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478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委托财产权对应金额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581D" w14:textId="77777777" w:rsidR="00F07ABE" w:rsidRPr="00D7643E" w:rsidRDefault="00F07ABE" w:rsidP="00F07ABE">
            <w:pPr>
              <w:rPr>
                <w:sz w:val="18"/>
                <w:szCs w:val="20"/>
              </w:rPr>
            </w:pPr>
          </w:p>
        </w:tc>
      </w:tr>
      <w:tr w:rsidR="00F07ABE" w14:paraId="3C1C2050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08D4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E57F" w14:textId="77777777" w:rsidR="00F07ABE" w:rsidRPr="00D7643E" w:rsidRDefault="00F07ABE" w:rsidP="00F07ABE">
            <w:r w:rsidRPr="00D7643E">
              <w:rPr>
                <w:rFonts w:hint="eastAsia"/>
              </w:rPr>
              <w:t>WTZJLY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EBC9" w14:textId="77777777" w:rsidR="00F07ABE" w:rsidRPr="00D7643E" w:rsidRDefault="00F07ABE" w:rsidP="00F07ABE">
            <w:r w:rsidRPr="00D7643E">
              <w:rPr>
                <w:rFonts w:hint="eastAsia"/>
              </w:rPr>
              <w:t>NVARCHAR(70</w:t>
            </w:r>
            <w:r w:rsidRPr="00D7643E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37622" w14:textId="4F769221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B06D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委托资金来源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F04F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委托资金来源（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5005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246ACEB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来自银行资金表内资金</w:t>
            </w:r>
          </w:p>
          <w:p w14:paraId="3088BE9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来自银行资金理财资金</w:t>
            </w:r>
          </w:p>
          <w:p w14:paraId="0904494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来自银行资金银行代销机构</w:t>
            </w:r>
          </w:p>
          <w:p w14:paraId="047ADE0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来自银行资金银行代销自然人</w:t>
            </w:r>
          </w:p>
          <w:p w14:paraId="78A4EB8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来自证券公司或下属资管子公司表内资金</w:t>
            </w:r>
          </w:p>
          <w:p w14:paraId="69ECF90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来自证券公司或下属资管子公司理财资金</w:t>
            </w:r>
          </w:p>
          <w:p w14:paraId="431A70F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来自证券公司或下属资管子公司代理推荐</w:t>
            </w:r>
          </w:p>
          <w:p w14:paraId="686C6B0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8-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来自基金公司或下属资管子公司表内资金</w:t>
            </w:r>
          </w:p>
          <w:p w14:paraId="2252C75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9-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来自基金公司或下属资管子公司理财资金</w:t>
            </w:r>
          </w:p>
          <w:p w14:paraId="5CB5CEE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10</w:t>
            </w:r>
            <w:r w:rsidRPr="00D7643E">
              <w:rPr>
                <w:rFonts w:hint="eastAsia"/>
                <w:sz w:val="18"/>
                <w:szCs w:val="20"/>
              </w:rPr>
              <w:t>来自基金公司或下属资管子公司代理推荐</w:t>
            </w:r>
          </w:p>
          <w:p w14:paraId="45CFA1FA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11</w:t>
            </w:r>
            <w:r w:rsidRPr="00D7643E">
              <w:rPr>
                <w:rFonts w:hint="eastAsia"/>
                <w:sz w:val="18"/>
                <w:szCs w:val="20"/>
              </w:rPr>
              <w:t>来自保险公司表内资金</w:t>
            </w:r>
          </w:p>
          <w:p w14:paraId="4985CBC9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12</w:t>
            </w:r>
            <w:r w:rsidRPr="00D7643E">
              <w:rPr>
                <w:rFonts w:hint="eastAsia"/>
                <w:sz w:val="18"/>
                <w:szCs w:val="20"/>
              </w:rPr>
              <w:t>来自保险公司理财资金</w:t>
            </w:r>
          </w:p>
          <w:p w14:paraId="2CE7C14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13</w:t>
            </w:r>
            <w:r w:rsidRPr="00D7643E">
              <w:rPr>
                <w:rFonts w:hint="eastAsia"/>
                <w:sz w:val="18"/>
                <w:szCs w:val="20"/>
              </w:rPr>
              <w:t>来自保险公司代理推荐</w:t>
            </w:r>
          </w:p>
          <w:p w14:paraId="51EF744C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14</w:t>
            </w:r>
            <w:r w:rsidRPr="00D7643E">
              <w:rPr>
                <w:rFonts w:hint="eastAsia"/>
                <w:sz w:val="18"/>
                <w:szCs w:val="20"/>
              </w:rPr>
              <w:t>来自银行理财子公司理财资金</w:t>
            </w:r>
          </w:p>
          <w:p w14:paraId="6A4D72D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15</w:t>
            </w:r>
            <w:r w:rsidRPr="00D7643E">
              <w:rPr>
                <w:rFonts w:hint="eastAsia"/>
                <w:sz w:val="18"/>
                <w:szCs w:val="20"/>
              </w:rPr>
              <w:t>来自银行理财子公司自有资金</w:t>
            </w:r>
          </w:p>
          <w:p w14:paraId="383B2C72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16</w:t>
            </w:r>
            <w:r w:rsidRPr="00D7643E">
              <w:rPr>
                <w:rFonts w:hint="eastAsia"/>
                <w:sz w:val="18"/>
                <w:szCs w:val="20"/>
              </w:rPr>
              <w:t>来自其他金融机构表内资金</w:t>
            </w:r>
          </w:p>
          <w:p w14:paraId="5124EDCD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17</w:t>
            </w:r>
            <w:r w:rsidRPr="00D7643E">
              <w:rPr>
                <w:rFonts w:hint="eastAsia"/>
                <w:sz w:val="18"/>
                <w:szCs w:val="20"/>
              </w:rPr>
              <w:t>来自其他金融机构理财资金</w:t>
            </w:r>
          </w:p>
          <w:p w14:paraId="10C3A9E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18</w:t>
            </w:r>
            <w:r w:rsidRPr="00D7643E">
              <w:rPr>
                <w:rFonts w:hint="eastAsia"/>
                <w:sz w:val="18"/>
                <w:szCs w:val="20"/>
              </w:rPr>
              <w:t>来自其他金融机构代理推荐</w:t>
            </w:r>
          </w:p>
          <w:p w14:paraId="3D595031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19</w:t>
            </w:r>
            <w:r w:rsidRPr="00D7643E">
              <w:rPr>
                <w:rFonts w:hint="eastAsia"/>
                <w:sz w:val="18"/>
                <w:szCs w:val="20"/>
              </w:rPr>
              <w:t>来自非金融第三方机构</w:t>
            </w:r>
          </w:p>
          <w:p w14:paraId="266642C4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20</w:t>
            </w:r>
            <w:r w:rsidRPr="00D7643E">
              <w:rPr>
                <w:rFonts w:hint="eastAsia"/>
                <w:sz w:val="18"/>
                <w:szCs w:val="20"/>
              </w:rPr>
              <w:t>来自信托公司自主营销的客户</w:t>
            </w:r>
          </w:p>
        </w:tc>
      </w:tr>
      <w:tr w:rsidR="00F07ABE" w14:paraId="38F28479" w14:textId="77777777" w:rsidTr="00E47D9C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5F00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56D8" w14:textId="77777777" w:rsidR="00F07ABE" w:rsidRPr="00D7643E" w:rsidRDefault="00F07ABE" w:rsidP="00F07ABE">
            <w:r w:rsidRPr="00D7643E">
              <w:rPr>
                <w:rFonts w:hint="eastAsia"/>
              </w:rPr>
              <w:t>WTCCLX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801F" w14:textId="77777777" w:rsidR="00F07ABE" w:rsidRPr="00D7643E" w:rsidRDefault="00F07ABE" w:rsidP="00F07ABE">
            <w:r w:rsidRPr="00D7643E">
              <w:rPr>
                <w:rFonts w:hint="eastAsia"/>
              </w:rPr>
              <w:t>NVARCHAR(30</w:t>
            </w:r>
            <w:r w:rsidRPr="00D7643E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1595" w14:textId="12D0E770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B35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委托资产类型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217D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委托资产类型（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5006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7DCA9AEE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现金</w:t>
            </w:r>
          </w:p>
          <w:p w14:paraId="60A6AA7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存款</w:t>
            </w:r>
          </w:p>
          <w:p w14:paraId="74E5DFB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可转让存单</w:t>
            </w:r>
          </w:p>
          <w:p w14:paraId="31C40C1B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债务证券</w:t>
            </w:r>
          </w:p>
          <w:p w14:paraId="49112A4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贷款</w:t>
            </w:r>
          </w:p>
          <w:p w14:paraId="328F775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资产收（受）益权</w:t>
            </w:r>
            <w:r w:rsidRPr="00D7643E">
              <w:rPr>
                <w:rFonts w:hint="eastAsia"/>
                <w:sz w:val="18"/>
                <w:szCs w:val="20"/>
              </w:rPr>
              <w:t xml:space="preserve"> </w:t>
            </w:r>
          </w:p>
          <w:p w14:paraId="44E19853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应收账款</w:t>
            </w:r>
          </w:p>
          <w:p w14:paraId="1D9D7495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lastRenderedPageBreak/>
              <w:t>8-</w:t>
            </w:r>
            <w:r w:rsidRPr="00D7643E">
              <w:rPr>
                <w:rFonts w:hint="eastAsia"/>
                <w:sz w:val="18"/>
                <w:szCs w:val="20"/>
              </w:rPr>
              <w:t>其他非标准化债权</w:t>
            </w:r>
          </w:p>
          <w:p w14:paraId="3C8E3618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9-</w:t>
            </w:r>
            <w:r w:rsidRPr="00D7643E">
              <w:rPr>
                <w:rFonts w:hint="eastAsia"/>
                <w:sz w:val="18"/>
                <w:szCs w:val="20"/>
              </w:rPr>
              <w:t>股票</w:t>
            </w:r>
          </w:p>
          <w:p w14:paraId="36BE18E0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10-</w:t>
            </w:r>
            <w:r w:rsidRPr="00D7643E">
              <w:rPr>
                <w:rFonts w:hint="eastAsia"/>
                <w:sz w:val="18"/>
                <w:szCs w:val="20"/>
              </w:rPr>
              <w:t>境外股权</w:t>
            </w:r>
          </w:p>
          <w:p w14:paraId="35CD214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11-</w:t>
            </w:r>
            <w:r w:rsidRPr="00D7643E">
              <w:rPr>
                <w:rFonts w:hint="eastAsia"/>
                <w:sz w:val="18"/>
                <w:szCs w:val="20"/>
              </w:rPr>
              <w:t>特定目的载体份额</w:t>
            </w:r>
          </w:p>
          <w:p w14:paraId="19820A0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12-</w:t>
            </w:r>
            <w:r w:rsidRPr="00D7643E">
              <w:rPr>
                <w:rFonts w:hint="eastAsia"/>
                <w:sz w:val="18"/>
                <w:szCs w:val="20"/>
              </w:rPr>
              <w:t>非私募基金类有限合伙份额</w:t>
            </w:r>
          </w:p>
          <w:p w14:paraId="2CC70CE7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13-</w:t>
            </w:r>
            <w:r w:rsidRPr="00D7643E">
              <w:rPr>
                <w:rFonts w:hint="eastAsia"/>
                <w:sz w:val="18"/>
                <w:szCs w:val="20"/>
              </w:rPr>
              <w:t>金融衍生品</w:t>
            </w:r>
          </w:p>
          <w:p w14:paraId="6B46BE66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14-</w:t>
            </w:r>
            <w:r w:rsidRPr="00D7643E">
              <w:rPr>
                <w:rFonts w:hint="eastAsia"/>
                <w:sz w:val="18"/>
                <w:szCs w:val="20"/>
              </w:rPr>
              <w:t>黄金</w:t>
            </w:r>
          </w:p>
          <w:p w14:paraId="14035002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15-</w:t>
            </w:r>
            <w:r w:rsidRPr="00D7643E">
              <w:rPr>
                <w:rFonts w:hint="eastAsia"/>
                <w:sz w:val="18"/>
                <w:szCs w:val="20"/>
              </w:rPr>
              <w:t>其他金融资产</w:t>
            </w:r>
          </w:p>
          <w:p w14:paraId="5E21276E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16-</w:t>
            </w:r>
            <w:r w:rsidRPr="00D7643E">
              <w:rPr>
                <w:rFonts w:hint="eastAsia"/>
                <w:sz w:val="18"/>
                <w:szCs w:val="20"/>
              </w:rPr>
              <w:t>非金融资产</w:t>
            </w:r>
          </w:p>
        </w:tc>
      </w:tr>
      <w:tr w:rsidR="00F07ABE" w14:paraId="1DA21412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E3CF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4B79" w14:textId="77777777" w:rsidR="00F07ABE" w:rsidRPr="00D7643E" w:rsidRDefault="00F07ABE" w:rsidP="00F07ABE">
            <w:r w:rsidRPr="00D7643E">
              <w:rPr>
                <w:rFonts w:hint="eastAsia"/>
              </w:rPr>
              <w:t>XSFS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418A" w14:textId="77777777" w:rsidR="00F07ABE" w:rsidRPr="00D7643E" w:rsidRDefault="00F07ABE" w:rsidP="00F07ABE">
            <w:r w:rsidRPr="00D7643E">
              <w:rPr>
                <w:rFonts w:hint="eastAsia"/>
              </w:rPr>
              <w:t>NVARCHAR(20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2A25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8D3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销售方式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F3D6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销售方式（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5007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75141A74" w14:textId="77777777" w:rsidR="00F07ABE" w:rsidRPr="00D7643E" w:rsidRDefault="00F07ABE" w:rsidP="00F07ABE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自主营销</w:t>
            </w:r>
          </w:p>
          <w:p w14:paraId="1F47B972" w14:textId="77777777" w:rsidR="00F07ABE" w:rsidRPr="00D7643E" w:rsidRDefault="00F07ABE" w:rsidP="00F07ABE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第三方机构代销</w:t>
            </w:r>
          </w:p>
        </w:tc>
      </w:tr>
      <w:tr w:rsidR="00F07ABE" w14:paraId="0C5425B8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BF3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A887" w14:textId="77777777" w:rsidR="00F07ABE" w:rsidRPr="00D7643E" w:rsidRDefault="00F07ABE" w:rsidP="00F07ABE">
            <w:r w:rsidRPr="00D7643E">
              <w:rPr>
                <w:rFonts w:hint="eastAsia"/>
              </w:rPr>
              <w:t>DSFXSJGMC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0D26" w14:textId="77777777" w:rsidR="00F07ABE" w:rsidRPr="00D7643E" w:rsidRDefault="00F07ABE" w:rsidP="00F07ABE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36EF" w14:textId="734B794B" w:rsidR="00F07ABE" w:rsidRPr="00D7643E" w:rsidRDefault="00F07ABE" w:rsidP="00E47D9C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3747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第三方销售机构名称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9170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27BA7164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C7E2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D9E1" w14:textId="77777777" w:rsidR="00F07ABE" w:rsidRPr="00D7643E" w:rsidRDefault="00F07ABE" w:rsidP="00F07ABE">
            <w:r w:rsidRPr="00D7643E">
              <w:rPr>
                <w:rFonts w:hint="eastAsia"/>
              </w:rPr>
              <w:t>XSJGSHXYDM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7018" w14:textId="77777777" w:rsidR="00F07ABE" w:rsidRPr="00D7643E" w:rsidRDefault="00F07ABE" w:rsidP="00F07ABE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1D04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E331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销售机构统一社会信用代码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63D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</w:p>
        </w:tc>
      </w:tr>
      <w:tr w:rsidR="00F07ABE" w14:paraId="5F66DA36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CD4A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C600F" w14:textId="77777777" w:rsidR="00F07ABE" w:rsidRPr="00D7643E" w:rsidRDefault="00F07ABE" w:rsidP="00F07ABE">
            <w:r w:rsidRPr="00D7643E">
              <w:rPr>
                <w:rFonts w:hint="eastAsia"/>
              </w:rPr>
              <w:t>HTQDD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E091" w14:textId="77777777" w:rsidR="00F07ABE" w:rsidRPr="00D7643E" w:rsidRDefault="00F07ABE" w:rsidP="00F07ABE">
            <w:r w:rsidRPr="00D7643E">
              <w:rPr>
                <w:rFonts w:hint="eastAsia"/>
              </w:rPr>
              <w:t>NVARCHAR(12)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C83B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A6A0E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8735" w14:textId="77777777" w:rsidR="00F07ABE" w:rsidRPr="00D7643E" w:rsidRDefault="00F07ABE" w:rsidP="00F07ABE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按国标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GB/T 2260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中华人民共和国行政区划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6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位代码填报（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1001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</w:tc>
      </w:tr>
      <w:tr w:rsidR="00F07ABE" w14:paraId="6DCF4C25" w14:textId="77777777" w:rsidTr="00E47D9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4148" w14:textId="77777777" w:rsidR="00F07ABE" w:rsidRDefault="00F07ABE" w:rsidP="00F07ABE">
            <w:pPr>
              <w:numPr>
                <w:ilvl w:val="0"/>
                <w:numId w:val="2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1DB5" w14:textId="77777777" w:rsidR="00F07ABE" w:rsidRPr="00D7643E" w:rsidRDefault="00F07ABE" w:rsidP="00F07ABE">
            <w:r w:rsidRPr="00D7643E">
              <w:rPr>
                <w:rFonts w:hint="eastAsia"/>
              </w:rPr>
              <w:t>HTQDRQ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6538" w14:textId="77777777" w:rsidR="00F07ABE" w:rsidRPr="00D7643E" w:rsidRDefault="00F07ABE" w:rsidP="00F07ABE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0596" w14:textId="77777777" w:rsidR="00F07ABE" w:rsidRPr="00D7643E" w:rsidRDefault="00F07ABE" w:rsidP="00E47D9C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2913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B915" w14:textId="77777777" w:rsidR="00F07ABE" w:rsidRPr="00D7643E" w:rsidRDefault="00F07ABE" w:rsidP="00F07ABE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合同签订日期，</w:t>
            </w: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44A90866" w14:textId="77777777" w:rsidR="008856E4" w:rsidRDefault="008856E4" w:rsidP="008856E4"/>
    <w:p w14:paraId="23B40CB2" w14:textId="77777777" w:rsidR="008856E4" w:rsidRDefault="008856E4" w:rsidP="008856E4">
      <w:pPr>
        <w:pStyle w:val="2"/>
      </w:pPr>
      <w:r>
        <w:rPr>
          <w:rFonts w:hint="eastAsia"/>
        </w:rPr>
        <w:t>信托受益凭据信息</w:t>
      </w:r>
    </w:p>
    <w:p w14:paraId="4D57C1C2" w14:textId="7C9232A9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3</w:t>
      </w:r>
      <w:r w:rsidRPr="008856E4">
        <w:rPr>
          <w:b/>
          <w:bCs/>
          <w:color w:val="000099"/>
        </w:rPr>
        <w:t>XTSYPJXX</w:t>
      </w:r>
    </w:p>
    <w:p w14:paraId="0FAE75CF" w14:textId="469F79E2" w:rsidR="00982575" w:rsidRDefault="00982575" w:rsidP="008856E4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67523C" w:rsidRPr="0067523C">
        <w:rPr>
          <w:color w:val="000099"/>
        </w:rPr>
        <w:t>REPORT_MONTH +</w:t>
      </w:r>
      <w:r w:rsidR="0067523C">
        <w:rPr>
          <w:b/>
          <w:bCs/>
        </w:rPr>
        <w:t xml:space="preserve"> </w:t>
      </w:r>
      <w:r>
        <w:rPr>
          <w:rFonts w:hint="eastAsia"/>
          <w:color w:val="000099"/>
        </w:rPr>
        <w:t>X</w:t>
      </w:r>
      <w:r>
        <w:rPr>
          <w:color w:val="000099"/>
        </w:rPr>
        <w:t xml:space="preserve">TCPDM + XTHTBH   + SYPJBH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p w14:paraId="5606BE71" w14:textId="656699FF" w:rsidR="00982575" w:rsidRPr="00B003E0" w:rsidRDefault="00982575" w:rsidP="008856E4">
      <w:r>
        <w:rPr>
          <w:rFonts w:hint="eastAsia"/>
          <w:color w:val="000099"/>
        </w:rPr>
        <w:t xml:space="preserve"> </w:t>
      </w:r>
      <w:r>
        <w:rPr>
          <w:color w:val="000099"/>
        </w:rPr>
        <w:t xml:space="preserve">      </w:t>
      </w:r>
      <w:r w:rsidR="0067523C" w:rsidRPr="0067523C">
        <w:rPr>
          <w:color w:val="000099"/>
        </w:rPr>
        <w:t xml:space="preserve">REPORT_MONTH + </w:t>
      </w:r>
      <w:r>
        <w:rPr>
          <w:rFonts w:hint="eastAsia"/>
          <w:color w:val="000099"/>
        </w:rPr>
        <w:t>X</w:t>
      </w:r>
      <w:r>
        <w:rPr>
          <w:color w:val="000099"/>
        </w:rPr>
        <w:t xml:space="preserve">TCPDM + NBXTHTBH + SYPJBH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1836"/>
        <w:gridCol w:w="3808"/>
      </w:tblGrid>
      <w:tr w:rsidR="008856E4" w:rsidRPr="00F65621" w14:paraId="18CC4177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AB1190D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71ADEF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E7878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9467CC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02D2C51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009F36D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863B90" w14:paraId="2F63AAD2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CC75" w14:textId="77777777" w:rsidR="00863B90" w:rsidRDefault="00863B90" w:rsidP="000E7A93">
            <w:pPr>
              <w:numPr>
                <w:ilvl w:val="0"/>
                <w:numId w:val="21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5AD3" w14:textId="43086218" w:rsidR="00863B90" w:rsidRPr="00D7643E" w:rsidRDefault="00863B90" w:rsidP="000E7A93">
            <w:pPr>
              <w:rPr>
                <w:rFonts w:hint="eastAsia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4F1" w14:textId="1915AB44" w:rsidR="00863B90" w:rsidRPr="00D7643E" w:rsidRDefault="00863B90" w:rsidP="000E7A9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A7CB" w14:textId="6F57FC0F" w:rsidR="00863B90" w:rsidRPr="00D7643E" w:rsidRDefault="00863B90" w:rsidP="000E7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F336" w14:textId="0397778B" w:rsidR="00863B90" w:rsidRPr="00D7643E" w:rsidRDefault="00863B90" w:rsidP="000E7A9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C17A4" w14:textId="77777777" w:rsidR="00863B90" w:rsidRPr="00D7643E" w:rsidRDefault="00863B90" w:rsidP="000E7A93">
            <w:pPr>
              <w:widowControl/>
              <w:jc w:val="left"/>
              <w:rPr>
                <w:rFonts w:ascii="微软雅黑" w:hAnsi="微软雅黑" w:hint="eastAsia"/>
                <w:sz w:val="18"/>
                <w:szCs w:val="18"/>
              </w:rPr>
            </w:pPr>
          </w:p>
        </w:tc>
      </w:tr>
      <w:tr w:rsidR="000E7A93" w:rsidRPr="0067523C" w14:paraId="2DB74F6E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9C34" w14:textId="77777777" w:rsidR="000E7A93" w:rsidRPr="0067523C" w:rsidRDefault="000E7A93" w:rsidP="000E7A93">
            <w:pPr>
              <w:numPr>
                <w:ilvl w:val="0"/>
                <w:numId w:val="21"/>
              </w:numPr>
              <w:rPr>
                <w:b/>
                <w:bCs/>
                <w:sz w:val="18"/>
              </w:rPr>
            </w:pPr>
            <w:r w:rsidRPr="0067523C">
              <w:rPr>
                <w:rFonts w:hint="eastAsia"/>
                <w:b/>
                <w:bCs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4079" w14:textId="77777777" w:rsidR="000E7A93" w:rsidRPr="0067523C" w:rsidRDefault="000E7A93" w:rsidP="000E7A93">
            <w:pPr>
              <w:rPr>
                <w:b/>
                <w:bCs/>
              </w:rPr>
            </w:pPr>
            <w:r w:rsidRPr="0067523C">
              <w:rPr>
                <w:rFonts w:hint="eastAsia"/>
                <w:b/>
                <w:bCs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23AC" w14:textId="77777777" w:rsidR="000E7A93" w:rsidRPr="0067523C" w:rsidRDefault="000E7A93" w:rsidP="000E7A93">
            <w:pPr>
              <w:rPr>
                <w:b/>
                <w:bCs/>
              </w:rPr>
            </w:pPr>
            <w:r w:rsidRPr="0067523C">
              <w:rPr>
                <w:rFonts w:hint="eastAsia"/>
                <w:b/>
                <w:bCs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3C6D" w14:textId="77777777" w:rsidR="000E7A93" w:rsidRPr="0067523C" w:rsidRDefault="000E7A93" w:rsidP="000E7A93">
            <w:pPr>
              <w:jc w:val="center"/>
              <w:rPr>
                <w:b/>
                <w:bCs/>
              </w:rPr>
            </w:pPr>
            <w:r w:rsidRPr="0067523C">
              <w:rPr>
                <w:rFonts w:hint="eastAsia"/>
                <w:b/>
                <w:bCs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DEB40" w14:textId="77777777" w:rsidR="000E7A93" w:rsidRPr="0067523C" w:rsidRDefault="000E7A93" w:rsidP="000E7A93">
            <w:pPr>
              <w:rPr>
                <w:b/>
                <w:bCs/>
                <w:sz w:val="18"/>
                <w:szCs w:val="20"/>
              </w:rPr>
            </w:pPr>
            <w:r w:rsidRPr="0067523C">
              <w:rPr>
                <w:rFonts w:hint="eastAsia"/>
                <w:b/>
                <w:bCs/>
                <w:sz w:val="18"/>
                <w:szCs w:val="20"/>
              </w:rPr>
              <w:t>信托合同编号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E54B" w14:textId="77777777" w:rsidR="000E7A93" w:rsidRPr="0067523C" w:rsidRDefault="000E7A93" w:rsidP="000E7A93">
            <w:pPr>
              <w:rPr>
                <w:rFonts w:ascii="微软雅黑" w:hAnsi="微软雅黑"/>
                <w:b/>
                <w:bCs/>
                <w:sz w:val="18"/>
                <w:szCs w:val="18"/>
              </w:rPr>
            </w:pPr>
            <w:r w:rsidRPr="0067523C">
              <w:rPr>
                <w:rFonts w:ascii="微软雅黑" w:hAnsi="微软雅黑" w:hint="eastAsia"/>
                <w:b/>
                <w:bCs/>
                <w:sz w:val="18"/>
                <w:szCs w:val="18"/>
              </w:rPr>
              <w:t>填写信托合同编号</w:t>
            </w:r>
          </w:p>
        </w:tc>
      </w:tr>
      <w:tr w:rsidR="0067523C" w14:paraId="648DD34F" w14:textId="77777777" w:rsidTr="00457A2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00F66" w14:textId="77777777" w:rsidR="0067523C" w:rsidRDefault="0067523C" w:rsidP="0067523C">
            <w:pPr>
              <w:numPr>
                <w:ilvl w:val="0"/>
                <w:numId w:val="21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7F56" w14:textId="77777777" w:rsidR="0067523C" w:rsidRPr="00D7643E" w:rsidRDefault="0067523C" w:rsidP="00457A2D">
            <w:pPr>
              <w:rPr>
                <w:rFonts w:hint="eastAsia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0ACA" w14:textId="77777777" w:rsidR="0067523C" w:rsidRPr="00D7643E" w:rsidRDefault="0067523C" w:rsidP="00457A2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E497" w14:textId="77777777" w:rsidR="0067523C" w:rsidRPr="00D7643E" w:rsidRDefault="0067523C" w:rsidP="00457A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93C69" w14:textId="77777777" w:rsidR="0067523C" w:rsidRPr="00D7643E" w:rsidRDefault="0067523C" w:rsidP="00457A2D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73E4" w14:textId="77777777" w:rsidR="0067523C" w:rsidRPr="00D7643E" w:rsidRDefault="0067523C" w:rsidP="00457A2D">
            <w:pPr>
              <w:widowControl/>
              <w:jc w:val="left"/>
              <w:rPr>
                <w:rFonts w:ascii="微软雅黑" w:hAnsi="微软雅黑" w:hint="eastAsia"/>
                <w:sz w:val="18"/>
                <w:szCs w:val="18"/>
              </w:rPr>
            </w:pPr>
          </w:p>
        </w:tc>
      </w:tr>
      <w:tr w:rsidR="000E7A93" w14:paraId="00253B40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F8FD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ED6E" w14:textId="77777777" w:rsidR="000E7A93" w:rsidRPr="00D7643E" w:rsidRDefault="000E7A93" w:rsidP="000E7A93">
            <w:r w:rsidRPr="00D7643E">
              <w:rPr>
                <w:rFonts w:hint="eastAsia"/>
              </w:rPr>
              <w:t>NBXTHTBH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87FA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54C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CBFF8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内部信托合同编号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3BA1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填写信托公司内部合同编号</w:t>
            </w:r>
          </w:p>
        </w:tc>
      </w:tr>
      <w:tr w:rsidR="000E7A93" w14:paraId="2C7BD870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BCB9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AE112" w14:textId="77777777" w:rsidR="000E7A93" w:rsidRPr="00D7643E" w:rsidRDefault="000E7A93" w:rsidP="000E7A93">
            <w:r w:rsidRPr="00D7643E">
              <w:rPr>
                <w:rFonts w:hint="eastAsia"/>
              </w:rPr>
              <w:t>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4BEC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29B8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4D751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受益凭据编号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1964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填写受益权凭据编号</w:t>
            </w:r>
          </w:p>
        </w:tc>
      </w:tr>
      <w:tr w:rsidR="000E7A93" w14:paraId="68DDDE28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02A0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87F8" w14:textId="77777777" w:rsidR="000E7A93" w:rsidRPr="00D7643E" w:rsidRDefault="000E7A93" w:rsidP="000E7A93">
            <w:r w:rsidRPr="00D7643E">
              <w:rPr>
                <w:rFonts w:hint="eastAsia"/>
              </w:rPr>
              <w:t>SYQDM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D18C0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478E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E935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受益权代码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48D4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填写信托产品中此合同的委托人所对应的受益权代码</w:t>
            </w:r>
          </w:p>
        </w:tc>
      </w:tr>
      <w:tr w:rsidR="000E7A93" w14:paraId="2C84C0F1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8929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C191" w14:textId="77777777" w:rsidR="000E7A93" w:rsidRPr="00D7643E" w:rsidRDefault="000E7A93" w:rsidP="000E7A93">
            <w:r w:rsidRPr="00D7643E">
              <w:rPr>
                <w:rFonts w:hint="eastAsia"/>
              </w:rPr>
              <w:t>SYRLX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78B8" w14:textId="77777777" w:rsidR="000E7A93" w:rsidRPr="00D7643E" w:rsidRDefault="000E7A93" w:rsidP="000E7A93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08A7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D865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受益人类型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597C" w14:textId="77777777" w:rsidR="000E7A93" w:rsidRPr="00D7643E" w:rsidRDefault="000E7A93" w:rsidP="000E7A93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0B33A5C5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576B2120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43E2A90F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697C7585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66B55DAF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56D7F1C4" w14:textId="77777777" w:rsidR="000E7A93" w:rsidRPr="00D7643E" w:rsidRDefault="000E7A93" w:rsidP="000E7A93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3562DB53" w14:textId="77777777" w:rsidR="000E7A93" w:rsidRPr="00D7643E" w:rsidRDefault="000E7A93" w:rsidP="000E7A93">
            <w:pPr>
              <w:ind w:leftChars="100" w:left="210"/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0E7A93" w14:paraId="1170D822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A375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DAB66" w14:textId="77777777" w:rsidR="000E7A93" w:rsidRPr="00D7643E" w:rsidRDefault="000E7A93" w:rsidP="000E7A93">
            <w:r w:rsidRPr="00D7643E">
              <w:rPr>
                <w:rFonts w:hint="eastAsia"/>
              </w:rPr>
              <w:t>SYRBH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577A" w14:textId="77777777" w:rsidR="000E7A93" w:rsidRPr="00D7643E" w:rsidRDefault="000E7A93" w:rsidP="000E7A9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9AB2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5B0E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受益人编号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115D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填写委托人在信托公司内部客户编号</w:t>
            </w:r>
          </w:p>
        </w:tc>
      </w:tr>
      <w:tr w:rsidR="000E7A93" w14:paraId="3E66BCB3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3E6F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F700" w14:textId="77777777" w:rsidR="000E7A93" w:rsidRPr="00D7643E" w:rsidRDefault="000E7A93" w:rsidP="000E7A93">
            <w:r w:rsidRPr="00D7643E">
              <w:rPr>
                <w:rFonts w:hint="eastAsia"/>
              </w:rPr>
              <w:t>SJCYXTFE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8A32" w14:textId="77777777" w:rsidR="000E7A93" w:rsidRPr="00D7643E" w:rsidRDefault="000E7A93" w:rsidP="000E7A93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A02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6836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实际持有信托份额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9F16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按实际份额填写</w:t>
            </w:r>
          </w:p>
        </w:tc>
      </w:tr>
      <w:tr w:rsidR="000E7A93" w14:paraId="11F67674" w14:textId="77777777" w:rsidTr="00863B9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F13A" w14:textId="77777777" w:rsidR="000E7A93" w:rsidRDefault="000E7A93" w:rsidP="000E7A93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B82" w14:textId="77777777" w:rsidR="000E7A93" w:rsidRPr="00D7643E" w:rsidRDefault="000E7A93" w:rsidP="000E7A93">
            <w:r w:rsidRPr="00D7643E">
              <w:rPr>
                <w:rFonts w:hint="eastAsia"/>
              </w:rPr>
              <w:t>SJCYXTJE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A855" w14:textId="77777777" w:rsidR="000E7A93" w:rsidRPr="00D7643E" w:rsidRDefault="000E7A93" w:rsidP="000E7A93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9354" w14:textId="77777777" w:rsidR="000E7A93" w:rsidRPr="00D7643E" w:rsidRDefault="000E7A93" w:rsidP="000E7A93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DE2C" w14:textId="77777777" w:rsidR="000E7A93" w:rsidRPr="00D7643E" w:rsidRDefault="000E7A93" w:rsidP="000E7A9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实际持有信托金额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23F6" w14:textId="77777777" w:rsidR="000E7A93" w:rsidRPr="00D7643E" w:rsidRDefault="000E7A93" w:rsidP="000E7A93">
            <w:pPr>
              <w:rPr>
                <w:rFonts w:ascii="微软雅黑" w:hAnsi="微软雅黑"/>
                <w:sz w:val="18"/>
                <w:szCs w:val="18"/>
              </w:rPr>
            </w:pPr>
            <w:r w:rsidRPr="00D7643E">
              <w:rPr>
                <w:rFonts w:ascii="微软雅黑" w:hAnsi="微软雅黑" w:hint="eastAsia"/>
                <w:sz w:val="18"/>
                <w:szCs w:val="18"/>
              </w:rPr>
              <w:t>按实际金额填写</w:t>
            </w:r>
          </w:p>
        </w:tc>
      </w:tr>
    </w:tbl>
    <w:p w14:paraId="372AEAB3" w14:textId="77777777" w:rsidR="008856E4" w:rsidRPr="008856E4" w:rsidRDefault="008856E4" w:rsidP="008856E4"/>
    <w:p w14:paraId="047AB577" w14:textId="77777777" w:rsidR="008856E4" w:rsidRDefault="008856E4" w:rsidP="008856E4"/>
    <w:p w14:paraId="5A51742B" w14:textId="77777777" w:rsidR="00C95F49" w:rsidRDefault="00C95F49" w:rsidP="00C95F49">
      <w:pPr>
        <w:pStyle w:val="2"/>
        <w:numPr>
          <w:ilvl w:val="1"/>
          <w:numId w:val="1"/>
        </w:numPr>
      </w:pPr>
      <w:r>
        <w:rPr>
          <w:rFonts w:hint="eastAsia"/>
        </w:rPr>
        <w:t>信托受益权转让信息</w:t>
      </w:r>
    </w:p>
    <w:p w14:paraId="01E2838C" w14:textId="77777777" w:rsidR="00C95F49" w:rsidRDefault="00C95F49" w:rsidP="00C95F49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4</w:t>
      </w:r>
      <w:r w:rsidRPr="008856E4">
        <w:rPr>
          <w:b/>
          <w:bCs/>
          <w:color w:val="000099"/>
        </w:rPr>
        <w:t>XTSYQZRXX</w:t>
      </w:r>
    </w:p>
    <w:p w14:paraId="69DD30E1" w14:textId="77777777" w:rsidR="00C95F49" w:rsidRPr="003042D9" w:rsidRDefault="00C95F49" w:rsidP="00C95F49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Pr="003042D9">
        <w:rPr>
          <w:rFonts w:hint="eastAsia"/>
          <w:color w:val="000099"/>
        </w:rPr>
        <w:t xml:space="preserve"> 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C95F49" w:rsidRPr="00F65621" w14:paraId="77ADA59E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5A90938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0D3A640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29DB738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8AD49C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0B227E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36E9A2" w14:textId="77777777" w:rsidR="00C95F49" w:rsidRPr="00F65621" w:rsidRDefault="00C95F49" w:rsidP="00B02327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95F49" w14:paraId="0F4A6EA7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7A053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68CB" w14:textId="77777777" w:rsidR="00C95F49" w:rsidRPr="00D7643E" w:rsidRDefault="00C95F49" w:rsidP="00B02327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0904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AD0E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BA5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32A" w14:textId="77777777" w:rsidR="00C95F49" w:rsidRPr="00D7643E" w:rsidRDefault="00C95F49" w:rsidP="00742DE8">
            <w:pPr>
              <w:rPr>
                <w:sz w:val="18"/>
                <w:szCs w:val="20"/>
              </w:rPr>
            </w:pPr>
          </w:p>
        </w:tc>
      </w:tr>
      <w:tr w:rsidR="00C95F49" w14:paraId="4B45BF7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BF9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727A" w14:textId="77777777" w:rsidR="00C95F49" w:rsidRPr="00D7643E" w:rsidRDefault="00C95F49" w:rsidP="00B02327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6066" w14:textId="77777777" w:rsidR="00C95F49" w:rsidRPr="00D7643E" w:rsidRDefault="00C95F49" w:rsidP="00B02327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1E17" w14:textId="77777777" w:rsidR="00C95F49" w:rsidRPr="00D7643E" w:rsidRDefault="00C95F49" w:rsidP="00B02327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4E1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C9B9" w14:textId="77777777" w:rsidR="00C95F49" w:rsidRPr="00D7643E" w:rsidRDefault="00C95F49" w:rsidP="00742DE8">
            <w:pPr>
              <w:rPr>
                <w:sz w:val="18"/>
                <w:szCs w:val="20"/>
              </w:rPr>
            </w:pPr>
          </w:p>
        </w:tc>
      </w:tr>
      <w:tr w:rsidR="00C95F49" w14:paraId="27DB6819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215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3CA9" w14:textId="77777777" w:rsidR="00C95F49" w:rsidRPr="00D7643E" w:rsidRDefault="00C95F49" w:rsidP="00B02327">
            <w:r w:rsidRPr="00D7643E">
              <w:rPr>
                <w:rFonts w:hint="eastAsia"/>
              </w:rPr>
              <w:t>ZRHTBH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C861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18C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84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B59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6B817229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5A8E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BA66" w14:textId="77777777" w:rsidR="00C95F49" w:rsidRPr="00D7643E" w:rsidRDefault="00C95F49" w:rsidP="00B02327"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B977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DEF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FE10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C872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57D58AB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8A4D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78C1B" w14:textId="77777777" w:rsidR="00C95F49" w:rsidRPr="00D7643E" w:rsidRDefault="00C95F49" w:rsidP="00B02327">
            <w:r w:rsidRPr="00D7643E">
              <w:rPr>
                <w:rFonts w:hint="eastAsia"/>
              </w:rPr>
              <w:t>CRRSYPJBH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C360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EC00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7A9B1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E881" w14:textId="77777777" w:rsidR="00C95F49" w:rsidRPr="00D7643E" w:rsidRDefault="00C95F49" w:rsidP="00B02327">
            <w:pPr>
              <w:rPr>
                <w:sz w:val="18"/>
                <w:szCs w:val="20"/>
              </w:rPr>
            </w:pPr>
          </w:p>
        </w:tc>
      </w:tr>
      <w:tr w:rsidR="00C95F49" w14:paraId="68BA20D7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2689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1501" w14:textId="77777777" w:rsidR="00C95F49" w:rsidRPr="00D7643E" w:rsidRDefault="00C95F49" w:rsidP="00B02327">
            <w:r w:rsidRPr="00D7643E">
              <w:rPr>
                <w:rFonts w:hint="eastAsia"/>
              </w:rPr>
              <w:t>ZRRQ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8D342" w14:textId="77777777" w:rsidR="00C95F49" w:rsidRPr="00D7643E" w:rsidRDefault="00C95F49" w:rsidP="00B02327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4340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B189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B2F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C95F49" w14:paraId="58D5327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CF0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4B069" w14:textId="77777777" w:rsidR="00C95F49" w:rsidRPr="00D7643E" w:rsidRDefault="00C95F49" w:rsidP="00B02327">
            <w:r w:rsidRPr="00D7643E">
              <w:rPr>
                <w:rFonts w:hint="eastAsia"/>
              </w:rPr>
              <w:t>CRRLX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06B76" w14:textId="77777777" w:rsidR="00C95F49" w:rsidRPr="00D7643E" w:rsidRDefault="00C95F49" w:rsidP="00B02327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75401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5E70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D1BF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2F2044CF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03FC8A6D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0A57272E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C86D04C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6AF1E37A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5CB0A06D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7F075F05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C95F49" w14:paraId="6F8AC052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A539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832B4" w14:textId="77777777" w:rsidR="00C95F49" w:rsidRPr="00D7643E" w:rsidRDefault="00C95F49" w:rsidP="00B02327">
            <w:r w:rsidRPr="00D7643E">
              <w:rPr>
                <w:rFonts w:hint="eastAsia"/>
              </w:rPr>
              <w:t>CRRBH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09AB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BCB7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78EC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B14E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7EF3F474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F277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8FA0" w14:textId="77777777" w:rsidR="00C95F49" w:rsidRPr="00D7643E" w:rsidRDefault="00C95F49" w:rsidP="00B02327">
            <w:r w:rsidRPr="00D7643E">
              <w:rPr>
                <w:rFonts w:hint="eastAsia"/>
              </w:rPr>
              <w:t>SRRSYPJBH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E983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6E7C8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CF68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受让人受益凭据编号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83E6" w14:textId="77777777" w:rsidR="00C95F49" w:rsidRPr="00D7643E" w:rsidRDefault="00C95F49" w:rsidP="00B02327">
            <w:pPr>
              <w:rPr>
                <w:sz w:val="18"/>
                <w:szCs w:val="20"/>
              </w:rPr>
            </w:pPr>
          </w:p>
        </w:tc>
      </w:tr>
      <w:tr w:rsidR="00C95F49" w14:paraId="7FA69BAC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078A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2DA5" w14:textId="77777777" w:rsidR="00C95F49" w:rsidRPr="00D7643E" w:rsidRDefault="00C95F49" w:rsidP="00B02327">
            <w:r w:rsidRPr="00D7643E">
              <w:rPr>
                <w:rFonts w:hint="eastAsia"/>
              </w:rPr>
              <w:t>SRRLX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FE2A" w14:textId="77777777" w:rsidR="00C95F49" w:rsidRPr="00D7643E" w:rsidRDefault="00C95F49" w:rsidP="00B02327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853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148B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CA8C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6C0C4395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2D89AC75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5A9CBC3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2DFAC7B7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08CC8316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28CDA109" w14:textId="77777777" w:rsidR="00C95F49" w:rsidRPr="00D7643E" w:rsidRDefault="00C95F49" w:rsidP="00B0232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73A79907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C95F49" w14:paraId="339F6F85" w14:textId="77777777" w:rsidTr="00B02327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18AF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CD84" w14:textId="77777777" w:rsidR="00C95F49" w:rsidRPr="00D7643E" w:rsidRDefault="00C95F49" w:rsidP="00B02327">
            <w:r w:rsidRPr="00D7643E">
              <w:rPr>
                <w:rFonts w:hint="eastAsia"/>
              </w:rPr>
              <w:t>SRRBH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EF90" w14:textId="77777777" w:rsidR="00C95F49" w:rsidRPr="00D7643E" w:rsidRDefault="00C95F49" w:rsidP="00B02327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1A0A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CA5A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受让人编号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949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3B8670E5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1564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4929" w14:textId="77777777" w:rsidR="00C95F49" w:rsidRPr="00D7643E" w:rsidRDefault="00C95F49" w:rsidP="00B02327">
            <w:r w:rsidRPr="00D7643E">
              <w:rPr>
                <w:rFonts w:hint="eastAsia"/>
              </w:rPr>
              <w:t>ZRFE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8DB3" w14:textId="77777777" w:rsidR="00C95F49" w:rsidRPr="00D7643E" w:rsidRDefault="00C95F49" w:rsidP="00B02327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E3C6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CAF2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转让份额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593E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  <w:tr w:rsidR="00C95F49" w14:paraId="09903461" w14:textId="77777777" w:rsidTr="00B02327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E512" w14:textId="77777777" w:rsidR="00C95F49" w:rsidRDefault="00C95F49" w:rsidP="00B02327">
            <w:pPr>
              <w:numPr>
                <w:ilvl w:val="0"/>
                <w:numId w:val="2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C241" w14:textId="77777777" w:rsidR="00C95F49" w:rsidRPr="00D7643E" w:rsidRDefault="00C95F49" w:rsidP="00B02327">
            <w:r w:rsidRPr="00D7643E">
              <w:rPr>
                <w:rFonts w:hint="eastAsia"/>
              </w:rPr>
              <w:t>ZRJK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5DB80" w14:textId="77777777" w:rsidR="00C95F49" w:rsidRPr="00D7643E" w:rsidRDefault="00C95F49" w:rsidP="00B02327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BDED" w14:textId="77777777" w:rsidR="00C95F49" w:rsidRPr="00D7643E" w:rsidRDefault="00C95F49" w:rsidP="00B02327">
            <w:pPr>
              <w:jc w:val="center"/>
            </w:pPr>
            <w:r w:rsidRPr="00D7643E"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13D3" w14:textId="77777777" w:rsidR="00C95F49" w:rsidRPr="00D7643E" w:rsidRDefault="00C95F49" w:rsidP="00B02327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转让价款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60B1" w14:textId="77777777" w:rsidR="00C95F49" w:rsidRPr="00D7643E" w:rsidRDefault="00C95F49" w:rsidP="00B02327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7C362B0D" w14:textId="77777777" w:rsidR="00C95F49" w:rsidRDefault="00C95F49" w:rsidP="00C95F49"/>
    <w:p w14:paraId="729040F0" w14:textId="77777777" w:rsidR="008856E4" w:rsidRDefault="008856E4" w:rsidP="008856E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信托受益权转让信息</w:t>
      </w:r>
    </w:p>
    <w:p w14:paraId="2318258F" w14:textId="4CF2C3DE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4</w:t>
      </w:r>
      <w:r w:rsidRPr="008856E4">
        <w:rPr>
          <w:b/>
          <w:bCs/>
          <w:color w:val="000099"/>
        </w:rPr>
        <w:t>XTSYQZRXX</w:t>
      </w:r>
    </w:p>
    <w:p w14:paraId="185107B3" w14:textId="07CEC4B3" w:rsidR="003042D9" w:rsidRPr="008D7F7B" w:rsidRDefault="003042D9" w:rsidP="008856E4">
      <w:pPr>
        <w:rPr>
          <w:rFonts w:hint="eastAsia"/>
          <w:color w:val="0033CC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Pr="008D7F7B">
        <w:rPr>
          <w:rFonts w:hint="eastAsia"/>
          <w:color w:val="0033CC"/>
        </w:rPr>
        <w:t xml:space="preserve"> </w:t>
      </w:r>
      <w:r w:rsidR="008D7F7B" w:rsidRPr="008D7F7B">
        <w:rPr>
          <w:rFonts w:hint="eastAsia"/>
          <w:color w:val="0033CC"/>
        </w:rPr>
        <w:t>JYLSBH</w:t>
      </w:r>
      <w:r w:rsidR="008D7F7B" w:rsidRPr="008D7F7B">
        <w:rPr>
          <w:color w:val="0033CC"/>
        </w:rPr>
        <w:t xml:space="preserve"> </w:t>
      </w:r>
      <w:r w:rsidR="008D7F7B" w:rsidRPr="008D7F7B">
        <w:rPr>
          <w:rFonts w:hint="eastAsia"/>
          <w:color w:val="0033CC"/>
        </w:rPr>
        <w:t>必须唯一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636"/>
      </w:tblGrid>
      <w:tr w:rsidR="008856E4" w:rsidRPr="00F65621" w14:paraId="1C869111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065A7D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6E54C4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AC4A30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DA6D9B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4FB5038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414F2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32183" w14:paraId="4E9597DC" w14:textId="77777777" w:rsidTr="00457A2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E909" w14:textId="77777777" w:rsidR="00632183" w:rsidRDefault="00632183" w:rsidP="00632183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5BDBC" w14:textId="77777777" w:rsidR="00632183" w:rsidRPr="00D7643E" w:rsidRDefault="00632183" w:rsidP="00457A2D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A95F" w14:textId="77777777" w:rsidR="00632183" w:rsidRPr="00D7643E" w:rsidRDefault="00632183" w:rsidP="00457A2D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A4D58" w14:textId="77777777" w:rsidR="00632183" w:rsidRPr="00D7643E" w:rsidRDefault="00632183" w:rsidP="00457A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0CC7" w14:textId="77777777" w:rsidR="00632183" w:rsidRPr="00D7643E" w:rsidRDefault="00632183" w:rsidP="00457A2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DFAC" w14:textId="77777777" w:rsidR="00632183" w:rsidRPr="00D7643E" w:rsidRDefault="00632183" w:rsidP="00457A2D">
            <w:pPr>
              <w:rPr>
                <w:rFonts w:hint="eastAsia"/>
                <w:sz w:val="18"/>
                <w:szCs w:val="20"/>
              </w:rPr>
            </w:pPr>
          </w:p>
        </w:tc>
      </w:tr>
      <w:tr w:rsidR="00DD68B9" w14:paraId="6BC41AB9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035A" w14:textId="77777777" w:rsidR="00DD68B9" w:rsidRDefault="00DD68B9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8D28" w14:textId="77777777" w:rsidR="00DD68B9" w:rsidRPr="00D7643E" w:rsidRDefault="00DD68B9" w:rsidP="00DD68B9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FBF1" w14:textId="77777777" w:rsidR="00DD68B9" w:rsidRPr="00D7643E" w:rsidRDefault="00DD68B9" w:rsidP="00DD68B9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202D" w14:textId="77777777" w:rsidR="00DD68B9" w:rsidRPr="00D7643E" w:rsidRDefault="00DD68B9" w:rsidP="00DD68B9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06BC" w14:textId="77777777" w:rsidR="00DD68B9" w:rsidRPr="00D7643E" w:rsidRDefault="00DD68B9" w:rsidP="00DD68B9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3076" w14:textId="77777777" w:rsidR="00DD68B9" w:rsidRPr="00D7643E" w:rsidRDefault="00DD68B9" w:rsidP="00A95565">
            <w:pPr>
              <w:rPr>
                <w:rFonts w:hint="eastAsia"/>
                <w:sz w:val="18"/>
                <w:szCs w:val="20"/>
              </w:rPr>
            </w:pPr>
          </w:p>
        </w:tc>
      </w:tr>
      <w:tr w:rsidR="00A95565" w14:paraId="2B4A1716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6B3B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780D7" w14:textId="59DE4A48" w:rsidR="00A95565" w:rsidRDefault="00A95565" w:rsidP="00A95565">
            <w:r w:rsidRPr="00D7643E">
              <w:rPr>
                <w:rFonts w:hint="eastAsia"/>
              </w:rPr>
              <w:t>JYLSBH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679BF" w14:textId="3FD4901C" w:rsidR="00A95565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4C5C" w14:textId="58A967D9" w:rsidR="00A95565" w:rsidRDefault="00A95565" w:rsidP="00A95565">
            <w:pPr>
              <w:jc w:val="center"/>
              <w:rPr>
                <w:rFonts w:hint="eastAsia"/>
              </w:rPr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3332" w14:textId="7601DC53" w:rsidR="00A95565" w:rsidRDefault="00A95565" w:rsidP="00A95565">
            <w:pPr>
              <w:rPr>
                <w:rFonts w:hint="eastAsia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交易流水编号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F3D6" w14:textId="406E5CF4" w:rsidR="00A95565" w:rsidRPr="00D7643E" w:rsidRDefault="00A95565" w:rsidP="00A95565">
            <w:pPr>
              <w:rPr>
                <w:sz w:val="18"/>
                <w:szCs w:val="20"/>
              </w:rPr>
            </w:pPr>
            <w:r w:rsidRPr="00CD6022">
              <w:rPr>
                <w:rFonts w:hint="eastAsia"/>
                <w:sz w:val="18"/>
                <w:szCs w:val="20"/>
              </w:rPr>
              <w:t>信托公司内部对该笔信托流水的唯一编号</w:t>
            </w:r>
          </w:p>
        </w:tc>
      </w:tr>
      <w:tr w:rsidR="00A95565" w14:paraId="638B1D7A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0EC9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1E4B" w14:textId="77777777" w:rsidR="00A95565" w:rsidRPr="00D7643E" w:rsidRDefault="00A95565" w:rsidP="00A95565">
            <w:r w:rsidRPr="00D7643E">
              <w:rPr>
                <w:rFonts w:hint="eastAsia"/>
              </w:rPr>
              <w:t>ZRHTBH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04F4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3D917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EFAA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转让合同编号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4251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70F690CA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BB7E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B960" w14:textId="77777777" w:rsidR="00A95565" w:rsidRPr="00D7643E" w:rsidRDefault="00A95565" w:rsidP="00A95565">
            <w:r w:rsidRPr="00D7643E">
              <w:rPr>
                <w:rFonts w:hint="eastAsia"/>
              </w:rPr>
              <w:t>XTHTBH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613B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E79A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F09D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信托合同编号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7FA3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4CEFAEB4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89E6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016B" w14:textId="77777777" w:rsidR="00A95565" w:rsidRPr="00D7643E" w:rsidRDefault="00A95565" w:rsidP="00A95565">
            <w:r w:rsidRPr="00D7643E">
              <w:rPr>
                <w:rFonts w:hint="eastAsia"/>
              </w:rPr>
              <w:t>CRRSYPJBH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1693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E1C9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3DACC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出让人受益凭据编号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AAD6" w14:textId="77777777" w:rsidR="00A95565" w:rsidRPr="00D7643E" w:rsidRDefault="00A95565" w:rsidP="00A95565">
            <w:pPr>
              <w:rPr>
                <w:sz w:val="18"/>
                <w:szCs w:val="20"/>
              </w:rPr>
            </w:pPr>
          </w:p>
        </w:tc>
      </w:tr>
      <w:tr w:rsidR="00A95565" w14:paraId="2D95877A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1CDD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0C3A" w14:textId="77777777" w:rsidR="00A95565" w:rsidRPr="00D7643E" w:rsidRDefault="00A95565" w:rsidP="00A95565">
            <w:r w:rsidRPr="00D7643E">
              <w:rPr>
                <w:rFonts w:hint="eastAsia"/>
              </w:rPr>
              <w:t>ZRRQ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FBA8D" w14:textId="77777777" w:rsidR="00A95565" w:rsidRPr="00D7643E" w:rsidRDefault="00A95565" w:rsidP="00A95565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96E1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FF8B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转让日期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4E1E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  <w:r w:rsidRPr="00D7643E">
              <w:rPr>
                <w:rFonts w:hint="eastAsia"/>
                <w:sz w:val="18"/>
                <w:szCs w:val="20"/>
              </w:rPr>
              <w:t>。</w:t>
            </w:r>
          </w:p>
        </w:tc>
      </w:tr>
      <w:tr w:rsidR="00A95565" w14:paraId="60CE6D5E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B1E19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898F" w14:textId="77777777" w:rsidR="00A95565" w:rsidRPr="00D7643E" w:rsidRDefault="00A95565" w:rsidP="00A95565">
            <w:r w:rsidRPr="00D7643E">
              <w:rPr>
                <w:rFonts w:hint="eastAsia"/>
              </w:rPr>
              <w:t>CRRLX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230B" w14:textId="77777777" w:rsidR="00A95565" w:rsidRPr="00D7643E" w:rsidRDefault="00A95565" w:rsidP="00A95565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D2CA4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9301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出让人类型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57EB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4793A1F2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05B89703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585F641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4F44DCE0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1FDA5F3C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17843CD1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471DE45C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A95565" w14:paraId="2A18790E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A815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0DEA" w14:textId="77777777" w:rsidR="00A95565" w:rsidRPr="00D7643E" w:rsidRDefault="00A95565" w:rsidP="00A95565">
            <w:r w:rsidRPr="00D7643E">
              <w:rPr>
                <w:rFonts w:hint="eastAsia"/>
              </w:rPr>
              <w:t>CRRBH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8D25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94B1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1261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出让人编号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0966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1A860D96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040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E9A4" w14:textId="77777777" w:rsidR="00A95565" w:rsidRPr="00D7643E" w:rsidRDefault="00A95565" w:rsidP="00A95565">
            <w:r w:rsidRPr="00D7643E">
              <w:rPr>
                <w:rFonts w:hint="eastAsia"/>
              </w:rPr>
              <w:t>SRRSYPJBH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E983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EB28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02995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受让人受益凭据编号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20FB" w14:textId="77777777" w:rsidR="00A95565" w:rsidRPr="00D7643E" w:rsidRDefault="00A95565" w:rsidP="00A95565">
            <w:pPr>
              <w:rPr>
                <w:sz w:val="18"/>
                <w:szCs w:val="20"/>
              </w:rPr>
            </w:pPr>
          </w:p>
        </w:tc>
      </w:tr>
      <w:tr w:rsidR="00A95565" w14:paraId="4D15B9D6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E326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F05D" w14:textId="77777777" w:rsidR="00A95565" w:rsidRPr="00D7643E" w:rsidRDefault="00A95565" w:rsidP="00A95565">
            <w:r w:rsidRPr="00D7643E">
              <w:rPr>
                <w:rFonts w:hint="eastAsia"/>
              </w:rPr>
              <w:t>SRRLX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E52B" w14:textId="77777777" w:rsidR="00A95565" w:rsidRPr="00D7643E" w:rsidRDefault="00A95565" w:rsidP="00A95565">
            <w:r w:rsidRPr="00D7643E"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6841A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BF58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受让人类型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945E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6F53CEA9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7D2C148A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1F1CE8BF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3319AF8B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7B703E42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1C117738" w14:textId="77777777" w:rsidR="00A95565" w:rsidRPr="00D7643E" w:rsidRDefault="00A95565" w:rsidP="00A95565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651761F4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A95565" w14:paraId="21E65DCF" w14:textId="77777777" w:rsidTr="00A95565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72BAB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332A9" w14:textId="77777777" w:rsidR="00A95565" w:rsidRPr="00D7643E" w:rsidRDefault="00A95565" w:rsidP="00A95565">
            <w:r w:rsidRPr="00D7643E">
              <w:rPr>
                <w:rFonts w:hint="eastAsia"/>
              </w:rPr>
              <w:t>SRRBH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5AAE" w14:textId="77777777" w:rsidR="00A95565" w:rsidRPr="00D7643E" w:rsidRDefault="00A95565" w:rsidP="00A95565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A485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5DF3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受让人编号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391A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0D22035B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98CFE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A7FF" w14:textId="77777777" w:rsidR="00A95565" w:rsidRPr="00D7643E" w:rsidRDefault="00A95565" w:rsidP="00A95565">
            <w:r w:rsidRPr="00D7643E">
              <w:rPr>
                <w:rFonts w:hint="eastAsia"/>
              </w:rPr>
              <w:t>ZRFE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8C31" w14:textId="77777777" w:rsidR="00A95565" w:rsidRPr="00D7643E" w:rsidRDefault="00A95565" w:rsidP="00A95565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3A99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D0BB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转让份额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64E9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  <w:tr w:rsidR="00A95565" w14:paraId="64A6CEA1" w14:textId="77777777" w:rsidTr="00A95565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8330" w14:textId="77777777" w:rsidR="00A95565" w:rsidRDefault="00A95565" w:rsidP="00A95565">
            <w:pPr>
              <w:numPr>
                <w:ilvl w:val="0"/>
                <w:numId w:val="2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0AD12" w14:textId="77777777" w:rsidR="00A95565" w:rsidRPr="00D7643E" w:rsidRDefault="00A95565" w:rsidP="00A95565">
            <w:r w:rsidRPr="00D7643E">
              <w:rPr>
                <w:rFonts w:hint="eastAsia"/>
              </w:rPr>
              <w:t>ZRJK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3CEB" w14:textId="77777777" w:rsidR="00A95565" w:rsidRPr="00D7643E" w:rsidRDefault="00A95565" w:rsidP="00A95565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D1BF" w14:textId="77777777" w:rsidR="00A95565" w:rsidRPr="00D7643E" w:rsidRDefault="00A95565" w:rsidP="00A95565">
            <w:pPr>
              <w:jc w:val="center"/>
            </w:pPr>
            <w:r w:rsidRPr="00D7643E"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06613" w14:textId="77777777" w:rsidR="00A95565" w:rsidRPr="00D7643E" w:rsidRDefault="00A95565" w:rsidP="00A95565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转让价款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8D101" w14:textId="77777777" w:rsidR="00A95565" w:rsidRPr="00D7643E" w:rsidRDefault="00A95565" w:rsidP="00A95565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6E51EA53" w14:textId="77777777" w:rsidR="008856E4" w:rsidRDefault="008856E4" w:rsidP="008856E4"/>
    <w:p w14:paraId="57976B4F" w14:textId="77777777" w:rsidR="008856E4" w:rsidRDefault="008856E4" w:rsidP="008856E4">
      <w:pPr>
        <w:pStyle w:val="2"/>
      </w:pPr>
      <w:r>
        <w:rPr>
          <w:rFonts w:hint="eastAsia"/>
        </w:rPr>
        <w:t>信托募集分配流水</w:t>
      </w:r>
    </w:p>
    <w:p w14:paraId="66FCAAF6" w14:textId="6C13F458" w:rsidR="008856E4" w:rsidRDefault="008856E4" w:rsidP="008856E4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D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5</w:t>
      </w:r>
      <w:bookmarkStart w:id="0" w:name="_Hlk17453686"/>
      <w:r w:rsidRPr="008856E4">
        <w:rPr>
          <w:b/>
          <w:bCs/>
          <w:color w:val="000099"/>
        </w:rPr>
        <w:t>XTMJFPLS</w:t>
      </w:r>
      <w:bookmarkEnd w:id="0"/>
    </w:p>
    <w:p w14:paraId="5491C2C9" w14:textId="2972790A" w:rsidR="00B33AC9" w:rsidRPr="00B33AC9" w:rsidRDefault="00B33AC9" w:rsidP="008856E4">
      <w:pPr>
        <w:rPr>
          <w:color w:val="000099"/>
        </w:rPr>
      </w:pPr>
      <w:r w:rsidRPr="00D02F6A">
        <w:rPr>
          <w:rFonts w:hint="eastAsia"/>
          <w:b/>
          <w:bCs/>
        </w:rPr>
        <w:lastRenderedPageBreak/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 xml:space="preserve">JYLSBH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496"/>
      </w:tblGrid>
      <w:tr w:rsidR="008856E4" w:rsidRPr="00F65621" w14:paraId="6C5CC394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637837A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ABB8636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188383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279ED69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A95D785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179E540" w14:textId="77777777" w:rsidR="008856E4" w:rsidRPr="00F65621" w:rsidRDefault="008856E4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8B1516" w14:paraId="23DD2A4F" w14:textId="77777777" w:rsidTr="00457A2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FF5E" w14:textId="77777777" w:rsidR="008B1516" w:rsidRDefault="008B1516" w:rsidP="008B1516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8308" w14:textId="77777777" w:rsidR="008B1516" w:rsidRPr="00D7643E" w:rsidRDefault="008B1516" w:rsidP="00457A2D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8120" w14:textId="77777777" w:rsidR="008B1516" w:rsidRPr="00D7643E" w:rsidRDefault="008B1516" w:rsidP="00457A2D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A3CE" w14:textId="77777777" w:rsidR="008B1516" w:rsidRPr="00D7643E" w:rsidRDefault="008B1516" w:rsidP="00457A2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0759" w14:textId="77777777" w:rsidR="008B1516" w:rsidRPr="00D7643E" w:rsidRDefault="008B1516" w:rsidP="00457A2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FE8A7" w14:textId="77777777" w:rsidR="008B1516" w:rsidRPr="00D7643E" w:rsidRDefault="008B1516" w:rsidP="00457A2D">
            <w:pPr>
              <w:rPr>
                <w:sz w:val="18"/>
                <w:szCs w:val="20"/>
              </w:rPr>
            </w:pPr>
          </w:p>
        </w:tc>
      </w:tr>
      <w:tr w:rsidR="00FF5F23" w14:paraId="5CFD4622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8045E" w14:textId="77777777" w:rsidR="00FF5F23" w:rsidRDefault="00FF5F23" w:rsidP="00FF5F23">
            <w:pPr>
              <w:numPr>
                <w:ilvl w:val="0"/>
                <w:numId w:val="23"/>
              </w:numPr>
              <w:rPr>
                <w:sz w:val="18"/>
              </w:rPr>
            </w:pPr>
            <w:bookmarkStart w:id="1" w:name="_GoBack"/>
            <w:bookmarkEnd w:id="1"/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70E0" w14:textId="77777777" w:rsidR="00FF5F23" w:rsidRPr="00D7643E" w:rsidRDefault="00FF5F23" w:rsidP="00FF5F23">
            <w:pPr>
              <w:rPr>
                <w:kern w:val="0"/>
              </w:rPr>
            </w:pPr>
            <w:r w:rsidRPr="00D7643E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31C57" w14:textId="77777777" w:rsidR="00FF5F23" w:rsidRPr="00D7643E" w:rsidRDefault="00FF5F23" w:rsidP="00FF5F2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FCB6" w14:textId="77777777" w:rsidR="00FF5F23" w:rsidRPr="00D7643E" w:rsidRDefault="00FF5F23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BA6B" w14:textId="77777777" w:rsidR="00FF5F23" w:rsidRPr="00D7643E" w:rsidRDefault="00FF5F23" w:rsidP="00FF5F2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6EB8" w14:textId="77777777" w:rsidR="00FF5F23" w:rsidRPr="00D7643E" w:rsidRDefault="00FF5F23" w:rsidP="00FF5F23">
            <w:pPr>
              <w:rPr>
                <w:kern w:val="0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填写信托公司内部产品代码或编号</w:t>
            </w:r>
          </w:p>
        </w:tc>
      </w:tr>
      <w:tr w:rsidR="00FF5F23" w14:paraId="5458EB0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7684" w14:textId="77777777" w:rsidR="00FF5F23" w:rsidRDefault="00FF5F23" w:rsidP="00FF5F23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7A2EF" w14:textId="77777777" w:rsidR="00FF5F23" w:rsidRPr="00D7643E" w:rsidRDefault="00FF5F23" w:rsidP="00FF5F23">
            <w:r w:rsidRPr="00D7643E">
              <w:rPr>
                <w:rFonts w:hint="eastAsia"/>
              </w:rPr>
              <w:t>JYLSBH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283C4" w14:textId="77777777" w:rsidR="00FF5F23" w:rsidRPr="00D7643E" w:rsidRDefault="00FF5F23" w:rsidP="00FF5F23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5C0FC" w14:textId="77777777" w:rsidR="00FF5F23" w:rsidRPr="00D7643E" w:rsidRDefault="00FF5F23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41AA" w14:textId="77777777" w:rsidR="00FF5F23" w:rsidRPr="00D7643E" w:rsidRDefault="00FF5F23" w:rsidP="00FF5F23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交易流水编号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E07D" w14:textId="6392919C" w:rsidR="00FF5F23" w:rsidRPr="00D7643E" w:rsidRDefault="00CD6022" w:rsidP="00FF5F23">
            <w:pPr>
              <w:rPr>
                <w:sz w:val="18"/>
                <w:szCs w:val="20"/>
              </w:rPr>
            </w:pPr>
            <w:r w:rsidRPr="00CD6022">
              <w:rPr>
                <w:rFonts w:hint="eastAsia"/>
                <w:sz w:val="18"/>
                <w:szCs w:val="20"/>
              </w:rPr>
              <w:t>信托公司内部对该笔信托流水的唯一编号</w:t>
            </w:r>
          </w:p>
        </w:tc>
      </w:tr>
      <w:tr w:rsidR="00E00F02" w14:paraId="78C3F140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7B82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1AFE" w14:textId="77777777" w:rsidR="00E00F02" w:rsidRPr="00D7643E" w:rsidRDefault="00E00F02" w:rsidP="00E00F02">
            <w:r w:rsidRPr="00D7643E">
              <w:rPr>
                <w:rFonts w:hint="eastAsia"/>
              </w:rPr>
              <w:t>MJFPLSLX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96A59" w14:textId="77777777" w:rsidR="00E00F02" w:rsidRPr="00D7643E" w:rsidRDefault="00E00F02" w:rsidP="00E00F02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BDA4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DFDF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募集分配流水类型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36B1" w14:textId="77777777" w:rsidR="00E00F02" w:rsidRPr="00D7643E" w:rsidRDefault="00E00F02" w:rsidP="00E00F02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募集分配流水类型（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5008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3F38057C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申购</w:t>
            </w:r>
          </w:p>
          <w:p w14:paraId="63373013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赎回</w:t>
            </w:r>
          </w:p>
          <w:p w14:paraId="573C346C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受益权转出</w:t>
            </w:r>
          </w:p>
          <w:p w14:paraId="3BB4062D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受益权转入</w:t>
            </w:r>
          </w:p>
          <w:p w14:paraId="045DB841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分红</w:t>
            </w:r>
          </w:p>
          <w:p w14:paraId="1A72492B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强增</w:t>
            </w:r>
          </w:p>
          <w:p w14:paraId="2D6DA8E6" w14:textId="77777777" w:rsidR="00E00F02" w:rsidRPr="00D7643E" w:rsidRDefault="00E00F02" w:rsidP="00E00F02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强减</w:t>
            </w:r>
          </w:p>
          <w:p w14:paraId="62F554D2" w14:textId="77777777" w:rsidR="00E00F02" w:rsidRPr="00D7643E" w:rsidRDefault="00E00F02" w:rsidP="00E00F02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8-</w:t>
            </w:r>
            <w:r w:rsidRPr="00D7643E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E00F02" w14:paraId="726B4D98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12D9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EC635" w14:textId="77777777" w:rsidR="00E00F02" w:rsidRPr="00D7643E" w:rsidRDefault="00E00F02" w:rsidP="00E00F02">
            <w:r w:rsidRPr="00D7643E">
              <w:rPr>
                <w:rFonts w:hint="eastAsia"/>
              </w:rPr>
              <w:t>ZJFX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69BA5" w14:textId="77777777" w:rsidR="00E00F02" w:rsidRPr="00D7643E" w:rsidRDefault="00E00F02" w:rsidP="00E00F02">
            <w:r w:rsidRPr="00D7643E"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F237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09B0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资金方向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7962" w14:textId="77777777" w:rsidR="003B7987" w:rsidRPr="00D7643E" w:rsidRDefault="003B7987" w:rsidP="003B798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资金方向（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5009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2EBF7347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划入</w:t>
            </w:r>
          </w:p>
          <w:p w14:paraId="01B639FF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划出</w:t>
            </w:r>
          </w:p>
          <w:p w14:paraId="46DB9EE3" w14:textId="77777777" w:rsidR="00E00F02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0-</w:t>
            </w:r>
            <w:r w:rsidRPr="00D7643E">
              <w:rPr>
                <w:rFonts w:hint="eastAsia"/>
                <w:sz w:val="18"/>
                <w:szCs w:val="20"/>
              </w:rPr>
              <w:t>不适用</w:t>
            </w:r>
          </w:p>
        </w:tc>
      </w:tr>
      <w:tr w:rsidR="00E00F02" w14:paraId="39B14E98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BCFA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86EE" w14:textId="77777777" w:rsidR="00E00F02" w:rsidRPr="00D7643E" w:rsidRDefault="00E00F02" w:rsidP="00E00F02">
            <w:r w:rsidRPr="00D7643E">
              <w:rPr>
                <w:rFonts w:hint="eastAsia"/>
              </w:rPr>
              <w:t>BFZHMC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73693" w14:textId="77777777" w:rsidR="00E00F02" w:rsidRPr="00D7643E" w:rsidRDefault="00E00F02" w:rsidP="00E00F02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55E46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7819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本方账户名称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3AAA" w14:textId="77777777" w:rsidR="00E00F02" w:rsidRPr="00D7643E" w:rsidRDefault="00E00F02" w:rsidP="00E00F02">
            <w:pPr>
              <w:rPr>
                <w:b/>
                <w:bCs/>
                <w:sz w:val="18"/>
                <w:szCs w:val="20"/>
              </w:rPr>
            </w:pPr>
          </w:p>
        </w:tc>
      </w:tr>
      <w:tr w:rsidR="00E00F02" w14:paraId="4350C0A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F7F5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4A92" w14:textId="77777777" w:rsidR="00E00F02" w:rsidRPr="00D7643E" w:rsidRDefault="00E00F02" w:rsidP="00E00F02">
            <w:r w:rsidRPr="00D7643E">
              <w:rPr>
                <w:rFonts w:hint="eastAsia"/>
              </w:rPr>
              <w:t>BFZHLX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9158" w14:textId="77777777" w:rsidR="00E00F02" w:rsidRPr="00D7643E" w:rsidRDefault="00E00F02" w:rsidP="00E00F02">
            <w:r w:rsidRPr="00D7643E">
              <w:rPr>
                <w:rFonts w:hint="eastAsia"/>
              </w:rP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8953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2360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本方账户类型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BC6" w14:textId="77777777" w:rsidR="003B7987" w:rsidRPr="00D7643E" w:rsidRDefault="003B7987" w:rsidP="003B7987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本方账户类型（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5010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20FDD2DD" w14:textId="77777777" w:rsidR="003B7987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信托财产专户</w:t>
            </w:r>
          </w:p>
          <w:p w14:paraId="448F2A26" w14:textId="77777777" w:rsidR="00E00F02" w:rsidRPr="00D7643E" w:rsidRDefault="003B7987" w:rsidP="003B7987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信托募集专户</w:t>
            </w:r>
          </w:p>
        </w:tc>
      </w:tr>
      <w:tr w:rsidR="00737C78" w14:paraId="583B6B72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BAFD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4556" w14:textId="77777777" w:rsidR="00737C78" w:rsidRPr="00D7643E" w:rsidRDefault="00737C78" w:rsidP="00737C78">
            <w:r w:rsidRPr="00D7643E">
              <w:rPr>
                <w:rFonts w:hint="eastAsia"/>
              </w:rPr>
              <w:t>BFZH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6F4BE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80AA5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2BD1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本方账号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BC86" w14:textId="77777777" w:rsidR="00737C78" w:rsidRPr="00D7643E" w:rsidRDefault="00737C78" w:rsidP="00737C78">
            <w:pPr>
              <w:rPr>
                <w:kern w:val="0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填写在金融机构开设的账户编号</w:t>
            </w:r>
          </w:p>
        </w:tc>
      </w:tr>
      <w:tr w:rsidR="00737C78" w14:paraId="719BAAB5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DD89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CAE7" w14:textId="77777777" w:rsidR="00737C78" w:rsidRPr="00D7643E" w:rsidRDefault="00737C78" w:rsidP="00737C78">
            <w:r w:rsidRPr="00D7643E">
              <w:rPr>
                <w:rFonts w:hint="eastAsia"/>
              </w:rPr>
              <w:t>DFKHBH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DCC1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B3F9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64BD3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对方客户编号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9493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填写客户编号</w:t>
            </w:r>
          </w:p>
        </w:tc>
      </w:tr>
      <w:tr w:rsidR="00737C78" w14:paraId="77324727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3C0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42A5" w14:textId="77777777" w:rsidR="00737C78" w:rsidRPr="00D7643E" w:rsidRDefault="00737C78" w:rsidP="00737C78">
            <w:r w:rsidRPr="00D7643E">
              <w:rPr>
                <w:rFonts w:hint="eastAsia"/>
              </w:rPr>
              <w:t>DFZHMC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A48F" w14:textId="77777777" w:rsidR="00737C78" w:rsidRPr="00D7643E" w:rsidRDefault="00737C78" w:rsidP="00737C78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DC03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D45AA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对方账户名称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7E2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填写账户的户名</w:t>
            </w:r>
          </w:p>
        </w:tc>
      </w:tr>
      <w:tr w:rsidR="00737C78" w14:paraId="6BFCBF98" w14:textId="77777777" w:rsidTr="002533D9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8AB8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8FE1" w14:textId="77777777" w:rsidR="00737C78" w:rsidRPr="00D7643E" w:rsidRDefault="00737C78" w:rsidP="00737C78">
            <w:r w:rsidRPr="00D7643E">
              <w:rPr>
                <w:rFonts w:hint="eastAsia"/>
              </w:rPr>
              <w:t>DFZH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9F2E" w14:textId="77777777" w:rsidR="00737C78" w:rsidRPr="00D7643E" w:rsidRDefault="00737C78" w:rsidP="00737C78">
            <w:r w:rsidRPr="00D7643E"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6586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C042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对方账号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AA79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填写在金融机构开设的账户编号</w:t>
            </w:r>
          </w:p>
        </w:tc>
      </w:tr>
      <w:tr w:rsidR="00737C78" w14:paraId="60826F1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09AD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31B93" w14:textId="77777777" w:rsidR="00737C78" w:rsidRPr="00D7643E" w:rsidRDefault="00737C78" w:rsidP="00737C78">
            <w:r w:rsidRPr="00D7643E">
              <w:rPr>
                <w:rFonts w:hint="eastAsia"/>
              </w:rPr>
              <w:t>DFKHHMC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9531" w14:textId="77777777" w:rsidR="00737C78" w:rsidRPr="00D7643E" w:rsidRDefault="00737C78" w:rsidP="00737C78">
            <w:r w:rsidRPr="00D7643E"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5AE2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6107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对方开户行名称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039D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填写开户行名称</w:t>
            </w:r>
          </w:p>
        </w:tc>
      </w:tr>
      <w:tr w:rsidR="00737C78" w14:paraId="6604EE8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4D2F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A68A" w14:textId="77777777" w:rsidR="00737C78" w:rsidRPr="00D7643E" w:rsidRDefault="00737C78" w:rsidP="00737C78">
            <w:r w:rsidRPr="00D7643E">
              <w:rPr>
                <w:rFonts w:hint="eastAsia"/>
              </w:rPr>
              <w:t>LSFSJE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EB40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DE66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DB7A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流水发生金额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0AACB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按照本笔流水实际发生金额填写</w:t>
            </w:r>
          </w:p>
        </w:tc>
      </w:tr>
      <w:tr w:rsidR="00737C78" w14:paraId="283D7A65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C25B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D182A" w14:textId="77777777" w:rsidR="00737C78" w:rsidRPr="00D7643E" w:rsidRDefault="00737C78" w:rsidP="00737C78">
            <w:r w:rsidRPr="00D7643E">
              <w:rPr>
                <w:rFonts w:hint="eastAsia"/>
              </w:rPr>
              <w:t>BHBJJE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EDCE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DCEB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ED81F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包含本金金额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F24F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3F69A8B7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4949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5222" w14:textId="77777777" w:rsidR="00737C78" w:rsidRPr="00D7643E" w:rsidRDefault="00737C78" w:rsidP="00737C78">
            <w:r w:rsidRPr="00D7643E">
              <w:rPr>
                <w:rFonts w:hint="eastAsia"/>
              </w:rPr>
              <w:t>BHJYFYJE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A950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1610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3FE7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包含交易费用金额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3D7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53998D8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DF2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121C" w14:textId="77777777" w:rsidR="00737C78" w:rsidRPr="00D7643E" w:rsidRDefault="00737C78" w:rsidP="00737C78">
            <w:r w:rsidRPr="00D7643E">
              <w:rPr>
                <w:rFonts w:hint="eastAsia"/>
              </w:rPr>
              <w:t>BHSYJE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83CF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4230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08CB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包含收益金额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6064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737C78" w14:paraId="3213479D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6763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22E6" w14:textId="77777777" w:rsidR="00737C78" w:rsidRPr="00D7643E" w:rsidRDefault="00737C78" w:rsidP="00737C78">
            <w:r w:rsidRPr="00D7643E">
              <w:rPr>
                <w:rFonts w:hint="eastAsia"/>
              </w:rPr>
              <w:t>DWJZ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E948B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55AD0" w14:textId="62DA56B2" w:rsidR="00737C78" w:rsidRPr="00D7643E" w:rsidRDefault="00737C78" w:rsidP="00AA1E41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8786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单位净值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EEBC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按实际单位净值填写</w:t>
            </w:r>
          </w:p>
        </w:tc>
      </w:tr>
      <w:tr w:rsidR="00737C78" w14:paraId="77F879F6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170C" w14:textId="77777777" w:rsidR="00737C78" w:rsidRDefault="00737C78" w:rsidP="00737C78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E5FF" w14:textId="77777777" w:rsidR="00737C78" w:rsidRPr="00D7643E" w:rsidRDefault="00737C78" w:rsidP="00737C78">
            <w:r w:rsidRPr="00D7643E">
              <w:rPr>
                <w:rFonts w:hint="eastAsia"/>
              </w:rPr>
              <w:t>JYFE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B6224" w14:textId="77777777" w:rsidR="00737C78" w:rsidRPr="00D7643E" w:rsidRDefault="00737C78" w:rsidP="00737C78">
            <w:r w:rsidRPr="00D7643E"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FE9C" w14:textId="77777777" w:rsidR="00737C78" w:rsidRPr="00D7643E" w:rsidRDefault="00737C78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6025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交易份额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2B21" w14:textId="77777777" w:rsidR="00737C78" w:rsidRPr="00D7643E" w:rsidRDefault="00737C78" w:rsidP="00737C78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按实际份额填写</w:t>
            </w:r>
          </w:p>
        </w:tc>
      </w:tr>
      <w:tr w:rsidR="00E00F02" w14:paraId="290D153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BE91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7F3E" w14:textId="77777777" w:rsidR="00E00F02" w:rsidRPr="00D7643E" w:rsidRDefault="00E00F02" w:rsidP="00E00F02">
            <w:r w:rsidRPr="00D7643E">
              <w:rPr>
                <w:rFonts w:hint="eastAsia"/>
              </w:rPr>
              <w:t>CBMBZ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3AB3" w14:textId="77777777" w:rsidR="00E00F02" w:rsidRPr="00D7643E" w:rsidRDefault="00E00F02" w:rsidP="00E00F02">
            <w:r w:rsidRPr="00D7643E">
              <w:rPr>
                <w:rFonts w:hint="eastAsia"/>
              </w:rPr>
              <w:t>NVARCHJAR(10)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C250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565E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冲补抹标识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5626" w14:textId="77777777" w:rsidR="00F32140" w:rsidRPr="00D7643E" w:rsidRDefault="00F32140" w:rsidP="00F32140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冲补抹标识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(5011)</w:t>
            </w:r>
          </w:p>
          <w:p w14:paraId="72A6CF56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正常</w:t>
            </w:r>
          </w:p>
          <w:p w14:paraId="046D06CA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冲账</w:t>
            </w:r>
          </w:p>
          <w:p w14:paraId="65AA2043" w14:textId="77777777" w:rsidR="00F32140" w:rsidRPr="00D7643E" w:rsidRDefault="00F32140" w:rsidP="00F32140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补账</w:t>
            </w:r>
          </w:p>
          <w:p w14:paraId="4AA4A2F9" w14:textId="77777777" w:rsidR="00E00F02" w:rsidRPr="00D7643E" w:rsidRDefault="00F32140" w:rsidP="00F32140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抹账</w:t>
            </w:r>
          </w:p>
        </w:tc>
      </w:tr>
      <w:tr w:rsidR="00E00F02" w14:paraId="58CC7BA1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4C0D" w14:textId="77777777" w:rsidR="00E00F02" w:rsidRDefault="00E00F02" w:rsidP="00E00F02">
            <w:pPr>
              <w:numPr>
                <w:ilvl w:val="0"/>
                <w:numId w:val="2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83D6" w14:textId="77777777" w:rsidR="00E00F02" w:rsidRPr="00D7643E" w:rsidRDefault="00E00F02" w:rsidP="00E00F02">
            <w:r w:rsidRPr="00D7643E">
              <w:rPr>
                <w:rFonts w:hint="eastAsia"/>
              </w:rPr>
              <w:t>JYSJ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7EFC" w14:textId="77777777" w:rsidR="00E00F02" w:rsidRPr="00D7643E" w:rsidRDefault="00E00F02" w:rsidP="00E00F02">
            <w:r w:rsidRPr="00D7643E"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6603" w14:textId="77777777" w:rsidR="00E00F02" w:rsidRPr="00D7643E" w:rsidRDefault="00E00F02" w:rsidP="00AA1E41">
            <w:pPr>
              <w:jc w:val="center"/>
            </w:pPr>
            <w:r w:rsidRPr="00D7643E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3A1B" w14:textId="77777777" w:rsidR="00E00F02" w:rsidRPr="00D7643E" w:rsidRDefault="00E00F02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交易时间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26C7" w14:textId="77777777" w:rsidR="00E00F02" w:rsidRPr="00D7643E" w:rsidRDefault="00737C78" w:rsidP="00E00F02">
            <w:pPr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YYYYMMDD</w:t>
            </w:r>
            <w:r w:rsidRPr="00D7643E">
              <w:rPr>
                <w:rFonts w:hint="eastAsia"/>
                <w:sz w:val="18"/>
                <w:szCs w:val="20"/>
              </w:rPr>
              <w:t>，默认值</w:t>
            </w:r>
            <w:r w:rsidRPr="00D7643E">
              <w:rPr>
                <w:rFonts w:hint="eastAsia"/>
                <w:sz w:val="18"/>
                <w:szCs w:val="20"/>
              </w:rPr>
              <w:t>99991231</w:t>
            </w:r>
          </w:p>
        </w:tc>
      </w:tr>
    </w:tbl>
    <w:p w14:paraId="37AFB970" w14:textId="77777777" w:rsidR="008856E4" w:rsidRDefault="008856E4" w:rsidP="008856E4"/>
    <w:p w14:paraId="6B69D161" w14:textId="77777777" w:rsidR="008856E4" w:rsidRDefault="008856E4" w:rsidP="008856E4"/>
    <w:p w14:paraId="55927252" w14:textId="77777777" w:rsidR="008856E4" w:rsidRPr="008856E4" w:rsidRDefault="008856E4" w:rsidP="008856E4"/>
    <w:p w14:paraId="6E3885D5" w14:textId="77777777" w:rsidR="007945F6" w:rsidRDefault="007945F6" w:rsidP="007945F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信托产品信息</w:t>
      </w:r>
    </w:p>
    <w:p w14:paraId="0973389D" w14:textId="7D700628" w:rsidR="007945F6" w:rsidRDefault="00F17661" w:rsidP="008D5DC1">
      <w:pPr>
        <w:pStyle w:val="2"/>
      </w:pPr>
      <w:r w:rsidRPr="00F17661">
        <w:rPr>
          <w:rFonts w:hint="eastAsia"/>
        </w:rPr>
        <w:t>信托产品受益所有人信息</w:t>
      </w:r>
    </w:p>
    <w:p w14:paraId="5BB4AE4C" w14:textId="53C15982" w:rsidR="00F17661" w:rsidRDefault="00F17661" w:rsidP="00F17661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C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5</w:t>
      </w:r>
      <w:r w:rsidRPr="00F17661">
        <w:rPr>
          <w:rFonts w:hint="eastAsia"/>
          <w:b/>
          <w:bCs/>
          <w:color w:val="000099"/>
        </w:rPr>
        <w:t>XTCPSYSYRXX</w:t>
      </w:r>
    </w:p>
    <w:p w14:paraId="3B93A8B8" w14:textId="7CCF07AC" w:rsidR="00FE0032" w:rsidRPr="00FE0032" w:rsidRDefault="00FE0032" w:rsidP="00F17661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 xml:space="preserve">XTCPDM + GLDKHBH + SYSYRXM + ZJLX + ZJHM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598"/>
        <w:gridCol w:w="1897"/>
        <w:gridCol w:w="709"/>
        <w:gridCol w:w="1656"/>
        <w:gridCol w:w="3846"/>
      </w:tblGrid>
      <w:tr w:rsidR="00F17661" w:rsidRPr="00F65621" w14:paraId="516FBAC5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D8F71A7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307D78E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EE52BCB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8CDCFFB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AB0A3BA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58604B8" w14:textId="77777777" w:rsidR="00F17661" w:rsidRPr="00F65621" w:rsidRDefault="00F17661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F17661" w14:paraId="16907228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ECAF" w14:textId="77777777" w:rsidR="00F17661" w:rsidRDefault="00F17661" w:rsidP="00F17661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0DC99" w14:textId="3932619A" w:rsidR="00F17661" w:rsidRPr="00D7643E" w:rsidRDefault="00F17661" w:rsidP="00F17661">
            <w:pPr>
              <w:rPr>
                <w:kern w:val="0"/>
              </w:rPr>
            </w:pPr>
            <w:r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D06B" w14:textId="5CD71F18" w:rsidR="00F17661" w:rsidRPr="00D7643E" w:rsidRDefault="00F17661" w:rsidP="00F17661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7601" w14:textId="43D0C6DE" w:rsidR="00F17661" w:rsidRPr="00D7643E" w:rsidRDefault="00F17661" w:rsidP="00F1766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FC18" w14:textId="3B6A02BF" w:rsidR="00F17661" w:rsidRPr="00F17661" w:rsidRDefault="00F17661" w:rsidP="00F17661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2EF6" w14:textId="5C763FEC" w:rsidR="00F17661" w:rsidRPr="00D7643E" w:rsidRDefault="00F17661" w:rsidP="00F17661">
            <w:pPr>
              <w:rPr>
                <w:kern w:val="0"/>
                <w:sz w:val="18"/>
                <w:szCs w:val="20"/>
              </w:rPr>
            </w:pPr>
          </w:p>
        </w:tc>
      </w:tr>
      <w:tr w:rsidR="007D213E" w14:paraId="254D7C92" w14:textId="77777777" w:rsidTr="006E581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1364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B946" w14:textId="6CF839E4" w:rsidR="007D213E" w:rsidRPr="00D7643E" w:rsidRDefault="007D213E" w:rsidP="007D213E">
            <w:r>
              <w:rPr>
                <w:rFonts w:hint="eastAsia"/>
              </w:rPr>
              <w:t>SYSYRLX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7304" w14:textId="09D1DE3C" w:rsidR="007D213E" w:rsidRPr="00D7643E" w:rsidRDefault="007D213E" w:rsidP="007D213E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5053" w14:textId="534767C2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73AF9" w14:textId="75644DA6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受益所有人类型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0A00" w14:textId="77777777" w:rsidR="007D213E" w:rsidRPr="00F17661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F17661">
              <w:rPr>
                <w:rFonts w:hint="eastAsia"/>
                <w:b/>
                <w:bCs/>
                <w:sz w:val="18"/>
                <w:szCs w:val="20"/>
              </w:rPr>
              <w:t>受益所有人类型（</w:t>
            </w:r>
            <w:r w:rsidRPr="00F17661">
              <w:rPr>
                <w:rFonts w:hint="eastAsia"/>
                <w:b/>
                <w:bCs/>
                <w:sz w:val="18"/>
                <w:szCs w:val="20"/>
              </w:rPr>
              <w:t>4028</w:t>
            </w:r>
            <w:r w:rsidRPr="00F17661">
              <w:rPr>
                <w:rFonts w:hint="eastAsia"/>
                <w:b/>
                <w:bCs/>
                <w:sz w:val="18"/>
                <w:szCs w:val="20"/>
              </w:rPr>
              <w:t>）</w:t>
            </w:r>
            <w:r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F4665E2" w14:textId="77777777" w:rsidR="007D213E" w:rsidRPr="00F17661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1-</w:t>
            </w:r>
            <w:r w:rsidRPr="00F17661">
              <w:rPr>
                <w:rFonts w:hint="eastAsia"/>
                <w:sz w:val="18"/>
                <w:szCs w:val="20"/>
              </w:rPr>
              <w:t>机构客户的受益所有人</w:t>
            </w:r>
          </w:p>
          <w:p w14:paraId="5ABF7EAB" w14:textId="77777777" w:rsidR="007D213E" w:rsidRPr="00F17661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2-</w:t>
            </w:r>
            <w:r w:rsidRPr="00F17661">
              <w:rPr>
                <w:rFonts w:hint="eastAsia"/>
                <w:sz w:val="18"/>
                <w:szCs w:val="20"/>
              </w:rPr>
              <w:t>金融产品客户的受益所有人</w:t>
            </w:r>
          </w:p>
          <w:p w14:paraId="6C8E2C7C" w14:textId="7F6B51B7" w:rsidR="007D213E" w:rsidRPr="00D7643E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3-</w:t>
            </w:r>
            <w:r w:rsidRPr="00F17661">
              <w:rPr>
                <w:rFonts w:hint="eastAsia"/>
                <w:sz w:val="18"/>
                <w:szCs w:val="20"/>
              </w:rPr>
              <w:t>其他自然人</w:t>
            </w:r>
          </w:p>
        </w:tc>
      </w:tr>
      <w:tr w:rsidR="007D213E" w14:paraId="0546FB54" w14:textId="77777777" w:rsidTr="006A3A6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B9B1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8E2C" w14:textId="2403C0C8" w:rsidR="007D213E" w:rsidRPr="00D7643E" w:rsidRDefault="007D213E" w:rsidP="007D213E">
            <w:r>
              <w:rPr>
                <w:rFonts w:hint="eastAsia"/>
              </w:rPr>
              <w:t>GLDKHBH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B03C7" w14:textId="3F078CA7" w:rsidR="007D213E" w:rsidRPr="00D7643E" w:rsidRDefault="007D213E" w:rsidP="007D213E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CC24E" w14:textId="1FABADE6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2272" w14:textId="183B121F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关联的客户编号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0AC83" w14:textId="5DED069F" w:rsidR="007D213E" w:rsidRPr="007D213E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7D213E">
              <w:rPr>
                <w:rFonts w:hint="eastAsia"/>
                <w:sz w:val="18"/>
                <w:szCs w:val="20"/>
              </w:rPr>
              <w:t>填写客户编号</w:t>
            </w:r>
          </w:p>
        </w:tc>
      </w:tr>
      <w:tr w:rsidR="007D213E" w14:paraId="655A4545" w14:textId="77777777" w:rsidTr="006A3A6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81E9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8A8F" w14:textId="2D32E044" w:rsidR="007D213E" w:rsidRPr="00D7643E" w:rsidRDefault="007D213E" w:rsidP="007D213E">
            <w:r>
              <w:rPr>
                <w:rFonts w:hint="eastAsia"/>
              </w:rPr>
              <w:t>SYSYRXM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4B4B" w14:textId="13D2629A" w:rsidR="007D213E" w:rsidRPr="00D7643E" w:rsidRDefault="007D213E" w:rsidP="007D213E"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50B1" w14:textId="091D75E1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64FA" w14:textId="4A3FFA9A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受益所有人姓名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FE1B" w14:textId="6923FC58" w:rsidR="007D213E" w:rsidRPr="007D213E" w:rsidRDefault="007D213E" w:rsidP="007D213E">
            <w:pPr>
              <w:rPr>
                <w:sz w:val="18"/>
                <w:szCs w:val="20"/>
              </w:rPr>
            </w:pPr>
            <w:r w:rsidRPr="007D213E">
              <w:rPr>
                <w:rFonts w:hint="eastAsia"/>
                <w:sz w:val="18"/>
                <w:szCs w:val="20"/>
              </w:rPr>
              <w:t>填写受益所有人姓名</w:t>
            </w:r>
          </w:p>
        </w:tc>
      </w:tr>
      <w:tr w:rsidR="007D213E" w14:paraId="1C05699E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064BF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D6D2" w14:textId="137DB2D3" w:rsidR="007D213E" w:rsidRPr="00D7643E" w:rsidRDefault="007D213E" w:rsidP="007D213E">
            <w:r>
              <w:rPr>
                <w:rFonts w:hint="eastAsia"/>
              </w:rPr>
              <w:t>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EB30" w14:textId="58420A10" w:rsidR="007D213E" w:rsidRPr="00D7643E" w:rsidRDefault="007D213E" w:rsidP="007D213E">
            <w:r>
              <w:rPr>
                <w:rFonts w:hint="eastAsia"/>
              </w:rPr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736B" w14:textId="7888F79A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A7C2" w14:textId="398FCF73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证件类型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98D5" w14:textId="77777777" w:rsidR="007D213E" w:rsidRPr="001725E2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1725E2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488F106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01-</w:t>
            </w:r>
            <w:r w:rsidRPr="001725E2">
              <w:rPr>
                <w:rFonts w:hint="eastAsia"/>
                <w:sz w:val="18"/>
                <w:szCs w:val="20"/>
              </w:rPr>
              <w:t>居民身份证</w:t>
            </w:r>
          </w:p>
          <w:p w14:paraId="3374FDFC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02-</w:t>
            </w:r>
            <w:r w:rsidRPr="001725E2">
              <w:rPr>
                <w:rFonts w:hint="eastAsia"/>
                <w:sz w:val="18"/>
                <w:szCs w:val="20"/>
              </w:rPr>
              <w:t>临时居民身份证</w:t>
            </w:r>
          </w:p>
          <w:p w14:paraId="2A4079BA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03-</w:t>
            </w:r>
            <w:r w:rsidRPr="001725E2">
              <w:rPr>
                <w:rFonts w:hint="eastAsia"/>
                <w:sz w:val="18"/>
                <w:szCs w:val="20"/>
              </w:rPr>
              <w:t>户口薄</w:t>
            </w:r>
          </w:p>
          <w:p w14:paraId="068A8B7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04-</w:t>
            </w:r>
            <w:r w:rsidRPr="001725E2">
              <w:rPr>
                <w:rFonts w:hint="eastAsia"/>
                <w:sz w:val="18"/>
                <w:szCs w:val="20"/>
              </w:rPr>
              <w:t>普通护照</w:t>
            </w:r>
          </w:p>
          <w:p w14:paraId="0C16401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05-</w:t>
            </w:r>
            <w:r w:rsidRPr="001725E2">
              <w:rPr>
                <w:rFonts w:hint="eastAsia"/>
                <w:sz w:val="18"/>
                <w:szCs w:val="20"/>
              </w:rPr>
              <w:t>外交护照</w:t>
            </w:r>
          </w:p>
          <w:p w14:paraId="4CA54144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06-</w:t>
            </w:r>
            <w:r w:rsidRPr="001725E2">
              <w:rPr>
                <w:rFonts w:hint="eastAsia"/>
                <w:sz w:val="18"/>
                <w:szCs w:val="20"/>
              </w:rPr>
              <w:t>公务护照</w:t>
            </w:r>
          </w:p>
          <w:p w14:paraId="7AC5AD29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07-</w:t>
            </w:r>
            <w:r w:rsidRPr="001725E2">
              <w:rPr>
                <w:rFonts w:hint="eastAsia"/>
                <w:sz w:val="18"/>
                <w:szCs w:val="20"/>
              </w:rPr>
              <w:t>公务普通护照</w:t>
            </w:r>
          </w:p>
          <w:p w14:paraId="0C90E779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08-</w:t>
            </w:r>
            <w:r w:rsidRPr="001725E2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2E0CBDE3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09-</w:t>
            </w:r>
            <w:r w:rsidRPr="001725E2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39DD7865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10-</w:t>
            </w:r>
            <w:r w:rsidRPr="001725E2">
              <w:rPr>
                <w:rFonts w:hint="eastAsia"/>
                <w:sz w:val="18"/>
                <w:szCs w:val="20"/>
              </w:rPr>
              <w:t>人民警察证</w:t>
            </w:r>
          </w:p>
          <w:p w14:paraId="006086B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11-</w:t>
            </w:r>
            <w:r w:rsidRPr="001725E2">
              <w:rPr>
                <w:rFonts w:hint="eastAsia"/>
                <w:sz w:val="18"/>
                <w:szCs w:val="20"/>
              </w:rPr>
              <w:t>港澳居民居住证</w:t>
            </w:r>
          </w:p>
          <w:p w14:paraId="121E0EE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12-</w:t>
            </w:r>
            <w:r w:rsidRPr="001725E2">
              <w:rPr>
                <w:rFonts w:hint="eastAsia"/>
                <w:sz w:val="18"/>
                <w:szCs w:val="20"/>
              </w:rPr>
              <w:t>台湾居民居住证</w:t>
            </w:r>
          </w:p>
          <w:p w14:paraId="262D77C7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13-</w:t>
            </w:r>
            <w:r w:rsidRPr="001725E2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3958CB5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14-</w:t>
            </w:r>
            <w:r w:rsidRPr="001725E2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1E7CAD0F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15-</w:t>
            </w:r>
            <w:r w:rsidRPr="001725E2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3007C8A1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16-</w:t>
            </w:r>
            <w:r w:rsidRPr="001725E2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35A89A76" w14:textId="77777777" w:rsidR="007D213E" w:rsidRPr="001725E2" w:rsidRDefault="007D213E" w:rsidP="007D213E">
            <w:pPr>
              <w:ind w:leftChars="100" w:left="210"/>
              <w:rPr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17-</w:t>
            </w:r>
            <w:r w:rsidRPr="001725E2">
              <w:rPr>
                <w:rFonts w:hint="eastAsia"/>
                <w:sz w:val="18"/>
                <w:szCs w:val="20"/>
              </w:rPr>
              <w:t>外国人临时居留证</w:t>
            </w:r>
          </w:p>
          <w:p w14:paraId="3811C027" w14:textId="203A6FC5" w:rsidR="007D213E" w:rsidRPr="00D7643E" w:rsidRDefault="007D213E" w:rsidP="007D213E">
            <w:pPr>
              <w:rPr>
                <w:b/>
                <w:bCs/>
                <w:sz w:val="18"/>
                <w:szCs w:val="20"/>
              </w:rPr>
            </w:pPr>
            <w:r w:rsidRPr="001725E2">
              <w:rPr>
                <w:rFonts w:hint="eastAsia"/>
                <w:sz w:val="18"/>
                <w:szCs w:val="20"/>
              </w:rPr>
              <w:t>18-</w:t>
            </w:r>
            <w:r w:rsidRPr="001725E2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7D213E" w14:paraId="41E4BA68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96E3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36B1" w14:textId="5D163608" w:rsidR="007D213E" w:rsidRPr="00D7643E" w:rsidRDefault="007D213E" w:rsidP="007D213E">
            <w:r>
              <w:rPr>
                <w:rFonts w:hint="eastAsia"/>
              </w:rPr>
              <w:t>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EEEE" w14:textId="3823C725" w:rsidR="007D213E" w:rsidRPr="00D7643E" w:rsidRDefault="007D213E" w:rsidP="007D213E">
            <w:r>
              <w:rPr>
                <w:rFonts w:hint="eastAsia"/>
              </w:rPr>
              <w:t>NVARCHAR(60)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F701" w14:textId="4F9BA20B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356" w14:textId="20A46467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证件号码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9E53" w14:textId="4851233C" w:rsidR="007D213E" w:rsidRPr="00D7643E" w:rsidRDefault="00E4615C" w:rsidP="007D213E">
            <w:pPr>
              <w:rPr>
                <w:sz w:val="18"/>
                <w:szCs w:val="20"/>
              </w:rPr>
            </w:pPr>
            <w:r w:rsidRPr="00E4615C">
              <w:rPr>
                <w:rFonts w:hint="eastAsia"/>
                <w:sz w:val="18"/>
                <w:szCs w:val="20"/>
              </w:rPr>
              <w:t>填写受益所有人证件号码。</w:t>
            </w:r>
          </w:p>
        </w:tc>
      </w:tr>
      <w:tr w:rsidR="007D213E" w14:paraId="4284E38E" w14:textId="77777777" w:rsidTr="00F17661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02F7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C01C" w14:textId="5DAC862D" w:rsidR="007D213E" w:rsidRPr="00D7643E" w:rsidRDefault="007D213E" w:rsidP="007D213E">
            <w:r>
              <w:rPr>
                <w:rFonts w:hint="eastAsia"/>
              </w:rPr>
              <w:t>ZJYXQ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A7C0" w14:textId="3EA4667B" w:rsidR="007D213E" w:rsidRPr="00D7643E" w:rsidRDefault="007D213E" w:rsidP="007D213E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1F5B" w14:textId="43FC595F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BF26" w14:textId="42FD5F70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证件有效期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ED86" w14:textId="3C7AFC38" w:rsidR="007D213E" w:rsidRPr="00D7643E" w:rsidRDefault="007D213E" w:rsidP="007D213E">
            <w:pPr>
              <w:rPr>
                <w:kern w:val="0"/>
                <w:sz w:val="18"/>
                <w:szCs w:val="20"/>
              </w:rPr>
            </w:pPr>
            <w:r w:rsidRPr="00F17661">
              <w:rPr>
                <w:rFonts w:hint="eastAsia"/>
                <w:kern w:val="0"/>
                <w:sz w:val="18"/>
                <w:szCs w:val="20"/>
              </w:rPr>
              <w:t>YYYYMMDD</w:t>
            </w:r>
            <w:r w:rsidRPr="00F17661">
              <w:rPr>
                <w:rFonts w:hint="eastAsia"/>
                <w:kern w:val="0"/>
                <w:sz w:val="18"/>
                <w:szCs w:val="20"/>
              </w:rPr>
              <w:t>，默认值</w:t>
            </w:r>
            <w:r w:rsidRPr="00F17661">
              <w:rPr>
                <w:rFonts w:hint="eastAsia"/>
                <w:kern w:val="0"/>
                <w:sz w:val="18"/>
                <w:szCs w:val="20"/>
              </w:rPr>
              <w:t>99991231</w:t>
            </w:r>
          </w:p>
        </w:tc>
      </w:tr>
      <w:tr w:rsidR="007D213E" w14:paraId="34E87299" w14:textId="77777777" w:rsidTr="00F926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8910" w14:textId="77777777" w:rsidR="007D213E" w:rsidRDefault="007D213E" w:rsidP="007D213E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19C8" w14:textId="0D4321EF" w:rsidR="007D213E" w:rsidRPr="00D7643E" w:rsidRDefault="007D213E" w:rsidP="007D213E">
            <w:r>
              <w:rPr>
                <w:rFonts w:hint="eastAsia"/>
              </w:rPr>
              <w:t>SSGB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E7F2" w14:textId="637983EC" w:rsidR="007D213E" w:rsidRPr="00D7643E" w:rsidRDefault="007D213E" w:rsidP="007D213E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0409" w14:textId="47C6D41E" w:rsidR="007D213E" w:rsidRPr="00D7643E" w:rsidRDefault="007D213E" w:rsidP="007D21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8DEF" w14:textId="31C46581" w:rsidR="007D213E" w:rsidRPr="00F17661" w:rsidRDefault="007D213E" w:rsidP="007D213E">
            <w:pPr>
              <w:rPr>
                <w:sz w:val="18"/>
                <w:szCs w:val="20"/>
              </w:rPr>
            </w:pPr>
            <w:r w:rsidRPr="00F17661">
              <w:rPr>
                <w:rFonts w:hint="eastAsia"/>
                <w:sz w:val="18"/>
                <w:szCs w:val="20"/>
              </w:rPr>
              <w:t>所属国别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A4C" w14:textId="2C699BAF" w:rsidR="007D213E" w:rsidRPr="00D7643E" w:rsidRDefault="007D213E" w:rsidP="007D213E">
            <w:pPr>
              <w:rPr>
                <w:sz w:val="18"/>
                <w:szCs w:val="20"/>
              </w:rPr>
            </w:pPr>
            <w:r w:rsidRPr="00273CC3">
              <w:rPr>
                <w:rFonts w:hint="eastAsia"/>
                <w:b/>
                <w:bCs/>
                <w:sz w:val="18"/>
                <w:szCs w:val="20"/>
              </w:rPr>
              <w:t>填写</w:t>
            </w:r>
            <w:r>
              <w:rPr>
                <w:rFonts w:hint="eastAsia"/>
                <w:b/>
                <w:bCs/>
                <w:sz w:val="18"/>
                <w:szCs w:val="20"/>
              </w:rPr>
              <w:t>受益所有人所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属国籍</w:t>
            </w:r>
            <w:r w:rsidRPr="00273CC3">
              <w:rPr>
                <w:rFonts w:hint="eastAsia"/>
                <w:b/>
                <w:bCs/>
                <w:sz w:val="18"/>
                <w:szCs w:val="20"/>
              </w:rPr>
              <w:t>(1003)</w:t>
            </w:r>
          </w:p>
        </w:tc>
      </w:tr>
    </w:tbl>
    <w:p w14:paraId="4F7E414D" w14:textId="77777777" w:rsidR="00F17661" w:rsidRDefault="00F17661" w:rsidP="00F17661"/>
    <w:p w14:paraId="399BFFFD" w14:textId="77777777" w:rsidR="00F17661" w:rsidRDefault="00F17661" w:rsidP="00F17661"/>
    <w:p w14:paraId="6DE6BCE3" w14:textId="47E93EC2" w:rsidR="00F17661" w:rsidRDefault="00F17661" w:rsidP="00C356DC"/>
    <w:p w14:paraId="5A1980B3" w14:textId="77777777" w:rsidR="00F17661" w:rsidRDefault="00F17661" w:rsidP="00C356DC"/>
    <w:p w14:paraId="1CA5F267" w14:textId="6411786D" w:rsidR="00E33B3E" w:rsidRDefault="00E33B3E" w:rsidP="00E33B3E">
      <w:pPr>
        <w:pStyle w:val="1"/>
      </w:pPr>
      <w:r>
        <w:rPr>
          <w:rFonts w:hint="eastAsia"/>
        </w:rPr>
        <w:lastRenderedPageBreak/>
        <w:t>信托运用信息</w:t>
      </w:r>
    </w:p>
    <w:p w14:paraId="0D45DB72" w14:textId="0A2003FA" w:rsidR="008D5DC1" w:rsidRDefault="00022A4A" w:rsidP="008D5DC1">
      <w:pPr>
        <w:pStyle w:val="2"/>
      </w:pPr>
      <w:r>
        <w:rPr>
          <w:rFonts w:ascii="仿宋_GB2312" w:eastAsia="仿宋_GB2312" w:hint="eastAsia"/>
        </w:rPr>
        <w:t>信托产品存续情况表</w:t>
      </w:r>
    </w:p>
    <w:p w14:paraId="011B8793" w14:textId="14239EC7" w:rsidR="00022A4A" w:rsidRDefault="00022A4A" w:rsidP="00022A4A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E</w:t>
      </w:r>
      <w:r w:rsidRPr="00F65621">
        <w:rPr>
          <w:b/>
          <w:bCs/>
          <w:color w:val="000099"/>
        </w:rPr>
        <w:t>0</w:t>
      </w:r>
      <w:r>
        <w:rPr>
          <w:b/>
          <w:bCs/>
          <w:color w:val="000099"/>
        </w:rPr>
        <w:t>7</w:t>
      </w:r>
      <w:r w:rsidRPr="008A52A8">
        <w:rPr>
          <w:b/>
          <w:bCs/>
          <w:color w:val="000099"/>
        </w:rPr>
        <w:t>XTCPCXQKB</w:t>
      </w:r>
    </w:p>
    <w:p w14:paraId="358EF4D6" w14:textId="6FFD4E49" w:rsidR="008A52A8" w:rsidRPr="008A52A8" w:rsidRDefault="008A52A8" w:rsidP="00022A4A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>XTCPDM</w:t>
      </w:r>
      <w:r w:rsidR="00E47D9C">
        <w:rPr>
          <w:color w:val="000099"/>
        </w:rPr>
        <w:t xml:space="preserve"> + REPORT_MONTH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846"/>
      </w:tblGrid>
      <w:tr w:rsidR="00022A4A" w:rsidRPr="00F65621" w14:paraId="54D9CB8A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2CC488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7C5CBE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FEA101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73797F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D08BBF7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31FC51D" w14:textId="77777777" w:rsidR="00022A4A" w:rsidRPr="00F65621" w:rsidRDefault="00022A4A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022A4A" w14:paraId="08C754C6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5D73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E955" w14:textId="49EFC4FD" w:rsidR="00022A4A" w:rsidRPr="00022A4A" w:rsidRDefault="00022A4A" w:rsidP="00022A4A">
            <w:pPr>
              <w:rPr>
                <w:kern w:val="0"/>
              </w:rPr>
            </w:pPr>
            <w:r w:rsidRPr="00022A4A"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F3294" w14:textId="30A43BB9" w:rsidR="00022A4A" w:rsidRPr="00022A4A" w:rsidRDefault="002724AA" w:rsidP="00022A4A">
            <w: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234A" w14:textId="53A3A55C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D1AE" w14:textId="480B9995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ED88" w14:textId="77777777" w:rsidR="00022A4A" w:rsidRPr="00D7643E" w:rsidRDefault="00022A4A" w:rsidP="00022A4A">
            <w:pPr>
              <w:rPr>
                <w:kern w:val="0"/>
                <w:sz w:val="18"/>
                <w:szCs w:val="20"/>
              </w:rPr>
            </w:pPr>
          </w:p>
        </w:tc>
      </w:tr>
      <w:tr w:rsidR="002533D9" w14:paraId="23D0B7BB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9A73" w14:textId="77777777" w:rsidR="002533D9" w:rsidRDefault="002533D9" w:rsidP="00022A4A">
            <w:pPr>
              <w:numPr>
                <w:ilvl w:val="0"/>
                <w:numId w:val="2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D197" w14:textId="66618DA8" w:rsidR="002533D9" w:rsidRPr="00022A4A" w:rsidRDefault="002533D9" w:rsidP="00022A4A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92D1" w14:textId="100A87E8" w:rsidR="002533D9" w:rsidRDefault="002533D9" w:rsidP="00022A4A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217F2" w14:textId="7F0C8D8B" w:rsidR="002533D9" w:rsidRPr="00022A4A" w:rsidRDefault="002533D9" w:rsidP="00022A4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D6559" w14:textId="3D0F617E" w:rsidR="002533D9" w:rsidRPr="00022A4A" w:rsidRDefault="002533D9" w:rsidP="00022A4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D747" w14:textId="77777777" w:rsidR="002533D9" w:rsidRPr="00D7643E" w:rsidRDefault="002533D9" w:rsidP="00022A4A">
            <w:pPr>
              <w:rPr>
                <w:kern w:val="0"/>
                <w:sz w:val="18"/>
                <w:szCs w:val="20"/>
              </w:rPr>
            </w:pPr>
          </w:p>
        </w:tc>
      </w:tr>
      <w:tr w:rsidR="00022A4A" w14:paraId="4740D4E0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E5A7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1A92" w14:textId="000FB6D5" w:rsidR="00022A4A" w:rsidRPr="00022A4A" w:rsidRDefault="00022A4A" w:rsidP="00022A4A">
            <w:r w:rsidRPr="00022A4A">
              <w:rPr>
                <w:rFonts w:hint="eastAsia"/>
              </w:rPr>
              <w:t>XTCPCXBS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64A40" w14:textId="5D1A8641" w:rsidR="00022A4A" w:rsidRPr="00022A4A" w:rsidRDefault="002724AA" w:rsidP="00022A4A">
            <w:r>
              <w:t>NVARCHAR(20)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52CA" w14:textId="0B9EB74F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EB8C" w14:textId="62EB174E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信托产品存续标识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4E44" w14:textId="63D68DD3" w:rsidR="00022A4A" w:rsidRPr="00022A4A" w:rsidRDefault="00022A4A" w:rsidP="00022A4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b/>
                <w:bCs/>
                <w:sz w:val="18"/>
                <w:szCs w:val="20"/>
              </w:rPr>
              <w:t>信托产品存续标识（</w:t>
            </w:r>
            <w:r w:rsidRPr="00022A4A">
              <w:rPr>
                <w:rFonts w:hint="eastAsia"/>
                <w:b/>
                <w:bCs/>
                <w:sz w:val="18"/>
                <w:szCs w:val="20"/>
              </w:rPr>
              <w:t>6014</w:t>
            </w:r>
            <w:r w:rsidRPr="00022A4A">
              <w:rPr>
                <w:rFonts w:hint="eastAsia"/>
                <w:b/>
                <w:bCs/>
                <w:sz w:val="18"/>
                <w:szCs w:val="20"/>
              </w:rPr>
              <w:t>）：</w:t>
            </w:r>
          </w:p>
          <w:p w14:paraId="64355EBE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1-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正常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6E808945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2-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展期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541F0BA2" w14:textId="77777777" w:rsidR="00022A4A" w:rsidRPr="00022A4A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2-</w:t>
            </w:r>
            <w:r w:rsidRPr="00022A4A">
              <w:rPr>
                <w:rFonts w:hint="eastAsia"/>
                <w:sz w:val="18"/>
                <w:szCs w:val="20"/>
              </w:rPr>
              <w:t>存续</w:t>
            </w:r>
            <w:r w:rsidRPr="00022A4A">
              <w:rPr>
                <w:rFonts w:hint="eastAsia"/>
                <w:sz w:val="18"/>
                <w:szCs w:val="20"/>
              </w:rPr>
              <w:t>(</w:t>
            </w:r>
            <w:r w:rsidRPr="00022A4A">
              <w:rPr>
                <w:rFonts w:hint="eastAsia"/>
                <w:sz w:val="18"/>
                <w:szCs w:val="20"/>
              </w:rPr>
              <w:t>逾期</w:t>
            </w:r>
            <w:r w:rsidRPr="00022A4A">
              <w:rPr>
                <w:rFonts w:hint="eastAsia"/>
                <w:sz w:val="18"/>
                <w:szCs w:val="20"/>
              </w:rPr>
              <w:t>)</w:t>
            </w:r>
          </w:p>
          <w:p w14:paraId="69D5B9AB" w14:textId="460E3186" w:rsidR="00022A4A" w:rsidRPr="00D7643E" w:rsidRDefault="00022A4A" w:rsidP="00022A4A">
            <w:pPr>
              <w:ind w:leftChars="100" w:left="210"/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3-</w:t>
            </w:r>
            <w:r w:rsidRPr="00022A4A">
              <w:rPr>
                <w:rFonts w:hint="eastAsia"/>
                <w:sz w:val="18"/>
                <w:szCs w:val="20"/>
              </w:rPr>
              <w:t>终止</w:t>
            </w:r>
          </w:p>
        </w:tc>
      </w:tr>
      <w:tr w:rsidR="00022A4A" w14:paraId="66383CAC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639A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0D6B2" w14:textId="6FEA01B8" w:rsidR="00022A4A" w:rsidRPr="00022A4A" w:rsidRDefault="00022A4A" w:rsidP="00022A4A">
            <w:r w:rsidRPr="00022A4A">
              <w:rPr>
                <w:rFonts w:hint="eastAsia"/>
              </w:rPr>
              <w:t>CPDQFXGM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95D02" w14:textId="6BAE5190" w:rsidR="00022A4A" w:rsidRPr="00022A4A" w:rsidRDefault="002724AA" w:rsidP="00022A4A">
            <w: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D03F" w14:textId="5F0A4E9F" w:rsidR="00022A4A" w:rsidRPr="00022A4A" w:rsidRDefault="00022A4A" w:rsidP="00022A4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D568" w14:textId="29771AAE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产品当期发行规模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CC6C" w14:textId="5126AA8B" w:rsidR="00022A4A" w:rsidRPr="00022A4A" w:rsidRDefault="00022A4A" w:rsidP="00022A4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724AA" w14:paraId="00C5DBBF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92D7" w14:textId="77777777" w:rsidR="002724AA" w:rsidRDefault="002724AA" w:rsidP="002724A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FB5A" w14:textId="594754C9" w:rsidR="002724AA" w:rsidRPr="00022A4A" w:rsidRDefault="002724AA" w:rsidP="002724AA">
            <w:r w:rsidRPr="00022A4A">
              <w:rPr>
                <w:rFonts w:hint="eastAsia"/>
              </w:rPr>
              <w:t>CPLJFXGM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7CD8" w14:textId="6F6FC60E" w:rsidR="002724AA" w:rsidRPr="00022A4A" w:rsidRDefault="002724AA" w:rsidP="002724AA">
            <w:r w:rsidRPr="00C42E71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E3971" w14:textId="480F1C0F" w:rsidR="002724AA" w:rsidRPr="00022A4A" w:rsidRDefault="002724AA" w:rsidP="002724A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8F1F" w14:textId="06B45314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产品累计发行规模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87C2" w14:textId="0E666C29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724AA" w14:paraId="59CC9E03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DFB1" w14:textId="77777777" w:rsidR="002724AA" w:rsidRDefault="002724AA" w:rsidP="002724A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50B6" w14:textId="4EE3E1C2" w:rsidR="002724AA" w:rsidRPr="00022A4A" w:rsidRDefault="002724AA" w:rsidP="002724AA">
            <w:r w:rsidRPr="00022A4A">
              <w:rPr>
                <w:rFonts w:hint="eastAsia"/>
              </w:rPr>
              <w:t>DQCPCXGM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1907" w14:textId="6B825052" w:rsidR="002724AA" w:rsidRPr="00022A4A" w:rsidRDefault="002724AA" w:rsidP="002724AA">
            <w:r w:rsidRPr="00C42E71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0341" w14:textId="40AC0B5B" w:rsidR="002724AA" w:rsidRPr="00022A4A" w:rsidRDefault="002724AA" w:rsidP="002724AA">
            <w:pPr>
              <w:jc w:val="center"/>
            </w:pPr>
            <w:r w:rsidRPr="00022A4A"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482B1" w14:textId="233C7202" w:rsidR="002724AA" w:rsidRPr="00022A4A" w:rsidRDefault="002724AA" w:rsidP="002724A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当前产品存续规模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6E85" w14:textId="3D3011ED" w:rsidR="002724AA" w:rsidRPr="00022A4A" w:rsidRDefault="002724AA" w:rsidP="002724AA">
            <w:pPr>
              <w:rPr>
                <w:b/>
                <w:bCs/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022A4A" w14:paraId="192556AE" w14:textId="77777777" w:rsidTr="002533D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ADB0" w14:textId="77777777" w:rsidR="00022A4A" w:rsidRDefault="00022A4A" w:rsidP="00022A4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EF2F" w14:textId="60EE894C" w:rsidR="00022A4A" w:rsidRPr="00022A4A" w:rsidRDefault="00022A4A" w:rsidP="00022A4A">
            <w:r w:rsidRPr="00022A4A">
              <w:rPr>
                <w:rFonts w:hint="eastAsia"/>
                <w:color w:val="000000"/>
              </w:rPr>
              <w:t>YXLHSYQBL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CB66" w14:textId="79A4E085" w:rsidR="00022A4A" w:rsidRPr="00022A4A" w:rsidRDefault="002724AA" w:rsidP="00022A4A">
            <w: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BC0E" w14:textId="2EF1115C" w:rsidR="00022A4A" w:rsidRPr="00022A4A" w:rsidRDefault="00022A4A" w:rsidP="00022A4A">
            <w:pPr>
              <w:jc w:val="center"/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412C" w14:textId="4F5FF2C3" w:rsidR="00022A4A" w:rsidRPr="00022A4A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color w:val="000000"/>
                <w:sz w:val="18"/>
                <w:szCs w:val="20"/>
              </w:rPr>
              <w:t>优先劣后受益权比例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17E4" w14:textId="6B539150" w:rsidR="00022A4A" w:rsidRPr="00D7643E" w:rsidRDefault="00022A4A" w:rsidP="00022A4A">
            <w:pPr>
              <w:rPr>
                <w:sz w:val="18"/>
                <w:szCs w:val="20"/>
              </w:rPr>
            </w:pPr>
            <w:r w:rsidRPr="00022A4A">
              <w:rPr>
                <w:rFonts w:hint="eastAsia"/>
                <w:sz w:val="18"/>
                <w:szCs w:val="20"/>
              </w:rPr>
              <w:t>若项目结构属性选择结构化，需填写</w:t>
            </w:r>
          </w:p>
        </w:tc>
      </w:tr>
    </w:tbl>
    <w:p w14:paraId="6582EB6C" w14:textId="6A8E740F" w:rsidR="008D5DC1" w:rsidRPr="00022A4A" w:rsidRDefault="008D5DC1" w:rsidP="008D5DC1"/>
    <w:p w14:paraId="76075DE1" w14:textId="1882B26E" w:rsidR="008D5DC1" w:rsidRDefault="00022A4A" w:rsidP="008D5DC1">
      <w:pPr>
        <w:pStyle w:val="2"/>
      </w:pPr>
      <w:r>
        <w:rPr>
          <w:rFonts w:ascii="仿宋_GB2312" w:eastAsia="仿宋_GB2312" w:hint="eastAsia"/>
        </w:rPr>
        <w:t>信托产品清算信息表</w:t>
      </w:r>
    </w:p>
    <w:p w14:paraId="0B911C84" w14:textId="49ED954F" w:rsidR="00022A4A" w:rsidRDefault="00022A4A" w:rsidP="00022A4A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>
        <w:rPr>
          <w:b/>
          <w:bCs/>
          <w:color w:val="000099"/>
        </w:rPr>
        <w:t>E</w:t>
      </w:r>
      <w:r w:rsidRPr="00F65621">
        <w:rPr>
          <w:b/>
          <w:bCs/>
          <w:color w:val="000099"/>
        </w:rPr>
        <w:t>0</w:t>
      </w:r>
      <w:r>
        <w:rPr>
          <w:rFonts w:hint="eastAsia"/>
          <w:b/>
          <w:bCs/>
          <w:color w:val="000099"/>
        </w:rPr>
        <w:t>8</w:t>
      </w:r>
      <w:r w:rsidRPr="008A52A8">
        <w:rPr>
          <w:b/>
          <w:bCs/>
          <w:color w:val="000099"/>
        </w:rPr>
        <w:t>XTCPQSXXB</w:t>
      </w:r>
    </w:p>
    <w:p w14:paraId="3A85C866" w14:textId="0C1B8B1C" w:rsidR="00B64240" w:rsidRPr="00B64240" w:rsidRDefault="00B64240" w:rsidP="00022A4A">
      <w:pPr>
        <w:rPr>
          <w:color w:val="000099"/>
        </w:rPr>
      </w:pPr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color w:val="000099"/>
        </w:rPr>
        <w:t xml:space="preserve">XTCPDM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16"/>
        <w:gridCol w:w="3846"/>
      </w:tblGrid>
      <w:tr w:rsidR="002D207C" w:rsidRPr="00F65621" w14:paraId="7116F69A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FEC538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CE0BFE7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52EAA21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418A16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F5B1628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6DBDCB" w14:textId="77777777" w:rsidR="002D207C" w:rsidRPr="00F65621" w:rsidRDefault="002D207C" w:rsidP="009F498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2D207C" w14:paraId="2D659377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5454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E107" w14:textId="46E66AF6" w:rsidR="002D207C" w:rsidRPr="00022A4A" w:rsidRDefault="002D207C" w:rsidP="002D207C">
            <w:pPr>
              <w:rPr>
                <w:kern w:val="0"/>
              </w:rPr>
            </w:pPr>
            <w:r>
              <w:rPr>
                <w:rFonts w:hint="eastAsia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F7A1A" w14:textId="10A23397" w:rsidR="002D207C" w:rsidRPr="00022A4A" w:rsidRDefault="002D207C" w:rsidP="002D207C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BDF89" w14:textId="39A1E1A0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4510" w14:textId="125992B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5CCA" w14:textId="1193C711" w:rsidR="002D207C" w:rsidRPr="002D207C" w:rsidRDefault="002D207C" w:rsidP="002D207C">
            <w:pPr>
              <w:rPr>
                <w:kern w:val="0"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填写信托公司内部产品代码或编号</w:t>
            </w:r>
          </w:p>
        </w:tc>
      </w:tr>
      <w:tr w:rsidR="0064035D" w14:paraId="626C5224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9000" w14:textId="77777777" w:rsidR="0064035D" w:rsidRDefault="0064035D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29C4" w14:textId="0CEC7D6F" w:rsidR="0064035D" w:rsidRDefault="0064035D" w:rsidP="002D207C"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0EE8" w14:textId="25006E89" w:rsidR="0064035D" w:rsidRDefault="0064035D" w:rsidP="002D207C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B7CA" w14:textId="1C9D525E" w:rsidR="0064035D" w:rsidRDefault="0064035D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B499" w14:textId="34B7925F" w:rsidR="0064035D" w:rsidRPr="002D207C" w:rsidRDefault="0064035D" w:rsidP="002D207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20DB" w14:textId="77777777" w:rsidR="0064035D" w:rsidRPr="002D207C" w:rsidRDefault="0064035D" w:rsidP="002D207C">
            <w:pPr>
              <w:rPr>
                <w:sz w:val="18"/>
                <w:szCs w:val="20"/>
              </w:rPr>
            </w:pPr>
          </w:p>
        </w:tc>
      </w:tr>
      <w:tr w:rsidR="002D207C" w14:paraId="2AA00E7D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0D28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719A" w14:textId="115D426E" w:rsidR="002D207C" w:rsidRPr="00022A4A" w:rsidRDefault="002D207C" w:rsidP="002D207C">
            <w:r>
              <w:rPr>
                <w:rFonts w:hint="eastAsia"/>
              </w:rPr>
              <w:t>QSRQ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F204" w14:textId="41CA3D4B" w:rsidR="002D207C" w:rsidRPr="00022A4A" w:rsidRDefault="002D207C" w:rsidP="002D207C"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71D3" w14:textId="069E3D18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747C" w14:textId="7F9A62D5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清算日期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BEE5" w14:textId="6D489D75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清算日期，</w:t>
            </w:r>
            <w:r w:rsidRPr="002D207C">
              <w:rPr>
                <w:rFonts w:hint="eastAsia"/>
                <w:sz w:val="18"/>
                <w:szCs w:val="20"/>
              </w:rPr>
              <w:t>YYYYMMDD</w:t>
            </w:r>
            <w:r w:rsidRPr="002D207C">
              <w:rPr>
                <w:rFonts w:hint="eastAsia"/>
                <w:sz w:val="18"/>
                <w:szCs w:val="20"/>
              </w:rPr>
              <w:t>，默认值</w:t>
            </w:r>
            <w:r w:rsidRPr="002D207C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2D207C" w14:paraId="68FB4582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D3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448F" w14:textId="60CE9085" w:rsidR="002D207C" w:rsidRPr="00022A4A" w:rsidRDefault="002D207C" w:rsidP="002D207C">
            <w:r>
              <w:rPr>
                <w:rFonts w:hint="eastAsia"/>
              </w:rPr>
              <w:t>SFAYDRQQS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0348" w14:textId="6F8B23FE" w:rsidR="002D207C" w:rsidRPr="00022A4A" w:rsidRDefault="002D207C" w:rsidP="002D207C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2B91F" w14:textId="47F0B3C5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BD8A" w14:textId="782D6700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是否按约定日期清算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BCFB" w14:textId="78304DB3" w:rsidR="002D207C" w:rsidRPr="002D207C" w:rsidRDefault="002D207C" w:rsidP="002D207C">
            <w:pPr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b/>
                <w:bCs/>
                <w:sz w:val="18"/>
                <w:szCs w:val="20"/>
              </w:rPr>
              <w:t>是否按约定日期清算（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6017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2D207C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1EC5C0B4" w14:textId="77777777" w:rsidR="002D207C" w:rsidRPr="002D207C" w:rsidRDefault="002D207C" w:rsidP="002D207C">
            <w:pPr>
              <w:ind w:leftChars="100" w:left="210"/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1-</w:t>
            </w:r>
            <w:r w:rsidRPr="002D207C">
              <w:rPr>
                <w:rFonts w:hint="eastAsia"/>
                <w:sz w:val="18"/>
                <w:szCs w:val="20"/>
              </w:rPr>
              <w:t>提前</w:t>
            </w:r>
          </w:p>
          <w:p w14:paraId="237E7E54" w14:textId="77777777" w:rsidR="002D207C" w:rsidRPr="002D207C" w:rsidRDefault="002D207C" w:rsidP="002D207C">
            <w:pPr>
              <w:ind w:leftChars="100" w:left="210"/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2-</w:t>
            </w:r>
            <w:r w:rsidRPr="002D207C">
              <w:rPr>
                <w:rFonts w:hint="eastAsia"/>
                <w:sz w:val="18"/>
                <w:szCs w:val="20"/>
              </w:rPr>
              <w:t>正常</w:t>
            </w:r>
          </w:p>
          <w:p w14:paraId="32184AD3" w14:textId="46C11430" w:rsidR="002D207C" w:rsidRPr="002D207C" w:rsidRDefault="002D207C" w:rsidP="002D207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3-</w:t>
            </w:r>
            <w:r w:rsidRPr="002D207C">
              <w:rPr>
                <w:rFonts w:hint="eastAsia"/>
                <w:sz w:val="18"/>
                <w:szCs w:val="20"/>
              </w:rPr>
              <w:t>推迟</w:t>
            </w:r>
          </w:p>
        </w:tc>
      </w:tr>
      <w:tr w:rsidR="002D207C" w14:paraId="5B565959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689A9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CE6B" w14:textId="00D5746C" w:rsidR="002D207C" w:rsidRPr="00022A4A" w:rsidRDefault="002D207C" w:rsidP="002D207C">
            <w:r>
              <w:rPr>
                <w:rFonts w:hint="eastAsia"/>
              </w:rPr>
              <w:t>SSXTYE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B74A" w14:textId="17E00BCF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5240" w14:textId="0931BD00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15D9" w14:textId="542C5BD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实收信托余额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34D" w14:textId="06C987A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0E104BB5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8639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FF8D9" w14:textId="44CC1717" w:rsidR="002D207C" w:rsidRPr="00022A4A" w:rsidRDefault="002D207C" w:rsidP="002D207C">
            <w:r>
              <w:rPr>
                <w:rFonts w:hint="eastAsia"/>
              </w:rPr>
              <w:t>XTBJLJGFE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A62E3" w14:textId="649EB68E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984D" w14:textId="37CE4053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82C9" w14:textId="7E8688B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信托本金累计给付额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376D" w14:textId="7C64EBA0" w:rsidR="002D207C" w:rsidRPr="002D207C" w:rsidRDefault="002D207C" w:rsidP="002D207C">
            <w:pPr>
              <w:rPr>
                <w:b/>
                <w:bCs/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558C2273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22F1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643" w14:textId="0A37C926" w:rsidR="002D207C" w:rsidRPr="00022A4A" w:rsidRDefault="002D207C" w:rsidP="002D207C">
            <w:r>
              <w:rPr>
                <w:rFonts w:hint="eastAsia"/>
              </w:rPr>
              <w:t>XTSYLJFPE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A9D1" w14:textId="192C633D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8BF9" w14:textId="56E7E9FC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8928" w14:textId="1A0845A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信托收益累计分配额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71C2" w14:textId="46B0458C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03541EA2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E428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3B22" w14:textId="4A661BF2" w:rsidR="002D207C" w:rsidRPr="00022A4A" w:rsidRDefault="002D207C" w:rsidP="002D207C">
            <w:r>
              <w:rPr>
                <w:rFonts w:hint="eastAsia"/>
              </w:rPr>
              <w:t>TZGWLJYJBC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B7340" w14:textId="4A4AF6CB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274E" w14:textId="38EAA875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B8FF" w14:textId="1D4D5AC3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投资顾问累计业绩报酬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EA6C" w14:textId="7368DF6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38E65DBE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3F012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9916" w14:textId="3B9F9E8A" w:rsidR="002D207C" w:rsidRPr="00022A4A" w:rsidRDefault="002D207C" w:rsidP="002D207C">
            <w:r>
              <w:rPr>
                <w:rFonts w:hint="eastAsia"/>
              </w:rPr>
              <w:t>STRLJYJBC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C3D2" w14:textId="7591FAB5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33F87" w14:textId="7C4BE524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21FF" w14:textId="06A28BCB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受托人累计业绩报酬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E22B" w14:textId="194F609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1DF70151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05BF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3445" w14:textId="24D9AC03" w:rsidR="002D207C" w:rsidRPr="00022A4A" w:rsidRDefault="002D207C" w:rsidP="002D207C">
            <w:r>
              <w:rPr>
                <w:rFonts w:hint="eastAsia"/>
              </w:rPr>
              <w:t>SJSY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2AA3" w14:textId="4DA8AA95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87486" w14:textId="5AA4F882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1331" w14:textId="05DE800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实际收益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28D4" w14:textId="15384EC1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1AE4A2A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87E6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84372" w14:textId="43E23621" w:rsidR="002D207C" w:rsidRPr="00022A4A" w:rsidRDefault="002D207C" w:rsidP="002D207C">
            <w:r>
              <w:rPr>
                <w:rFonts w:hint="eastAsia"/>
              </w:rPr>
              <w:t>SJSYL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2B6D" w14:textId="5843628F" w:rsidR="002D207C" w:rsidRPr="00022A4A" w:rsidRDefault="002D207C" w:rsidP="002D207C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EB96" w14:textId="2C28E83C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9E0D" w14:textId="386208E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实际收益率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3A48" w14:textId="2C31FEC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填写实际收益率</w:t>
            </w:r>
          </w:p>
        </w:tc>
      </w:tr>
      <w:tr w:rsidR="002D207C" w14:paraId="0EE315EC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691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78B1" w14:textId="23FD8913" w:rsidR="002D207C" w:rsidRPr="00022A4A" w:rsidRDefault="002D207C" w:rsidP="002D207C">
            <w:r>
              <w:rPr>
                <w:rFonts w:hint="eastAsia"/>
              </w:rPr>
              <w:t>SJXTBCL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0D59" w14:textId="508065FC" w:rsidR="002D207C" w:rsidRPr="00022A4A" w:rsidRDefault="002D207C" w:rsidP="002D207C">
            <w:r>
              <w:rPr>
                <w:rFonts w:hint="eastAsia"/>
              </w:rPr>
              <w:t>DECIMAL(10,4)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CA4D" w14:textId="68D54458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C3F1" w14:textId="58ABCEF7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实际信托报酬率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B177" w14:textId="150903A0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填写实际信托报酬率</w:t>
            </w:r>
          </w:p>
        </w:tc>
      </w:tr>
      <w:tr w:rsidR="002D207C" w14:paraId="7080B92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EBA7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F286E" w14:textId="522FC241" w:rsidR="002D207C" w:rsidRPr="00022A4A" w:rsidRDefault="002D207C" w:rsidP="002D207C">
            <w:r>
              <w:rPr>
                <w:rFonts w:hint="eastAsia"/>
              </w:rPr>
              <w:t>SSJE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D7BB" w14:textId="0D3C205E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FD9F" w14:textId="56B26713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AB0" w14:textId="15293532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损失金额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582E" w14:textId="15DCBBF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78EA615A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F9130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B62E" w14:textId="68EA8B37" w:rsidR="002D207C" w:rsidRPr="00022A4A" w:rsidRDefault="002D207C" w:rsidP="002D207C">
            <w:r>
              <w:rPr>
                <w:rFonts w:hint="eastAsia"/>
              </w:rPr>
              <w:t>SXJE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D116" w14:textId="08EBA4D6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12AE" w14:textId="531F4FC7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874F" w14:textId="73445B4F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涉诉金额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C356" w14:textId="5024887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2D207C" w14:paraId="510BDCEB" w14:textId="77777777" w:rsidTr="0064035D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C418" w14:textId="77777777" w:rsidR="002D207C" w:rsidRDefault="002D207C" w:rsidP="002D207C">
            <w:pPr>
              <w:numPr>
                <w:ilvl w:val="0"/>
                <w:numId w:val="2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A8A7" w14:textId="206FD39F" w:rsidR="002D207C" w:rsidRPr="00022A4A" w:rsidRDefault="002D207C" w:rsidP="002D207C">
            <w:commentRangeStart w:id="2"/>
            <w:r>
              <w:rPr>
                <w:rFonts w:hint="eastAsia"/>
              </w:rPr>
              <w:t>PFJE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0A01" w14:textId="7D164038" w:rsidR="002D207C" w:rsidRPr="00022A4A" w:rsidRDefault="002D207C" w:rsidP="002D207C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7B3C" w14:textId="59AA8CCB" w:rsidR="002D207C" w:rsidRPr="00022A4A" w:rsidRDefault="002D207C" w:rsidP="002D207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B9D1" w14:textId="7EE829A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赔付金额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34B5" w14:textId="24950A5D" w:rsidR="002D207C" w:rsidRPr="002D207C" w:rsidRDefault="002D207C" w:rsidP="002D207C">
            <w:pPr>
              <w:rPr>
                <w:sz w:val="18"/>
                <w:szCs w:val="20"/>
              </w:rPr>
            </w:pPr>
            <w:r w:rsidRPr="002D207C">
              <w:rPr>
                <w:rFonts w:hint="eastAsia"/>
                <w:sz w:val="18"/>
                <w:szCs w:val="20"/>
              </w:rPr>
              <w:t>按实际金额填写</w:t>
            </w:r>
            <w:commentRangeEnd w:id="2"/>
            <w:r w:rsidR="004A197E">
              <w:rPr>
                <w:rStyle w:val="af"/>
              </w:rPr>
              <w:commentReference w:id="2"/>
            </w:r>
          </w:p>
        </w:tc>
      </w:tr>
    </w:tbl>
    <w:p w14:paraId="646D859F" w14:textId="77777777" w:rsidR="00022A4A" w:rsidRPr="002D207C" w:rsidRDefault="00022A4A" w:rsidP="00022A4A"/>
    <w:sectPr w:rsidR="00022A4A" w:rsidRPr="002D207C" w:rsidSect="001725E2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hen kl" w:date="2020-03-23T23:39:00Z" w:initials="sk">
    <w:p w14:paraId="1400FF0F" w14:textId="31BE64E0" w:rsidR="004A197E" w:rsidRDefault="004A197E">
      <w:pPr>
        <w:pStyle w:val="ad"/>
      </w:pPr>
      <w:r>
        <w:rPr>
          <w:rStyle w:val="af"/>
        </w:rPr>
        <w:annotationRef/>
      </w:r>
      <w:r>
        <w:rPr>
          <w:rFonts w:hint="eastAsia"/>
        </w:rPr>
        <w:t>待定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00FF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00FF0F" w16cid:durableId="2223C7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9829B" w14:textId="77777777" w:rsidR="00AD7A9B" w:rsidRDefault="00AD7A9B" w:rsidP="007F42A9">
      <w:r>
        <w:separator/>
      </w:r>
    </w:p>
  </w:endnote>
  <w:endnote w:type="continuationSeparator" w:id="0">
    <w:p w14:paraId="116FFFF3" w14:textId="77777777" w:rsidR="00AD7A9B" w:rsidRDefault="00AD7A9B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7F42A9" w:rsidRDefault="007F42A9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 w:rsidR="0034583D">
      <w:fldChar w:fldCharType="begin"/>
    </w:r>
    <w:r w:rsidR="0034583D">
      <w:instrText xml:space="preserve"> PAGE </w:instrText>
    </w:r>
    <w:r w:rsidR="0034583D">
      <w:fldChar w:fldCharType="separate"/>
    </w:r>
    <w:r w:rsidR="006440F3">
      <w:rPr>
        <w:noProof/>
      </w:rPr>
      <w:t>2</w:t>
    </w:r>
    <w:r w:rsidR="0034583D"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="00AD7A9B">
      <w:fldChar w:fldCharType="begin"/>
    </w:r>
    <w:r w:rsidR="00AD7A9B">
      <w:instrText xml:space="preserve"> NUMPAGES  </w:instrText>
    </w:r>
    <w:r w:rsidR="00AD7A9B">
      <w:fldChar w:fldCharType="separate"/>
    </w:r>
    <w:r w:rsidR="006440F3">
      <w:rPr>
        <w:noProof/>
      </w:rPr>
      <w:t>3</w:t>
    </w:r>
    <w:r w:rsidR="00AD7A9B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E37B7" w14:textId="77777777" w:rsidR="00AD7A9B" w:rsidRDefault="00AD7A9B" w:rsidP="007F42A9">
      <w:r>
        <w:separator/>
      </w:r>
    </w:p>
  </w:footnote>
  <w:footnote w:type="continuationSeparator" w:id="0">
    <w:p w14:paraId="0974996D" w14:textId="77777777" w:rsidR="00AD7A9B" w:rsidRDefault="00AD7A9B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7F42A9" w:rsidRPr="002D3ECC" w:rsidRDefault="00C356DC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2A9" w:rsidRPr="002D3ECC">
      <w:rPr>
        <w:rFonts w:hint="eastAsia"/>
      </w:rPr>
      <w:t>杭州盈丰软件</w:t>
    </w:r>
    <w:r w:rsidR="006440F3">
      <w:rPr>
        <w:rFonts w:hint="eastAsia"/>
      </w:rPr>
      <w:t>股份</w:t>
    </w:r>
    <w:r w:rsidR="007F42A9" w:rsidRPr="002D3ECC">
      <w:rPr>
        <w:rFonts w:hint="eastAsia"/>
      </w:rPr>
      <w:t>有限公司</w:t>
    </w:r>
    <w:r w:rsidR="00F946D0" w:rsidRPr="002D3ECC">
      <w:rPr>
        <w:rFonts w:hint="eastAsia"/>
      </w:rPr>
      <w:t xml:space="preserve">                    </w:t>
    </w:r>
    <w:r w:rsidR="006440F3">
      <w:rPr>
        <w:rFonts w:hint="eastAsia"/>
      </w:rPr>
      <w:t xml:space="preserve">                               </w:t>
    </w:r>
    <w:r w:rsidR="006440F3"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458F3FF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23"/>
  </w:num>
  <w:num w:numId="18">
    <w:abstractNumId w:val="14"/>
  </w:num>
  <w:num w:numId="19">
    <w:abstractNumId w:val="19"/>
  </w:num>
  <w:num w:numId="20">
    <w:abstractNumId w:val="12"/>
  </w:num>
  <w:num w:numId="21">
    <w:abstractNumId w:val="15"/>
  </w:num>
  <w:num w:numId="22">
    <w:abstractNumId w:val="16"/>
  </w:num>
  <w:num w:numId="23">
    <w:abstractNumId w:val="20"/>
  </w:num>
  <w:num w:numId="24">
    <w:abstractNumId w:val="22"/>
  </w:num>
  <w:num w:numId="25">
    <w:abstractNumId w:val="21"/>
  </w:num>
  <w:num w:numId="26">
    <w:abstractNumId w:val="10"/>
  </w:num>
  <w:num w:numId="2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n kl">
    <w15:presenceInfo w15:providerId="Windows Live" w15:userId="dbb3c38ed41852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2BC6"/>
    <w:rsid w:val="00022A4A"/>
    <w:rsid w:val="000308E3"/>
    <w:rsid w:val="000B0D97"/>
    <w:rsid w:val="000B3A47"/>
    <w:rsid w:val="000C572E"/>
    <w:rsid w:val="000D5D4C"/>
    <w:rsid w:val="000E7A93"/>
    <w:rsid w:val="00107DB3"/>
    <w:rsid w:val="001100A5"/>
    <w:rsid w:val="001176E9"/>
    <w:rsid w:val="001223AE"/>
    <w:rsid w:val="00132818"/>
    <w:rsid w:val="001547CE"/>
    <w:rsid w:val="001665BD"/>
    <w:rsid w:val="00166B5A"/>
    <w:rsid w:val="0017213C"/>
    <w:rsid w:val="001725E2"/>
    <w:rsid w:val="00182169"/>
    <w:rsid w:val="00182272"/>
    <w:rsid w:val="00184D29"/>
    <w:rsid w:val="001A67CF"/>
    <w:rsid w:val="001A6D57"/>
    <w:rsid w:val="001B18EB"/>
    <w:rsid w:val="001D1791"/>
    <w:rsid w:val="001D440B"/>
    <w:rsid w:val="001D49BA"/>
    <w:rsid w:val="001F66EB"/>
    <w:rsid w:val="001F77C2"/>
    <w:rsid w:val="00205A32"/>
    <w:rsid w:val="002065E4"/>
    <w:rsid w:val="002116E7"/>
    <w:rsid w:val="00212FEB"/>
    <w:rsid w:val="002349AC"/>
    <w:rsid w:val="00242EE2"/>
    <w:rsid w:val="00250E46"/>
    <w:rsid w:val="002533D9"/>
    <w:rsid w:val="002724AA"/>
    <w:rsid w:val="00273CC3"/>
    <w:rsid w:val="00274B8B"/>
    <w:rsid w:val="00275D14"/>
    <w:rsid w:val="00277D24"/>
    <w:rsid w:val="00293673"/>
    <w:rsid w:val="002A20B2"/>
    <w:rsid w:val="002B0D3D"/>
    <w:rsid w:val="002D207C"/>
    <w:rsid w:val="002D2DCE"/>
    <w:rsid w:val="002D3AE3"/>
    <w:rsid w:val="002D3ECC"/>
    <w:rsid w:val="002D5D3D"/>
    <w:rsid w:val="002E0FB3"/>
    <w:rsid w:val="002E1B91"/>
    <w:rsid w:val="002E5FD2"/>
    <w:rsid w:val="002E702D"/>
    <w:rsid w:val="002F3719"/>
    <w:rsid w:val="00301D74"/>
    <w:rsid w:val="003042D9"/>
    <w:rsid w:val="00314455"/>
    <w:rsid w:val="00317456"/>
    <w:rsid w:val="0034583D"/>
    <w:rsid w:val="00350DE9"/>
    <w:rsid w:val="00362594"/>
    <w:rsid w:val="0038064E"/>
    <w:rsid w:val="003A0B1B"/>
    <w:rsid w:val="003A1EB2"/>
    <w:rsid w:val="003B5C86"/>
    <w:rsid w:val="003B7987"/>
    <w:rsid w:val="003F70BD"/>
    <w:rsid w:val="00437075"/>
    <w:rsid w:val="004417AF"/>
    <w:rsid w:val="004675B1"/>
    <w:rsid w:val="004774F1"/>
    <w:rsid w:val="0047791C"/>
    <w:rsid w:val="004A197E"/>
    <w:rsid w:val="004C1557"/>
    <w:rsid w:val="004C21DF"/>
    <w:rsid w:val="004C58F0"/>
    <w:rsid w:val="004D19D6"/>
    <w:rsid w:val="004D2989"/>
    <w:rsid w:val="004D63E6"/>
    <w:rsid w:val="004E67DA"/>
    <w:rsid w:val="005232FA"/>
    <w:rsid w:val="00532469"/>
    <w:rsid w:val="005912AC"/>
    <w:rsid w:val="005A1BF6"/>
    <w:rsid w:val="005A7514"/>
    <w:rsid w:val="005B53A1"/>
    <w:rsid w:val="005D5916"/>
    <w:rsid w:val="005E52BE"/>
    <w:rsid w:val="00621CFA"/>
    <w:rsid w:val="006227B8"/>
    <w:rsid w:val="0062304F"/>
    <w:rsid w:val="00626D45"/>
    <w:rsid w:val="00632183"/>
    <w:rsid w:val="0063587D"/>
    <w:rsid w:val="0064035D"/>
    <w:rsid w:val="00643C71"/>
    <w:rsid w:val="006440F3"/>
    <w:rsid w:val="00651422"/>
    <w:rsid w:val="0067523C"/>
    <w:rsid w:val="00686552"/>
    <w:rsid w:val="00697BE3"/>
    <w:rsid w:val="006B4D18"/>
    <w:rsid w:val="006C7D8E"/>
    <w:rsid w:val="006E3DF8"/>
    <w:rsid w:val="006F561A"/>
    <w:rsid w:val="00705F52"/>
    <w:rsid w:val="0072548A"/>
    <w:rsid w:val="00737C78"/>
    <w:rsid w:val="0074213A"/>
    <w:rsid w:val="00742DE8"/>
    <w:rsid w:val="007534BE"/>
    <w:rsid w:val="00767353"/>
    <w:rsid w:val="007779B3"/>
    <w:rsid w:val="007945F6"/>
    <w:rsid w:val="007A2C99"/>
    <w:rsid w:val="007B04F2"/>
    <w:rsid w:val="007C2214"/>
    <w:rsid w:val="007D213E"/>
    <w:rsid w:val="007E39D2"/>
    <w:rsid w:val="007F42A9"/>
    <w:rsid w:val="00821E78"/>
    <w:rsid w:val="0082668A"/>
    <w:rsid w:val="00826C8A"/>
    <w:rsid w:val="00862BE0"/>
    <w:rsid w:val="008637DB"/>
    <w:rsid w:val="00863B90"/>
    <w:rsid w:val="00863B9F"/>
    <w:rsid w:val="008674DD"/>
    <w:rsid w:val="0087789B"/>
    <w:rsid w:val="0088566B"/>
    <w:rsid w:val="008856E4"/>
    <w:rsid w:val="008A52A8"/>
    <w:rsid w:val="008B1516"/>
    <w:rsid w:val="008B26A1"/>
    <w:rsid w:val="008D0276"/>
    <w:rsid w:val="008D41C9"/>
    <w:rsid w:val="008D5DC1"/>
    <w:rsid w:val="008D7F7B"/>
    <w:rsid w:val="008F2A84"/>
    <w:rsid w:val="008F7DB0"/>
    <w:rsid w:val="00925228"/>
    <w:rsid w:val="009351FF"/>
    <w:rsid w:val="009555DD"/>
    <w:rsid w:val="00963260"/>
    <w:rsid w:val="00982575"/>
    <w:rsid w:val="00997E1E"/>
    <w:rsid w:val="009A2B93"/>
    <w:rsid w:val="009B2AD2"/>
    <w:rsid w:val="009C151B"/>
    <w:rsid w:val="009C3B11"/>
    <w:rsid w:val="009C4300"/>
    <w:rsid w:val="009C72F6"/>
    <w:rsid w:val="009E3672"/>
    <w:rsid w:val="00A06A84"/>
    <w:rsid w:val="00A07CFE"/>
    <w:rsid w:val="00A160EE"/>
    <w:rsid w:val="00A25EAD"/>
    <w:rsid w:val="00A75210"/>
    <w:rsid w:val="00A829C6"/>
    <w:rsid w:val="00A95565"/>
    <w:rsid w:val="00A96D6C"/>
    <w:rsid w:val="00AA1E41"/>
    <w:rsid w:val="00AB0D31"/>
    <w:rsid w:val="00AB3DD3"/>
    <w:rsid w:val="00AD1451"/>
    <w:rsid w:val="00AD7A9B"/>
    <w:rsid w:val="00AE2517"/>
    <w:rsid w:val="00AF7663"/>
    <w:rsid w:val="00B003E0"/>
    <w:rsid w:val="00B035E6"/>
    <w:rsid w:val="00B060A7"/>
    <w:rsid w:val="00B0693E"/>
    <w:rsid w:val="00B25689"/>
    <w:rsid w:val="00B33AC9"/>
    <w:rsid w:val="00B42B90"/>
    <w:rsid w:val="00B4311F"/>
    <w:rsid w:val="00B64240"/>
    <w:rsid w:val="00B64FAF"/>
    <w:rsid w:val="00B71DB7"/>
    <w:rsid w:val="00B86CA4"/>
    <w:rsid w:val="00B9139D"/>
    <w:rsid w:val="00BB3462"/>
    <w:rsid w:val="00BC46D5"/>
    <w:rsid w:val="00BD325F"/>
    <w:rsid w:val="00BD7DF5"/>
    <w:rsid w:val="00BE5CF9"/>
    <w:rsid w:val="00C10BC1"/>
    <w:rsid w:val="00C1374D"/>
    <w:rsid w:val="00C32BDD"/>
    <w:rsid w:val="00C356DC"/>
    <w:rsid w:val="00C535FE"/>
    <w:rsid w:val="00C53971"/>
    <w:rsid w:val="00C56F4E"/>
    <w:rsid w:val="00C57711"/>
    <w:rsid w:val="00C65768"/>
    <w:rsid w:val="00C6761B"/>
    <w:rsid w:val="00C910D5"/>
    <w:rsid w:val="00C93078"/>
    <w:rsid w:val="00C95F49"/>
    <w:rsid w:val="00CA6444"/>
    <w:rsid w:val="00CB7500"/>
    <w:rsid w:val="00CC0727"/>
    <w:rsid w:val="00CD46BD"/>
    <w:rsid w:val="00CD6022"/>
    <w:rsid w:val="00CD6A3F"/>
    <w:rsid w:val="00CE0D0D"/>
    <w:rsid w:val="00D02363"/>
    <w:rsid w:val="00D02F6A"/>
    <w:rsid w:val="00D077FD"/>
    <w:rsid w:val="00D42E46"/>
    <w:rsid w:val="00D44491"/>
    <w:rsid w:val="00D7643E"/>
    <w:rsid w:val="00D764B1"/>
    <w:rsid w:val="00D80533"/>
    <w:rsid w:val="00D96DAA"/>
    <w:rsid w:val="00D97F98"/>
    <w:rsid w:val="00DA00D1"/>
    <w:rsid w:val="00DA3EE8"/>
    <w:rsid w:val="00DA7B2C"/>
    <w:rsid w:val="00DC6616"/>
    <w:rsid w:val="00DD5EDA"/>
    <w:rsid w:val="00DD68B9"/>
    <w:rsid w:val="00E00F02"/>
    <w:rsid w:val="00E03A38"/>
    <w:rsid w:val="00E07946"/>
    <w:rsid w:val="00E12D75"/>
    <w:rsid w:val="00E33B3E"/>
    <w:rsid w:val="00E4615C"/>
    <w:rsid w:val="00E47D9C"/>
    <w:rsid w:val="00E51EF6"/>
    <w:rsid w:val="00E6373A"/>
    <w:rsid w:val="00E67C0A"/>
    <w:rsid w:val="00E745F9"/>
    <w:rsid w:val="00EC0FBE"/>
    <w:rsid w:val="00EC3F09"/>
    <w:rsid w:val="00EE289A"/>
    <w:rsid w:val="00F07ABE"/>
    <w:rsid w:val="00F14916"/>
    <w:rsid w:val="00F17661"/>
    <w:rsid w:val="00F32140"/>
    <w:rsid w:val="00F449F1"/>
    <w:rsid w:val="00F62A73"/>
    <w:rsid w:val="00F65621"/>
    <w:rsid w:val="00F946D0"/>
    <w:rsid w:val="00FA269E"/>
    <w:rsid w:val="00FD541E"/>
    <w:rsid w:val="00FE0032"/>
    <w:rsid w:val="00FE6F04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23C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86359-B023-4511-9CE2-54C726B5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315</TotalTime>
  <Pages>16</Pages>
  <Words>1553</Words>
  <Characters>8856</Characters>
  <Application>Microsoft Office Word</Application>
  <DocSecurity>0</DocSecurity>
  <Lines>73</Lines>
  <Paragraphs>20</Paragraphs>
  <ScaleCrop>false</ScaleCrop>
  <Company>enfo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74</cp:revision>
  <dcterms:created xsi:type="dcterms:W3CDTF">2020-03-23T01:56:00Z</dcterms:created>
  <dcterms:modified xsi:type="dcterms:W3CDTF">2020-03-24T02:13:00Z</dcterms:modified>
</cp:coreProperties>
</file>